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EBE" w:rsidRPr="00797EBE" w:rsidRDefault="00797EBE" w:rsidP="00797EBE">
      <w:pPr>
        <w:widowControl/>
        <w:rPr>
          <w:rFonts w:ascii="游ゴシック" w:eastAsia="游ゴシック" w:hAnsi="游ゴシック" w:cs="Calibri"/>
          <w:kern w:val="0"/>
          <w:szCs w:val="21"/>
        </w:rPr>
      </w:pPr>
    </w:p>
    <w:p w:rsidR="00A41D8E" w:rsidRDefault="00A41D8E"/>
    <w:p w:rsidR="00A41D8E" w:rsidRDefault="00A41D8E" w:rsidP="00A41D8E">
      <w:pPr>
        <w:jc w:val="center"/>
        <w:rPr>
          <w:b/>
          <w:i/>
          <w:sz w:val="28"/>
          <w:szCs w:val="28"/>
          <w:u w:val="single"/>
        </w:rPr>
      </w:pPr>
      <w:r w:rsidRPr="00A41D8E">
        <w:rPr>
          <w:b/>
          <w:i/>
          <w:sz w:val="28"/>
          <w:szCs w:val="28"/>
          <w:u w:val="single"/>
        </w:rPr>
        <w:t>How to improve performance of any module in DM</w:t>
      </w:r>
    </w:p>
    <w:p w:rsidR="00F46440" w:rsidRDefault="00F46440" w:rsidP="00F46440">
      <w:pPr>
        <w:jc w:val="left"/>
        <w:rPr>
          <w:sz w:val="24"/>
          <w:szCs w:val="24"/>
        </w:rPr>
      </w:pPr>
    </w:p>
    <w:p w:rsidR="00F46440" w:rsidRDefault="00F46440" w:rsidP="00F46440">
      <w:pPr>
        <w:jc w:val="left"/>
        <w:rPr>
          <w:sz w:val="24"/>
          <w:szCs w:val="24"/>
        </w:rPr>
      </w:pPr>
      <w:r>
        <w:rPr>
          <w:sz w:val="24"/>
          <w:szCs w:val="24"/>
        </w:rPr>
        <w:t>Steps to identify the performance problem and fix those:</w:t>
      </w:r>
    </w:p>
    <w:p w:rsidR="00F46440" w:rsidRDefault="00F46440" w:rsidP="00F46440">
      <w:pPr>
        <w:jc w:val="left"/>
        <w:rPr>
          <w:sz w:val="24"/>
          <w:szCs w:val="24"/>
        </w:rPr>
      </w:pPr>
    </w:p>
    <w:p w:rsidR="00F46440" w:rsidRDefault="00F46440" w:rsidP="00F46440">
      <w:pPr>
        <w:pStyle w:val="ListParagraph"/>
        <w:numPr>
          <w:ilvl w:val="0"/>
          <w:numId w:val="2"/>
        </w:numPr>
        <w:rPr>
          <w:sz w:val="24"/>
          <w:szCs w:val="24"/>
        </w:rPr>
      </w:pPr>
      <w:r>
        <w:rPr>
          <w:sz w:val="24"/>
          <w:szCs w:val="24"/>
        </w:rPr>
        <w:t>Identify the query which is taking long time to execute in module by DBMS_profiler</w:t>
      </w:r>
    </w:p>
    <w:p w:rsidR="00F46440" w:rsidRDefault="00F46440" w:rsidP="00F46440">
      <w:pPr>
        <w:pStyle w:val="ListParagraph"/>
        <w:ind w:left="360"/>
        <w:rPr>
          <w:sz w:val="24"/>
          <w:szCs w:val="24"/>
        </w:rPr>
      </w:pPr>
      <w:r>
        <w:rPr>
          <w:sz w:val="24"/>
          <w:szCs w:val="24"/>
        </w:rPr>
        <w:t>And fix that query if possible.</w:t>
      </w:r>
    </w:p>
    <w:p w:rsidR="00F46440" w:rsidRDefault="00F46440" w:rsidP="00F46440">
      <w:pPr>
        <w:pStyle w:val="ListParagraph"/>
        <w:ind w:left="360"/>
        <w:rPr>
          <w:sz w:val="24"/>
          <w:szCs w:val="24"/>
        </w:rPr>
      </w:pPr>
    </w:p>
    <w:p w:rsidR="00F46440" w:rsidRDefault="00F46440" w:rsidP="00F46440">
      <w:pPr>
        <w:pStyle w:val="ListParagraph"/>
        <w:numPr>
          <w:ilvl w:val="0"/>
          <w:numId w:val="2"/>
        </w:numPr>
        <w:rPr>
          <w:sz w:val="24"/>
          <w:szCs w:val="24"/>
        </w:rPr>
      </w:pPr>
      <w:r>
        <w:rPr>
          <w:sz w:val="24"/>
          <w:szCs w:val="24"/>
        </w:rPr>
        <w:t>Identify all the triggers of those tables which are targeting in the module</w:t>
      </w:r>
    </w:p>
    <w:p w:rsidR="00F46440" w:rsidRDefault="00F46440" w:rsidP="00F46440">
      <w:pPr>
        <w:pStyle w:val="ListParagraph"/>
        <w:ind w:left="360"/>
        <w:rPr>
          <w:sz w:val="24"/>
          <w:szCs w:val="24"/>
        </w:rPr>
      </w:pPr>
      <w:r>
        <w:rPr>
          <w:sz w:val="24"/>
          <w:szCs w:val="24"/>
        </w:rPr>
        <w:t>You can use below query with table name as args</w:t>
      </w:r>
    </w:p>
    <w:p w:rsidR="00F46440" w:rsidRPr="00F46440" w:rsidRDefault="00F46440" w:rsidP="00F46440">
      <w:pPr>
        <w:pStyle w:val="ListParagraph"/>
        <w:ind w:left="360"/>
        <w:rPr>
          <w:sz w:val="24"/>
          <w:szCs w:val="24"/>
        </w:rPr>
      </w:pPr>
      <w:r w:rsidRPr="00F46440">
        <w:rPr>
          <w:sz w:val="24"/>
          <w:szCs w:val="24"/>
        </w:rPr>
        <w:t>select trigger_name,Table_name,status  from All_Triggers where table_name IN (</w:t>
      </w:r>
    </w:p>
    <w:p w:rsidR="00F46440" w:rsidRPr="00F46440" w:rsidRDefault="00F46440" w:rsidP="00F46440">
      <w:pPr>
        <w:pStyle w:val="ListParagraph"/>
        <w:ind w:left="360"/>
        <w:rPr>
          <w:sz w:val="24"/>
          <w:szCs w:val="24"/>
        </w:rPr>
      </w:pPr>
      <w:r w:rsidRPr="00F46440">
        <w:rPr>
          <w:sz w:val="24"/>
          <w:szCs w:val="24"/>
        </w:rPr>
        <w:t>'GCHD',</w:t>
      </w:r>
    </w:p>
    <w:p w:rsidR="00F46440" w:rsidRPr="00F46440" w:rsidRDefault="00F46440" w:rsidP="00F46440">
      <w:pPr>
        <w:pStyle w:val="ListParagraph"/>
        <w:ind w:left="360"/>
        <w:rPr>
          <w:sz w:val="24"/>
          <w:szCs w:val="24"/>
        </w:rPr>
      </w:pPr>
      <w:r w:rsidRPr="00F46440">
        <w:rPr>
          <w:sz w:val="24"/>
          <w:szCs w:val="24"/>
        </w:rPr>
        <w:t xml:space="preserve">'CHDRPF', </w:t>
      </w:r>
    </w:p>
    <w:p w:rsidR="00F46440" w:rsidRPr="00F46440" w:rsidRDefault="00F46440" w:rsidP="00F46440">
      <w:pPr>
        <w:pStyle w:val="ListParagraph"/>
        <w:ind w:left="360"/>
        <w:rPr>
          <w:sz w:val="24"/>
          <w:szCs w:val="24"/>
        </w:rPr>
      </w:pPr>
      <w:r w:rsidRPr="00F46440">
        <w:rPr>
          <w:sz w:val="24"/>
          <w:szCs w:val="24"/>
        </w:rPr>
        <w:t xml:space="preserve">'GCHPPF', </w:t>
      </w:r>
    </w:p>
    <w:p w:rsidR="00F46440" w:rsidRPr="00F46440" w:rsidRDefault="00F46440" w:rsidP="00F46440">
      <w:pPr>
        <w:pStyle w:val="ListParagraph"/>
        <w:ind w:left="360"/>
        <w:rPr>
          <w:sz w:val="24"/>
          <w:szCs w:val="24"/>
        </w:rPr>
      </w:pPr>
      <w:r w:rsidRPr="00F46440">
        <w:rPr>
          <w:sz w:val="24"/>
          <w:szCs w:val="24"/>
        </w:rPr>
        <w:t xml:space="preserve">'GCHIPF', </w:t>
      </w:r>
    </w:p>
    <w:p w:rsidR="00F46440" w:rsidRPr="00F46440" w:rsidRDefault="00F46440" w:rsidP="00F46440">
      <w:pPr>
        <w:pStyle w:val="ListParagraph"/>
        <w:ind w:left="360"/>
        <w:rPr>
          <w:sz w:val="24"/>
          <w:szCs w:val="24"/>
        </w:rPr>
      </w:pPr>
      <w:r w:rsidRPr="00F46440">
        <w:rPr>
          <w:sz w:val="24"/>
          <w:szCs w:val="24"/>
        </w:rPr>
        <w:t xml:space="preserve">'GMHDPF', </w:t>
      </w:r>
    </w:p>
    <w:p w:rsidR="00F46440" w:rsidRPr="00F46440" w:rsidRDefault="00F46440" w:rsidP="00F46440">
      <w:pPr>
        <w:pStyle w:val="ListParagraph"/>
        <w:ind w:left="360"/>
        <w:rPr>
          <w:sz w:val="24"/>
          <w:szCs w:val="24"/>
        </w:rPr>
      </w:pPr>
      <w:r w:rsidRPr="00F46440">
        <w:rPr>
          <w:sz w:val="24"/>
          <w:szCs w:val="24"/>
        </w:rPr>
        <w:t xml:space="preserve">'GMHIPF', </w:t>
      </w:r>
    </w:p>
    <w:p w:rsidR="00F46440" w:rsidRDefault="00F46440" w:rsidP="00F46440">
      <w:pPr>
        <w:pStyle w:val="ListParagraph"/>
        <w:ind w:left="360"/>
        <w:rPr>
          <w:sz w:val="24"/>
          <w:szCs w:val="24"/>
        </w:rPr>
      </w:pPr>
      <w:r w:rsidRPr="00F46440">
        <w:rPr>
          <w:sz w:val="24"/>
          <w:szCs w:val="24"/>
        </w:rPr>
        <w:t xml:space="preserve">); </w:t>
      </w:r>
    </w:p>
    <w:p w:rsidR="00F46440" w:rsidRDefault="00F46440" w:rsidP="00F46440">
      <w:pPr>
        <w:pStyle w:val="ListParagraph"/>
        <w:ind w:left="360"/>
        <w:rPr>
          <w:sz w:val="24"/>
          <w:szCs w:val="24"/>
        </w:rPr>
      </w:pPr>
      <w:r>
        <w:rPr>
          <w:sz w:val="24"/>
          <w:szCs w:val="24"/>
        </w:rPr>
        <w:t>If any trigger is enabled then please write that code into module with correct logic and disable that trigger before execution of that module and enable after it.</w:t>
      </w:r>
    </w:p>
    <w:p w:rsidR="00F46440" w:rsidRDefault="00F46440" w:rsidP="00F46440">
      <w:pPr>
        <w:pStyle w:val="ListParagraph"/>
        <w:ind w:left="360"/>
        <w:rPr>
          <w:sz w:val="24"/>
          <w:szCs w:val="24"/>
        </w:rPr>
      </w:pPr>
      <w:r>
        <w:rPr>
          <w:sz w:val="24"/>
          <w:szCs w:val="24"/>
        </w:rPr>
        <w:t>Ex.</w:t>
      </w:r>
    </w:p>
    <w:p w:rsidR="00F46440" w:rsidRPr="00F46440" w:rsidRDefault="00F46440" w:rsidP="00F46440">
      <w:pPr>
        <w:pStyle w:val="ListParagraph"/>
        <w:ind w:left="360"/>
        <w:rPr>
          <w:sz w:val="24"/>
          <w:szCs w:val="24"/>
        </w:rPr>
      </w:pPr>
      <w:r w:rsidRPr="00F46440">
        <w:rPr>
          <w:sz w:val="24"/>
          <w:szCs w:val="24"/>
        </w:rPr>
        <w:t>ALTER TRIGGER  vm1dta.TR_GCHPPF DISABLE;</w:t>
      </w:r>
    </w:p>
    <w:p w:rsidR="00F46440" w:rsidRDefault="00F46440" w:rsidP="00F46440">
      <w:pPr>
        <w:pStyle w:val="ListParagraph"/>
        <w:ind w:left="360"/>
        <w:rPr>
          <w:sz w:val="24"/>
          <w:szCs w:val="24"/>
        </w:rPr>
      </w:pPr>
      <w:r w:rsidRPr="00F46440">
        <w:rPr>
          <w:sz w:val="24"/>
          <w:szCs w:val="24"/>
        </w:rPr>
        <w:t>ALTER TRIGGER  vm1dta.TR_GMHDPF DISABLE;</w:t>
      </w:r>
    </w:p>
    <w:p w:rsidR="00F46440" w:rsidRDefault="00F46440" w:rsidP="00F46440">
      <w:pPr>
        <w:pStyle w:val="ListParagraph"/>
        <w:ind w:left="360"/>
        <w:rPr>
          <w:sz w:val="24"/>
          <w:szCs w:val="24"/>
        </w:rPr>
      </w:pPr>
    </w:p>
    <w:p w:rsidR="00F46440" w:rsidRDefault="00F46440" w:rsidP="00F46440">
      <w:pPr>
        <w:pStyle w:val="ListParagraph"/>
        <w:numPr>
          <w:ilvl w:val="0"/>
          <w:numId w:val="2"/>
        </w:numPr>
        <w:rPr>
          <w:sz w:val="24"/>
          <w:szCs w:val="24"/>
        </w:rPr>
      </w:pPr>
      <w:r>
        <w:rPr>
          <w:sz w:val="24"/>
          <w:szCs w:val="24"/>
        </w:rPr>
        <w:t xml:space="preserve">Identify all the sequence in the module and </w:t>
      </w:r>
      <w:r w:rsidR="006B50A5">
        <w:rPr>
          <w:sz w:val="24"/>
          <w:szCs w:val="24"/>
        </w:rPr>
        <w:t>check the cache size.</w:t>
      </w:r>
    </w:p>
    <w:p w:rsidR="006B50A5" w:rsidRDefault="006B50A5" w:rsidP="006B50A5">
      <w:pPr>
        <w:pStyle w:val="ListParagraph"/>
        <w:ind w:left="360"/>
        <w:rPr>
          <w:sz w:val="24"/>
          <w:szCs w:val="24"/>
        </w:rPr>
      </w:pPr>
      <w:r>
        <w:rPr>
          <w:sz w:val="24"/>
          <w:szCs w:val="24"/>
        </w:rPr>
        <w:t>Query:</w:t>
      </w:r>
    </w:p>
    <w:p w:rsidR="006B50A5" w:rsidRPr="006B50A5" w:rsidRDefault="006B50A5" w:rsidP="006B50A5">
      <w:pPr>
        <w:pStyle w:val="ListParagraph"/>
        <w:ind w:left="360"/>
        <w:rPr>
          <w:sz w:val="24"/>
          <w:szCs w:val="24"/>
        </w:rPr>
      </w:pPr>
      <w:r w:rsidRPr="006B50A5">
        <w:rPr>
          <w:sz w:val="24"/>
          <w:szCs w:val="24"/>
        </w:rPr>
        <w:t>select *  from all_sequences where sequence_owner='VM1DTA' and sequence_name in (</w:t>
      </w:r>
    </w:p>
    <w:p w:rsidR="006B50A5" w:rsidRPr="006B50A5" w:rsidRDefault="006B50A5" w:rsidP="006B50A5">
      <w:pPr>
        <w:pStyle w:val="ListParagraph"/>
        <w:ind w:left="360"/>
        <w:rPr>
          <w:sz w:val="24"/>
          <w:szCs w:val="24"/>
        </w:rPr>
      </w:pPr>
      <w:r w:rsidRPr="006B50A5">
        <w:rPr>
          <w:sz w:val="24"/>
          <w:szCs w:val="24"/>
        </w:rPr>
        <w:t>'SEQ_GCHPPF',</w:t>
      </w:r>
    </w:p>
    <w:p w:rsidR="006B50A5" w:rsidRDefault="006B50A5" w:rsidP="006B50A5">
      <w:pPr>
        <w:pStyle w:val="ListParagraph"/>
        <w:ind w:left="360"/>
        <w:rPr>
          <w:sz w:val="24"/>
          <w:szCs w:val="24"/>
        </w:rPr>
      </w:pPr>
      <w:r>
        <w:rPr>
          <w:sz w:val="24"/>
          <w:szCs w:val="24"/>
        </w:rPr>
        <w:t>'SEQ_GMHDPF'</w:t>
      </w:r>
      <w:r w:rsidRPr="006B50A5">
        <w:rPr>
          <w:sz w:val="24"/>
          <w:szCs w:val="24"/>
        </w:rPr>
        <w:t>);</w:t>
      </w:r>
    </w:p>
    <w:p w:rsidR="006B50A5" w:rsidRDefault="006B50A5" w:rsidP="006B50A5">
      <w:pPr>
        <w:pStyle w:val="ListParagraph"/>
        <w:ind w:left="360"/>
        <w:rPr>
          <w:sz w:val="24"/>
          <w:szCs w:val="24"/>
        </w:rPr>
      </w:pPr>
      <w:r>
        <w:rPr>
          <w:sz w:val="24"/>
          <w:szCs w:val="24"/>
        </w:rPr>
        <w:t>Id cahce size is less than 20 then set cache size as 20 with below query:</w:t>
      </w:r>
    </w:p>
    <w:p w:rsidR="006B50A5" w:rsidRDefault="006B50A5" w:rsidP="006B50A5">
      <w:pPr>
        <w:pStyle w:val="ListParagraph"/>
        <w:ind w:left="360"/>
        <w:rPr>
          <w:sz w:val="24"/>
          <w:szCs w:val="24"/>
        </w:rPr>
      </w:pPr>
    </w:p>
    <w:p w:rsidR="006B50A5" w:rsidRDefault="006B50A5" w:rsidP="006B50A5">
      <w:pPr>
        <w:pStyle w:val="ListParagraph"/>
        <w:ind w:left="360"/>
        <w:rPr>
          <w:sz w:val="24"/>
          <w:szCs w:val="24"/>
        </w:rPr>
      </w:pPr>
      <w:r w:rsidRPr="006B50A5">
        <w:rPr>
          <w:sz w:val="24"/>
          <w:szCs w:val="24"/>
        </w:rPr>
        <w:t>ALTER SEQUENCE VM1DTA.SEQ_CLEXPF CACHE 20;</w:t>
      </w:r>
    </w:p>
    <w:p w:rsidR="000D0670" w:rsidRDefault="000D0670" w:rsidP="006B50A5">
      <w:pPr>
        <w:pStyle w:val="ListParagraph"/>
        <w:ind w:left="360"/>
        <w:rPr>
          <w:sz w:val="24"/>
          <w:szCs w:val="24"/>
        </w:rPr>
      </w:pPr>
    </w:p>
    <w:p w:rsidR="000D0670" w:rsidRDefault="003128A6" w:rsidP="000D0670">
      <w:pPr>
        <w:pStyle w:val="ListParagraph"/>
        <w:numPr>
          <w:ilvl w:val="0"/>
          <w:numId w:val="2"/>
        </w:numPr>
        <w:rPr>
          <w:sz w:val="24"/>
          <w:szCs w:val="24"/>
        </w:rPr>
      </w:pPr>
      <w:r>
        <w:rPr>
          <w:sz w:val="24"/>
          <w:szCs w:val="24"/>
        </w:rPr>
        <w:t>Check main cursor query if possible please join the required tables and get the pre loaded data which can use for validation and insertion, we can check the pre loaded package mapped as well and replace this map by joined tables in main query it self.</w:t>
      </w:r>
    </w:p>
    <w:p w:rsidR="003128A6" w:rsidRDefault="003128A6" w:rsidP="003128A6">
      <w:pPr>
        <w:pStyle w:val="ListParagraph"/>
        <w:ind w:left="360"/>
        <w:rPr>
          <w:sz w:val="24"/>
          <w:szCs w:val="24"/>
        </w:rPr>
      </w:pPr>
    </w:p>
    <w:p w:rsidR="003128A6" w:rsidRDefault="003128A6" w:rsidP="003128A6">
      <w:pPr>
        <w:pStyle w:val="ListParagraph"/>
        <w:ind w:left="360"/>
        <w:rPr>
          <w:sz w:val="24"/>
          <w:szCs w:val="24"/>
        </w:rPr>
      </w:pPr>
      <w:r>
        <w:rPr>
          <w:sz w:val="24"/>
          <w:szCs w:val="24"/>
        </w:rPr>
        <w:t>Ex.</w:t>
      </w:r>
    </w:p>
    <w:p w:rsidR="003128A6" w:rsidRPr="003128A6" w:rsidRDefault="003128A6" w:rsidP="003128A6">
      <w:pPr>
        <w:pStyle w:val="ListParagraph"/>
        <w:ind w:left="360"/>
        <w:rPr>
          <w:sz w:val="24"/>
          <w:szCs w:val="24"/>
        </w:rPr>
      </w:pPr>
      <w:r w:rsidRPr="003128A6">
        <w:rPr>
          <w:sz w:val="24"/>
          <w:szCs w:val="24"/>
        </w:rPr>
        <w:t>select A.*,c.cltdob from vm1dta.titdmgmbrindp1_p A</w:t>
      </w:r>
    </w:p>
    <w:p w:rsidR="003128A6" w:rsidRPr="003128A6" w:rsidRDefault="003128A6" w:rsidP="003128A6">
      <w:pPr>
        <w:pStyle w:val="ListParagraph"/>
        <w:ind w:left="360"/>
        <w:rPr>
          <w:sz w:val="24"/>
          <w:szCs w:val="24"/>
        </w:rPr>
      </w:pPr>
      <w:r w:rsidRPr="003128A6">
        <w:rPr>
          <w:sz w:val="24"/>
          <w:szCs w:val="24"/>
        </w:rPr>
        <w:t xml:space="preserve">                        INNER JOIN vm1dta.zdclpf_1412 B</w:t>
      </w:r>
    </w:p>
    <w:p w:rsidR="003128A6" w:rsidRPr="003128A6" w:rsidRDefault="003128A6" w:rsidP="003128A6">
      <w:pPr>
        <w:pStyle w:val="ListParagraph"/>
        <w:ind w:left="360"/>
        <w:rPr>
          <w:sz w:val="24"/>
          <w:szCs w:val="24"/>
        </w:rPr>
      </w:pPr>
      <w:r w:rsidRPr="003128A6">
        <w:rPr>
          <w:sz w:val="24"/>
          <w:szCs w:val="24"/>
        </w:rPr>
        <w:t xml:space="preserve">                        on substr(A.refnum , 1,8)=B.zentity</w:t>
      </w:r>
    </w:p>
    <w:p w:rsidR="003128A6" w:rsidRPr="003128A6" w:rsidRDefault="003128A6" w:rsidP="003128A6">
      <w:pPr>
        <w:pStyle w:val="ListParagraph"/>
        <w:ind w:left="360"/>
        <w:rPr>
          <w:sz w:val="24"/>
          <w:szCs w:val="24"/>
        </w:rPr>
      </w:pPr>
      <w:r w:rsidRPr="003128A6">
        <w:rPr>
          <w:sz w:val="24"/>
          <w:szCs w:val="24"/>
        </w:rPr>
        <w:t xml:space="preserve">                        LEFT OUTER JOIN vm1dta.CLNTPF C</w:t>
      </w:r>
    </w:p>
    <w:p w:rsidR="003128A6" w:rsidRPr="003128A6" w:rsidRDefault="003128A6" w:rsidP="003128A6">
      <w:pPr>
        <w:pStyle w:val="ListParagraph"/>
        <w:ind w:left="360"/>
        <w:rPr>
          <w:sz w:val="24"/>
          <w:szCs w:val="24"/>
        </w:rPr>
      </w:pPr>
      <w:r w:rsidRPr="003128A6">
        <w:rPr>
          <w:sz w:val="24"/>
          <w:szCs w:val="24"/>
        </w:rPr>
        <w:t xml:space="preserve">                        on B.zigvalue = c.clntnum</w:t>
      </w:r>
    </w:p>
    <w:p w:rsidR="003128A6" w:rsidRPr="003128A6" w:rsidRDefault="003128A6" w:rsidP="003128A6">
      <w:pPr>
        <w:pStyle w:val="ListParagraph"/>
        <w:ind w:left="360"/>
        <w:rPr>
          <w:sz w:val="24"/>
          <w:szCs w:val="24"/>
        </w:rPr>
      </w:pPr>
      <w:r w:rsidRPr="003128A6">
        <w:rPr>
          <w:sz w:val="24"/>
          <w:szCs w:val="24"/>
        </w:rPr>
        <w:lastRenderedPageBreak/>
        <w:t xml:space="preserve">      WHERE A.RECIDXMBINP1 between start_id and end_id</w:t>
      </w:r>
    </w:p>
    <w:p w:rsidR="003128A6" w:rsidRDefault="003128A6" w:rsidP="003128A6">
      <w:pPr>
        <w:pStyle w:val="ListParagraph"/>
        <w:ind w:left="360"/>
        <w:rPr>
          <w:sz w:val="24"/>
          <w:szCs w:val="24"/>
        </w:rPr>
      </w:pPr>
      <w:r w:rsidRPr="003128A6">
        <w:rPr>
          <w:sz w:val="24"/>
          <w:szCs w:val="24"/>
        </w:rPr>
        <w:t xml:space="preserve">     ORDER BY LPAD(A.refnum, 15, '0') ASC;</w:t>
      </w:r>
    </w:p>
    <w:p w:rsidR="00662494" w:rsidRDefault="00662494" w:rsidP="00662494">
      <w:pPr>
        <w:pStyle w:val="ListParagraph"/>
        <w:numPr>
          <w:ilvl w:val="0"/>
          <w:numId w:val="2"/>
        </w:numPr>
        <w:rPr>
          <w:sz w:val="24"/>
          <w:szCs w:val="24"/>
        </w:rPr>
      </w:pPr>
      <w:r>
        <w:rPr>
          <w:sz w:val="24"/>
          <w:szCs w:val="24"/>
        </w:rPr>
        <w:t>Please use the bulk fetch from main cursor with limit clause as per PGA memory.</w:t>
      </w:r>
    </w:p>
    <w:p w:rsidR="00662494" w:rsidRDefault="00662494" w:rsidP="00662494">
      <w:pPr>
        <w:pStyle w:val="ListParagraph"/>
        <w:ind w:left="360"/>
        <w:rPr>
          <w:sz w:val="24"/>
          <w:szCs w:val="24"/>
        </w:rPr>
      </w:pPr>
      <w:r>
        <w:rPr>
          <w:sz w:val="24"/>
          <w:szCs w:val="24"/>
        </w:rPr>
        <w:t>Ex.</w:t>
      </w:r>
    </w:p>
    <w:p w:rsidR="00662494" w:rsidRPr="00662494" w:rsidRDefault="00662494" w:rsidP="00662494">
      <w:pPr>
        <w:pStyle w:val="ListParagraph"/>
        <w:ind w:left="360"/>
        <w:rPr>
          <w:sz w:val="24"/>
          <w:szCs w:val="24"/>
        </w:rPr>
      </w:pPr>
      <w:r w:rsidRPr="00662494">
        <w:rPr>
          <w:sz w:val="24"/>
          <w:szCs w:val="24"/>
        </w:rPr>
        <w:t>OPEN cur_mbr_ind_p1;</w:t>
      </w:r>
    </w:p>
    <w:p w:rsidR="00662494" w:rsidRPr="00662494" w:rsidRDefault="00662494" w:rsidP="00662494">
      <w:pPr>
        <w:pStyle w:val="ListParagraph"/>
        <w:ind w:left="360"/>
        <w:rPr>
          <w:sz w:val="24"/>
          <w:szCs w:val="24"/>
        </w:rPr>
      </w:pPr>
      <w:r w:rsidRPr="00662494">
        <w:rPr>
          <w:sz w:val="24"/>
          <w:szCs w:val="24"/>
        </w:rPr>
        <w:t xml:space="preserve">  LOOP</w:t>
      </w:r>
    </w:p>
    <w:p w:rsidR="00662494" w:rsidRPr="00662494" w:rsidRDefault="00662494" w:rsidP="00662494">
      <w:pPr>
        <w:pStyle w:val="ListParagraph"/>
        <w:ind w:left="360"/>
        <w:rPr>
          <w:sz w:val="24"/>
          <w:szCs w:val="24"/>
        </w:rPr>
      </w:pPr>
      <w:r w:rsidRPr="00662494">
        <w:rPr>
          <w:sz w:val="24"/>
          <w:szCs w:val="24"/>
        </w:rPr>
        <w:t xml:space="preserve">    FETCH cur_mbr_ind_p1 bulk collect</w:t>
      </w:r>
    </w:p>
    <w:p w:rsidR="00662494" w:rsidRDefault="00662494" w:rsidP="00662494">
      <w:pPr>
        <w:pStyle w:val="ListParagraph"/>
        <w:ind w:left="360"/>
        <w:rPr>
          <w:sz w:val="24"/>
          <w:szCs w:val="24"/>
        </w:rPr>
      </w:pPr>
      <w:r w:rsidRPr="00662494">
        <w:rPr>
          <w:sz w:val="24"/>
          <w:szCs w:val="24"/>
        </w:rPr>
        <w:t xml:space="preserve">      into mbrind1_list limit 5000;</w:t>
      </w:r>
    </w:p>
    <w:p w:rsidR="00662494" w:rsidRDefault="00662494" w:rsidP="00662494">
      <w:pPr>
        <w:pStyle w:val="ListParagraph"/>
        <w:ind w:left="360"/>
        <w:rPr>
          <w:sz w:val="24"/>
          <w:szCs w:val="24"/>
        </w:rPr>
      </w:pPr>
    </w:p>
    <w:p w:rsidR="00662494" w:rsidRDefault="00842B79" w:rsidP="00842B79">
      <w:pPr>
        <w:pStyle w:val="ListParagraph"/>
        <w:numPr>
          <w:ilvl w:val="0"/>
          <w:numId w:val="2"/>
        </w:numPr>
        <w:rPr>
          <w:sz w:val="24"/>
          <w:szCs w:val="24"/>
        </w:rPr>
      </w:pPr>
      <w:r>
        <w:rPr>
          <w:sz w:val="24"/>
          <w:szCs w:val="24"/>
        </w:rPr>
        <w:t>Please use the bulk insertion for this while iterating we will add table object into list and at end after loop we will insert using forall.</w:t>
      </w:r>
    </w:p>
    <w:p w:rsidR="00842B79" w:rsidRDefault="00842B79" w:rsidP="00842B79">
      <w:pPr>
        <w:pStyle w:val="ListParagraph"/>
        <w:ind w:left="360"/>
        <w:rPr>
          <w:sz w:val="24"/>
          <w:szCs w:val="24"/>
        </w:rPr>
      </w:pPr>
    </w:p>
    <w:p w:rsidR="00842B79" w:rsidRDefault="00842B79" w:rsidP="00842B79">
      <w:pPr>
        <w:pStyle w:val="ListParagraph"/>
        <w:ind w:left="360"/>
        <w:rPr>
          <w:sz w:val="24"/>
          <w:szCs w:val="24"/>
        </w:rPr>
      </w:pPr>
      <w:r>
        <w:rPr>
          <w:sz w:val="24"/>
          <w:szCs w:val="24"/>
        </w:rPr>
        <w:t>Adding object into list:</w:t>
      </w:r>
    </w:p>
    <w:p w:rsidR="00842B79" w:rsidRPr="00842B79" w:rsidRDefault="00842B79" w:rsidP="00842B79">
      <w:pPr>
        <w:pStyle w:val="ListParagraph"/>
        <w:ind w:left="360"/>
        <w:rPr>
          <w:sz w:val="24"/>
          <w:szCs w:val="24"/>
        </w:rPr>
      </w:pPr>
      <w:r w:rsidRPr="00842B79">
        <w:rPr>
          <w:sz w:val="24"/>
          <w:szCs w:val="24"/>
        </w:rPr>
        <w:t>gchdindex := gchdindex + 1;</w:t>
      </w:r>
    </w:p>
    <w:p w:rsidR="00842B79" w:rsidRPr="00842B79" w:rsidRDefault="00842B79" w:rsidP="00842B79">
      <w:pPr>
        <w:pStyle w:val="ListParagraph"/>
        <w:ind w:left="360"/>
        <w:rPr>
          <w:sz w:val="24"/>
          <w:szCs w:val="24"/>
        </w:rPr>
      </w:pPr>
      <w:r w:rsidRPr="00842B79">
        <w:rPr>
          <w:sz w:val="24"/>
          <w:szCs w:val="24"/>
        </w:rPr>
        <w:t xml:space="preserve">        gchd_list.extend;</w:t>
      </w:r>
    </w:p>
    <w:p w:rsidR="00842B79" w:rsidRDefault="00842B79" w:rsidP="00842B79">
      <w:pPr>
        <w:pStyle w:val="ListParagraph"/>
        <w:ind w:left="360"/>
        <w:rPr>
          <w:sz w:val="24"/>
          <w:szCs w:val="24"/>
        </w:rPr>
      </w:pPr>
      <w:r w:rsidRPr="00842B79">
        <w:rPr>
          <w:sz w:val="24"/>
          <w:szCs w:val="24"/>
        </w:rPr>
        <w:t xml:space="preserve">        gchd_list(gchdindex) := obj_gchd;</w:t>
      </w:r>
    </w:p>
    <w:p w:rsidR="00842B79" w:rsidRDefault="00842B79" w:rsidP="00842B79">
      <w:pPr>
        <w:pStyle w:val="ListParagraph"/>
        <w:ind w:left="360"/>
        <w:rPr>
          <w:sz w:val="24"/>
          <w:szCs w:val="24"/>
        </w:rPr>
      </w:pPr>
    </w:p>
    <w:p w:rsidR="00842B79" w:rsidRDefault="00842B79" w:rsidP="00842B79">
      <w:pPr>
        <w:pStyle w:val="ListParagraph"/>
        <w:ind w:left="360"/>
        <w:rPr>
          <w:sz w:val="24"/>
          <w:szCs w:val="24"/>
        </w:rPr>
      </w:pPr>
      <w:r>
        <w:rPr>
          <w:sz w:val="24"/>
          <w:szCs w:val="24"/>
        </w:rPr>
        <w:t>insert in one shot using forall:</w:t>
      </w:r>
    </w:p>
    <w:p w:rsidR="00842B79" w:rsidRPr="00842B79" w:rsidRDefault="00842B79" w:rsidP="00842B79">
      <w:pPr>
        <w:pStyle w:val="ListParagraph"/>
        <w:ind w:left="360"/>
        <w:rPr>
          <w:sz w:val="24"/>
          <w:szCs w:val="24"/>
        </w:rPr>
      </w:pPr>
      <w:r w:rsidRPr="00842B79">
        <w:rPr>
          <w:sz w:val="24"/>
          <w:szCs w:val="24"/>
        </w:rPr>
        <w:t>idx := gchd_list.first;</w:t>
      </w:r>
    </w:p>
    <w:p w:rsidR="00842B79" w:rsidRPr="00842B79" w:rsidRDefault="00842B79" w:rsidP="00842B79">
      <w:pPr>
        <w:pStyle w:val="ListParagraph"/>
        <w:ind w:left="360"/>
        <w:rPr>
          <w:sz w:val="24"/>
          <w:szCs w:val="24"/>
        </w:rPr>
      </w:pPr>
      <w:r w:rsidRPr="00842B79">
        <w:rPr>
          <w:sz w:val="24"/>
          <w:szCs w:val="24"/>
        </w:rPr>
        <w:t xml:space="preserve">  IF (idx IS NOT NULL) THEN</w:t>
      </w:r>
    </w:p>
    <w:p w:rsidR="00842B79" w:rsidRPr="00842B79" w:rsidRDefault="00842B79" w:rsidP="00842B79">
      <w:pPr>
        <w:pStyle w:val="ListParagraph"/>
        <w:ind w:left="360"/>
        <w:rPr>
          <w:sz w:val="24"/>
          <w:szCs w:val="24"/>
        </w:rPr>
      </w:pPr>
      <w:r w:rsidRPr="00842B79">
        <w:rPr>
          <w:sz w:val="24"/>
          <w:szCs w:val="24"/>
        </w:rPr>
        <w:t xml:space="preserve">    FORALL idx IN gchd_list.first .. gchd_list.last</w:t>
      </w:r>
    </w:p>
    <w:p w:rsidR="00842B79" w:rsidRPr="00842B79" w:rsidRDefault="00842B79" w:rsidP="00842B79">
      <w:pPr>
        <w:pStyle w:val="ListParagraph"/>
        <w:ind w:left="360"/>
        <w:rPr>
          <w:sz w:val="24"/>
          <w:szCs w:val="24"/>
        </w:rPr>
      </w:pPr>
      <w:r w:rsidRPr="00842B79">
        <w:rPr>
          <w:sz w:val="24"/>
          <w:szCs w:val="24"/>
        </w:rPr>
        <w:t xml:space="preserve">      INSERT  /*+ ENABLE_PARALLEL_DML */    INTO VM1dta.GCHD VALUES gchd_list (idx);</w:t>
      </w:r>
    </w:p>
    <w:p w:rsidR="00842B79" w:rsidRPr="00842B79" w:rsidRDefault="00842B79" w:rsidP="00842B79">
      <w:pPr>
        <w:pStyle w:val="ListParagraph"/>
        <w:ind w:left="360"/>
        <w:rPr>
          <w:sz w:val="24"/>
          <w:szCs w:val="24"/>
        </w:rPr>
      </w:pPr>
    </w:p>
    <w:p w:rsidR="00842B79" w:rsidRDefault="00842B79" w:rsidP="00842B79">
      <w:pPr>
        <w:pStyle w:val="ListParagraph"/>
        <w:ind w:left="360"/>
        <w:rPr>
          <w:sz w:val="24"/>
          <w:szCs w:val="24"/>
        </w:rPr>
      </w:pPr>
      <w:r w:rsidRPr="00842B79">
        <w:rPr>
          <w:sz w:val="24"/>
          <w:szCs w:val="24"/>
        </w:rPr>
        <w:t xml:space="preserve">  END IF;</w:t>
      </w:r>
    </w:p>
    <w:p w:rsidR="00095CE7" w:rsidRDefault="00095CE7" w:rsidP="00842B79">
      <w:pPr>
        <w:pStyle w:val="ListParagraph"/>
        <w:ind w:left="360"/>
        <w:rPr>
          <w:sz w:val="24"/>
          <w:szCs w:val="24"/>
        </w:rPr>
      </w:pPr>
    </w:p>
    <w:p w:rsidR="00095CE7" w:rsidRDefault="00D15C8F" w:rsidP="00095CE7">
      <w:pPr>
        <w:pStyle w:val="ListParagraph"/>
        <w:numPr>
          <w:ilvl w:val="0"/>
          <w:numId w:val="2"/>
        </w:numPr>
        <w:rPr>
          <w:sz w:val="24"/>
          <w:szCs w:val="24"/>
        </w:rPr>
      </w:pPr>
      <w:r>
        <w:rPr>
          <w:sz w:val="24"/>
          <w:szCs w:val="24"/>
        </w:rPr>
        <w:t>Parallel implementation for each module:</w:t>
      </w:r>
    </w:p>
    <w:p w:rsidR="00D15C8F" w:rsidRDefault="00D15C8F" w:rsidP="00D15C8F">
      <w:pPr>
        <w:pStyle w:val="ListParagraph"/>
        <w:ind w:left="360"/>
        <w:rPr>
          <w:sz w:val="24"/>
          <w:szCs w:val="24"/>
        </w:rPr>
      </w:pPr>
      <w:r>
        <w:rPr>
          <w:sz w:val="24"/>
          <w:szCs w:val="24"/>
        </w:rPr>
        <w:t xml:space="preserve">   Steps:</w:t>
      </w:r>
    </w:p>
    <w:p w:rsidR="00D15C8F" w:rsidRDefault="00D15C8F" w:rsidP="00D15C8F">
      <w:pPr>
        <w:pStyle w:val="ListParagraph"/>
        <w:numPr>
          <w:ilvl w:val="0"/>
          <w:numId w:val="4"/>
        </w:numPr>
        <w:rPr>
          <w:sz w:val="24"/>
          <w:szCs w:val="24"/>
        </w:rPr>
      </w:pPr>
      <w:r>
        <w:rPr>
          <w:sz w:val="24"/>
          <w:szCs w:val="24"/>
        </w:rPr>
        <w:t>First create all stage tables in VM1DTA schema and insert the data from stage table using DB links.</w:t>
      </w:r>
    </w:p>
    <w:p w:rsidR="00D15C8F" w:rsidRDefault="00D15C8F" w:rsidP="00D15C8F">
      <w:pPr>
        <w:pStyle w:val="ListParagraph"/>
        <w:ind w:left="1080"/>
        <w:rPr>
          <w:sz w:val="24"/>
          <w:szCs w:val="24"/>
        </w:rPr>
      </w:pPr>
      <w:r>
        <w:rPr>
          <w:sz w:val="24"/>
          <w:szCs w:val="24"/>
        </w:rPr>
        <w:t>Create table:</w:t>
      </w:r>
    </w:p>
    <w:p w:rsidR="00D15C8F" w:rsidRDefault="00D15C8F" w:rsidP="00D15C8F">
      <w:pPr>
        <w:pStyle w:val="ListParagraph"/>
        <w:ind w:left="1080"/>
        <w:rPr>
          <w:sz w:val="24"/>
          <w:szCs w:val="24"/>
        </w:rPr>
      </w:pPr>
      <w:r w:rsidRPr="00D15C8F">
        <w:rPr>
          <w:sz w:val="24"/>
          <w:szCs w:val="24"/>
        </w:rPr>
        <w:t>create table vm1dta.JD_TITDMP1 as SELECT * FROM titdmgmbrindp1@database_link1 where 1=2;</w:t>
      </w:r>
    </w:p>
    <w:p w:rsidR="00D15C8F" w:rsidRDefault="00D15C8F" w:rsidP="00D15C8F">
      <w:pPr>
        <w:pStyle w:val="ListParagraph"/>
        <w:ind w:left="1080"/>
        <w:rPr>
          <w:sz w:val="24"/>
          <w:szCs w:val="24"/>
        </w:rPr>
      </w:pPr>
      <w:r>
        <w:rPr>
          <w:sz w:val="24"/>
          <w:szCs w:val="24"/>
        </w:rPr>
        <w:t>put the required indexes:</w:t>
      </w:r>
    </w:p>
    <w:p w:rsidR="00D15C8F" w:rsidRDefault="00D15C8F" w:rsidP="00D15C8F">
      <w:pPr>
        <w:pStyle w:val="ListParagraph"/>
        <w:ind w:left="1080"/>
        <w:rPr>
          <w:sz w:val="24"/>
          <w:szCs w:val="24"/>
        </w:rPr>
      </w:pPr>
      <w:r>
        <w:rPr>
          <w:sz w:val="24"/>
          <w:szCs w:val="24"/>
        </w:rPr>
        <w:t>create index….</w:t>
      </w:r>
    </w:p>
    <w:p w:rsidR="00E45EB8" w:rsidRDefault="00E45EB8" w:rsidP="00E45EB8">
      <w:pPr>
        <w:pStyle w:val="ListParagraph"/>
        <w:numPr>
          <w:ilvl w:val="0"/>
          <w:numId w:val="4"/>
        </w:numPr>
        <w:rPr>
          <w:sz w:val="24"/>
          <w:szCs w:val="24"/>
        </w:rPr>
      </w:pPr>
      <w:r>
        <w:rPr>
          <w:sz w:val="24"/>
          <w:szCs w:val="24"/>
        </w:rPr>
        <w:t>Insert the record from stagetable to vm1dta table using below query(Must use the hint append for fast insertion).</w:t>
      </w:r>
    </w:p>
    <w:p w:rsidR="00E45EB8" w:rsidRDefault="00E45EB8" w:rsidP="00E45EB8">
      <w:pPr>
        <w:pStyle w:val="ListParagraph"/>
        <w:ind w:left="1080"/>
        <w:rPr>
          <w:sz w:val="24"/>
          <w:szCs w:val="24"/>
        </w:rPr>
      </w:pPr>
      <w:r>
        <w:rPr>
          <w:sz w:val="24"/>
          <w:szCs w:val="24"/>
        </w:rPr>
        <w:t>Ex.</w:t>
      </w:r>
    </w:p>
    <w:p w:rsidR="00E45EB8" w:rsidRPr="00E45EB8" w:rsidRDefault="00E45EB8" w:rsidP="00E45EB8">
      <w:pPr>
        <w:pStyle w:val="ListParagraph"/>
        <w:ind w:left="1080"/>
        <w:rPr>
          <w:sz w:val="24"/>
          <w:szCs w:val="24"/>
        </w:rPr>
      </w:pPr>
      <w:r w:rsidRPr="00E45EB8">
        <w:rPr>
          <w:sz w:val="24"/>
          <w:szCs w:val="24"/>
        </w:rPr>
        <w:t>truncate table vm1dta.JD_TITDMP1;</w:t>
      </w:r>
    </w:p>
    <w:p w:rsidR="00E45EB8" w:rsidRDefault="00E45EB8" w:rsidP="00E45EB8">
      <w:pPr>
        <w:pStyle w:val="ListParagraph"/>
        <w:ind w:left="1080"/>
        <w:rPr>
          <w:sz w:val="24"/>
          <w:szCs w:val="24"/>
        </w:rPr>
      </w:pPr>
      <w:r w:rsidRPr="00E45EB8">
        <w:rPr>
          <w:sz w:val="24"/>
          <w:szCs w:val="24"/>
        </w:rPr>
        <w:t>INSERT /*+ APPEND */ INTO vm1dta.JD_TITDMP1 SELECT * FROM titdmgmbrindp1@database_link1;</w:t>
      </w:r>
    </w:p>
    <w:p w:rsidR="00E45EB8" w:rsidRDefault="00E45EB8" w:rsidP="00E45EB8">
      <w:pPr>
        <w:pStyle w:val="ListParagraph"/>
        <w:ind w:left="1080"/>
        <w:rPr>
          <w:sz w:val="24"/>
          <w:szCs w:val="24"/>
        </w:rPr>
      </w:pPr>
    </w:p>
    <w:p w:rsidR="00D15C8F" w:rsidRDefault="00D15C8F" w:rsidP="00D15C8F">
      <w:pPr>
        <w:pStyle w:val="ListParagraph"/>
        <w:numPr>
          <w:ilvl w:val="0"/>
          <w:numId w:val="4"/>
        </w:numPr>
        <w:rPr>
          <w:sz w:val="24"/>
          <w:szCs w:val="24"/>
        </w:rPr>
      </w:pPr>
      <w:r>
        <w:rPr>
          <w:sz w:val="24"/>
          <w:szCs w:val="24"/>
        </w:rPr>
        <w:t>Identify the how many source table(stage tales ) are there in your module.</w:t>
      </w:r>
    </w:p>
    <w:p w:rsidR="00D15C8F" w:rsidRDefault="00D15C8F" w:rsidP="00D15C8F">
      <w:pPr>
        <w:pStyle w:val="ListParagraph"/>
        <w:ind w:left="1080"/>
        <w:rPr>
          <w:sz w:val="24"/>
          <w:szCs w:val="24"/>
        </w:rPr>
      </w:pPr>
      <w:r>
        <w:rPr>
          <w:sz w:val="24"/>
          <w:szCs w:val="24"/>
        </w:rPr>
        <w:t>If it is</w:t>
      </w:r>
      <w:r w:rsidR="0011527A">
        <w:rPr>
          <w:sz w:val="24"/>
          <w:szCs w:val="24"/>
        </w:rPr>
        <w:t xml:space="preserve"> one then no issue go to step D </w:t>
      </w:r>
      <w:r>
        <w:rPr>
          <w:sz w:val="24"/>
          <w:szCs w:val="24"/>
        </w:rPr>
        <w:t>directly</w:t>
      </w:r>
    </w:p>
    <w:p w:rsidR="0011527A" w:rsidRDefault="00D15C8F" w:rsidP="00D15C8F">
      <w:pPr>
        <w:pStyle w:val="ListParagraph"/>
        <w:ind w:left="1080"/>
        <w:rPr>
          <w:sz w:val="24"/>
          <w:szCs w:val="24"/>
        </w:rPr>
      </w:pPr>
      <w:r>
        <w:rPr>
          <w:sz w:val="24"/>
          <w:szCs w:val="24"/>
        </w:rPr>
        <w:lastRenderedPageBreak/>
        <w:t>If it has more than one then</w:t>
      </w:r>
      <w:r w:rsidR="0011527A">
        <w:rPr>
          <w:sz w:val="24"/>
          <w:szCs w:val="24"/>
        </w:rPr>
        <w:t xml:space="preserve"> please add unique column of first table to second as well and update that column with proper relation b/w thow two tables.</w:t>
      </w:r>
    </w:p>
    <w:p w:rsidR="0011527A" w:rsidRDefault="0011527A" w:rsidP="00D15C8F">
      <w:pPr>
        <w:pStyle w:val="ListParagraph"/>
        <w:ind w:left="1080"/>
        <w:rPr>
          <w:sz w:val="24"/>
          <w:szCs w:val="24"/>
        </w:rPr>
      </w:pPr>
      <w:r>
        <w:rPr>
          <w:sz w:val="24"/>
          <w:szCs w:val="24"/>
        </w:rPr>
        <w:t xml:space="preserve">Ex. In below query </w:t>
      </w:r>
      <w:r w:rsidRPr="0011527A">
        <w:rPr>
          <w:sz w:val="24"/>
          <w:szCs w:val="24"/>
        </w:rPr>
        <w:t>RECIDXMBINDP3</w:t>
      </w:r>
      <w:r>
        <w:rPr>
          <w:sz w:val="24"/>
          <w:szCs w:val="24"/>
        </w:rPr>
        <w:t xml:space="preserve"> in new column which is added into P2 table as sycn with P1’s </w:t>
      </w:r>
      <w:r w:rsidRPr="0011527A">
        <w:rPr>
          <w:sz w:val="24"/>
          <w:szCs w:val="24"/>
        </w:rPr>
        <w:t>RECIDXMBINP1</w:t>
      </w:r>
      <w:r>
        <w:rPr>
          <w:sz w:val="24"/>
          <w:szCs w:val="24"/>
        </w:rPr>
        <w:t xml:space="preserve"> for parallel use.</w:t>
      </w:r>
    </w:p>
    <w:p w:rsidR="0011527A" w:rsidRPr="0011527A" w:rsidRDefault="0011527A" w:rsidP="0011527A">
      <w:pPr>
        <w:pStyle w:val="ListParagraph"/>
        <w:ind w:left="1080"/>
        <w:rPr>
          <w:sz w:val="24"/>
          <w:szCs w:val="24"/>
        </w:rPr>
      </w:pPr>
      <w:r w:rsidRPr="0011527A">
        <w:rPr>
          <w:sz w:val="24"/>
          <w:szCs w:val="24"/>
        </w:rPr>
        <w:t>UPDATE vm1dta.titdmgmbrindp2_P t1</w:t>
      </w:r>
    </w:p>
    <w:p w:rsidR="0011527A" w:rsidRPr="0011527A" w:rsidRDefault="0011527A" w:rsidP="0011527A">
      <w:pPr>
        <w:pStyle w:val="ListParagraph"/>
        <w:ind w:left="1080"/>
        <w:rPr>
          <w:sz w:val="24"/>
          <w:szCs w:val="24"/>
        </w:rPr>
      </w:pPr>
      <w:r w:rsidRPr="0011527A">
        <w:rPr>
          <w:sz w:val="24"/>
          <w:szCs w:val="24"/>
        </w:rPr>
        <w:t xml:space="preserve">   SET (t1.RECIDXMBINDP3) = (</w:t>
      </w:r>
    </w:p>
    <w:p w:rsidR="0011527A" w:rsidRPr="0011527A" w:rsidRDefault="0011527A" w:rsidP="0011527A">
      <w:pPr>
        <w:pStyle w:val="ListParagraph"/>
        <w:ind w:left="1080"/>
        <w:rPr>
          <w:sz w:val="24"/>
          <w:szCs w:val="24"/>
        </w:rPr>
      </w:pPr>
      <w:r w:rsidRPr="0011527A">
        <w:rPr>
          <w:sz w:val="24"/>
          <w:szCs w:val="24"/>
        </w:rPr>
        <w:t xml:space="preserve">    SELECT t2.RECIDXMBINP1</w:t>
      </w:r>
    </w:p>
    <w:p w:rsidR="0011527A" w:rsidRPr="0011527A" w:rsidRDefault="0011527A" w:rsidP="0011527A">
      <w:pPr>
        <w:pStyle w:val="ListParagraph"/>
        <w:ind w:left="1080"/>
        <w:rPr>
          <w:sz w:val="24"/>
          <w:szCs w:val="24"/>
        </w:rPr>
      </w:pPr>
      <w:r w:rsidRPr="0011527A">
        <w:rPr>
          <w:sz w:val="24"/>
          <w:szCs w:val="24"/>
        </w:rPr>
        <w:t xml:space="preserve">                         FROM  TITDMGMBRINDP1@database_link1 t2</w:t>
      </w:r>
    </w:p>
    <w:p w:rsidR="0011527A" w:rsidRPr="0011527A" w:rsidRDefault="0011527A" w:rsidP="0011527A">
      <w:pPr>
        <w:pStyle w:val="ListParagraph"/>
        <w:ind w:left="1080"/>
        <w:rPr>
          <w:sz w:val="24"/>
          <w:szCs w:val="24"/>
        </w:rPr>
      </w:pPr>
      <w:r w:rsidRPr="0011527A">
        <w:rPr>
          <w:sz w:val="24"/>
          <w:szCs w:val="24"/>
        </w:rPr>
        <w:t xml:space="preserve">                        WHERE t1.refnum = t2.refnum)</w:t>
      </w:r>
    </w:p>
    <w:p w:rsidR="0011527A" w:rsidRPr="0011527A" w:rsidRDefault="0011527A" w:rsidP="0011527A">
      <w:pPr>
        <w:pStyle w:val="ListParagraph"/>
        <w:ind w:left="1080"/>
        <w:rPr>
          <w:sz w:val="24"/>
          <w:szCs w:val="24"/>
        </w:rPr>
      </w:pPr>
      <w:r w:rsidRPr="0011527A">
        <w:rPr>
          <w:sz w:val="24"/>
          <w:szCs w:val="24"/>
        </w:rPr>
        <w:t>WHERE EXISTS (</w:t>
      </w:r>
    </w:p>
    <w:p w:rsidR="0011527A" w:rsidRPr="0011527A" w:rsidRDefault="0011527A" w:rsidP="0011527A">
      <w:pPr>
        <w:pStyle w:val="ListParagraph"/>
        <w:ind w:left="1080"/>
        <w:rPr>
          <w:sz w:val="24"/>
          <w:szCs w:val="24"/>
        </w:rPr>
      </w:pPr>
      <w:r w:rsidRPr="0011527A">
        <w:rPr>
          <w:sz w:val="24"/>
          <w:szCs w:val="24"/>
        </w:rPr>
        <w:t xml:space="preserve">     SELECT 1</w:t>
      </w:r>
    </w:p>
    <w:p w:rsidR="0011527A" w:rsidRPr="0011527A" w:rsidRDefault="0011527A" w:rsidP="0011527A">
      <w:pPr>
        <w:pStyle w:val="ListParagraph"/>
        <w:ind w:left="1080"/>
        <w:rPr>
          <w:sz w:val="24"/>
          <w:szCs w:val="24"/>
        </w:rPr>
      </w:pPr>
      <w:r w:rsidRPr="0011527A">
        <w:rPr>
          <w:sz w:val="24"/>
          <w:szCs w:val="24"/>
        </w:rPr>
        <w:t xml:space="preserve">                         FROM  TITDMGMBRINDP1@database_link1 t2</w:t>
      </w:r>
    </w:p>
    <w:p w:rsidR="00D15C8F" w:rsidRDefault="0011527A" w:rsidP="0011527A">
      <w:pPr>
        <w:pStyle w:val="ListParagraph"/>
        <w:ind w:left="1080"/>
        <w:rPr>
          <w:sz w:val="24"/>
          <w:szCs w:val="24"/>
        </w:rPr>
      </w:pPr>
      <w:r w:rsidRPr="0011527A">
        <w:rPr>
          <w:sz w:val="24"/>
          <w:szCs w:val="24"/>
        </w:rPr>
        <w:t xml:space="preserve">                        WHERE t1.refnum = t2.refnum  );</w:t>
      </w:r>
      <w:r w:rsidR="00D15C8F">
        <w:rPr>
          <w:sz w:val="24"/>
          <w:szCs w:val="24"/>
        </w:rPr>
        <w:t xml:space="preserve"> </w:t>
      </w:r>
    </w:p>
    <w:p w:rsidR="00CA7CA4" w:rsidRDefault="00CA7CA4" w:rsidP="00CA7CA4">
      <w:pPr>
        <w:pStyle w:val="ListParagraph"/>
        <w:numPr>
          <w:ilvl w:val="0"/>
          <w:numId w:val="4"/>
        </w:numPr>
        <w:rPr>
          <w:sz w:val="24"/>
          <w:szCs w:val="24"/>
        </w:rPr>
      </w:pPr>
      <w:r>
        <w:rPr>
          <w:sz w:val="24"/>
          <w:szCs w:val="24"/>
        </w:rPr>
        <w:t>Please identify the unique column in your source table for chunks.</w:t>
      </w:r>
    </w:p>
    <w:p w:rsidR="00CA7CA4" w:rsidRDefault="00CA7CA4" w:rsidP="00CA7CA4">
      <w:pPr>
        <w:pStyle w:val="ListParagraph"/>
        <w:numPr>
          <w:ilvl w:val="0"/>
          <w:numId w:val="4"/>
        </w:numPr>
        <w:rPr>
          <w:sz w:val="24"/>
          <w:szCs w:val="24"/>
        </w:rPr>
      </w:pPr>
      <w:r>
        <w:rPr>
          <w:sz w:val="24"/>
          <w:szCs w:val="24"/>
        </w:rPr>
        <w:t>Once you have identified the column please calculate the number of records in source table and divide that by core number and you will get the chunk size.</w:t>
      </w:r>
    </w:p>
    <w:p w:rsidR="00CA7CA4" w:rsidRDefault="00CA7CA4" w:rsidP="00CA7CA4">
      <w:pPr>
        <w:pStyle w:val="ListParagraph"/>
        <w:ind w:left="1080"/>
        <w:rPr>
          <w:sz w:val="24"/>
          <w:szCs w:val="24"/>
        </w:rPr>
      </w:pPr>
      <w:r>
        <w:rPr>
          <w:sz w:val="24"/>
          <w:szCs w:val="24"/>
        </w:rPr>
        <w:t>Ex.</w:t>
      </w:r>
    </w:p>
    <w:p w:rsidR="00CA7CA4" w:rsidRDefault="00CA7CA4" w:rsidP="00CA7CA4">
      <w:pPr>
        <w:pStyle w:val="ListParagraph"/>
        <w:ind w:left="1080"/>
        <w:rPr>
          <w:sz w:val="24"/>
          <w:szCs w:val="24"/>
        </w:rPr>
      </w:pPr>
      <w:r w:rsidRPr="00CA7CA4">
        <w:rPr>
          <w:sz w:val="24"/>
          <w:szCs w:val="24"/>
        </w:rPr>
        <w:t>DBMS_PARALLEL_EXECUTE.CREATE_CHUNKS_BY_NUMBER_COL('DM2_MBRIND_PARALLEL_EXECUTE_TASK','VM1DTA','TITDMGMBRINDP1_P','RECIDXMBINP1',</w:t>
      </w:r>
      <w:r w:rsidRPr="00CA7CA4">
        <w:rPr>
          <w:sz w:val="24"/>
          <w:szCs w:val="24"/>
          <w:highlight w:val="yellow"/>
        </w:rPr>
        <w:t>36003</w:t>
      </w:r>
      <w:r w:rsidRPr="00CA7CA4">
        <w:rPr>
          <w:sz w:val="24"/>
          <w:szCs w:val="24"/>
        </w:rPr>
        <w:t>);</w:t>
      </w:r>
    </w:p>
    <w:p w:rsidR="0052421C" w:rsidRDefault="0052421C" w:rsidP="0052421C">
      <w:pPr>
        <w:pStyle w:val="ListParagraph"/>
        <w:numPr>
          <w:ilvl w:val="0"/>
          <w:numId w:val="4"/>
        </w:numPr>
      </w:pPr>
      <w:r>
        <w:t>Once you done the with above step please write the parallel execution proc for that module based on below sample.</w:t>
      </w:r>
    </w:p>
    <w:tbl>
      <w:tblPr>
        <w:tblStyle w:val="TableGrid"/>
        <w:tblW w:w="0" w:type="auto"/>
        <w:tblInd w:w="1080" w:type="dxa"/>
        <w:tblLook w:val="04A0" w:firstRow="1" w:lastRow="0" w:firstColumn="1" w:lastColumn="0" w:noHBand="0" w:noVBand="1"/>
      </w:tblPr>
      <w:tblGrid>
        <w:gridCol w:w="8496"/>
      </w:tblGrid>
      <w:tr w:rsidR="0052421C" w:rsidTr="0052421C">
        <w:tc>
          <w:tcPr>
            <w:tcW w:w="9558" w:type="dxa"/>
          </w:tcPr>
          <w:p w:rsidR="0052421C" w:rsidRDefault="0052421C" w:rsidP="0052421C">
            <w:pPr>
              <w:pStyle w:val="ListParagraph"/>
              <w:ind w:left="0"/>
            </w:pPr>
          </w:p>
          <w:p w:rsidR="009D79D4" w:rsidRDefault="009D79D4" w:rsidP="0052421C">
            <w:pPr>
              <w:pStyle w:val="ListParagraph"/>
              <w:ind w:left="0"/>
            </w:pPr>
          </w:p>
          <w:p w:rsidR="009D79D4" w:rsidRDefault="009D79D4" w:rsidP="009D79D4">
            <w:pPr>
              <w:pStyle w:val="ListParagraph"/>
            </w:pPr>
            <w:r>
              <w:t>CREATE OR REPLACE PROCEDURE dm2_mbrind_parallel_execute_av (</w:t>
            </w:r>
          </w:p>
          <w:p w:rsidR="009D79D4" w:rsidRDefault="009D79D4" w:rsidP="009D79D4">
            <w:pPr>
              <w:pStyle w:val="ListParagraph"/>
            </w:pPr>
            <w:r>
              <w:t xml:space="preserve">    i_schedulename     IN   VARCHAR2,</w:t>
            </w:r>
          </w:p>
          <w:p w:rsidR="009D79D4" w:rsidRDefault="009D79D4" w:rsidP="009D79D4">
            <w:pPr>
              <w:pStyle w:val="ListParagraph"/>
            </w:pPr>
            <w:r>
              <w:t xml:space="preserve">    i_schedulenumber   IN   VARCHAR2,</w:t>
            </w:r>
          </w:p>
          <w:p w:rsidR="009D79D4" w:rsidRDefault="009D79D4" w:rsidP="009D79D4">
            <w:pPr>
              <w:pStyle w:val="ListParagraph"/>
            </w:pPr>
            <w:r>
              <w:t xml:space="preserve">    i_zprvaldyn        IN   VARCHAR2,</w:t>
            </w:r>
          </w:p>
          <w:p w:rsidR="009D79D4" w:rsidRDefault="009D79D4" w:rsidP="009D79D4">
            <w:pPr>
              <w:pStyle w:val="ListParagraph"/>
            </w:pPr>
            <w:r>
              <w:t xml:space="preserve">    i_company          IN   VARCHAR2,</w:t>
            </w:r>
          </w:p>
          <w:p w:rsidR="009D79D4" w:rsidRDefault="009D79D4" w:rsidP="009D79D4">
            <w:pPr>
              <w:pStyle w:val="ListParagraph"/>
            </w:pPr>
            <w:r>
              <w:t xml:space="preserve">    i_fsucocompany     IN   VARCHAR2,</w:t>
            </w:r>
          </w:p>
          <w:p w:rsidR="009D79D4" w:rsidRDefault="009D79D4" w:rsidP="009D79D4">
            <w:pPr>
              <w:pStyle w:val="ListParagraph"/>
            </w:pPr>
            <w:r>
              <w:t xml:space="preserve">    i_usrprf           IN   VARCHAR2,</w:t>
            </w:r>
          </w:p>
          <w:p w:rsidR="009D79D4" w:rsidRDefault="009D79D4" w:rsidP="009D79D4">
            <w:pPr>
              <w:pStyle w:val="ListParagraph"/>
            </w:pPr>
            <w:r>
              <w:t xml:space="preserve">    i_transcode        IN   VARCHAR2,</w:t>
            </w:r>
          </w:p>
          <w:p w:rsidR="009D79D4" w:rsidRDefault="009D79D4" w:rsidP="009D79D4">
            <w:pPr>
              <w:pStyle w:val="ListParagraph"/>
            </w:pPr>
            <w:r>
              <w:t xml:space="preserve">    i_vrcmtime         IN   NUMBER,</w:t>
            </w:r>
          </w:p>
          <w:p w:rsidR="009D79D4" w:rsidRDefault="009D79D4" w:rsidP="009D79D4">
            <w:pPr>
              <w:pStyle w:val="ListParagraph"/>
            </w:pPr>
            <w:r>
              <w:t xml:space="preserve">    i_vrcmuser         IN   NUMBER,</w:t>
            </w:r>
          </w:p>
          <w:p w:rsidR="009D79D4" w:rsidRDefault="009D79D4" w:rsidP="009D79D4">
            <w:pPr>
              <w:pStyle w:val="ListParagraph"/>
            </w:pPr>
            <w:r>
              <w:t xml:space="preserve">    i_trdt1            IN   NUMBER,</w:t>
            </w:r>
          </w:p>
          <w:p w:rsidR="009D79D4" w:rsidRDefault="009D79D4" w:rsidP="009D79D4">
            <w:pPr>
              <w:pStyle w:val="ListParagraph"/>
            </w:pPr>
            <w:r>
              <w:t xml:space="preserve">    i_acctyear         IN   NUMBER,</w:t>
            </w:r>
          </w:p>
          <w:p w:rsidR="009D79D4" w:rsidRDefault="009D79D4" w:rsidP="009D79D4">
            <w:pPr>
              <w:pStyle w:val="ListParagraph"/>
            </w:pPr>
            <w:r>
              <w:t xml:space="preserve">    i_acctmonth        IN   NUMBER,</w:t>
            </w:r>
          </w:p>
          <w:p w:rsidR="009D79D4" w:rsidRDefault="009D79D4" w:rsidP="009D79D4">
            <w:pPr>
              <w:pStyle w:val="ListParagraph"/>
            </w:pPr>
            <w:r>
              <w:t xml:space="preserve">    i_vrcmtermid       IN   VARCHAR2</w:t>
            </w:r>
          </w:p>
          <w:p w:rsidR="009D79D4" w:rsidRDefault="009D79D4" w:rsidP="009D79D4">
            <w:pPr>
              <w:pStyle w:val="ListParagraph"/>
            </w:pPr>
            <w:r>
              <w:t>)</w:t>
            </w:r>
          </w:p>
          <w:p w:rsidR="009D79D4" w:rsidRDefault="009D79D4" w:rsidP="009D79D4">
            <w:pPr>
              <w:pStyle w:val="ListParagraph"/>
            </w:pPr>
            <w:r>
              <w:t xml:space="preserve">    AUTHID current_user</w:t>
            </w:r>
          </w:p>
          <w:p w:rsidR="009D79D4" w:rsidRDefault="009D79D4" w:rsidP="009D79D4">
            <w:pPr>
              <w:pStyle w:val="ListParagraph"/>
            </w:pPr>
            <w:r>
              <w:t>AS</w:t>
            </w:r>
          </w:p>
          <w:p w:rsidR="009D79D4" w:rsidRDefault="009D79D4" w:rsidP="009D79D4">
            <w:pPr>
              <w:pStyle w:val="ListParagraph"/>
            </w:pPr>
          </w:p>
          <w:p w:rsidR="009D79D4" w:rsidRDefault="009D79D4" w:rsidP="009D79D4">
            <w:pPr>
              <w:pStyle w:val="ListParagraph"/>
            </w:pPr>
            <w:r>
              <w:t xml:space="preserve">    l_sql_stmt     VARCHAR2(2000 CHAR);</w:t>
            </w:r>
          </w:p>
          <w:p w:rsidR="009D79D4" w:rsidRDefault="009D79D4" w:rsidP="009D79D4">
            <w:pPr>
              <w:pStyle w:val="ListParagraph"/>
            </w:pPr>
            <w:r>
              <w:t xml:space="preserve">    l_sql_stmt1    VARCHAR2(2000 CHAR);</w:t>
            </w:r>
          </w:p>
          <w:p w:rsidR="009D79D4" w:rsidRDefault="009D79D4" w:rsidP="009D79D4">
            <w:pPr>
              <w:pStyle w:val="ListParagraph"/>
            </w:pPr>
            <w:r>
              <w:t xml:space="preserve">    l_status       NUMBER;</w:t>
            </w:r>
          </w:p>
          <w:p w:rsidR="009D79D4" w:rsidRDefault="009D79D4" w:rsidP="009D79D4">
            <w:pPr>
              <w:pStyle w:val="ListParagraph"/>
            </w:pPr>
            <w:r>
              <w:t xml:space="preserve">    l_chunk_stmt   VARCHAR2(2000 char);</w:t>
            </w:r>
          </w:p>
          <w:p w:rsidR="009D79D4" w:rsidRDefault="009D79D4" w:rsidP="009D79D4">
            <w:pPr>
              <w:pStyle w:val="ListParagraph"/>
            </w:pPr>
            <w:r>
              <w:t xml:space="preserve">    cont           NUMBER;</w:t>
            </w:r>
          </w:p>
          <w:p w:rsidR="009D79D4" w:rsidRDefault="009D79D4" w:rsidP="009D79D4">
            <w:pPr>
              <w:pStyle w:val="ListParagraph"/>
            </w:pPr>
            <w:r>
              <w:lastRenderedPageBreak/>
              <w:t xml:space="preserve">    cont1          NUMBER;</w:t>
            </w:r>
          </w:p>
          <w:p w:rsidR="009D79D4" w:rsidRDefault="009D79D4" w:rsidP="009D79D4">
            <w:pPr>
              <w:pStyle w:val="ListParagraph"/>
            </w:pPr>
            <w:r>
              <w:t xml:space="preserve">    v_timestart    NUMBER := dbms_utility.get_time;</w:t>
            </w:r>
          </w:p>
          <w:p w:rsidR="009D79D4" w:rsidRDefault="009D79D4" w:rsidP="009D79D4">
            <w:pPr>
              <w:pStyle w:val="ListParagraph"/>
            </w:pPr>
            <w:r>
              <w:t>BEGIN</w:t>
            </w:r>
          </w:p>
          <w:p w:rsidR="009D79D4" w:rsidRDefault="009D79D4" w:rsidP="009D79D4">
            <w:pPr>
              <w:pStyle w:val="ListParagraph"/>
            </w:pPr>
            <w:r>
              <w:t xml:space="preserve">    SELECT</w:t>
            </w:r>
          </w:p>
          <w:p w:rsidR="009D79D4" w:rsidRDefault="009D79D4" w:rsidP="009D79D4">
            <w:pPr>
              <w:pStyle w:val="ListParagraph"/>
            </w:pPr>
            <w:r>
              <w:t xml:space="preserve">        COUNT(1) into cont1</w:t>
            </w:r>
          </w:p>
          <w:p w:rsidR="009D79D4" w:rsidRDefault="009D79D4" w:rsidP="009D79D4">
            <w:pPr>
              <w:pStyle w:val="ListParagraph"/>
            </w:pPr>
            <w:r>
              <w:t xml:space="preserve">    FROM</w:t>
            </w:r>
          </w:p>
          <w:p w:rsidR="009D79D4" w:rsidRDefault="009D79D4" w:rsidP="009D79D4">
            <w:pPr>
              <w:pStyle w:val="ListParagraph"/>
            </w:pPr>
            <w:r>
              <w:t xml:space="preserve">        vm1dta.titdmgmbrindp2_p;</w:t>
            </w:r>
          </w:p>
          <w:p w:rsidR="009D79D4" w:rsidRDefault="009D79D4" w:rsidP="009D79D4">
            <w:pPr>
              <w:pStyle w:val="ListParagraph"/>
            </w:pPr>
          </w:p>
          <w:p w:rsidR="009D79D4" w:rsidRDefault="009D79D4" w:rsidP="009D79D4">
            <w:pPr>
              <w:pStyle w:val="ListParagraph"/>
            </w:pPr>
            <w:r>
              <w:t xml:space="preserve">    IF ( cont1 &gt; 0 ) THEN</w:t>
            </w:r>
          </w:p>
          <w:p w:rsidR="009D79D4" w:rsidRDefault="009D79D4" w:rsidP="009D79D4">
            <w:pPr>
              <w:pStyle w:val="ListParagraph"/>
            </w:pPr>
            <w:r>
              <w:t xml:space="preserve">        SELECT</w:t>
            </w:r>
          </w:p>
          <w:p w:rsidR="009D79D4" w:rsidRDefault="009D79D4" w:rsidP="009D79D4">
            <w:pPr>
              <w:pStyle w:val="ListParagraph"/>
            </w:pPr>
            <w:r>
              <w:t xml:space="preserve">            COUNT(*)</w:t>
            </w:r>
          </w:p>
          <w:p w:rsidR="009D79D4" w:rsidRDefault="009D79D4" w:rsidP="009D79D4">
            <w:pPr>
              <w:pStyle w:val="ListParagraph"/>
            </w:pPr>
            <w:r>
              <w:t xml:space="preserve">        INTO cont</w:t>
            </w:r>
          </w:p>
          <w:p w:rsidR="009D79D4" w:rsidRDefault="009D79D4" w:rsidP="009D79D4">
            <w:pPr>
              <w:pStyle w:val="ListParagraph"/>
            </w:pPr>
            <w:r>
              <w:t xml:space="preserve">        FROM</w:t>
            </w:r>
          </w:p>
          <w:p w:rsidR="009D79D4" w:rsidRDefault="009D79D4" w:rsidP="009D79D4">
            <w:pPr>
              <w:pStyle w:val="ListParagraph"/>
            </w:pPr>
            <w:r>
              <w:t xml:space="preserve">            user_parallel_execute_tasks</w:t>
            </w:r>
          </w:p>
          <w:p w:rsidR="009D79D4" w:rsidRDefault="009D79D4" w:rsidP="009D79D4">
            <w:pPr>
              <w:pStyle w:val="ListParagraph"/>
            </w:pPr>
            <w:r>
              <w:t xml:space="preserve">        WHERE</w:t>
            </w:r>
          </w:p>
          <w:p w:rsidR="009D79D4" w:rsidRDefault="009D79D4" w:rsidP="009D79D4">
            <w:pPr>
              <w:pStyle w:val="ListParagraph"/>
            </w:pPr>
            <w:r>
              <w:t xml:space="preserve">            task_name = 'DM2_MBRIND_PARALLEL_EXECUTE_TASK';</w:t>
            </w:r>
          </w:p>
          <w:p w:rsidR="009D79D4" w:rsidRDefault="009D79D4" w:rsidP="009D79D4">
            <w:pPr>
              <w:pStyle w:val="ListParagraph"/>
            </w:pPr>
          </w:p>
          <w:p w:rsidR="009D79D4" w:rsidRDefault="009D79D4" w:rsidP="009D79D4">
            <w:pPr>
              <w:pStyle w:val="ListParagraph"/>
            </w:pPr>
            <w:r>
              <w:t xml:space="preserve">        IF cont &gt; 0 THEN</w:t>
            </w:r>
          </w:p>
          <w:p w:rsidR="009D79D4" w:rsidRDefault="009D79D4" w:rsidP="009D79D4">
            <w:pPr>
              <w:pStyle w:val="ListParagraph"/>
            </w:pPr>
            <w:r>
              <w:t xml:space="preserve">            dbms_parallel_execute.drop_task('DM2_MBRIND_PARALLEL_EXECUTE_TASK');</w:t>
            </w:r>
          </w:p>
          <w:p w:rsidR="009D79D4" w:rsidRDefault="009D79D4" w:rsidP="009D79D4">
            <w:pPr>
              <w:pStyle w:val="ListParagraph"/>
            </w:pPr>
            <w:r>
              <w:t xml:space="preserve">        END IF;</w:t>
            </w:r>
          </w:p>
          <w:p w:rsidR="009D79D4" w:rsidRDefault="009D79D4" w:rsidP="009D79D4">
            <w:pPr>
              <w:pStyle w:val="ListParagraph"/>
            </w:pPr>
            <w:r>
              <w:t xml:space="preserve">        dbms_parallel_execute.create_task('DM2_MBRIND_PARALLEL_EXECUTE_TASK');</w:t>
            </w:r>
          </w:p>
          <w:p w:rsidR="009D79D4" w:rsidRDefault="009D79D4" w:rsidP="009D79D4">
            <w:pPr>
              <w:pStyle w:val="ListParagraph"/>
            </w:pPr>
            <w:r>
              <w:t xml:space="preserve">        dbms_parallel_execute.create_chunks_by_number_col('DM2_MBRIND_PARALLEL_EXECUTE_TASK', 'VM1DTA', 'TITDMGMBRINDP1_P', 'RECIDXMBINP1'</w:t>
            </w:r>
          </w:p>
          <w:p w:rsidR="009D79D4" w:rsidRDefault="009D79D4" w:rsidP="009D79D4">
            <w:pPr>
              <w:pStyle w:val="ListParagraph"/>
            </w:pPr>
            <w:r>
              <w:t xml:space="preserve">        , 36003);</w:t>
            </w:r>
          </w:p>
          <w:p w:rsidR="009D79D4" w:rsidRDefault="009D79D4" w:rsidP="009D79D4">
            <w:pPr>
              <w:pStyle w:val="ListParagraph"/>
            </w:pPr>
          </w:p>
          <w:p w:rsidR="009D79D4" w:rsidRDefault="009D79D4" w:rsidP="009D79D4">
            <w:pPr>
              <w:pStyle w:val="ListParagraph"/>
            </w:pPr>
            <w:r>
              <w:t xml:space="preserve">   /* l_chunk_stmt:= 'SELECT start_id, end_id FROM TITDMGMBRINDP1_CHUNKS';</w:t>
            </w:r>
          </w:p>
          <w:p w:rsidR="009D79D4" w:rsidRDefault="009D79D4" w:rsidP="009D79D4">
            <w:pPr>
              <w:pStyle w:val="ListParagraph"/>
            </w:pPr>
            <w:r>
              <w:t xml:space="preserve">    DBMS_PARALLEL_EXECUTE.CREATE_CHUNKS_BY_SQL (</w:t>
            </w:r>
          </w:p>
          <w:p w:rsidR="009D79D4" w:rsidRDefault="009D79D4" w:rsidP="009D79D4">
            <w:pPr>
              <w:pStyle w:val="ListParagraph"/>
            </w:pPr>
            <w:r>
              <w:t xml:space="preserve">    task_name =&gt; 'UPDATE_TITDMGMBRINDP1_MERGE'</w:t>
            </w:r>
          </w:p>
          <w:p w:rsidR="009D79D4" w:rsidRDefault="009D79D4" w:rsidP="009D79D4">
            <w:pPr>
              <w:pStyle w:val="ListParagraph"/>
            </w:pPr>
            <w:r>
              <w:t xml:space="preserve">   , sql_stmt        =&gt; l_chunk_stmt</w:t>
            </w:r>
          </w:p>
          <w:p w:rsidR="009D79D4" w:rsidRDefault="009D79D4" w:rsidP="009D79D4">
            <w:pPr>
              <w:pStyle w:val="ListParagraph"/>
            </w:pPr>
            <w:r>
              <w:t xml:space="preserve">   , by_rowid       =&gt; FALSE</w:t>
            </w:r>
          </w:p>
          <w:p w:rsidR="009D79D4" w:rsidRDefault="009D79D4" w:rsidP="009D79D4">
            <w:pPr>
              <w:pStyle w:val="ListParagraph"/>
            </w:pPr>
            <w:r>
              <w:t xml:space="preserve">                      );  */</w:t>
            </w:r>
          </w:p>
          <w:p w:rsidR="009D79D4" w:rsidRDefault="009D79D4" w:rsidP="009D79D4">
            <w:pPr>
              <w:pStyle w:val="ListParagraph"/>
            </w:pPr>
          </w:p>
          <w:p w:rsidR="009D79D4" w:rsidRDefault="009D79D4" w:rsidP="009D79D4">
            <w:pPr>
              <w:pStyle w:val="ListParagraph"/>
            </w:pPr>
            <w:r>
              <w:t xml:space="preserve">    /*l_sql_stmt := 'MERGE  INTO TITDMGMBRINDP1@stagedblink a USING</w:t>
            </w:r>
          </w:p>
          <w:p w:rsidR="009D79D4" w:rsidRDefault="009D79D4" w:rsidP="009D79D4">
            <w:pPr>
              <w:pStyle w:val="ListParagraph"/>
            </w:pPr>
            <w:r>
              <w:t xml:space="preserve">    (select * from TITDMGMBRINDP1_TEMP where RECIDXMBINP1 between :start_id and :end_id) b</w:t>
            </w:r>
          </w:p>
          <w:p w:rsidR="009D79D4" w:rsidRDefault="009D79D4" w:rsidP="009D79D4">
            <w:pPr>
              <w:pStyle w:val="ListParagraph"/>
            </w:pPr>
            <w:r>
              <w:t xml:space="preserve">    ON (a.RECIDXMBINP1 = b.RECIDXMBINP1)</w:t>
            </w:r>
          </w:p>
          <w:p w:rsidR="009D79D4" w:rsidRDefault="009D79D4" w:rsidP="009D79D4">
            <w:pPr>
              <w:pStyle w:val="ListParagraph"/>
            </w:pPr>
            <w:r>
              <w:t xml:space="preserve">    WHEN MATCHED THEN UPDATE SET</w:t>
            </w:r>
          </w:p>
          <w:p w:rsidR="009D79D4" w:rsidRDefault="009D79D4" w:rsidP="009D79D4">
            <w:pPr>
              <w:pStyle w:val="ListParagraph"/>
            </w:pPr>
            <w:r>
              <w:t xml:space="preserve">       A.CRDTCARD=B.CRDTCARD,</w:t>
            </w:r>
          </w:p>
          <w:p w:rsidR="009D79D4" w:rsidRDefault="009D79D4" w:rsidP="009D79D4">
            <w:pPr>
              <w:pStyle w:val="ListParagraph"/>
            </w:pPr>
            <w:r>
              <w:t xml:space="preserve">        A.BNKACCKEY01=B.BNKACCKEY01  ';*/</w:t>
            </w:r>
          </w:p>
          <w:p w:rsidR="009D79D4" w:rsidRDefault="009D79D4" w:rsidP="009D79D4">
            <w:pPr>
              <w:pStyle w:val="ListParagraph"/>
            </w:pPr>
          </w:p>
          <w:p w:rsidR="009D79D4" w:rsidRDefault="009D79D4" w:rsidP="009D79D4">
            <w:pPr>
              <w:pStyle w:val="ListParagraph"/>
            </w:pPr>
            <w:r>
              <w:t xml:space="preserve">     /*  l_sql_stmt := 'EXEC vm1dta.DM2_BQ9SC_MB01_MBRIND_FORALL_P(i_scheduleName  ,</w:t>
            </w:r>
          </w:p>
          <w:p w:rsidR="009D79D4" w:rsidRDefault="009D79D4" w:rsidP="009D79D4">
            <w:pPr>
              <w:pStyle w:val="ListParagraph"/>
            </w:pPr>
            <w:r>
              <w:t xml:space="preserve">                                                i_scheduleNumber,</w:t>
            </w:r>
          </w:p>
          <w:p w:rsidR="009D79D4" w:rsidRDefault="009D79D4" w:rsidP="009D79D4">
            <w:pPr>
              <w:pStyle w:val="ListParagraph"/>
            </w:pPr>
            <w:r>
              <w:t xml:space="preserve">                                                i_zprvaldYN,</w:t>
            </w:r>
          </w:p>
          <w:p w:rsidR="009D79D4" w:rsidRDefault="009D79D4" w:rsidP="009D79D4">
            <w:pPr>
              <w:pStyle w:val="ListParagraph"/>
            </w:pPr>
            <w:r>
              <w:t xml:space="preserve">                                                i_company,</w:t>
            </w:r>
          </w:p>
          <w:p w:rsidR="009D79D4" w:rsidRDefault="009D79D4" w:rsidP="009D79D4">
            <w:pPr>
              <w:pStyle w:val="ListParagraph"/>
            </w:pPr>
            <w:r>
              <w:lastRenderedPageBreak/>
              <w:t xml:space="preserve">                                                i_fsucocompany,</w:t>
            </w:r>
          </w:p>
          <w:p w:rsidR="009D79D4" w:rsidRDefault="009D79D4" w:rsidP="009D79D4">
            <w:pPr>
              <w:pStyle w:val="ListParagraph"/>
            </w:pPr>
            <w:r>
              <w:t xml:space="preserve">                                                i_usrprf,</w:t>
            </w:r>
          </w:p>
          <w:p w:rsidR="009D79D4" w:rsidRDefault="009D79D4" w:rsidP="009D79D4">
            <w:pPr>
              <w:pStyle w:val="ListParagraph"/>
            </w:pPr>
            <w:r>
              <w:t xml:space="preserve">                                                i_branch ,</w:t>
            </w:r>
          </w:p>
          <w:p w:rsidR="009D79D4" w:rsidRDefault="009D79D4" w:rsidP="009D79D4">
            <w:pPr>
              <w:pStyle w:val="ListParagraph"/>
            </w:pPr>
            <w:r>
              <w:t xml:space="preserve">                                                i_transCode,</w:t>
            </w:r>
          </w:p>
          <w:p w:rsidR="009D79D4" w:rsidRDefault="009D79D4" w:rsidP="009D79D4">
            <w:pPr>
              <w:pStyle w:val="ListParagraph"/>
            </w:pPr>
            <w:r>
              <w:t xml:space="preserve">                                                i_vrcmtime,</w:t>
            </w:r>
          </w:p>
          <w:p w:rsidR="009D79D4" w:rsidRDefault="009D79D4" w:rsidP="009D79D4">
            <w:pPr>
              <w:pStyle w:val="ListParagraph"/>
            </w:pPr>
            <w:r>
              <w:t xml:space="preserve">                                                i_vrcmuser,</w:t>
            </w:r>
          </w:p>
          <w:p w:rsidR="009D79D4" w:rsidRDefault="009D79D4" w:rsidP="009D79D4">
            <w:pPr>
              <w:pStyle w:val="ListParagraph"/>
            </w:pPr>
            <w:r>
              <w:t xml:space="preserve">                                                i_trdt1,</w:t>
            </w:r>
          </w:p>
          <w:p w:rsidR="009D79D4" w:rsidRDefault="009D79D4" w:rsidP="009D79D4">
            <w:pPr>
              <w:pStyle w:val="ListParagraph"/>
            </w:pPr>
            <w:r>
              <w:t xml:space="preserve">                                                i_acctYear,</w:t>
            </w:r>
          </w:p>
          <w:p w:rsidR="009D79D4" w:rsidRDefault="009D79D4" w:rsidP="009D79D4">
            <w:pPr>
              <w:pStyle w:val="ListParagraph"/>
            </w:pPr>
            <w:r>
              <w:t xml:space="preserve">                                                i_acctMonth,</w:t>
            </w:r>
          </w:p>
          <w:p w:rsidR="009D79D4" w:rsidRDefault="009D79D4" w:rsidP="009D79D4">
            <w:pPr>
              <w:pStyle w:val="ListParagraph"/>
            </w:pPr>
            <w:r>
              <w:t xml:space="preserve">                                                i_vrcmTermid,</w:t>
            </w:r>
          </w:p>
          <w:p w:rsidR="009D79D4" w:rsidRDefault="009D79D4" w:rsidP="009D79D4">
            <w:pPr>
              <w:pStyle w:val="ListParagraph"/>
            </w:pPr>
            <w:r>
              <w:t xml:space="preserve">                                                :start_id,</w:t>
            </w:r>
          </w:p>
          <w:p w:rsidR="009D79D4" w:rsidRDefault="009D79D4" w:rsidP="009D79D4">
            <w:pPr>
              <w:pStyle w:val="ListParagraph"/>
            </w:pPr>
            <w:r>
              <w:t xml:space="preserve">                                                :end_id)';  */</w:t>
            </w:r>
          </w:p>
          <w:p w:rsidR="009D79D4" w:rsidRDefault="009D79D4" w:rsidP="009D79D4">
            <w:pPr>
              <w:pStyle w:val="ListParagraph"/>
            </w:pPr>
          </w:p>
          <w:p w:rsidR="009D79D4" w:rsidRDefault="009D79D4" w:rsidP="009D79D4">
            <w:pPr>
              <w:pStyle w:val="ListParagraph"/>
            </w:pPr>
            <w:r>
              <w:t xml:space="preserve">               --l_sql_stmt:= 'EXEC  vm1dta.DM2_BQ9SC_MB01_MBRIND_FORALL_P(''FORPMBRP'', ''46'', ''N'', ''1'', ''9'', ''FORPMBRP'', ''31'', NULL, 231222, 180422, 0, 2018, 04, ''QPAD'', start_id, end_id)';</w:t>
            </w:r>
          </w:p>
          <w:p w:rsidR="009D79D4" w:rsidRDefault="009D79D4" w:rsidP="009D79D4">
            <w:pPr>
              <w:pStyle w:val="ListParagraph"/>
            </w:pPr>
          </w:p>
          <w:p w:rsidR="009D79D4" w:rsidRDefault="009D79D4" w:rsidP="009D79D4">
            <w:pPr>
              <w:pStyle w:val="ListParagraph"/>
            </w:pPr>
            <w:r>
              <w:t>/*l_sql_stmt1 := 'BEGIN  vm1dta.DM2_BQ9SC_MB01_MBRIND_FORALL_I('</w:t>
            </w:r>
          </w:p>
          <w:p w:rsidR="009D79D4" w:rsidRDefault="009D79D4" w:rsidP="009D79D4">
            <w:pPr>
              <w:pStyle w:val="ListParagraph"/>
            </w:pPr>
            <w:r>
              <w:t>||''''||i_scheduleName||''''||''''||','|| ''''||i_scheduleNumber||'''', ''''||i_zprvaldYN||'''', ''''||</w:t>
            </w:r>
          </w:p>
          <w:p w:rsidR="009D79D4" w:rsidRDefault="009D79D4" w:rsidP="009D79D4">
            <w:pPr>
              <w:pStyle w:val="ListParagraph"/>
            </w:pPr>
            <w:r>
              <w:t>i_company||'''', ''''||i_fsucocompany||'''', ''''||i_usrprf||'''', ''''||i_branch</w:t>
            </w:r>
          </w:p>
          <w:p w:rsidR="009D79D4" w:rsidRDefault="009D79D4" w:rsidP="009D79D4">
            <w:pPr>
              <w:pStyle w:val="ListParagraph"/>
            </w:pPr>
            <w:r>
              <w:t>|| '''', ''''|| i_transCode || '''',  '''' ||i_vrcmtime|| '''', ''''|| i_vrcmuser|| '''', ''''|| i_trdt1|| '''', ''''|| i_acctYear|| '''', ''''||</w:t>
            </w:r>
          </w:p>
          <w:p w:rsidR="009D79D4" w:rsidRDefault="009D79D4" w:rsidP="009D79D4">
            <w:pPr>
              <w:pStyle w:val="ListParagraph"/>
            </w:pPr>
            <w:r>
              <w:t>i_acctMonth|| '''', ''''|| i_vrcmTermid|| ''''||','|| ''''||':start_id, :end_id);END;';*/</w:t>
            </w:r>
          </w:p>
          <w:p w:rsidR="009D79D4" w:rsidRDefault="009D79D4" w:rsidP="009D79D4">
            <w:pPr>
              <w:pStyle w:val="ListParagraph"/>
            </w:pPr>
            <w:r>
              <w:t xml:space="preserve">        dbms_output.put_line('l_sql_stmt1 :' || l_sql_stmt1);</w:t>
            </w:r>
          </w:p>
          <w:p w:rsidR="009D79D4" w:rsidRDefault="009D79D4" w:rsidP="009D79D4">
            <w:pPr>
              <w:pStyle w:val="ListParagraph"/>
            </w:pPr>
            <w:r>
              <w:t xml:space="preserve">        l_sql_stmt := 'BEGIN  vm1dta.DM2_BQ9SC_MB01_MBRIND_FORALL_I(''FORPMBRP'', ''69'', ''N'', ''1'', ''9'', ''FORPMBRP'', ''31'', NULL, 231222, 180422, 0, 2018, 04, ''QPAD'', :start_id, :end_id);END;'</w:t>
            </w:r>
          </w:p>
          <w:p w:rsidR="009D79D4" w:rsidRDefault="009D79D4" w:rsidP="009D79D4">
            <w:pPr>
              <w:pStyle w:val="ListParagraph"/>
            </w:pPr>
            <w:r>
              <w:t xml:space="preserve">        ;</w:t>
            </w:r>
          </w:p>
          <w:p w:rsidR="009D79D4" w:rsidRDefault="009D79D4" w:rsidP="009D79D4">
            <w:pPr>
              <w:pStyle w:val="ListParagraph"/>
            </w:pPr>
            <w:r>
              <w:t xml:space="preserve">        dbms_output.put_line('l_sql_stmt :' || l_sql_stmt);</w:t>
            </w:r>
          </w:p>
          <w:p w:rsidR="009D79D4" w:rsidRDefault="009D79D4" w:rsidP="009D79D4">
            <w:pPr>
              <w:pStyle w:val="ListParagraph"/>
            </w:pPr>
            <w:r>
              <w:t xml:space="preserve">        l_sql_stmt := 'BEGIN  vm1dta.DM2_BQ9SC_MB01_MBRIND_FORALL_I(''FORPMBRP'', ''69'', ''N'', ''1'', ''9'', ''FORPMBRP'', ''31'', NULL, 231222, 180422, 0, 2018, 04, ''QPAD'', :start_id, :end_id);END;'</w:t>
            </w:r>
          </w:p>
          <w:p w:rsidR="009D79D4" w:rsidRDefault="009D79D4" w:rsidP="009D79D4">
            <w:pPr>
              <w:pStyle w:val="ListParagraph"/>
            </w:pPr>
            <w:r>
              <w:t xml:space="preserve">        ;</w:t>
            </w:r>
          </w:p>
          <w:p w:rsidR="009D79D4" w:rsidRDefault="009D79D4" w:rsidP="009D79D4">
            <w:pPr>
              <w:pStyle w:val="ListParagraph"/>
            </w:pPr>
            <w:r>
              <w:t xml:space="preserve">        dbms_parallel_execute.run_task(task_name =&gt; 'DM2_MBRIND_PARALLEL_EXECUTE_TASK', sql_stmt =&gt; l_sql_stmt, language_flag =&gt; dbms_sql</w:t>
            </w:r>
          </w:p>
          <w:p w:rsidR="009D79D4" w:rsidRDefault="009D79D4" w:rsidP="009D79D4">
            <w:pPr>
              <w:pStyle w:val="ListParagraph"/>
            </w:pPr>
            <w:r>
              <w:t xml:space="preserve">        .native, parallel_level =&gt; 24); ---Keep this number low may be 2 or max 5.</w:t>
            </w:r>
          </w:p>
          <w:p w:rsidR="009D79D4" w:rsidRDefault="009D79D4" w:rsidP="009D79D4">
            <w:pPr>
              <w:pStyle w:val="ListParagraph"/>
            </w:pPr>
          </w:p>
          <w:p w:rsidR="009D79D4" w:rsidRDefault="009D79D4" w:rsidP="009D79D4">
            <w:pPr>
              <w:pStyle w:val="ListParagraph"/>
            </w:pPr>
            <w:r>
              <w:t xml:space="preserve">        l_status := dbms_parallel_execute.task_status('DM2_MBRIND_PARALLEL_EXECUTE_TASK');</w:t>
            </w:r>
          </w:p>
          <w:p w:rsidR="009D79D4" w:rsidRDefault="009D79D4" w:rsidP="009D79D4">
            <w:pPr>
              <w:pStyle w:val="ListParagraph"/>
            </w:pPr>
            <w:r>
              <w:t xml:space="preserve">        dbms_output.put_line('DM2_MBRIND_PARALLEL_EXECUTE_TASK completed! Status:' || l_status);</w:t>
            </w:r>
          </w:p>
          <w:p w:rsidR="009D79D4" w:rsidRDefault="009D79D4" w:rsidP="009D79D4">
            <w:pPr>
              <w:pStyle w:val="ListParagraph"/>
            </w:pPr>
            <w:r>
              <w:t xml:space="preserve">    --DBMS_PARALLEL_EXECUTE.DROP_TASK('DM2_MBRIND_PARALLEL_EXECUTE_TASK');</w:t>
            </w:r>
          </w:p>
          <w:p w:rsidR="009D79D4" w:rsidRDefault="009D79D4" w:rsidP="009D79D4">
            <w:pPr>
              <w:pStyle w:val="ListParagraph"/>
            </w:pPr>
            <w:r>
              <w:lastRenderedPageBreak/>
              <w:t xml:space="preserve">        INSERT INTO vm1dta.dmbmonpf (</w:t>
            </w:r>
          </w:p>
          <w:p w:rsidR="009D79D4" w:rsidRDefault="009D79D4" w:rsidP="009D79D4">
            <w:pPr>
              <w:pStyle w:val="ListParagraph"/>
            </w:pPr>
            <w:r>
              <w:t xml:space="preserve">            batch_name,</w:t>
            </w:r>
          </w:p>
          <w:p w:rsidR="009D79D4" w:rsidRDefault="009D79D4" w:rsidP="009D79D4">
            <w:pPr>
              <w:pStyle w:val="ListParagraph"/>
            </w:pPr>
            <w:r>
              <w:t xml:space="preserve">            start_time,</w:t>
            </w:r>
          </w:p>
          <w:p w:rsidR="009D79D4" w:rsidRDefault="009D79D4" w:rsidP="009D79D4">
            <w:pPr>
              <w:pStyle w:val="ListParagraph"/>
            </w:pPr>
            <w:r>
              <w:t xml:space="preserve">            end_time,</w:t>
            </w:r>
          </w:p>
          <w:p w:rsidR="009D79D4" w:rsidRDefault="009D79D4" w:rsidP="009D79D4">
            <w:pPr>
              <w:pStyle w:val="ListParagraph"/>
            </w:pPr>
            <w:r>
              <w:t xml:space="preserve">            job_num,</w:t>
            </w:r>
          </w:p>
          <w:p w:rsidR="009D79D4" w:rsidRDefault="009D79D4" w:rsidP="009D79D4">
            <w:pPr>
              <w:pStyle w:val="ListParagraph"/>
            </w:pPr>
            <w:r>
              <w:t xml:space="preserve">            datime,</w:t>
            </w:r>
          </w:p>
          <w:p w:rsidR="009D79D4" w:rsidRDefault="009D79D4" w:rsidP="009D79D4">
            <w:pPr>
              <w:pStyle w:val="ListParagraph"/>
            </w:pPr>
            <w:r>
              <w:t xml:space="preserve">            remarks</w:t>
            </w:r>
          </w:p>
          <w:p w:rsidR="009D79D4" w:rsidRDefault="009D79D4" w:rsidP="009D79D4">
            <w:pPr>
              <w:pStyle w:val="ListParagraph"/>
            </w:pPr>
            <w:r>
              <w:t xml:space="preserve">        ) VALUES (</w:t>
            </w:r>
          </w:p>
          <w:p w:rsidR="009D79D4" w:rsidRDefault="009D79D4" w:rsidP="009D79D4">
            <w:pPr>
              <w:pStyle w:val="ListParagraph"/>
            </w:pPr>
            <w:r>
              <w:t xml:space="preserve">            'FORPMBRP',</w:t>
            </w:r>
          </w:p>
          <w:p w:rsidR="009D79D4" w:rsidRDefault="009D79D4" w:rsidP="009D79D4">
            <w:pPr>
              <w:pStyle w:val="ListParagraph"/>
            </w:pPr>
            <w:r>
              <w:t xml:space="preserve">            v_timestart,</w:t>
            </w:r>
          </w:p>
          <w:p w:rsidR="009D79D4" w:rsidRDefault="009D79D4" w:rsidP="009D79D4">
            <w:pPr>
              <w:pStyle w:val="ListParagraph"/>
            </w:pPr>
            <w:r>
              <w:t xml:space="preserve">            dbms_utility.get_time,</w:t>
            </w:r>
          </w:p>
          <w:p w:rsidR="009D79D4" w:rsidRDefault="009D79D4" w:rsidP="009D79D4">
            <w:pPr>
              <w:pStyle w:val="ListParagraph"/>
            </w:pPr>
            <w:r>
              <w:t xml:space="preserve">            69,</w:t>
            </w:r>
          </w:p>
          <w:p w:rsidR="009D79D4" w:rsidRDefault="009D79D4" w:rsidP="009D79D4">
            <w:pPr>
              <w:pStyle w:val="ListParagraph"/>
            </w:pPr>
            <w:r>
              <w:t xml:space="preserve">            SYSDATE,</w:t>
            </w:r>
          </w:p>
          <w:p w:rsidR="009D79D4" w:rsidRDefault="009D79D4" w:rsidP="009D79D4">
            <w:pPr>
              <w:pStyle w:val="ListParagraph"/>
            </w:pPr>
            <w:r>
              <w:t xml:space="preserve">            ' Loop 2_1 remove with Append val'</w:t>
            </w:r>
          </w:p>
          <w:p w:rsidR="009D79D4" w:rsidRDefault="009D79D4" w:rsidP="009D79D4">
            <w:pPr>
              <w:pStyle w:val="ListParagraph"/>
            </w:pPr>
            <w:r>
              <w:t xml:space="preserve">        );</w:t>
            </w:r>
          </w:p>
          <w:p w:rsidR="009D79D4" w:rsidRDefault="009D79D4" w:rsidP="009D79D4">
            <w:pPr>
              <w:pStyle w:val="ListParagraph"/>
            </w:pPr>
          </w:p>
          <w:p w:rsidR="009D79D4" w:rsidRDefault="009D79D4" w:rsidP="009D79D4">
            <w:pPr>
              <w:pStyle w:val="ListParagraph"/>
            </w:pPr>
            <w:r>
              <w:t xml:space="preserve">        COMMIT;</w:t>
            </w:r>
          </w:p>
          <w:p w:rsidR="009D79D4" w:rsidRDefault="009D79D4" w:rsidP="009D79D4">
            <w:pPr>
              <w:pStyle w:val="ListParagraph"/>
            </w:pPr>
            <w:r>
              <w:t xml:space="preserve">    END IF;</w:t>
            </w:r>
          </w:p>
          <w:p w:rsidR="009D79D4" w:rsidRDefault="009D79D4" w:rsidP="009D79D4">
            <w:pPr>
              <w:pStyle w:val="ListParagraph"/>
            </w:pPr>
          </w:p>
          <w:p w:rsidR="009D79D4" w:rsidRDefault="009D79D4" w:rsidP="009D79D4">
            <w:pPr>
              <w:pStyle w:val="ListParagraph"/>
              <w:ind w:left="0"/>
            </w:pPr>
            <w:r>
              <w:t>END;</w:t>
            </w:r>
          </w:p>
        </w:tc>
      </w:tr>
    </w:tbl>
    <w:p w:rsidR="0052421C" w:rsidRPr="0052421C" w:rsidRDefault="0052421C" w:rsidP="0052421C">
      <w:pPr>
        <w:pStyle w:val="ListParagraph"/>
        <w:ind w:left="1080"/>
      </w:pPr>
    </w:p>
    <w:p w:rsidR="006B50A5" w:rsidRDefault="00252B83" w:rsidP="00252B83">
      <w:pPr>
        <w:pStyle w:val="ListParagraph"/>
        <w:numPr>
          <w:ilvl w:val="0"/>
          <w:numId w:val="4"/>
        </w:numPr>
        <w:rPr>
          <w:sz w:val="24"/>
          <w:szCs w:val="24"/>
        </w:rPr>
      </w:pPr>
      <w:r>
        <w:rPr>
          <w:sz w:val="24"/>
          <w:szCs w:val="24"/>
        </w:rPr>
        <w:t xml:space="preserve">Once you done </w:t>
      </w:r>
      <w:r w:rsidR="00457C83">
        <w:rPr>
          <w:sz w:val="24"/>
          <w:szCs w:val="24"/>
        </w:rPr>
        <w:t>please execute the proc from parallel module and see the magic.</w:t>
      </w:r>
    </w:p>
    <w:p w:rsidR="00457C83" w:rsidRDefault="00457C83" w:rsidP="00457C83">
      <w:pPr>
        <w:pStyle w:val="ListParagraph"/>
        <w:ind w:left="1080"/>
        <w:rPr>
          <w:sz w:val="24"/>
          <w:szCs w:val="24"/>
        </w:rPr>
      </w:pPr>
    </w:p>
    <w:p w:rsidR="00032E93" w:rsidRDefault="00032E93" w:rsidP="00457C83">
      <w:pPr>
        <w:pStyle w:val="ListParagraph"/>
        <w:ind w:left="1080"/>
        <w:rPr>
          <w:sz w:val="24"/>
          <w:szCs w:val="24"/>
        </w:rPr>
      </w:pPr>
      <w:r>
        <w:rPr>
          <w:sz w:val="24"/>
          <w:szCs w:val="24"/>
        </w:rPr>
        <w:t>Please refer below module:</w:t>
      </w:r>
    </w:p>
    <w:p w:rsidR="00032E93" w:rsidRDefault="00032E93" w:rsidP="00457C83">
      <w:pPr>
        <w:pStyle w:val="ListParagraph"/>
        <w:ind w:left="1080"/>
        <w:rPr>
          <w:sz w:val="24"/>
          <w:szCs w:val="24"/>
        </w:rPr>
      </w:pPr>
    </w:p>
    <w:tbl>
      <w:tblPr>
        <w:tblStyle w:val="TableGrid"/>
        <w:tblW w:w="0" w:type="auto"/>
        <w:tblInd w:w="1080" w:type="dxa"/>
        <w:tblLook w:val="04A0" w:firstRow="1" w:lastRow="0" w:firstColumn="1" w:lastColumn="0" w:noHBand="0" w:noVBand="1"/>
      </w:tblPr>
      <w:tblGrid>
        <w:gridCol w:w="8496"/>
      </w:tblGrid>
      <w:tr w:rsidR="00032E93" w:rsidTr="00032E93">
        <w:tc>
          <w:tcPr>
            <w:tcW w:w="9558" w:type="dxa"/>
          </w:tcPr>
          <w:p w:rsidR="00032E93" w:rsidRDefault="00032E93" w:rsidP="00457C83">
            <w:pPr>
              <w:pStyle w:val="ListParagraph"/>
              <w:ind w:left="0"/>
              <w:rPr>
                <w:sz w:val="24"/>
                <w:szCs w:val="24"/>
              </w:rPr>
            </w:pPr>
          </w:p>
          <w:p w:rsidR="00032E93" w:rsidRPr="00032E93" w:rsidRDefault="00032E93" w:rsidP="00032E93">
            <w:pPr>
              <w:pStyle w:val="ListParagraph"/>
              <w:rPr>
                <w:sz w:val="24"/>
                <w:szCs w:val="24"/>
              </w:rPr>
            </w:pPr>
            <w:r w:rsidRPr="00032E93">
              <w:rPr>
                <w:sz w:val="24"/>
                <w:szCs w:val="24"/>
              </w:rPr>
              <w:t>CREATE OR REPLACE PROCEDURE "DM2_BQ9SC_MB01_MBRIND_FORALL_I" (</w:t>
            </w:r>
          </w:p>
          <w:p w:rsidR="00032E93" w:rsidRPr="00032E93" w:rsidRDefault="00032E93" w:rsidP="00032E93">
            <w:pPr>
              <w:pStyle w:val="ListParagraph"/>
              <w:rPr>
                <w:sz w:val="24"/>
                <w:szCs w:val="24"/>
              </w:rPr>
            </w:pPr>
            <w:r w:rsidRPr="00032E93">
              <w:rPr>
                <w:sz w:val="24"/>
                <w:szCs w:val="24"/>
              </w:rPr>
              <w:t xml:space="preserve">    i_schedulename     IN   VARCHAR2,</w:t>
            </w:r>
          </w:p>
          <w:p w:rsidR="00032E93" w:rsidRPr="00032E93" w:rsidRDefault="00032E93" w:rsidP="00032E93">
            <w:pPr>
              <w:pStyle w:val="ListParagraph"/>
              <w:rPr>
                <w:sz w:val="24"/>
                <w:szCs w:val="24"/>
              </w:rPr>
            </w:pPr>
            <w:r w:rsidRPr="00032E93">
              <w:rPr>
                <w:sz w:val="24"/>
                <w:szCs w:val="24"/>
              </w:rPr>
              <w:t xml:space="preserve">    i_schedulenumber   IN   VARCHAR2,</w:t>
            </w:r>
          </w:p>
          <w:p w:rsidR="00032E93" w:rsidRPr="00032E93" w:rsidRDefault="00032E93" w:rsidP="00032E93">
            <w:pPr>
              <w:pStyle w:val="ListParagraph"/>
              <w:rPr>
                <w:sz w:val="24"/>
                <w:szCs w:val="24"/>
              </w:rPr>
            </w:pPr>
            <w:r w:rsidRPr="00032E93">
              <w:rPr>
                <w:sz w:val="24"/>
                <w:szCs w:val="24"/>
              </w:rPr>
              <w:t xml:space="preserve">    i_zprvaldyn        IN   VARCHAR2,</w:t>
            </w:r>
          </w:p>
          <w:p w:rsidR="00032E93" w:rsidRPr="00032E93" w:rsidRDefault="00032E93" w:rsidP="00032E93">
            <w:pPr>
              <w:pStyle w:val="ListParagraph"/>
              <w:rPr>
                <w:sz w:val="24"/>
                <w:szCs w:val="24"/>
              </w:rPr>
            </w:pPr>
            <w:r w:rsidRPr="00032E93">
              <w:rPr>
                <w:sz w:val="24"/>
                <w:szCs w:val="24"/>
              </w:rPr>
              <w:t xml:space="preserve">    i_company          IN   VARCHAR2,</w:t>
            </w:r>
          </w:p>
          <w:p w:rsidR="00032E93" w:rsidRPr="00032E93" w:rsidRDefault="00032E93" w:rsidP="00032E93">
            <w:pPr>
              <w:pStyle w:val="ListParagraph"/>
              <w:rPr>
                <w:sz w:val="24"/>
                <w:szCs w:val="24"/>
              </w:rPr>
            </w:pPr>
            <w:r w:rsidRPr="00032E93">
              <w:rPr>
                <w:sz w:val="24"/>
                <w:szCs w:val="24"/>
              </w:rPr>
              <w:t xml:space="preserve">    i_fsucocompany     IN   VARCHAR2,</w:t>
            </w:r>
          </w:p>
          <w:p w:rsidR="00032E93" w:rsidRPr="00032E93" w:rsidRDefault="00032E93" w:rsidP="00032E93">
            <w:pPr>
              <w:pStyle w:val="ListParagraph"/>
              <w:rPr>
                <w:sz w:val="24"/>
                <w:szCs w:val="24"/>
              </w:rPr>
            </w:pPr>
            <w:r w:rsidRPr="00032E93">
              <w:rPr>
                <w:sz w:val="24"/>
                <w:szCs w:val="24"/>
              </w:rPr>
              <w:t xml:space="preserve">    i_usrprf           IN   VARCHAR2,</w:t>
            </w:r>
          </w:p>
          <w:p w:rsidR="00032E93" w:rsidRPr="00032E93" w:rsidRDefault="00032E93" w:rsidP="00032E93">
            <w:pPr>
              <w:pStyle w:val="ListParagraph"/>
              <w:rPr>
                <w:sz w:val="24"/>
                <w:szCs w:val="24"/>
              </w:rPr>
            </w:pPr>
            <w:r w:rsidRPr="00032E93">
              <w:rPr>
                <w:sz w:val="24"/>
                <w:szCs w:val="24"/>
              </w:rPr>
              <w:t xml:space="preserve">    i_branch           IN   VARCHAR2,</w:t>
            </w:r>
          </w:p>
          <w:p w:rsidR="00032E93" w:rsidRPr="00032E93" w:rsidRDefault="00032E93" w:rsidP="00032E93">
            <w:pPr>
              <w:pStyle w:val="ListParagraph"/>
              <w:rPr>
                <w:sz w:val="24"/>
                <w:szCs w:val="24"/>
              </w:rPr>
            </w:pPr>
            <w:r w:rsidRPr="00032E93">
              <w:rPr>
                <w:sz w:val="24"/>
                <w:szCs w:val="24"/>
              </w:rPr>
              <w:t xml:space="preserve">    i_transcode        IN   VARCHAR2,</w:t>
            </w:r>
          </w:p>
          <w:p w:rsidR="00032E93" w:rsidRPr="00032E93" w:rsidRDefault="00032E93" w:rsidP="00032E93">
            <w:pPr>
              <w:pStyle w:val="ListParagraph"/>
              <w:rPr>
                <w:sz w:val="24"/>
                <w:szCs w:val="24"/>
              </w:rPr>
            </w:pPr>
            <w:r w:rsidRPr="00032E93">
              <w:rPr>
                <w:sz w:val="24"/>
                <w:szCs w:val="24"/>
              </w:rPr>
              <w:t xml:space="preserve">    i_vrcmtime         IN   NUMBER,</w:t>
            </w:r>
          </w:p>
          <w:p w:rsidR="00032E93" w:rsidRPr="00032E93" w:rsidRDefault="00032E93" w:rsidP="00032E93">
            <w:pPr>
              <w:pStyle w:val="ListParagraph"/>
              <w:rPr>
                <w:sz w:val="24"/>
                <w:szCs w:val="24"/>
              </w:rPr>
            </w:pPr>
            <w:r w:rsidRPr="00032E93">
              <w:rPr>
                <w:sz w:val="24"/>
                <w:szCs w:val="24"/>
              </w:rPr>
              <w:t xml:space="preserve">    i_vrcmuser         IN   NUMBER,</w:t>
            </w:r>
          </w:p>
          <w:p w:rsidR="00032E93" w:rsidRPr="00032E93" w:rsidRDefault="00032E93" w:rsidP="00032E93">
            <w:pPr>
              <w:pStyle w:val="ListParagraph"/>
              <w:rPr>
                <w:sz w:val="24"/>
                <w:szCs w:val="24"/>
              </w:rPr>
            </w:pPr>
            <w:r w:rsidRPr="00032E93">
              <w:rPr>
                <w:sz w:val="24"/>
                <w:szCs w:val="24"/>
              </w:rPr>
              <w:t xml:space="preserve">    i_trdt1            IN   NUMBER,</w:t>
            </w:r>
          </w:p>
          <w:p w:rsidR="00032E93" w:rsidRPr="00032E93" w:rsidRDefault="00032E93" w:rsidP="00032E93">
            <w:pPr>
              <w:pStyle w:val="ListParagraph"/>
              <w:rPr>
                <w:sz w:val="24"/>
                <w:szCs w:val="24"/>
              </w:rPr>
            </w:pPr>
            <w:r w:rsidRPr="00032E93">
              <w:rPr>
                <w:sz w:val="24"/>
                <w:szCs w:val="24"/>
              </w:rPr>
              <w:t xml:space="preserve">    i_acctyear         IN   NUMBER,</w:t>
            </w:r>
          </w:p>
          <w:p w:rsidR="00032E93" w:rsidRPr="00032E93" w:rsidRDefault="00032E93" w:rsidP="00032E93">
            <w:pPr>
              <w:pStyle w:val="ListParagraph"/>
              <w:rPr>
                <w:sz w:val="24"/>
                <w:szCs w:val="24"/>
              </w:rPr>
            </w:pPr>
            <w:r w:rsidRPr="00032E93">
              <w:rPr>
                <w:sz w:val="24"/>
                <w:szCs w:val="24"/>
              </w:rPr>
              <w:t xml:space="preserve">    i_acctmonth        IN   NUMBER,</w:t>
            </w:r>
          </w:p>
          <w:p w:rsidR="00032E93" w:rsidRPr="00032E93" w:rsidRDefault="00032E93" w:rsidP="00032E93">
            <w:pPr>
              <w:pStyle w:val="ListParagraph"/>
              <w:rPr>
                <w:sz w:val="24"/>
                <w:szCs w:val="24"/>
              </w:rPr>
            </w:pPr>
            <w:r w:rsidRPr="00032E93">
              <w:rPr>
                <w:sz w:val="24"/>
                <w:szCs w:val="24"/>
              </w:rPr>
              <w:t xml:space="preserve">    i_vrcmtermid       IN   VARCHAR2,</w:t>
            </w:r>
          </w:p>
          <w:p w:rsidR="00032E93" w:rsidRPr="00032E93" w:rsidRDefault="00032E93" w:rsidP="00032E93">
            <w:pPr>
              <w:pStyle w:val="ListParagraph"/>
              <w:rPr>
                <w:sz w:val="24"/>
                <w:szCs w:val="24"/>
              </w:rPr>
            </w:pPr>
            <w:r w:rsidRPr="00032E93">
              <w:rPr>
                <w:sz w:val="24"/>
                <w:szCs w:val="24"/>
              </w:rPr>
              <w:t xml:space="preserve">    start_id           IN   NUMBER,</w:t>
            </w:r>
          </w:p>
          <w:p w:rsidR="00032E93" w:rsidRPr="00032E93" w:rsidRDefault="00032E93" w:rsidP="00032E93">
            <w:pPr>
              <w:pStyle w:val="ListParagraph"/>
              <w:rPr>
                <w:sz w:val="24"/>
                <w:szCs w:val="24"/>
              </w:rPr>
            </w:pPr>
            <w:r w:rsidRPr="00032E93">
              <w:rPr>
                <w:sz w:val="24"/>
                <w:szCs w:val="24"/>
              </w:rPr>
              <w:t xml:space="preserve">    end_id             IN   NUMBER</w:t>
            </w:r>
          </w:p>
          <w:p w:rsidR="00032E93" w:rsidRPr="00032E93" w:rsidRDefault="00032E93" w:rsidP="00032E93">
            <w:pPr>
              <w:pStyle w:val="ListParagraph"/>
              <w:rPr>
                <w:sz w:val="24"/>
                <w:szCs w:val="24"/>
              </w:rPr>
            </w:pPr>
            <w:r w:rsidRPr="00032E93">
              <w:rPr>
                <w:sz w:val="24"/>
                <w:szCs w:val="24"/>
              </w:rPr>
              <w:t>) IS</w:t>
            </w:r>
          </w:p>
          <w:p w:rsidR="00032E93" w:rsidRPr="00032E93" w:rsidRDefault="00032E93" w:rsidP="00032E93">
            <w:pPr>
              <w:pStyle w:val="ListParagraph"/>
              <w:rPr>
                <w:sz w:val="24"/>
                <w:szCs w:val="24"/>
              </w:rPr>
            </w:pPr>
            <w:r w:rsidRPr="00032E93">
              <w:rPr>
                <w:sz w:val="24"/>
                <w:szCs w:val="24"/>
              </w:rPr>
              <w:lastRenderedPageBreak/>
              <w:t xml:space="preserve">  /***************************************************************************************************</w:t>
            </w:r>
          </w:p>
          <w:p w:rsidR="00032E93" w:rsidRPr="00032E93" w:rsidRDefault="00032E93" w:rsidP="00032E93">
            <w:pPr>
              <w:pStyle w:val="ListParagraph"/>
              <w:rPr>
                <w:sz w:val="24"/>
                <w:szCs w:val="24"/>
              </w:rPr>
            </w:pPr>
            <w:r w:rsidRPr="00032E93">
              <w:rPr>
                <w:sz w:val="24"/>
                <w:szCs w:val="24"/>
              </w:rPr>
              <w:t xml:space="preserve">  * Amenment History: DMMB-01</w:t>
            </w:r>
          </w:p>
          <w:p w:rsidR="00032E93" w:rsidRPr="00032E93" w:rsidRDefault="00032E93" w:rsidP="00032E93">
            <w:pPr>
              <w:pStyle w:val="ListParagraph"/>
              <w:rPr>
                <w:sz w:val="24"/>
                <w:szCs w:val="24"/>
              </w:rPr>
            </w:pPr>
            <w:r w:rsidRPr="00032E93">
              <w:rPr>
                <w:sz w:val="24"/>
                <w:szCs w:val="24"/>
              </w:rPr>
              <w:t xml:space="preserve">  * Date    Init   Tag   Decription</w:t>
            </w:r>
          </w:p>
          <w:p w:rsidR="00032E93" w:rsidRPr="00032E93" w:rsidRDefault="00032E93" w:rsidP="00032E93">
            <w:pPr>
              <w:pStyle w:val="ListParagraph"/>
              <w:rPr>
                <w:sz w:val="24"/>
                <w:szCs w:val="24"/>
              </w:rPr>
            </w:pPr>
            <w:r w:rsidRPr="00032E93">
              <w:rPr>
                <w:sz w:val="24"/>
                <w:szCs w:val="24"/>
              </w:rPr>
              <w:t xml:space="preserve">  * -----   -----  ---   ---------------------------------------------------------------------------</w:t>
            </w:r>
          </w:p>
          <w:p w:rsidR="00032E93" w:rsidRPr="00032E93" w:rsidRDefault="00032E93" w:rsidP="00032E93">
            <w:pPr>
              <w:pStyle w:val="ListParagraph"/>
              <w:rPr>
                <w:sz w:val="24"/>
                <w:szCs w:val="24"/>
              </w:rPr>
            </w:pPr>
            <w:r w:rsidRPr="00032E93">
              <w:rPr>
                <w:sz w:val="24"/>
                <w:szCs w:val="24"/>
              </w:rPr>
              <w:t xml:space="preserve">  * MMMDD    XXX   MB1   XXXXXXXXXXXXXXXXXXXXXXXXXXXXXXXXXXXXXXXXXXXXXXXXXXXXXXXXXXXXXXXXXXXXXXXXXXX</w:t>
            </w:r>
          </w:p>
          <w:p w:rsidR="00032E93" w:rsidRPr="00032E93" w:rsidRDefault="00032E93" w:rsidP="00032E93">
            <w:pPr>
              <w:pStyle w:val="ListParagraph"/>
              <w:rPr>
                <w:sz w:val="24"/>
                <w:szCs w:val="24"/>
              </w:rPr>
            </w:pPr>
            <w:r w:rsidRPr="00032E93">
              <w:rPr>
                <w:sz w:val="24"/>
                <w:szCs w:val="24"/>
              </w:rPr>
              <w:t xml:space="preserve">  * 2804     001   MB2  included checking for inputfile 2 for ploicy not migrated</w:t>
            </w:r>
          </w:p>
          <w:p w:rsidR="00032E93" w:rsidRPr="00032E93" w:rsidRDefault="00032E93" w:rsidP="00032E93">
            <w:pPr>
              <w:pStyle w:val="ListParagraph"/>
              <w:rPr>
                <w:sz w:val="24"/>
                <w:szCs w:val="24"/>
              </w:rPr>
            </w:pPr>
            <w:r w:rsidRPr="00032E93">
              <w:rPr>
                <w:sz w:val="24"/>
                <w:szCs w:val="24"/>
              </w:rPr>
              <w:t xml:space="preserve">  * 0501     002   MB3  set values for ZCOLMCLS and ZPLANCLS, read t-table T3684 and get bnkacctyp</w:t>
            </w:r>
          </w:p>
          <w:p w:rsidR="00032E93" w:rsidRPr="00032E93" w:rsidRDefault="00032E93" w:rsidP="00032E93">
            <w:pPr>
              <w:pStyle w:val="ListParagraph"/>
              <w:rPr>
                <w:sz w:val="24"/>
                <w:szCs w:val="24"/>
              </w:rPr>
            </w:pPr>
            <w:r w:rsidRPr="00032E93">
              <w:rPr>
                <w:sz w:val="24"/>
                <w:szCs w:val="24"/>
              </w:rPr>
              <w:t xml:space="preserve">                        Change logic to set value of GCHIPF.BTDATENR</w:t>
            </w:r>
          </w:p>
          <w:p w:rsidR="00032E93" w:rsidRPr="00032E93" w:rsidRDefault="00032E93" w:rsidP="00032E93">
            <w:pPr>
              <w:pStyle w:val="ListParagraph"/>
              <w:rPr>
                <w:sz w:val="24"/>
                <w:szCs w:val="24"/>
              </w:rPr>
            </w:pPr>
            <w:r w:rsidRPr="00032E93">
              <w:rPr>
                <w:sz w:val="24"/>
                <w:szCs w:val="24"/>
              </w:rPr>
              <w:t xml:space="preserve">  * 0502     003   MB4  Change CRDATE in GCHIPF and set ZPENDDT in GCHPPF</w:t>
            </w:r>
          </w:p>
          <w:p w:rsidR="00032E93" w:rsidRPr="00032E93" w:rsidRDefault="00032E93" w:rsidP="00032E93">
            <w:pPr>
              <w:pStyle w:val="ListParagraph"/>
              <w:rPr>
                <w:sz w:val="24"/>
                <w:szCs w:val="24"/>
              </w:rPr>
            </w:pPr>
            <w:r w:rsidRPr="00032E93">
              <w:rPr>
                <w:sz w:val="24"/>
                <w:szCs w:val="24"/>
              </w:rPr>
              <w:t xml:space="preserve">  * 0505     RC    MB5  #7865 - Incorrect fields on ZTIERPF</w:t>
            </w:r>
          </w:p>
          <w:p w:rsidR="00032E93" w:rsidRPr="00032E93" w:rsidRDefault="00032E93" w:rsidP="00032E93">
            <w:pPr>
              <w:pStyle w:val="ListParagraph"/>
              <w:rPr>
                <w:sz w:val="24"/>
                <w:szCs w:val="24"/>
              </w:rPr>
            </w:pPr>
            <w:r w:rsidRPr="00032E93">
              <w:rPr>
                <w:sz w:val="24"/>
                <w:szCs w:val="24"/>
              </w:rPr>
              <w:t xml:space="preserve">  * 0507     006   MB6  ITR4 - LOT2 changes</w:t>
            </w:r>
          </w:p>
          <w:p w:rsidR="00032E93" w:rsidRPr="00032E93" w:rsidRDefault="00032E93" w:rsidP="00032E93">
            <w:pPr>
              <w:pStyle w:val="ListParagraph"/>
              <w:rPr>
                <w:sz w:val="24"/>
                <w:szCs w:val="24"/>
              </w:rPr>
            </w:pPr>
            <w:r w:rsidRPr="00032E93">
              <w:rPr>
                <w:sz w:val="24"/>
                <w:szCs w:val="24"/>
              </w:rPr>
              <w:t xml:space="preserve">  * 0507     006   MB6  ITR4 - LOT2 changes</w:t>
            </w:r>
          </w:p>
          <w:p w:rsidR="00032E93" w:rsidRPr="00032E93" w:rsidRDefault="00032E93" w:rsidP="00032E93">
            <w:pPr>
              <w:pStyle w:val="ListParagraph"/>
              <w:rPr>
                <w:sz w:val="24"/>
                <w:szCs w:val="24"/>
              </w:rPr>
            </w:pPr>
            <w:r w:rsidRPr="00032E93">
              <w:rPr>
                <w:sz w:val="24"/>
                <w:szCs w:val="24"/>
              </w:rPr>
              <w:t xml:space="preserve">  * 0511     JDB   MB7  Changes for data verification </w:t>
            </w:r>
          </w:p>
          <w:p w:rsidR="00032E93" w:rsidRPr="00032E93" w:rsidRDefault="00032E93" w:rsidP="00032E93">
            <w:pPr>
              <w:pStyle w:val="ListParagraph"/>
              <w:rPr>
                <w:sz w:val="24"/>
                <w:szCs w:val="24"/>
              </w:rPr>
            </w:pPr>
            <w:r w:rsidRPr="00032E93">
              <w:rPr>
                <w:sz w:val="24"/>
                <w:szCs w:val="24"/>
              </w:rPr>
              <w:t xml:space="preserve">  * 0512     MPS   MB8  Changes for data verification </w:t>
            </w:r>
          </w:p>
          <w:p w:rsidR="00032E93" w:rsidRPr="00032E93" w:rsidRDefault="00032E93" w:rsidP="00032E93">
            <w:pPr>
              <w:pStyle w:val="ListParagraph"/>
              <w:rPr>
                <w:sz w:val="24"/>
                <w:szCs w:val="24"/>
              </w:rPr>
            </w:pPr>
            <w:r w:rsidRPr="00032E93">
              <w:rPr>
                <w:sz w:val="24"/>
                <w:szCs w:val="24"/>
              </w:rPr>
              <w:t xml:space="preserve">  * 0516     SJ    MB9  Removed validation for TREFNUM and ZCONVINDPOL (now both columns can have value)</w:t>
            </w:r>
          </w:p>
          <w:p w:rsidR="00032E93" w:rsidRPr="00032E93" w:rsidRDefault="00032E93" w:rsidP="00032E93">
            <w:pPr>
              <w:pStyle w:val="ListParagraph"/>
              <w:rPr>
                <w:sz w:val="24"/>
                <w:szCs w:val="24"/>
              </w:rPr>
            </w:pPr>
            <w:r w:rsidRPr="00032E93">
              <w:rPr>
                <w:sz w:val="24"/>
                <w:szCs w:val="24"/>
              </w:rPr>
              <w:t xml:space="preserve">  * 0521     JDB   MB10 Add EFFDATE for ztierpf </w:t>
            </w:r>
          </w:p>
          <w:p w:rsidR="00032E93" w:rsidRPr="00032E93" w:rsidRDefault="00032E93" w:rsidP="00032E93">
            <w:pPr>
              <w:pStyle w:val="ListParagraph"/>
              <w:rPr>
                <w:sz w:val="24"/>
                <w:szCs w:val="24"/>
              </w:rPr>
            </w:pPr>
            <w:r w:rsidRPr="00032E93">
              <w:rPr>
                <w:sz w:val="24"/>
                <w:szCs w:val="24"/>
              </w:rPr>
              <w:t xml:space="preserve">  * 0612     MPS   MB11 TRANNO = TRANLUSED </w:t>
            </w:r>
          </w:p>
          <w:p w:rsidR="00032E93" w:rsidRPr="00032E93" w:rsidRDefault="00032E93" w:rsidP="00032E93">
            <w:pPr>
              <w:pStyle w:val="ListParagraph"/>
              <w:rPr>
                <w:sz w:val="24"/>
                <w:szCs w:val="24"/>
              </w:rPr>
            </w:pPr>
            <w:r w:rsidRPr="00032E93">
              <w:rPr>
                <w:sz w:val="24"/>
                <w:szCs w:val="24"/>
              </w:rPr>
              <w:t xml:space="preserve">  * 0625     JDB   MB12 ZIRA ZJNDM-48</w:t>
            </w:r>
          </w:p>
          <w:p w:rsidR="00032E93" w:rsidRPr="00032E93" w:rsidRDefault="00032E93" w:rsidP="00032E93">
            <w:pPr>
              <w:pStyle w:val="ListParagraph"/>
              <w:rPr>
                <w:sz w:val="24"/>
                <w:szCs w:val="24"/>
              </w:rPr>
            </w:pPr>
            <w:r w:rsidRPr="00032E93">
              <w:rPr>
                <w:sz w:val="24"/>
                <w:szCs w:val="24"/>
              </w:rPr>
              <w:t xml:space="preserve">  * 0705     SC    MB13 INCORRECT TRANNO FOR MEMBER FILE 2(Z-TRACKER 9564)</w:t>
            </w:r>
          </w:p>
          <w:p w:rsidR="00032E93" w:rsidRPr="00032E93" w:rsidRDefault="00032E93" w:rsidP="00032E93">
            <w:pPr>
              <w:pStyle w:val="ListParagraph"/>
              <w:rPr>
                <w:sz w:val="24"/>
                <w:szCs w:val="24"/>
              </w:rPr>
            </w:pPr>
            <w:r w:rsidRPr="00032E93">
              <w:rPr>
                <w:sz w:val="24"/>
                <w:szCs w:val="24"/>
              </w:rPr>
              <w:t xml:space="preserve">  * 0706     SC    MB14 BILLFREQ AND GADJFREQ INCORRECTLY SET AS 00 (Z-TRACKER 9610)</w:t>
            </w:r>
          </w:p>
          <w:p w:rsidR="00032E93" w:rsidRPr="00032E93" w:rsidRDefault="00032E93" w:rsidP="00032E93">
            <w:pPr>
              <w:pStyle w:val="ListParagraph"/>
              <w:rPr>
                <w:sz w:val="24"/>
                <w:szCs w:val="24"/>
              </w:rPr>
            </w:pPr>
            <w:r w:rsidRPr="00032E93">
              <w:rPr>
                <w:sz w:val="24"/>
                <w:szCs w:val="24"/>
              </w:rPr>
              <w:t xml:space="preserve">  *                     AND COLUMN NAME "TRANSFERFLG" CHANGED TO "ZPDATATXFLG"</w:t>
            </w:r>
          </w:p>
          <w:p w:rsidR="00032E93" w:rsidRPr="00032E93" w:rsidRDefault="00032E93" w:rsidP="00032E93">
            <w:pPr>
              <w:pStyle w:val="ListParagraph"/>
              <w:rPr>
                <w:sz w:val="24"/>
                <w:szCs w:val="24"/>
              </w:rPr>
            </w:pPr>
            <w:r w:rsidRPr="00032E93">
              <w:rPr>
                <w:sz w:val="24"/>
                <w:szCs w:val="24"/>
              </w:rPr>
              <w:t xml:space="preserve">  * 0711     AK    MB15 1) When STATCODE value is changed, corressponding value of DTETRM should also set </w:t>
            </w:r>
          </w:p>
          <w:p w:rsidR="00032E93" w:rsidRPr="00032E93" w:rsidRDefault="00032E93" w:rsidP="00032E93">
            <w:pPr>
              <w:pStyle w:val="ListParagraph"/>
              <w:rPr>
                <w:sz w:val="24"/>
                <w:szCs w:val="24"/>
              </w:rPr>
            </w:pPr>
            <w:r w:rsidRPr="00032E93">
              <w:rPr>
                <w:sz w:val="24"/>
                <w:szCs w:val="24"/>
              </w:rPr>
              <w:t xml:space="preserve">  *                        accordingly (except decline cases - ZTRXSTAT = 'RJ').</w:t>
            </w:r>
          </w:p>
          <w:p w:rsidR="00032E93" w:rsidRPr="00032E93" w:rsidRDefault="00032E93" w:rsidP="00032E93">
            <w:pPr>
              <w:pStyle w:val="ListParagraph"/>
              <w:rPr>
                <w:sz w:val="24"/>
                <w:szCs w:val="24"/>
              </w:rPr>
            </w:pPr>
            <w:r w:rsidRPr="00032E93">
              <w:rPr>
                <w:sz w:val="24"/>
                <w:szCs w:val="24"/>
              </w:rPr>
              <w:t xml:space="preserve">  *                        - If Policy is INFORCE, DTETRM should be max-date.</w:t>
            </w:r>
          </w:p>
          <w:p w:rsidR="00032E93" w:rsidRPr="00032E93" w:rsidRDefault="00032E93" w:rsidP="00032E93">
            <w:pPr>
              <w:pStyle w:val="ListParagraph"/>
              <w:rPr>
                <w:sz w:val="24"/>
                <w:szCs w:val="24"/>
              </w:rPr>
            </w:pPr>
            <w:r w:rsidRPr="00032E93">
              <w:rPr>
                <w:sz w:val="24"/>
                <w:szCs w:val="24"/>
              </w:rPr>
              <w:t xml:space="preserve">  *                        - If Policy is Cancelled, DTETRM should remain unchanged for value passed from TITDMGMBRINDP1.</w:t>
            </w:r>
          </w:p>
          <w:p w:rsidR="00032E93" w:rsidRPr="00032E93" w:rsidRDefault="00032E93" w:rsidP="00032E93">
            <w:pPr>
              <w:pStyle w:val="ListParagraph"/>
              <w:rPr>
                <w:sz w:val="24"/>
                <w:szCs w:val="24"/>
              </w:rPr>
            </w:pPr>
            <w:r w:rsidRPr="00032E93">
              <w:rPr>
                <w:sz w:val="24"/>
                <w:szCs w:val="24"/>
              </w:rPr>
              <w:t xml:space="preserve">  *                     2) ZPOLDATE will remains unchanged, for value passed from TITDMGMBRINDP1.</w:t>
            </w:r>
          </w:p>
          <w:p w:rsidR="00032E93" w:rsidRPr="00032E93" w:rsidRDefault="00032E93" w:rsidP="00032E93">
            <w:pPr>
              <w:pStyle w:val="ListParagraph"/>
              <w:rPr>
                <w:sz w:val="24"/>
                <w:szCs w:val="24"/>
              </w:rPr>
            </w:pPr>
            <w:r w:rsidRPr="00032E93">
              <w:rPr>
                <w:sz w:val="24"/>
                <w:szCs w:val="24"/>
              </w:rPr>
              <w:t xml:space="preserve">  * 0729     MPS   MB16 Removed chages for MB12 to get statcode</w:t>
            </w:r>
          </w:p>
          <w:p w:rsidR="00032E93" w:rsidRPr="00032E93" w:rsidRDefault="00032E93" w:rsidP="00032E93">
            <w:pPr>
              <w:pStyle w:val="ListParagraph"/>
              <w:rPr>
                <w:sz w:val="24"/>
                <w:szCs w:val="24"/>
              </w:rPr>
            </w:pPr>
            <w:r w:rsidRPr="00032E93">
              <w:rPr>
                <w:sz w:val="24"/>
                <w:szCs w:val="24"/>
              </w:rPr>
              <w:lastRenderedPageBreak/>
              <w:t xml:space="preserve">  * 1009     MPS   MB17 Check of Credit card for Free plan </w:t>
            </w:r>
          </w:p>
          <w:p w:rsidR="00032E93" w:rsidRPr="00032E93" w:rsidRDefault="00032E93" w:rsidP="00032E93">
            <w:pPr>
              <w:pStyle w:val="ListParagraph"/>
              <w:rPr>
                <w:sz w:val="24"/>
                <w:szCs w:val="24"/>
              </w:rPr>
            </w:pPr>
            <w:r w:rsidRPr="00032E93">
              <w:rPr>
                <w:sz w:val="24"/>
                <w:szCs w:val="24"/>
              </w:rPr>
              <w:t xml:space="preserve">  *April_18  JDB   MB18   Performance optimization for Phase-2</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w:t>
            </w:r>
          </w:p>
          <w:p w:rsidR="00032E93" w:rsidRPr="00032E93" w:rsidRDefault="00032E93" w:rsidP="00032E93">
            <w:pPr>
              <w:pStyle w:val="ListParagraph"/>
              <w:rPr>
                <w:sz w:val="24"/>
                <w:szCs w:val="24"/>
              </w:rPr>
            </w:pPr>
            <w:r w:rsidRPr="00032E93">
              <w:rPr>
                <w:sz w:val="24"/>
                <w:szCs w:val="24"/>
              </w:rPr>
              <w:t xml:space="preserve">  /**</w:t>
            </w:r>
          </w:p>
          <w:p w:rsidR="00032E93" w:rsidRPr="00032E93" w:rsidRDefault="00032E93" w:rsidP="00032E93">
            <w:pPr>
              <w:pStyle w:val="ListParagraph"/>
              <w:rPr>
                <w:sz w:val="24"/>
                <w:szCs w:val="24"/>
              </w:rPr>
            </w:pPr>
            <w:r w:rsidRPr="00032E93">
              <w:rPr>
                <w:sz w:val="24"/>
                <w:szCs w:val="24"/>
              </w:rPr>
              <w:t xml:space="preserve">  Name         Null?    Type              </w:t>
            </w:r>
          </w:p>
          <w:p w:rsidR="00032E93" w:rsidRPr="00032E93" w:rsidRDefault="00032E93" w:rsidP="00032E93">
            <w:pPr>
              <w:pStyle w:val="ListParagraph"/>
              <w:rPr>
                <w:sz w:val="24"/>
                <w:szCs w:val="24"/>
              </w:rPr>
            </w:pPr>
            <w:r w:rsidRPr="00032E93">
              <w:rPr>
                <w:sz w:val="24"/>
                <w:szCs w:val="24"/>
              </w:rPr>
              <w:t xml:space="preserve">------------ -------- ----------------- </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 MB4 :  MOD : condition change due to new requirement : START ****/</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v_temp_crdate           NUMBER(8) DEFAULT 0;</w:t>
            </w:r>
          </w:p>
          <w:p w:rsidR="00032E93" w:rsidRPr="00032E93" w:rsidRDefault="00032E93" w:rsidP="00032E93">
            <w:pPr>
              <w:pStyle w:val="ListParagraph"/>
              <w:rPr>
                <w:sz w:val="24"/>
                <w:szCs w:val="24"/>
              </w:rPr>
            </w:pPr>
            <w:r w:rsidRPr="00032E93">
              <w:rPr>
                <w:sz w:val="24"/>
                <w:szCs w:val="24"/>
              </w:rPr>
              <w:t xml:space="preserve">  /**** MB4 :  MOD : condition change due to new requirement : END ****/</w:t>
            </w:r>
          </w:p>
          <w:p w:rsidR="00032E93" w:rsidRPr="00032E93" w:rsidRDefault="00032E93" w:rsidP="00032E93">
            <w:pPr>
              <w:pStyle w:val="ListParagraph"/>
              <w:rPr>
                <w:sz w:val="24"/>
                <w:szCs w:val="24"/>
              </w:rPr>
            </w:pPr>
            <w:r w:rsidRPr="00032E93">
              <w:rPr>
                <w:sz w:val="24"/>
                <w:szCs w:val="24"/>
              </w:rPr>
              <w:t xml:space="preserve">    i_text                  dmlog.LTEXT%TYPE;</w:t>
            </w:r>
          </w:p>
          <w:p w:rsidR="00032E93" w:rsidRPr="00032E93" w:rsidRDefault="00032E93" w:rsidP="00032E93">
            <w:pPr>
              <w:pStyle w:val="ListParagraph"/>
              <w:rPr>
                <w:sz w:val="24"/>
                <w:szCs w:val="24"/>
              </w:rPr>
            </w:pPr>
            <w:r w:rsidRPr="00032E93">
              <w:rPr>
                <w:sz w:val="24"/>
                <w:szCs w:val="24"/>
              </w:rPr>
              <w:t xml:space="preserve">  --timecheck</w:t>
            </w:r>
          </w:p>
          <w:p w:rsidR="00032E93" w:rsidRPr="00032E93" w:rsidRDefault="00032E93" w:rsidP="00032E93">
            <w:pPr>
              <w:pStyle w:val="ListParagraph"/>
              <w:rPr>
                <w:sz w:val="24"/>
                <w:szCs w:val="24"/>
              </w:rPr>
            </w:pPr>
            <w:r w:rsidRPr="00032E93">
              <w:rPr>
                <w:sz w:val="24"/>
                <w:szCs w:val="24"/>
              </w:rPr>
              <w:t xml:space="preserve">    v_timestart             NUMBER := dbms_utility.get_time;</w:t>
            </w:r>
          </w:p>
          <w:p w:rsidR="00032E93" w:rsidRPr="00032E93" w:rsidRDefault="00032E93" w:rsidP="00032E93">
            <w:pPr>
              <w:pStyle w:val="ListParagraph"/>
              <w:rPr>
                <w:sz w:val="24"/>
                <w:szCs w:val="24"/>
              </w:rPr>
            </w:pPr>
            <w:r w:rsidRPr="00032E93">
              <w:rPr>
                <w:sz w:val="24"/>
                <w:szCs w:val="24"/>
              </w:rPr>
              <w:t xml:space="preserve">  ---local Vairables</w:t>
            </w:r>
          </w:p>
          <w:p w:rsidR="00032E93" w:rsidRPr="00032E93" w:rsidRDefault="00032E93" w:rsidP="00032E93">
            <w:pPr>
              <w:pStyle w:val="ListParagraph"/>
              <w:rPr>
                <w:sz w:val="24"/>
                <w:szCs w:val="24"/>
              </w:rPr>
            </w:pPr>
            <w:r w:rsidRPr="00032E93">
              <w:rPr>
                <w:sz w:val="24"/>
                <w:szCs w:val="24"/>
              </w:rPr>
              <w:t xml:space="preserve">  v_refnump1              VARCHAR2(8);</w:t>
            </w:r>
          </w:p>
          <w:p w:rsidR="00032E93" w:rsidRPr="00032E93" w:rsidRDefault="00032E93" w:rsidP="00032E93">
            <w:pPr>
              <w:pStyle w:val="ListParagraph"/>
              <w:rPr>
                <w:sz w:val="24"/>
                <w:szCs w:val="24"/>
              </w:rPr>
            </w:pPr>
            <w:r w:rsidRPr="00032E93">
              <w:rPr>
                <w:sz w:val="24"/>
                <w:szCs w:val="24"/>
              </w:rPr>
              <w:t xml:space="preserve">    v_refnumpseq            titdmgmbrindp1.refnum@DATABASE_LINK1%TYPE;</w:t>
            </w:r>
          </w:p>
          <w:p w:rsidR="00032E93" w:rsidRPr="00032E93" w:rsidRDefault="00032E93" w:rsidP="00032E93">
            <w:pPr>
              <w:pStyle w:val="ListParagraph"/>
              <w:rPr>
                <w:sz w:val="24"/>
                <w:szCs w:val="24"/>
              </w:rPr>
            </w:pPr>
            <w:r w:rsidRPr="00032E93">
              <w:rPr>
                <w:sz w:val="24"/>
                <w:szCs w:val="24"/>
              </w:rPr>
              <w:t xml:space="preserve">    v_seqno1                VARCHAR2(3);</w:t>
            </w:r>
          </w:p>
          <w:p w:rsidR="00032E93" w:rsidRPr="00032E93" w:rsidRDefault="00032E93" w:rsidP="00032E93">
            <w:pPr>
              <w:pStyle w:val="ListParagraph"/>
              <w:rPr>
                <w:sz w:val="24"/>
                <w:szCs w:val="24"/>
              </w:rPr>
            </w:pPr>
            <w:r w:rsidRPr="00032E93">
              <w:rPr>
                <w:sz w:val="24"/>
                <w:szCs w:val="24"/>
              </w:rPr>
              <w:t xml:space="preserve">    seqmbrtmp1              NUMBER(18) DEFAULT 0;</w:t>
            </w:r>
          </w:p>
          <w:p w:rsidR="00032E93" w:rsidRPr="00032E93" w:rsidRDefault="00032E93" w:rsidP="00032E93">
            <w:pPr>
              <w:pStyle w:val="ListParagraph"/>
              <w:rPr>
                <w:sz w:val="24"/>
                <w:szCs w:val="24"/>
              </w:rPr>
            </w:pPr>
            <w:r w:rsidRPr="00032E93">
              <w:rPr>
                <w:sz w:val="24"/>
                <w:szCs w:val="24"/>
              </w:rPr>
              <w:t xml:space="preserve">    seqmbrtmp2              NUMBER(18) DEFAULT 0;</w:t>
            </w:r>
          </w:p>
          <w:p w:rsidR="00032E93" w:rsidRPr="00032E93" w:rsidRDefault="00032E93" w:rsidP="00032E93">
            <w:pPr>
              <w:pStyle w:val="ListParagraph"/>
              <w:rPr>
                <w:sz w:val="24"/>
                <w:szCs w:val="24"/>
              </w:rPr>
            </w:pPr>
            <w:r w:rsidRPr="00032E93">
              <w:rPr>
                <w:sz w:val="24"/>
                <w:szCs w:val="24"/>
              </w:rPr>
              <w:t xml:space="preserve">    v_seqno                 VARCHAR2(1);</w:t>
            </w:r>
          </w:p>
          <w:p w:rsidR="00032E93" w:rsidRPr="00032E93" w:rsidRDefault="00032E93" w:rsidP="00032E93">
            <w:pPr>
              <w:pStyle w:val="ListParagraph"/>
              <w:rPr>
                <w:sz w:val="24"/>
                <w:szCs w:val="24"/>
              </w:rPr>
            </w:pPr>
            <w:r w:rsidRPr="00032E93">
              <w:rPr>
                <w:sz w:val="24"/>
                <w:szCs w:val="24"/>
              </w:rPr>
              <w:t xml:space="preserve">    v_seqnoincr             VARCHAR2(3);</w:t>
            </w:r>
          </w:p>
          <w:p w:rsidR="00032E93" w:rsidRPr="00032E93" w:rsidRDefault="00032E93" w:rsidP="00032E93">
            <w:pPr>
              <w:pStyle w:val="ListParagraph"/>
              <w:rPr>
                <w:sz w:val="24"/>
                <w:szCs w:val="24"/>
              </w:rPr>
            </w:pPr>
            <w:r w:rsidRPr="00032E93">
              <w:rPr>
                <w:sz w:val="24"/>
                <w:szCs w:val="24"/>
              </w:rPr>
              <w:t xml:space="preserve">    v_isduplicatezdrppf     NUMBER(1) DEFAULT 0;</w:t>
            </w:r>
          </w:p>
          <w:p w:rsidR="00032E93" w:rsidRPr="00032E93" w:rsidRDefault="00032E93" w:rsidP="00032E93">
            <w:pPr>
              <w:pStyle w:val="ListParagraph"/>
              <w:rPr>
                <w:sz w:val="24"/>
                <w:szCs w:val="24"/>
              </w:rPr>
            </w:pPr>
            <w:r w:rsidRPr="00032E93">
              <w:rPr>
                <w:sz w:val="24"/>
                <w:szCs w:val="24"/>
              </w:rPr>
              <w:t xml:space="preserve">    v_ismasterplmig         NUMBER(1) DEFAULT 0;</w:t>
            </w:r>
          </w:p>
          <w:p w:rsidR="00032E93" w:rsidRPr="00032E93" w:rsidRDefault="00032E93" w:rsidP="00032E93">
            <w:pPr>
              <w:pStyle w:val="ListParagraph"/>
              <w:rPr>
                <w:sz w:val="24"/>
                <w:szCs w:val="24"/>
              </w:rPr>
            </w:pPr>
            <w:r w:rsidRPr="00032E93">
              <w:rPr>
                <w:sz w:val="24"/>
                <w:szCs w:val="24"/>
              </w:rPr>
              <w:t xml:space="preserve">    v_isduplicatep2         NUMBER(1) DEFAULT 0;</w:t>
            </w:r>
          </w:p>
          <w:p w:rsidR="00032E93" w:rsidRPr="00032E93" w:rsidRDefault="00032E93" w:rsidP="00032E93">
            <w:pPr>
              <w:pStyle w:val="ListParagraph"/>
              <w:rPr>
                <w:sz w:val="24"/>
                <w:szCs w:val="24"/>
              </w:rPr>
            </w:pPr>
            <w:r w:rsidRPr="00032E93">
              <w:rPr>
                <w:sz w:val="24"/>
                <w:szCs w:val="24"/>
              </w:rPr>
              <w:t xml:space="preserve">  --v_iszplancde        NUMBER(1) DEFAULT 0;</w:t>
            </w:r>
          </w:p>
          <w:p w:rsidR="00032E93" w:rsidRPr="00032E93" w:rsidRDefault="00032E93" w:rsidP="00032E93">
            <w:pPr>
              <w:pStyle w:val="ListParagraph"/>
              <w:rPr>
                <w:sz w:val="24"/>
                <w:szCs w:val="24"/>
              </w:rPr>
            </w:pPr>
            <w:r w:rsidRPr="00032E93">
              <w:rPr>
                <w:sz w:val="24"/>
                <w:szCs w:val="24"/>
              </w:rPr>
              <w:t xml:space="preserve">    v_iszendcde             NUMBER(1) DEFAULT 0;</w:t>
            </w:r>
          </w:p>
          <w:p w:rsidR="00032E93" w:rsidRPr="00032E93" w:rsidRDefault="00032E93" w:rsidP="00032E93">
            <w:pPr>
              <w:pStyle w:val="ListParagraph"/>
              <w:rPr>
                <w:sz w:val="24"/>
                <w:szCs w:val="24"/>
              </w:rPr>
            </w:pPr>
            <w:r w:rsidRPr="00032E93">
              <w:rPr>
                <w:sz w:val="24"/>
                <w:szCs w:val="24"/>
              </w:rPr>
              <w:t xml:space="preserve">    v_iszcmpcode            NUMBER(1) DEFAULT 0;</w:t>
            </w:r>
          </w:p>
          <w:p w:rsidR="00032E93" w:rsidRPr="00032E93" w:rsidRDefault="00032E93" w:rsidP="00032E93">
            <w:pPr>
              <w:pStyle w:val="ListParagraph"/>
              <w:rPr>
                <w:sz w:val="24"/>
                <w:szCs w:val="24"/>
              </w:rPr>
            </w:pPr>
            <w:r w:rsidRPr="00032E93">
              <w:rPr>
                <w:sz w:val="24"/>
                <w:szCs w:val="24"/>
              </w:rPr>
              <w:t xml:space="preserve">    v_errorcountp1          NUMBER(1) DEFAULT 0;</w:t>
            </w:r>
          </w:p>
          <w:p w:rsidR="00032E93" w:rsidRPr="00032E93" w:rsidRDefault="00032E93" w:rsidP="00032E93">
            <w:pPr>
              <w:pStyle w:val="ListParagraph"/>
              <w:rPr>
                <w:sz w:val="24"/>
                <w:szCs w:val="24"/>
              </w:rPr>
            </w:pPr>
            <w:r w:rsidRPr="00032E93">
              <w:rPr>
                <w:sz w:val="24"/>
                <w:szCs w:val="24"/>
              </w:rPr>
              <w:t xml:space="preserve">    v_errorcountp2          NUMBER(1) DEFAULT 0;</w:t>
            </w:r>
          </w:p>
          <w:p w:rsidR="00032E93" w:rsidRPr="00032E93" w:rsidRDefault="00032E93" w:rsidP="00032E93">
            <w:pPr>
              <w:pStyle w:val="ListParagraph"/>
              <w:rPr>
                <w:sz w:val="24"/>
                <w:szCs w:val="24"/>
              </w:rPr>
            </w:pPr>
            <w:r w:rsidRPr="00032E93">
              <w:rPr>
                <w:sz w:val="24"/>
                <w:szCs w:val="24"/>
              </w:rPr>
              <w:t xml:space="preserve">    v_isanyerrorp1          VARCHAR2(1) DEFAULT 'N';</w:t>
            </w:r>
          </w:p>
          <w:p w:rsidR="00032E93" w:rsidRPr="00032E93" w:rsidRDefault="00032E93" w:rsidP="00032E93">
            <w:pPr>
              <w:pStyle w:val="ListParagraph"/>
              <w:rPr>
                <w:sz w:val="24"/>
                <w:szCs w:val="24"/>
              </w:rPr>
            </w:pPr>
            <w:r w:rsidRPr="00032E93">
              <w:rPr>
                <w:sz w:val="24"/>
                <w:szCs w:val="24"/>
              </w:rPr>
              <w:t xml:space="preserve">    v_isanyerrorp2          VARCHAR2(1) DEFAULT 'N';</w:t>
            </w:r>
          </w:p>
          <w:p w:rsidR="00032E93" w:rsidRPr="00032E93" w:rsidRDefault="00032E93" w:rsidP="00032E93">
            <w:pPr>
              <w:pStyle w:val="ListParagraph"/>
              <w:rPr>
                <w:sz w:val="24"/>
                <w:szCs w:val="24"/>
              </w:rPr>
            </w:pPr>
            <w:r w:rsidRPr="00032E93">
              <w:rPr>
                <w:sz w:val="24"/>
                <w:szCs w:val="24"/>
              </w:rPr>
              <w:t xml:space="preserve">  -- v_zdoecrtcountMB NUMBER(1) DEFAULT 0;</w:t>
            </w:r>
          </w:p>
          <w:p w:rsidR="00032E93" w:rsidRPr="00032E93" w:rsidRDefault="00032E93" w:rsidP="00032E93">
            <w:pPr>
              <w:pStyle w:val="ListParagraph"/>
              <w:rPr>
                <w:sz w:val="24"/>
                <w:szCs w:val="24"/>
              </w:rPr>
            </w:pPr>
            <w:r w:rsidRPr="00032E93">
              <w:rPr>
                <w:sz w:val="24"/>
                <w:szCs w:val="24"/>
              </w:rPr>
              <w:t xml:space="preserve">  -- v_zdoecrtcountIN NUMBER(1) DEFAULT 0;</w:t>
            </w:r>
          </w:p>
          <w:p w:rsidR="00032E93" w:rsidRPr="00032E93" w:rsidRDefault="00032E93" w:rsidP="00032E93">
            <w:pPr>
              <w:pStyle w:val="ListParagraph"/>
              <w:rPr>
                <w:sz w:val="24"/>
                <w:szCs w:val="24"/>
              </w:rPr>
            </w:pPr>
            <w:r w:rsidRPr="00032E93">
              <w:rPr>
                <w:sz w:val="24"/>
                <w:szCs w:val="24"/>
              </w:rPr>
              <w:t xml:space="preserve">    v_globalerrorp2         VARCHAR2(1) DEFAULT 'N';</w:t>
            </w:r>
          </w:p>
          <w:p w:rsidR="00032E93" w:rsidRPr="00032E93" w:rsidRDefault="00032E93" w:rsidP="00032E93">
            <w:pPr>
              <w:pStyle w:val="ListParagraph"/>
              <w:rPr>
                <w:sz w:val="24"/>
                <w:szCs w:val="24"/>
              </w:rPr>
            </w:pPr>
            <w:r w:rsidRPr="00032E93">
              <w:rPr>
                <w:sz w:val="24"/>
                <w:szCs w:val="24"/>
              </w:rPr>
              <w:t xml:space="preserve">    v_prefix        VARCHAR2(2);</w:t>
            </w:r>
          </w:p>
          <w:p w:rsidR="00032E93" w:rsidRPr="00032E93" w:rsidRDefault="00032E93" w:rsidP="00032E93">
            <w:pPr>
              <w:pStyle w:val="ListParagraph"/>
              <w:rPr>
                <w:sz w:val="24"/>
                <w:szCs w:val="24"/>
              </w:rPr>
            </w:pPr>
            <w:r w:rsidRPr="00032E93">
              <w:rPr>
                <w:sz w:val="24"/>
                <w:szCs w:val="24"/>
              </w:rPr>
              <w:t xml:space="preserve">    v_refkeyp1              VARCHAR2(29 CHAR);</w:t>
            </w:r>
          </w:p>
          <w:p w:rsidR="00032E93" w:rsidRPr="00032E93" w:rsidRDefault="00032E93" w:rsidP="00032E93">
            <w:pPr>
              <w:pStyle w:val="ListParagraph"/>
              <w:rPr>
                <w:sz w:val="24"/>
                <w:szCs w:val="24"/>
              </w:rPr>
            </w:pPr>
            <w:r w:rsidRPr="00032E93">
              <w:rPr>
                <w:sz w:val="24"/>
                <w:szCs w:val="24"/>
              </w:rPr>
              <w:lastRenderedPageBreak/>
              <w:t xml:space="preserve">    v_refkeyp2              VARCHAR2(33 CHAR);</w:t>
            </w:r>
          </w:p>
          <w:p w:rsidR="00032E93" w:rsidRPr="00032E93" w:rsidRDefault="00032E93" w:rsidP="00032E93">
            <w:pPr>
              <w:pStyle w:val="ListParagraph"/>
              <w:rPr>
                <w:sz w:val="24"/>
                <w:szCs w:val="24"/>
              </w:rPr>
            </w:pPr>
            <w:r w:rsidRPr="00032E93">
              <w:rPr>
                <w:sz w:val="24"/>
                <w:szCs w:val="24"/>
              </w:rPr>
              <w:t xml:space="preserve">    v_isdtetrmvalid         VARCHAR2(20 CHAR);</w:t>
            </w:r>
          </w:p>
          <w:p w:rsidR="00032E93" w:rsidRPr="00032E93" w:rsidRDefault="00032E93" w:rsidP="00032E93">
            <w:pPr>
              <w:pStyle w:val="ListParagraph"/>
              <w:rPr>
                <w:sz w:val="24"/>
                <w:szCs w:val="24"/>
              </w:rPr>
            </w:pPr>
            <w:r w:rsidRPr="00032E93">
              <w:rPr>
                <w:sz w:val="24"/>
                <w:szCs w:val="24"/>
              </w:rPr>
              <w:t xml:space="preserve">    v_iseffdate             VARCHAR2(20 CHAR);</w:t>
            </w:r>
          </w:p>
          <w:p w:rsidR="00032E93" w:rsidRPr="00032E93" w:rsidRDefault="00032E93" w:rsidP="00032E93">
            <w:pPr>
              <w:pStyle w:val="ListParagraph"/>
              <w:rPr>
                <w:sz w:val="24"/>
                <w:szCs w:val="24"/>
              </w:rPr>
            </w:pPr>
            <w:r w:rsidRPr="00032E93">
              <w:rPr>
                <w:sz w:val="24"/>
                <w:szCs w:val="24"/>
              </w:rPr>
              <w:t xml:space="preserve">    v_timech01              VARCHAR2(10 CHAR);</w:t>
            </w:r>
          </w:p>
          <w:p w:rsidR="00032E93" w:rsidRPr="00032E93" w:rsidRDefault="00032E93" w:rsidP="00032E93">
            <w:pPr>
              <w:pStyle w:val="ListParagraph"/>
              <w:rPr>
                <w:sz w:val="24"/>
                <w:szCs w:val="24"/>
              </w:rPr>
            </w:pPr>
            <w:r w:rsidRPr="00032E93">
              <w:rPr>
                <w:sz w:val="24"/>
                <w:szCs w:val="24"/>
              </w:rPr>
              <w:t xml:space="preserve">    v_timech02              VARCHAR2(10 CHAR);</w:t>
            </w:r>
          </w:p>
          <w:p w:rsidR="00032E93" w:rsidRPr="00032E93" w:rsidRDefault="00032E93" w:rsidP="00032E93">
            <w:pPr>
              <w:pStyle w:val="ListParagraph"/>
              <w:rPr>
                <w:sz w:val="24"/>
                <w:szCs w:val="24"/>
              </w:rPr>
            </w:pPr>
            <w:r w:rsidRPr="00032E93">
              <w:rPr>
                <w:sz w:val="24"/>
                <w:szCs w:val="24"/>
              </w:rPr>
              <w:t xml:space="preserve">    v_zigvalue              zdclpf.zigvalue%TYPE;</w:t>
            </w:r>
          </w:p>
          <w:p w:rsidR="00032E93" w:rsidRPr="00032E93" w:rsidRDefault="00032E93" w:rsidP="00032E93">
            <w:pPr>
              <w:pStyle w:val="ListParagraph"/>
              <w:rPr>
                <w:sz w:val="24"/>
                <w:szCs w:val="24"/>
              </w:rPr>
            </w:pPr>
            <w:r w:rsidRPr="00032E93">
              <w:rPr>
                <w:sz w:val="24"/>
                <w:szCs w:val="24"/>
              </w:rPr>
              <w:t xml:space="preserve">    v_template              dfpopf.template%TYPE;</w:t>
            </w:r>
          </w:p>
          <w:p w:rsidR="00032E93" w:rsidRPr="00032E93" w:rsidRDefault="00032E93" w:rsidP="00032E93">
            <w:pPr>
              <w:pStyle w:val="ListParagraph"/>
              <w:rPr>
                <w:sz w:val="24"/>
                <w:szCs w:val="24"/>
              </w:rPr>
            </w:pPr>
            <w:r w:rsidRPr="00032E93">
              <w:rPr>
                <w:sz w:val="24"/>
                <w:szCs w:val="24"/>
              </w:rPr>
              <w:t xml:space="preserve">    v_zcovcmdt              zesdpf.zcovcmdt%TYPE;</w:t>
            </w:r>
          </w:p>
          <w:p w:rsidR="00032E93" w:rsidRPr="00032E93" w:rsidRDefault="00032E93" w:rsidP="00032E93">
            <w:pPr>
              <w:pStyle w:val="ListParagraph"/>
              <w:rPr>
                <w:sz w:val="24"/>
                <w:szCs w:val="24"/>
              </w:rPr>
            </w:pPr>
            <w:r w:rsidRPr="00032E93">
              <w:rPr>
                <w:sz w:val="24"/>
                <w:szCs w:val="24"/>
              </w:rPr>
              <w:t xml:space="preserve">    obj_dfpopf              dfpopf%rowtype;</w:t>
            </w:r>
          </w:p>
          <w:p w:rsidR="00032E93" w:rsidRPr="00032E93" w:rsidRDefault="00032E93" w:rsidP="00032E93">
            <w:pPr>
              <w:pStyle w:val="ListParagraph"/>
              <w:rPr>
                <w:sz w:val="24"/>
                <w:szCs w:val="24"/>
              </w:rPr>
            </w:pPr>
            <w:r w:rsidRPr="00032E93">
              <w:rPr>
                <w:sz w:val="24"/>
                <w:szCs w:val="24"/>
              </w:rPr>
              <w:t xml:space="preserve">    v_currency              VARCHAR2(3 CHAR);</w:t>
            </w:r>
          </w:p>
          <w:p w:rsidR="00032E93" w:rsidRPr="00032E93" w:rsidRDefault="00032E93" w:rsidP="00032E93">
            <w:pPr>
              <w:pStyle w:val="ListParagraph"/>
              <w:rPr>
                <w:sz w:val="24"/>
                <w:szCs w:val="24"/>
              </w:rPr>
            </w:pPr>
            <w:r w:rsidRPr="00032E93">
              <w:rPr>
                <w:sz w:val="24"/>
                <w:szCs w:val="24"/>
              </w:rPr>
              <w:t xml:space="preserve">    v_zagptid               zcpnpf.zagptid%TYPE;</w:t>
            </w:r>
          </w:p>
          <w:p w:rsidR="00032E93" w:rsidRPr="00032E93" w:rsidRDefault="00032E93" w:rsidP="00032E93">
            <w:pPr>
              <w:pStyle w:val="ListParagraph"/>
              <w:rPr>
                <w:sz w:val="24"/>
                <w:szCs w:val="24"/>
              </w:rPr>
            </w:pPr>
            <w:r w:rsidRPr="00032E93">
              <w:rPr>
                <w:sz w:val="24"/>
                <w:szCs w:val="24"/>
              </w:rPr>
              <w:t xml:space="preserve">    v_admnoper01            zagppf.admnoper05%TYPE;</w:t>
            </w:r>
          </w:p>
          <w:p w:rsidR="00032E93" w:rsidRPr="00032E93" w:rsidRDefault="00032E93" w:rsidP="00032E93">
            <w:pPr>
              <w:pStyle w:val="ListParagraph"/>
              <w:rPr>
                <w:sz w:val="24"/>
                <w:szCs w:val="24"/>
              </w:rPr>
            </w:pPr>
            <w:r w:rsidRPr="00032E93">
              <w:rPr>
                <w:sz w:val="24"/>
                <w:szCs w:val="24"/>
              </w:rPr>
              <w:t xml:space="preserve">    v_gagntsel01            zagppf.gagntsel05%TYPE;</w:t>
            </w:r>
          </w:p>
          <w:p w:rsidR="00032E93" w:rsidRPr="00032E93" w:rsidRDefault="00032E93" w:rsidP="00032E93">
            <w:pPr>
              <w:pStyle w:val="ListParagraph"/>
              <w:rPr>
                <w:sz w:val="24"/>
                <w:szCs w:val="24"/>
              </w:rPr>
            </w:pPr>
            <w:r w:rsidRPr="00032E93">
              <w:rPr>
                <w:sz w:val="24"/>
                <w:szCs w:val="24"/>
              </w:rPr>
              <w:t xml:space="preserve">    v_admnoper02            zagppf.admnoper05%TYPE;</w:t>
            </w:r>
          </w:p>
          <w:p w:rsidR="00032E93" w:rsidRPr="00032E93" w:rsidRDefault="00032E93" w:rsidP="00032E93">
            <w:pPr>
              <w:pStyle w:val="ListParagraph"/>
              <w:rPr>
                <w:sz w:val="24"/>
                <w:szCs w:val="24"/>
              </w:rPr>
            </w:pPr>
            <w:r w:rsidRPr="00032E93">
              <w:rPr>
                <w:sz w:val="24"/>
                <w:szCs w:val="24"/>
              </w:rPr>
              <w:t xml:space="preserve">    v_gagntsel02            zagppf.gagntsel05%TYPE;</w:t>
            </w:r>
          </w:p>
          <w:p w:rsidR="00032E93" w:rsidRPr="00032E93" w:rsidRDefault="00032E93" w:rsidP="00032E93">
            <w:pPr>
              <w:pStyle w:val="ListParagraph"/>
              <w:rPr>
                <w:sz w:val="24"/>
                <w:szCs w:val="24"/>
              </w:rPr>
            </w:pPr>
            <w:r w:rsidRPr="00032E93">
              <w:rPr>
                <w:sz w:val="24"/>
                <w:szCs w:val="24"/>
              </w:rPr>
              <w:t xml:space="preserve">    v_admnoper03            zagppf.admnoper05%TYPE;</w:t>
            </w:r>
          </w:p>
          <w:p w:rsidR="00032E93" w:rsidRPr="00032E93" w:rsidRDefault="00032E93" w:rsidP="00032E93">
            <w:pPr>
              <w:pStyle w:val="ListParagraph"/>
              <w:rPr>
                <w:sz w:val="24"/>
                <w:szCs w:val="24"/>
              </w:rPr>
            </w:pPr>
            <w:r w:rsidRPr="00032E93">
              <w:rPr>
                <w:sz w:val="24"/>
                <w:szCs w:val="24"/>
              </w:rPr>
              <w:t xml:space="preserve">    v_gagntsel03            zagppf.gagntsel05%TYPE;</w:t>
            </w:r>
          </w:p>
          <w:p w:rsidR="00032E93" w:rsidRPr="00032E93" w:rsidRDefault="00032E93" w:rsidP="00032E93">
            <w:pPr>
              <w:pStyle w:val="ListParagraph"/>
              <w:rPr>
                <w:sz w:val="24"/>
                <w:szCs w:val="24"/>
              </w:rPr>
            </w:pPr>
            <w:r w:rsidRPr="00032E93">
              <w:rPr>
                <w:sz w:val="24"/>
                <w:szCs w:val="24"/>
              </w:rPr>
              <w:t xml:space="preserve">    v_admnoper04            zagppf.admnoper05%TYPE;</w:t>
            </w:r>
          </w:p>
          <w:p w:rsidR="00032E93" w:rsidRPr="00032E93" w:rsidRDefault="00032E93" w:rsidP="00032E93">
            <w:pPr>
              <w:pStyle w:val="ListParagraph"/>
              <w:rPr>
                <w:sz w:val="24"/>
                <w:szCs w:val="24"/>
              </w:rPr>
            </w:pPr>
            <w:r w:rsidRPr="00032E93">
              <w:rPr>
                <w:sz w:val="24"/>
                <w:szCs w:val="24"/>
              </w:rPr>
              <w:t xml:space="preserve">    v_gagntsel04            zagppf.gagntsel05%TYPE;</w:t>
            </w:r>
          </w:p>
          <w:p w:rsidR="00032E93" w:rsidRPr="00032E93" w:rsidRDefault="00032E93" w:rsidP="00032E93">
            <w:pPr>
              <w:pStyle w:val="ListParagraph"/>
              <w:rPr>
                <w:sz w:val="24"/>
                <w:szCs w:val="24"/>
              </w:rPr>
            </w:pPr>
            <w:r w:rsidRPr="00032E93">
              <w:rPr>
                <w:sz w:val="24"/>
                <w:szCs w:val="24"/>
              </w:rPr>
              <w:t xml:space="preserve">    v_admnoper05            zagppf.admnoper05%TYPE;</w:t>
            </w:r>
          </w:p>
          <w:p w:rsidR="00032E93" w:rsidRPr="00032E93" w:rsidRDefault="00032E93" w:rsidP="00032E93">
            <w:pPr>
              <w:pStyle w:val="ListParagraph"/>
              <w:rPr>
                <w:sz w:val="24"/>
                <w:szCs w:val="24"/>
              </w:rPr>
            </w:pPr>
            <w:r w:rsidRPr="00032E93">
              <w:rPr>
                <w:sz w:val="24"/>
                <w:szCs w:val="24"/>
              </w:rPr>
              <w:t xml:space="preserve">    v_gagntsel05            zagppf.gagntsel05%TYPE;</w:t>
            </w:r>
          </w:p>
          <w:p w:rsidR="00032E93" w:rsidRPr="00032E93" w:rsidRDefault="00032E93" w:rsidP="00032E93">
            <w:pPr>
              <w:pStyle w:val="ListParagraph"/>
              <w:rPr>
                <w:sz w:val="24"/>
                <w:szCs w:val="24"/>
              </w:rPr>
            </w:pPr>
            <w:r w:rsidRPr="00032E93">
              <w:rPr>
                <w:sz w:val="24"/>
                <w:szCs w:val="24"/>
              </w:rPr>
              <w:t xml:space="preserve">  --v_zinstype       ZSLPPF.zinstype%type;</w:t>
            </w:r>
          </w:p>
          <w:p w:rsidR="00032E93" w:rsidRPr="00032E93" w:rsidRDefault="00032E93" w:rsidP="00032E93">
            <w:pPr>
              <w:pStyle w:val="ListParagraph"/>
              <w:rPr>
                <w:sz w:val="24"/>
                <w:szCs w:val="24"/>
              </w:rPr>
            </w:pPr>
            <w:r w:rsidRPr="00032E93">
              <w:rPr>
                <w:sz w:val="24"/>
                <w:szCs w:val="24"/>
              </w:rPr>
              <w:t xml:space="preserve">    v_cltdob                clntpf.cltdob%TYPE;</w:t>
            </w:r>
          </w:p>
          <w:p w:rsidR="00032E93" w:rsidRPr="00032E93" w:rsidRDefault="00032E93" w:rsidP="00032E93">
            <w:pPr>
              <w:pStyle w:val="ListParagraph"/>
              <w:rPr>
                <w:sz w:val="24"/>
                <w:szCs w:val="24"/>
              </w:rPr>
            </w:pPr>
            <w:r w:rsidRPr="00032E93">
              <w:rPr>
                <w:sz w:val="24"/>
                <w:szCs w:val="24"/>
              </w:rPr>
              <w:t xml:space="preserve">    v_zenspcd02_1           zclepf.zenspcd02%TYPE;</w:t>
            </w:r>
          </w:p>
          <w:p w:rsidR="00032E93" w:rsidRPr="00032E93" w:rsidRDefault="00032E93" w:rsidP="00032E93">
            <w:pPr>
              <w:pStyle w:val="ListParagraph"/>
              <w:rPr>
                <w:sz w:val="24"/>
                <w:szCs w:val="24"/>
              </w:rPr>
            </w:pPr>
            <w:r w:rsidRPr="00032E93">
              <w:rPr>
                <w:sz w:val="24"/>
                <w:szCs w:val="24"/>
              </w:rPr>
              <w:t xml:space="preserve">    v_zcifcode              zclepf.zcifcode%TYPE;</w:t>
            </w:r>
          </w:p>
          <w:p w:rsidR="00032E93" w:rsidRPr="00032E93" w:rsidRDefault="00032E93" w:rsidP="00032E93">
            <w:pPr>
              <w:pStyle w:val="ListParagraph"/>
              <w:rPr>
                <w:sz w:val="24"/>
                <w:szCs w:val="24"/>
              </w:rPr>
            </w:pPr>
            <w:r w:rsidRPr="00032E93">
              <w:rPr>
                <w:sz w:val="24"/>
                <w:szCs w:val="24"/>
              </w:rPr>
              <w:t xml:space="preserve">    v_bankaccdsc            clbapf.bankaccdsc%TYPE;</w:t>
            </w:r>
          </w:p>
          <w:p w:rsidR="00032E93" w:rsidRPr="00032E93" w:rsidRDefault="00032E93" w:rsidP="00032E93">
            <w:pPr>
              <w:pStyle w:val="ListParagraph"/>
              <w:rPr>
                <w:sz w:val="24"/>
                <w:szCs w:val="24"/>
              </w:rPr>
            </w:pPr>
            <w:r w:rsidRPr="00032E93">
              <w:rPr>
                <w:sz w:val="24"/>
                <w:szCs w:val="24"/>
              </w:rPr>
              <w:t xml:space="preserve">    v_bnkactyp              clbapf.bnkactyp%TYPE;</w:t>
            </w:r>
          </w:p>
          <w:p w:rsidR="00032E93" w:rsidRPr="00032E93" w:rsidRDefault="00032E93" w:rsidP="00032E93">
            <w:pPr>
              <w:pStyle w:val="ListParagraph"/>
              <w:rPr>
                <w:sz w:val="24"/>
                <w:szCs w:val="24"/>
              </w:rPr>
            </w:pPr>
            <w:r w:rsidRPr="00032E93">
              <w:rPr>
                <w:sz w:val="24"/>
                <w:szCs w:val="24"/>
              </w:rPr>
              <w:t xml:space="preserve">    v_bankkey               clbapf.bankkey%TYPE;</w:t>
            </w:r>
          </w:p>
          <w:p w:rsidR="00032E93" w:rsidRPr="00032E93" w:rsidRDefault="00032E93" w:rsidP="00032E93">
            <w:pPr>
              <w:pStyle w:val="ListParagraph"/>
              <w:rPr>
                <w:sz w:val="24"/>
                <w:szCs w:val="24"/>
              </w:rPr>
            </w:pPr>
            <w:r w:rsidRPr="00032E93">
              <w:rPr>
                <w:sz w:val="24"/>
                <w:szCs w:val="24"/>
              </w:rPr>
              <w:t xml:space="preserve">    v_mthto                 clbapf.mthto%TYPE := 0;</w:t>
            </w:r>
          </w:p>
          <w:p w:rsidR="00032E93" w:rsidRPr="00032E93" w:rsidRDefault="00032E93" w:rsidP="00032E93">
            <w:pPr>
              <w:pStyle w:val="ListParagraph"/>
              <w:rPr>
                <w:sz w:val="24"/>
                <w:szCs w:val="24"/>
              </w:rPr>
            </w:pPr>
            <w:r w:rsidRPr="00032E93">
              <w:rPr>
                <w:sz w:val="24"/>
                <w:szCs w:val="24"/>
              </w:rPr>
              <w:t xml:space="preserve">    v_yearto                clbapf.yearto%TYPE := 0;</w:t>
            </w:r>
          </w:p>
          <w:p w:rsidR="00032E93" w:rsidRPr="00032E93" w:rsidRDefault="00032E93" w:rsidP="00032E93">
            <w:pPr>
              <w:pStyle w:val="ListParagraph"/>
              <w:rPr>
                <w:sz w:val="24"/>
                <w:szCs w:val="24"/>
              </w:rPr>
            </w:pPr>
            <w:r w:rsidRPr="00032E93">
              <w:rPr>
                <w:sz w:val="24"/>
                <w:szCs w:val="24"/>
              </w:rPr>
              <w:t xml:space="preserve">    v_temp_crdtcard         titdmgmbrindp1.crdtcard@database_link1%TYPE;</w:t>
            </w:r>
          </w:p>
          <w:p w:rsidR="00032E93" w:rsidRPr="00032E93" w:rsidRDefault="00032E93" w:rsidP="00032E93">
            <w:pPr>
              <w:pStyle w:val="ListParagraph"/>
              <w:rPr>
                <w:sz w:val="24"/>
                <w:szCs w:val="24"/>
              </w:rPr>
            </w:pPr>
            <w:r w:rsidRPr="00032E93">
              <w:rPr>
                <w:sz w:val="24"/>
                <w:szCs w:val="24"/>
              </w:rPr>
              <w:t xml:space="preserve">    v_trmdate               titdmgmbrindp1.zpoltdate@database_link1%TYPE; -- MB16</w:t>
            </w:r>
          </w:p>
          <w:p w:rsidR="00032E93" w:rsidRPr="00032E93" w:rsidRDefault="00032E93" w:rsidP="00032E93">
            <w:pPr>
              <w:pStyle w:val="ListParagraph"/>
              <w:rPr>
                <w:sz w:val="24"/>
                <w:szCs w:val="24"/>
              </w:rPr>
            </w:pPr>
            <w:r w:rsidRPr="00032E93">
              <w:rPr>
                <w:sz w:val="24"/>
                <w:szCs w:val="24"/>
              </w:rPr>
              <w:t xml:space="preserve">    v_zcrdtype              zenctpf.zcrdtype%TYPE;</w:t>
            </w:r>
          </w:p>
          <w:p w:rsidR="00032E93" w:rsidRPr="00032E93" w:rsidRDefault="00032E93" w:rsidP="00032E93">
            <w:pPr>
              <w:pStyle w:val="ListParagraph"/>
              <w:rPr>
                <w:sz w:val="24"/>
                <w:szCs w:val="24"/>
              </w:rPr>
            </w:pPr>
            <w:r w:rsidRPr="00032E93">
              <w:rPr>
                <w:sz w:val="24"/>
                <w:szCs w:val="24"/>
              </w:rPr>
              <w:t xml:space="preserve">    v_polanv                gchppf.polanv%TYPE;</w:t>
            </w:r>
          </w:p>
          <w:p w:rsidR="00032E93" w:rsidRPr="00032E93" w:rsidRDefault="00032E93" w:rsidP="00032E93">
            <w:pPr>
              <w:pStyle w:val="ListParagraph"/>
              <w:rPr>
                <w:sz w:val="24"/>
                <w:szCs w:val="24"/>
              </w:rPr>
            </w:pPr>
            <w:r w:rsidRPr="00032E93">
              <w:rPr>
                <w:sz w:val="24"/>
                <w:szCs w:val="24"/>
              </w:rPr>
              <w:t xml:space="preserve">    v_zagptnum              gchipf.zagptnum%TYPE;</w:t>
            </w:r>
          </w:p>
          <w:p w:rsidR="00032E93" w:rsidRPr="00032E93" w:rsidRDefault="00032E93" w:rsidP="00032E93">
            <w:pPr>
              <w:pStyle w:val="ListParagraph"/>
              <w:rPr>
                <w:sz w:val="24"/>
                <w:szCs w:val="24"/>
              </w:rPr>
            </w:pPr>
            <w:r w:rsidRPr="00032E93">
              <w:rPr>
                <w:sz w:val="24"/>
                <w:szCs w:val="24"/>
              </w:rPr>
              <w:t xml:space="preserve">    v_zplancls              gchppf.zplancls%TYPE;</w:t>
            </w:r>
          </w:p>
          <w:p w:rsidR="00032E93" w:rsidRPr="00032E93" w:rsidRDefault="00032E93" w:rsidP="00032E93">
            <w:pPr>
              <w:pStyle w:val="ListParagraph"/>
              <w:rPr>
                <w:sz w:val="24"/>
                <w:szCs w:val="24"/>
              </w:rPr>
            </w:pPr>
            <w:r w:rsidRPr="00032E93">
              <w:rPr>
                <w:sz w:val="24"/>
                <w:szCs w:val="24"/>
              </w:rPr>
              <w:t xml:space="preserve">    v_zcolmcls              gchppf.zcolmcls%TYPE;</w:t>
            </w:r>
          </w:p>
          <w:p w:rsidR="00032E93" w:rsidRPr="00032E93" w:rsidRDefault="00032E93" w:rsidP="00032E93">
            <w:pPr>
              <w:pStyle w:val="ListParagraph"/>
              <w:rPr>
                <w:sz w:val="24"/>
                <w:szCs w:val="24"/>
              </w:rPr>
            </w:pPr>
            <w:r w:rsidRPr="00032E93">
              <w:rPr>
                <w:sz w:val="24"/>
                <w:szCs w:val="24"/>
              </w:rPr>
              <w:t xml:space="preserve">    v_zprmsi                gmhipf.zprmsi%TYPE;</w:t>
            </w:r>
          </w:p>
          <w:p w:rsidR="00032E93" w:rsidRPr="00032E93" w:rsidRDefault="00032E93" w:rsidP="00032E93">
            <w:pPr>
              <w:pStyle w:val="ListParagraph"/>
              <w:rPr>
                <w:sz w:val="24"/>
                <w:szCs w:val="24"/>
              </w:rPr>
            </w:pPr>
            <w:r w:rsidRPr="00032E93">
              <w:rPr>
                <w:sz w:val="24"/>
                <w:szCs w:val="24"/>
              </w:rPr>
              <w:t xml:space="preserve">    v_olddta1               gmovpf.olddta%TYPE;</w:t>
            </w:r>
          </w:p>
          <w:p w:rsidR="00032E93" w:rsidRPr="00032E93" w:rsidRDefault="00032E93" w:rsidP="00032E93">
            <w:pPr>
              <w:pStyle w:val="ListParagraph"/>
              <w:rPr>
                <w:sz w:val="24"/>
                <w:szCs w:val="24"/>
              </w:rPr>
            </w:pPr>
            <w:r w:rsidRPr="00032E93">
              <w:rPr>
                <w:sz w:val="24"/>
                <w:szCs w:val="24"/>
              </w:rPr>
              <w:t xml:space="preserve">    v_newdta1               gmovpf.olddta%TYPE;</w:t>
            </w:r>
          </w:p>
          <w:p w:rsidR="00032E93" w:rsidRPr="00032E93" w:rsidRDefault="00032E93" w:rsidP="00032E93">
            <w:pPr>
              <w:pStyle w:val="ListParagraph"/>
              <w:rPr>
                <w:sz w:val="24"/>
                <w:szCs w:val="24"/>
              </w:rPr>
            </w:pPr>
            <w:r w:rsidRPr="00032E93">
              <w:rPr>
                <w:sz w:val="24"/>
                <w:szCs w:val="24"/>
              </w:rPr>
              <w:t xml:space="preserve">    v_olddta2               gmovpf.olddta%TYPE;</w:t>
            </w:r>
          </w:p>
          <w:p w:rsidR="00032E93" w:rsidRPr="00032E93" w:rsidRDefault="00032E93" w:rsidP="00032E93">
            <w:pPr>
              <w:pStyle w:val="ListParagraph"/>
              <w:rPr>
                <w:sz w:val="24"/>
                <w:szCs w:val="24"/>
              </w:rPr>
            </w:pPr>
            <w:r w:rsidRPr="00032E93">
              <w:rPr>
                <w:sz w:val="24"/>
                <w:szCs w:val="24"/>
              </w:rPr>
              <w:t xml:space="preserve">    v_newdta2               gmovpf.olddta%TYPE;</w:t>
            </w:r>
          </w:p>
          <w:p w:rsidR="00032E93" w:rsidRPr="00032E93" w:rsidRDefault="00032E93" w:rsidP="00032E93">
            <w:pPr>
              <w:pStyle w:val="ListParagraph"/>
              <w:rPr>
                <w:sz w:val="24"/>
                <w:szCs w:val="24"/>
              </w:rPr>
            </w:pPr>
            <w:r w:rsidRPr="00032E93">
              <w:rPr>
                <w:sz w:val="24"/>
                <w:szCs w:val="24"/>
              </w:rPr>
              <w:lastRenderedPageBreak/>
              <w:t xml:space="preserve">    v_olddta3               gmovpf.olddta%TYPE;</w:t>
            </w:r>
          </w:p>
          <w:p w:rsidR="00032E93" w:rsidRPr="00032E93" w:rsidRDefault="00032E93" w:rsidP="00032E93">
            <w:pPr>
              <w:pStyle w:val="ListParagraph"/>
              <w:rPr>
                <w:sz w:val="24"/>
                <w:szCs w:val="24"/>
              </w:rPr>
            </w:pPr>
            <w:r w:rsidRPr="00032E93">
              <w:rPr>
                <w:sz w:val="24"/>
                <w:szCs w:val="24"/>
              </w:rPr>
              <w:t xml:space="preserve">    v_newdta3               gmovpf.olddta%TYPE;</w:t>
            </w:r>
          </w:p>
          <w:p w:rsidR="00032E93" w:rsidRPr="00032E93" w:rsidRDefault="00032E93" w:rsidP="00032E93">
            <w:pPr>
              <w:pStyle w:val="ListParagraph"/>
              <w:rPr>
                <w:sz w:val="24"/>
                <w:szCs w:val="24"/>
              </w:rPr>
            </w:pPr>
            <w:r w:rsidRPr="00032E93">
              <w:rPr>
                <w:sz w:val="24"/>
                <w:szCs w:val="24"/>
              </w:rPr>
              <w:t xml:space="preserve">    v_refkey                gmovpf.refkey%TYPE;</w:t>
            </w:r>
          </w:p>
          <w:p w:rsidR="00032E93" w:rsidRPr="00032E93" w:rsidRDefault="00032E93" w:rsidP="00032E93">
            <w:pPr>
              <w:pStyle w:val="ListParagraph"/>
              <w:rPr>
                <w:sz w:val="24"/>
                <w:szCs w:val="24"/>
              </w:rPr>
            </w:pPr>
            <w:r w:rsidRPr="00032E93">
              <w:rPr>
                <w:sz w:val="24"/>
                <w:szCs w:val="24"/>
              </w:rPr>
              <w:t xml:space="preserve">    i_trdt                  NUMBER(6) DEFAULT 0;</w:t>
            </w:r>
          </w:p>
          <w:p w:rsidR="00032E93" w:rsidRPr="00032E93" w:rsidRDefault="00032E93" w:rsidP="00032E93">
            <w:pPr>
              <w:pStyle w:val="ListParagraph"/>
              <w:rPr>
                <w:sz w:val="24"/>
                <w:szCs w:val="24"/>
              </w:rPr>
            </w:pPr>
            <w:r w:rsidRPr="00032E93">
              <w:rPr>
                <w:sz w:val="24"/>
                <w:szCs w:val="24"/>
              </w:rPr>
              <w:t xml:space="preserve">    v_isdatevalid           VARCHAR2(20 CHAR);</w:t>
            </w:r>
          </w:p>
          <w:p w:rsidR="00032E93" w:rsidRPr="00032E93" w:rsidRDefault="00032E93" w:rsidP="00032E93">
            <w:pPr>
              <w:pStyle w:val="ListParagraph"/>
              <w:rPr>
                <w:sz w:val="24"/>
                <w:szCs w:val="24"/>
              </w:rPr>
            </w:pPr>
            <w:r w:rsidRPr="00032E93">
              <w:rPr>
                <w:sz w:val="24"/>
                <w:szCs w:val="24"/>
              </w:rPr>
              <w:t xml:space="preserve">    v_zpolcls               zcpnpf.zpolcls%TYPE;</w:t>
            </w:r>
          </w:p>
          <w:p w:rsidR="00032E93" w:rsidRPr="00032E93" w:rsidRDefault="00032E93" w:rsidP="00032E93">
            <w:pPr>
              <w:pStyle w:val="ListParagraph"/>
              <w:rPr>
                <w:sz w:val="24"/>
                <w:szCs w:val="24"/>
              </w:rPr>
            </w:pPr>
            <w:r w:rsidRPr="00032E93">
              <w:rPr>
                <w:sz w:val="24"/>
                <w:szCs w:val="24"/>
              </w:rPr>
              <w:t xml:space="preserve">    v_zplancls_new          gchppf.zplancls%TYPE;</w:t>
            </w:r>
          </w:p>
          <w:p w:rsidR="00032E93" w:rsidRPr="00032E93" w:rsidRDefault="00032E93" w:rsidP="00032E93">
            <w:pPr>
              <w:pStyle w:val="ListParagraph"/>
              <w:rPr>
                <w:sz w:val="24"/>
                <w:szCs w:val="24"/>
              </w:rPr>
            </w:pPr>
            <w:r w:rsidRPr="00032E93">
              <w:rPr>
                <w:sz w:val="24"/>
                <w:szCs w:val="24"/>
              </w:rPr>
              <w:t xml:space="preserve">  --v_constructrefkey       varchar2(4000 char);</w:t>
            </w:r>
          </w:p>
          <w:p w:rsidR="00032E93" w:rsidRPr="00032E93" w:rsidRDefault="00032E93" w:rsidP="00032E93">
            <w:pPr>
              <w:pStyle w:val="ListParagraph"/>
              <w:rPr>
                <w:sz w:val="24"/>
                <w:szCs w:val="24"/>
              </w:rPr>
            </w:pPr>
            <w:r w:rsidRPr="00032E93">
              <w:rPr>
                <w:sz w:val="24"/>
                <w:szCs w:val="24"/>
              </w:rPr>
              <w:t xml:space="preserve">    v_btdatenr              gchipf.btdatenr%TYPE;</w:t>
            </w:r>
          </w:p>
          <w:p w:rsidR="00032E93" w:rsidRPr="00032E93" w:rsidRDefault="00032E93" w:rsidP="00032E93">
            <w:pPr>
              <w:pStyle w:val="ListParagraph"/>
              <w:rPr>
                <w:sz w:val="24"/>
                <w:szCs w:val="24"/>
              </w:rPr>
            </w:pPr>
            <w:r w:rsidRPr="00032E93">
              <w:rPr>
                <w:sz w:val="24"/>
                <w:szCs w:val="24"/>
              </w:rPr>
              <w:t xml:space="preserve">    v_datconage             gmhdpf.age%TYPE;</w:t>
            </w:r>
          </w:p>
          <w:p w:rsidR="00032E93" w:rsidRPr="00032E93" w:rsidRDefault="00032E93" w:rsidP="00032E93">
            <w:pPr>
              <w:pStyle w:val="ListParagraph"/>
              <w:rPr>
                <w:sz w:val="24"/>
                <w:szCs w:val="24"/>
              </w:rPr>
            </w:pPr>
            <w:r w:rsidRPr="00032E93">
              <w:rPr>
                <w:sz w:val="24"/>
                <w:szCs w:val="24"/>
              </w:rPr>
              <w:t xml:space="preserve">  --v_temprefKeyp2          VARCHAR2(33 CHAR);</w:t>
            </w:r>
          </w:p>
          <w:p w:rsidR="00032E93" w:rsidRPr="00032E93" w:rsidRDefault="00032E93" w:rsidP="00032E93">
            <w:pPr>
              <w:pStyle w:val="ListParagraph"/>
              <w:rPr>
                <w:sz w:val="24"/>
                <w:szCs w:val="24"/>
              </w:rPr>
            </w:pPr>
            <w:r w:rsidRPr="00032E93">
              <w:rPr>
                <w:sz w:val="24"/>
                <w:szCs w:val="24"/>
              </w:rPr>
              <w:t xml:space="preserve">  --v_obj_clba clbapf%rowtype;</w:t>
            </w:r>
          </w:p>
          <w:p w:rsidR="00032E93" w:rsidRPr="00032E93" w:rsidRDefault="00032E93" w:rsidP="00032E93">
            <w:pPr>
              <w:pStyle w:val="ListParagraph"/>
              <w:rPr>
                <w:sz w:val="24"/>
                <w:szCs w:val="24"/>
              </w:rPr>
            </w:pPr>
            <w:r w:rsidRPr="00032E93">
              <w:rPr>
                <w:sz w:val="24"/>
                <w:szCs w:val="24"/>
              </w:rPr>
              <w:t xml:space="preserve">    v_zclntid               zendrpf.zclntid%TYPE;</w:t>
            </w:r>
          </w:p>
          <w:p w:rsidR="00032E93" w:rsidRPr="00032E93" w:rsidRDefault="00032E93" w:rsidP="00032E93">
            <w:pPr>
              <w:pStyle w:val="ListParagraph"/>
              <w:rPr>
                <w:sz w:val="24"/>
                <w:szCs w:val="24"/>
              </w:rPr>
            </w:pPr>
            <w:r w:rsidRPr="00032E93">
              <w:rPr>
                <w:sz w:val="24"/>
                <w:szCs w:val="24"/>
              </w:rPr>
              <w:t xml:space="preserve">    v_zfacthus              zendrpf.zfacthus%TYPE; -- MB3</w:t>
            </w:r>
          </w:p>
          <w:p w:rsidR="00032E93" w:rsidRPr="00032E93" w:rsidRDefault="00032E93" w:rsidP="00032E93">
            <w:pPr>
              <w:pStyle w:val="ListParagraph"/>
              <w:rPr>
                <w:sz w:val="24"/>
                <w:szCs w:val="24"/>
              </w:rPr>
            </w:pPr>
            <w:r w:rsidRPr="00032E93">
              <w:rPr>
                <w:sz w:val="24"/>
                <w:szCs w:val="24"/>
              </w:rPr>
              <w:t xml:space="preserve">  ----- WAVE 2---------</w:t>
            </w:r>
          </w:p>
          <w:p w:rsidR="00032E93" w:rsidRPr="00032E93" w:rsidRDefault="00032E93" w:rsidP="00032E93">
            <w:pPr>
              <w:pStyle w:val="ListParagraph"/>
              <w:rPr>
                <w:sz w:val="24"/>
                <w:szCs w:val="24"/>
              </w:rPr>
            </w:pPr>
            <w:r w:rsidRPr="00032E93">
              <w:rPr>
                <w:sz w:val="24"/>
                <w:szCs w:val="24"/>
              </w:rPr>
              <w:t xml:space="preserve">    n_issdate               gmhipf.notsfrom%TYPE;</w:t>
            </w:r>
          </w:p>
          <w:p w:rsidR="00032E93" w:rsidRPr="00032E93" w:rsidRDefault="00032E93" w:rsidP="00032E93">
            <w:pPr>
              <w:pStyle w:val="ListParagraph"/>
              <w:rPr>
                <w:sz w:val="24"/>
                <w:szCs w:val="24"/>
              </w:rPr>
            </w:pPr>
            <w:r w:rsidRPr="00032E93">
              <w:rPr>
                <w:sz w:val="24"/>
                <w:szCs w:val="24"/>
              </w:rPr>
              <w:t xml:space="preserve">  -----------Unique numbers------------</w:t>
            </w:r>
          </w:p>
          <w:p w:rsidR="00032E93" w:rsidRPr="00032E93" w:rsidRDefault="00032E93" w:rsidP="00032E93">
            <w:pPr>
              <w:pStyle w:val="ListParagraph"/>
              <w:rPr>
                <w:sz w:val="24"/>
                <w:szCs w:val="24"/>
              </w:rPr>
            </w:pPr>
            <w:r w:rsidRPr="00032E93">
              <w:rPr>
                <w:sz w:val="24"/>
                <w:szCs w:val="24"/>
              </w:rPr>
              <w:t xml:space="preserve">    v_seq_gchppf            gchppf.unique_number%TYPE;</w:t>
            </w:r>
          </w:p>
          <w:p w:rsidR="00032E93" w:rsidRPr="00032E93" w:rsidRDefault="00032E93" w:rsidP="00032E93">
            <w:pPr>
              <w:pStyle w:val="ListParagraph"/>
              <w:rPr>
                <w:sz w:val="24"/>
                <w:szCs w:val="24"/>
              </w:rPr>
            </w:pPr>
            <w:r w:rsidRPr="00032E93">
              <w:rPr>
                <w:sz w:val="24"/>
                <w:szCs w:val="24"/>
              </w:rPr>
              <w:t xml:space="preserve">    v_seq_gmhdpf            gmhdpf.unique_number%TYPE;</w:t>
            </w:r>
          </w:p>
          <w:p w:rsidR="00032E93" w:rsidRPr="00032E93" w:rsidRDefault="00032E93" w:rsidP="00032E93">
            <w:pPr>
              <w:pStyle w:val="ListParagraph"/>
              <w:rPr>
                <w:sz w:val="24"/>
                <w:szCs w:val="24"/>
              </w:rPr>
            </w:pPr>
            <w:r w:rsidRPr="00032E93">
              <w:rPr>
                <w:sz w:val="24"/>
                <w:szCs w:val="24"/>
              </w:rPr>
              <w:t xml:space="preserve">    v_seq_gmhipf            gmhipf.unique_number%TYPE;</w:t>
            </w:r>
          </w:p>
          <w:p w:rsidR="00032E93" w:rsidRPr="00032E93" w:rsidRDefault="00032E93" w:rsidP="00032E93">
            <w:pPr>
              <w:pStyle w:val="ListParagraph"/>
              <w:rPr>
                <w:sz w:val="24"/>
                <w:szCs w:val="24"/>
              </w:rPr>
            </w:pPr>
            <w:r w:rsidRPr="00032E93">
              <w:rPr>
                <w:sz w:val="24"/>
                <w:szCs w:val="24"/>
              </w:rPr>
              <w:t xml:space="preserve">    v_seq_gxhipf            gxhipf.unique_number%TYPE;</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---MB18</w:t>
            </w:r>
          </w:p>
          <w:p w:rsidR="00032E93" w:rsidRPr="00032E93" w:rsidRDefault="00032E93" w:rsidP="00032E93">
            <w:pPr>
              <w:pStyle w:val="ListParagraph"/>
              <w:rPr>
                <w:sz w:val="24"/>
                <w:szCs w:val="24"/>
              </w:rPr>
            </w:pPr>
            <w:r w:rsidRPr="00032E93">
              <w:rPr>
                <w:sz w:val="24"/>
                <w:szCs w:val="24"/>
              </w:rPr>
              <w:t xml:space="preserve">    v_seq_gaphpf            gaphpf.unique_number%TYPE;</w:t>
            </w:r>
          </w:p>
          <w:p w:rsidR="00032E93" w:rsidRPr="00032E93" w:rsidRDefault="00032E93" w:rsidP="00032E93">
            <w:pPr>
              <w:pStyle w:val="ListParagraph"/>
              <w:rPr>
                <w:sz w:val="24"/>
                <w:szCs w:val="24"/>
              </w:rPr>
            </w:pPr>
            <w:r w:rsidRPr="00032E93">
              <w:rPr>
                <w:sz w:val="24"/>
                <w:szCs w:val="24"/>
              </w:rPr>
              <w:t xml:space="preserve">    v_seq_gmovpf            gmovpf.unique_number%TYPE;</w:t>
            </w:r>
          </w:p>
          <w:p w:rsidR="00032E93" w:rsidRPr="00032E93" w:rsidRDefault="00032E93" w:rsidP="00032E93">
            <w:pPr>
              <w:pStyle w:val="ListParagraph"/>
              <w:rPr>
                <w:sz w:val="24"/>
                <w:szCs w:val="24"/>
              </w:rPr>
            </w:pPr>
            <w:r w:rsidRPr="00032E93">
              <w:rPr>
                <w:sz w:val="24"/>
                <w:szCs w:val="24"/>
              </w:rPr>
              <w:t xml:space="preserve">    v_seq_zclepf            zclepf.unique_number%TYPE;</w:t>
            </w:r>
          </w:p>
          <w:p w:rsidR="00032E93" w:rsidRPr="00032E93" w:rsidRDefault="00032E93" w:rsidP="00032E93">
            <w:pPr>
              <w:pStyle w:val="ListParagraph"/>
              <w:rPr>
                <w:sz w:val="24"/>
                <w:szCs w:val="24"/>
              </w:rPr>
            </w:pPr>
            <w:r w:rsidRPr="00032E93">
              <w:rPr>
                <w:sz w:val="24"/>
                <w:szCs w:val="24"/>
              </w:rPr>
              <w:t xml:space="preserve">    v_seq_chdrpf            chdrpf.unique_number%TYPE;</w:t>
            </w:r>
          </w:p>
          <w:p w:rsidR="00032E93" w:rsidRPr="00032E93" w:rsidRDefault="00032E93" w:rsidP="00032E93">
            <w:pPr>
              <w:pStyle w:val="ListParagraph"/>
              <w:rPr>
                <w:sz w:val="24"/>
                <w:szCs w:val="24"/>
              </w:rPr>
            </w:pPr>
            <w:r w:rsidRPr="00032E93">
              <w:rPr>
                <w:sz w:val="24"/>
                <w:szCs w:val="24"/>
              </w:rPr>
              <w:t xml:space="preserve">    v_seq_gchipf            gchipf.unique_number%TYPE;</w:t>
            </w:r>
          </w:p>
          <w:p w:rsidR="00032E93" w:rsidRPr="00032E93" w:rsidRDefault="00032E93" w:rsidP="00032E93">
            <w:pPr>
              <w:pStyle w:val="ListParagraph"/>
              <w:rPr>
                <w:sz w:val="24"/>
                <w:szCs w:val="24"/>
              </w:rPr>
            </w:pPr>
            <w:r w:rsidRPr="00032E93">
              <w:rPr>
                <w:sz w:val="24"/>
                <w:szCs w:val="24"/>
              </w:rPr>
              <w:t xml:space="preserve">    v_seq_gpsupf            gpsupf.unique_number%TYPE;</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---MB18</w:t>
            </w:r>
          </w:p>
          <w:p w:rsidR="00032E93" w:rsidRPr="00032E93" w:rsidRDefault="00032E93" w:rsidP="00032E93">
            <w:pPr>
              <w:pStyle w:val="ListParagraph"/>
              <w:rPr>
                <w:sz w:val="24"/>
                <w:szCs w:val="24"/>
              </w:rPr>
            </w:pPr>
            <w:r w:rsidRPr="00032E93">
              <w:rPr>
                <w:sz w:val="24"/>
                <w:szCs w:val="24"/>
              </w:rPr>
              <w:t xml:space="preserve">  -----------Unique numbers------------</w:t>
            </w:r>
          </w:p>
          <w:p w:rsidR="00032E93" w:rsidRPr="00032E93" w:rsidRDefault="00032E93" w:rsidP="00032E93">
            <w:pPr>
              <w:pStyle w:val="ListParagraph"/>
              <w:rPr>
                <w:sz w:val="24"/>
                <w:szCs w:val="24"/>
              </w:rPr>
            </w:pPr>
            <w:r w:rsidRPr="00032E93">
              <w:rPr>
                <w:sz w:val="24"/>
                <w:szCs w:val="24"/>
              </w:rPr>
              <w:t xml:space="preserve">  ----IG tables records---</w:t>
            </w:r>
          </w:p>
          <w:p w:rsidR="00032E93" w:rsidRPr="00032E93" w:rsidRDefault="00032E93" w:rsidP="00032E93">
            <w:pPr>
              <w:pStyle w:val="ListParagraph"/>
              <w:rPr>
                <w:sz w:val="24"/>
                <w:szCs w:val="24"/>
              </w:rPr>
            </w:pPr>
            <w:r w:rsidRPr="00032E93">
              <w:rPr>
                <w:sz w:val="24"/>
                <w:szCs w:val="24"/>
              </w:rPr>
              <w:t xml:space="preserve">    obj_gchd                gchd%rowtype;</w:t>
            </w:r>
          </w:p>
          <w:p w:rsidR="00032E93" w:rsidRPr="00032E93" w:rsidRDefault="00032E93" w:rsidP="00032E93">
            <w:pPr>
              <w:pStyle w:val="ListParagraph"/>
              <w:rPr>
                <w:sz w:val="24"/>
                <w:szCs w:val="24"/>
              </w:rPr>
            </w:pPr>
            <w:r w:rsidRPr="00032E93">
              <w:rPr>
                <w:sz w:val="24"/>
                <w:szCs w:val="24"/>
              </w:rPr>
              <w:t xml:space="preserve">    obj_gchppf              gchppf%rowtype;</w:t>
            </w:r>
          </w:p>
          <w:p w:rsidR="00032E93" w:rsidRPr="00032E93" w:rsidRDefault="00032E93" w:rsidP="00032E93">
            <w:pPr>
              <w:pStyle w:val="ListParagraph"/>
              <w:rPr>
                <w:sz w:val="24"/>
                <w:szCs w:val="24"/>
              </w:rPr>
            </w:pPr>
            <w:r w:rsidRPr="00032E93">
              <w:rPr>
                <w:sz w:val="24"/>
                <w:szCs w:val="24"/>
              </w:rPr>
              <w:t xml:space="preserve">    obj_gchipf              gchipf%rowtype;</w:t>
            </w:r>
          </w:p>
          <w:p w:rsidR="00032E93" w:rsidRPr="00032E93" w:rsidRDefault="00032E93" w:rsidP="00032E93">
            <w:pPr>
              <w:pStyle w:val="ListParagraph"/>
              <w:rPr>
                <w:sz w:val="24"/>
                <w:szCs w:val="24"/>
              </w:rPr>
            </w:pPr>
            <w:r w:rsidRPr="00032E93">
              <w:rPr>
                <w:sz w:val="24"/>
                <w:szCs w:val="24"/>
              </w:rPr>
              <w:t xml:space="preserve">    obj_gmhdpf              gmhdpf%rowtype;</w:t>
            </w:r>
          </w:p>
          <w:p w:rsidR="00032E93" w:rsidRPr="00032E93" w:rsidRDefault="00032E93" w:rsidP="00032E93">
            <w:pPr>
              <w:pStyle w:val="ListParagraph"/>
              <w:rPr>
                <w:sz w:val="24"/>
                <w:szCs w:val="24"/>
              </w:rPr>
            </w:pPr>
            <w:r w:rsidRPr="00032E93">
              <w:rPr>
                <w:sz w:val="24"/>
                <w:szCs w:val="24"/>
              </w:rPr>
              <w:t xml:space="preserve">    obj_gmhipf              gmhipf%rowtype;</w:t>
            </w:r>
          </w:p>
          <w:p w:rsidR="00032E93" w:rsidRPr="00032E93" w:rsidRDefault="00032E93" w:rsidP="00032E93">
            <w:pPr>
              <w:pStyle w:val="ListParagraph"/>
              <w:rPr>
                <w:sz w:val="24"/>
                <w:szCs w:val="24"/>
              </w:rPr>
            </w:pPr>
            <w:r w:rsidRPr="00032E93">
              <w:rPr>
                <w:sz w:val="24"/>
                <w:szCs w:val="24"/>
              </w:rPr>
              <w:t xml:space="preserve">  --obj_zmcipf    ZMCIPF%rowtype;</w:t>
            </w:r>
          </w:p>
          <w:p w:rsidR="00032E93" w:rsidRPr="00032E93" w:rsidRDefault="00032E93" w:rsidP="00032E93">
            <w:pPr>
              <w:pStyle w:val="ListParagraph"/>
              <w:rPr>
                <w:sz w:val="24"/>
                <w:szCs w:val="24"/>
              </w:rPr>
            </w:pPr>
            <w:r w:rsidRPr="00032E93">
              <w:rPr>
                <w:sz w:val="24"/>
                <w:szCs w:val="24"/>
              </w:rPr>
              <w:t xml:space="preserve">    obj_gxhipf              gxhipf%rowtype;</w:t>
            </w:r>
          </w:p>
          <w:p w:rsidR="00032E93" w:rsidRPr="00032E93" w:rsidRDefault="00032E93" w:rsidP="00032E93">
            <w:pPr>
              <w:pStyle w:val="ListParagraph"/>
              <w:rPr>
                <w:sz w:val="24"/>
                <w:szCs w:val="24"/>
              </w:rPr>
            </w:pPr>
            <w:r w:rsidRPr="00032E93">
              <w:rPr>
                <w:sz w:val="24"/>
                <w:szCs w:val="24"/>
              </w:rPr>
              <w:t xml:space="preserve">    obj_gaphpf              gaphpf%rowtype;</w:t>
            </w:r>
          </w:p>
          <w:p w:rsidR="00032E93" w:rsidRPr="00032E93" w:rsidRDefault="00032E93" w:rsidP="00032E93">
            <w:pPr>
              <w:pStyle w:val="ListParagraph"/>
              <w:rPr>
                <w:sz w:val="24"/>
                <w:szCs w:val="24"/>
              </w:rPr>
            </w:pPr>
            <w:r w:rsidRPr="00032E93">
              <w:rPr>
                <w:sz w:val="24"/>
                <w:szCs w:val="24"/>
              </w:rPr>
              <w:t xml:space="preserve">  --obj_mtrnpfPN  MTRNPF%rowtype;</w:t>
            </w:r>
          </w:p>
          <w:p w:rsidR="00032E93" w:rsidRPr="00032E93" w:rsidRDefault="00032E93" w:rsidP="00032E93">
            <w:pPr>
              <w:pStyle w:val="ListParagraph"/>
              <w:rPr>
                <w:sz w:val="24"/>
                <w:szCs w:val="24"/>
              </w:rPr>
            </w:pPr>
            <w:r w:rsidRPr="00032E93">
              <w:rPr>
                <w:sz w:val="24"/>
                <w:szCs w:val="24"/>
              </w:rPr>
              <w:t xml:space="preserve">  --obj_mtrnpfCA  MTRNPF%rowtype;</w:t>
            </w:r>
          </w:p>
          <w:p w:rsidR="00032E93" w:rsidRPr="00032E93" w:rsidRDefault="00032E93" w:rsidP="00032E93">
            <w:pPr>
              <w:pStyle w:val="ListParagraph"/>
              <w:rPr>
                <w:sz w:val="24"/>
                <w:szCs w:val="24"/>
              </w:rPr>
            </w:pPr>
            <w:r w:rsidRPr="00032E93">
              <w:rPr>
                <w:sz w:val="24"/>
                <w:szCs w:val="24"/>
              </w:rPr>
              <w:t xml:space="preserve">    obj_gmovpf1             gmovpf%rowtype;</w:t>
            </w:r>
          </w:p>
          <w:p w:rsidR="00032E93" w:rsidRPr="00032E93" w:rsidRDefault="00032E93" w:rsidP="00032E93">
            <w:pPr>
              <w:pStyle w:val="ListParagraph"/>
              <w:rPr>
                <w:sz w:val="24"/>
                <w:szCs w:val="24"/>
              </w:rPr>
            </w:pPr>
            <w:r w:rsidRPr="00032E93">
              <w:rPr>
                <w:sz w:val="24"/>
                <w:szCs w:val="24"/>
              </w:rPr>
              <w:lastRenderedPageBreak/>
              <w:t xml:space="preserve">    obj_gmovpf2             gmovpf%rowtype;</w:t>
            </w:r>
          </w:p>
          <w:p w:rsidR="00032E93" w:rsidRPr="00032E93" w:rsidRDefault="00032E93" w:rsidP="00032E93">
            <w:pPr>
              <w:pStyle w:val="ListParagraph"/>
              <w:rPr>
                <w:sz w:val="24"/>
                <w:szCs w:val="24"/>
              </w:rPr>
            </w:pPr>
            <w:r w:rsidRPr="00032E93">
              <w:rPr>
                <w:sz w:val="24"/>
                <w:szCs w:val="24"/>
              </w:rPr>
              <w:t xml:space="preserve">    obj_gmovpf3pn           gmovpf%rowtype;</w:t>
            </w:r>
          </w:p>
          <w:p w:rsidR="00032E93" w:rsidRPr="00032E93" w:rsidRDefault="00032E93" w:rsidP="00032E93">
            <w:pPr>
              <w:pStyle w:val="ListParagraph"/>
              <w:rPr>
                <w:sz w:val="24"/>
                <w:szCs w:val="24"/>
              </w:rPr>
            </w:pPr>
            <w:r w:rsidRPr="00032E93">
              <w:rPr>
                <w:sz w:val="24"/>
                <w:szCs w:val="24"/>
              </w:rPr>
              <w:t xml:space="preserve">  --obj_gmovpf3CA GMOVPF%rowtype;</w:t>
            </w:r>
          </w:p>
          <w:p w:rsidR="00032E93" w:rsidRPr="00032E93" w:rsidRDefault="00032E93" w:rsidP="00032E93">
            <w:pPr>
              <w:pStyle w:val="ListParagraph"/>
              <w:rPr>
                <w:sz w:val="24"/>
                <w:szCs w:val="24"/>
              </w:rPr>
            </w:pPr>
            <w:r w:rsidRPr="00032E93">
              <w:rPr>
                <w:sz w:val="24"/>
                <w:szCs w:val="24"/>
              </w:rPr>
              <w:t xml:space="preserve">  --obj_ztierpf ZTIERPF%rowtype; --ITR3</w:t>
            </w:r>
          </w:p>
          <w:p w:rsidR="00032E93" w:rsidRPr="00032E93" w:rsidRDefault="00032E93" w:rsidP="00032E93">
            <w:pPr>
              <w:pStyle w:val="ListParagraph"/>
              <w:rPr>
                <w:sz w:val="24"/>
                <w:szCs w:val="24"/>
              </w:rPr>
            </w:pPr>
            <w:r w:rsidRPr="00032E93">
              <w:rPr>
                <w:sz w:val="24"/>
                <w:szCs w:val="24"/>
              </w:rPr>
              <w:t xml:space="preserve">    obj_zclepf              zclepf%rowtype; --ITR3</w:t>
            </w:r>
          </w:p>
          <w:p w:rsidR="00032E93" w:rsidRPr="00032E93" w:rsidRDefault="00032E93" w:rsidP="00032E93">
            <w:pPr>
              <w:pStyle w:val="ListParagraph"/>
              <w:rPr>
                <w:sz w:val="24"/>
                <w:szCs w:val="24"/>
              </w:rPr>
            </w:pPr>
            <w:r w:rsidRPr="00032E93">
              <w:rPr>
                <w:sz w:val="24"/>
                <w:szCs w:val="24"/>
              </w:rPr>
              <w:t xml:space="preserve">    obj_ztierpf             view_dm_ztierpf%rowtype; --ITR3</w:t>
            </w:r>
          </w:p>
          <w:p w:rsidR="00032E93" w:rsidRPr="00032E93" w:rsidRDefault="00032E93" w:rsidP="00032E93">
            <w:pPr>
              <w:pStyle w:val="ListParagraph"/>
              <w:rPr>
                <w:sz w:val="24"/>
                <w:szCs w:val="24"/>
              </w:rPr>
            </w:pPr>
            <w:r w:rsidRPr="00032E93">
              <w:rPr>
                <w:sz w:val="24"/>
                <w:szCs w:val="24"/>
              </w:rPr>
              <w:t xml:space="preserve">    obj_ztempcovpf1         view_dm_ztempcovpf%rowtype; --SIT</w:t>
            </w:r>
          </w:p>
          <w:p w:rsidR="00032E93" w:rsidRPr="00032E93" w:rsidRDefault="00032E93" w:rsidP="00032E93">
            <w:pPr>
              <w:pStyle w:val="ListParagraph"/>
              <w:rPr>
                <w:sz w:val="24"/>
                <w:szCs w:val="24"/>
              </w:rPr>
            </w:pPr>
            <w:r w:rsidRPr="00032E93">
              <w:rPr>
                <w:sz w:val="24"/>
                <w:szCs w:val="24"/>
              </w:rPr>
              <w:t xml:space="preserve">    obj_ztempcovpf2         view_dm_ztempcovpf%rowtype; --SIT</w:t>
            </w:r>
          </w:p>
          <w:p w:rsidR="00032E93" w:rsidRPr="00032E93" w:rsidRDefault="00032E93" w:rsidP="00032E93">
            <w:pPr>
              <w:pStyle w:val="ListParagraph"/>
              <w:rPr>
                <w:sz w:val="24"/>
                <w:szCs w:val="24"/>
              </w:rPr>
            </w:pPr>
            <w:r w:rsidRPr="00032E93">
              <w:rPr>
                <w:sz w:val="24"/>
                <w:szCs w:val="24"/>
              </w:rPr>
              <w:t xml:space="preserve">    obj_ztemptierpf1        view_dm_ztemptierpf%rowtype; --SIT</w:t>
            </w:r>
          </w:p>
          <w:p w:rsidR="00032E93" w:rsidRPr="00032E93" w:rsidRDefault="00032E93" w:rsidP="00032E93">
            <w:pPr>
              <w:pStyle w:val="ListParagraph"/>
              <w:rPr>
                <w:sz w:val="24"/>
                <w:szCs w:val="24"/>
              </w:rPr>
            </w:pPr>
            <w:r w:rsidRPr="00032E93">
              <w:rPr>
                <w:sz w:val="24"/>
                <w:szCs w:val="24"/>
              </w:rPr>
              <w:t xml:space="preserve">    obj_ztemptierpf2        view_dm_ztemptierpf%rowtype; --SIT</w:t>
            </w:r>
          </w:p>
          <w:p w:rsidR="00032E93" w:rsidRPr="00032E93" w:rsidRDefault="00032E93" w:rsidP="00032E93">
            <w:pPr>
              <w:pStyle w:val="ListParagraph"/>
              <w:rPr>
                <w:sz w:val="24"/>
                <w:szCs w:val="24"/>
              </w:rPr>
            </w:pPr>
            <w:r w:rsidRPr="00032E93">
              <w:rPr>
                <w:sz w:val="24"/>
                <w:szCs w:val="24"/>
              </w:rPr>
              <w:t xml:space="preserve">    obj_zcelinkpf           view_dm_zcelinkpf%rowtype; --ITR4 CHNAGES</w:t>
            </w:r>
          </w:p>
          <w:p w:rsidR="00032E93" w:rsidRPr="00032E93" w:rsidRDefault="00032E93" w:rsidP="00032E93">
            <w:pPr>
              <w:pStyle w:val="ListParagraph"/>
              <w:rPr>
                <w:sz w:val="24"/>
                <w:szCs w:val="24"/>
              </w:rPr>
            </w:pPr>
            <w:r w:rsidRPr="00032E93">
              <w:rPr>
                <w:sz w:val="24"/>
                <w:szCs w:val="24"/>
              </w:rPr>
              <w:t xml:space="preserve">    obj_gpsupf              gpsupf%rowtype;</w:t>
            </w:r>
          </w:p>
          <w:p w:rsidR="00032E93" w:rsidRPr="00032E93" w:rsidRDefault="00032E93" w:rsidP="00032E93">
            <w:pPr>
              <w:pStyle w:val="ListParagraph"/>
              <w:rPr>
                <w:sz w:val="24"/>
                <w:szCs w:val="24"/>
              </w:rPr>
            </w:pPr>
            <w:r w:rsidRPr="00032E93">
              <w:rPr>
                <w:sz w:val="24"/>
                <w:szCs w:val="24"/>
              </w:rPr>
              <w:t xml:space="preserve">    obj_getmpol             ig_dm_masterpol%rowtype;</w:t>
            </w:r>
          </w:p>
          <w:p w:rsidR="00032E93" w:rsidRPr="00032E93" w:rsidRDefault="00032E93" w:rsidP="00032E93">
            <w:pPr>
              <w:pStyle w:val="ListParagraph"/>
              <w:rPr>
                <w:sz w:val="24"/>
                <w:szCs w:val="24"/>
              </w:rPr>
            </w:pPr>
            <w:r w:rsidRPr="00032E93">
              <w:rPr>
                <w:sz w:val="24"/>
                <w:szCs w:val="24"/>
              </w:rPr>
              <w:t xml:space="preserve">    obj_getclnt             clntpf%rowtype;</w:t>
            </w:r>
          </w:p>
          <w:p w:rsidR="00032E93" w:rsidRPr="00032E93" w:rsidRDefault="00032E93" w:rsidP="00032E93">
            <w:pPr>
              <w:pStyle w:val="ListParagraph"/>
              <w:rPr>
                <w:sz w:val="24"/>
                <w:szCs w:val="24"/>
              </w:rPr>
            </w:pPr>
            <w:r w:rsidRPr="00032E93">
              <w:rPr>
                <w:sz w:val="24"/>
                <w:szCs w:val="24"/>
              </w:rPr>
              <w:t xml:space="preserve">  ------Constant---------</w:t>
            </w:r>
          </w:p>
          <w:p w:rsidR="00032E93" w:rsidRPr="00032E93" w:rsidRDefault="00032E93" w:rsidP="00032E93">
            <w:pPr>
              <w:pStyle w:val="ListParagraph"/>
              <w:rPr>
                <w:sz w:val="24"/>
                <w:szCs w:val="24"/>
              </w:rPr>
            </w:pPr>
            <w:r w:rsidRPr="00032E93">
              <w:rPr>
                <w:sz w:val="24"/>
                <w:szCs w:val="24"/>
              </w:rPr>
              <w:t xml:space="preserve">  /*---------RH-CHANGES---------</w:t>
            </w:r>
          </w:p>
          <w:p w:rsidR="00032E93" w:rsidRPr="00032E93" w:rsidRDefault="00032E93" w:rsidP="00032E93">
            <w:pPr>
              <w:pStyle w:val="ListParagraph"/>
              <w:rPr>
                <w:sz w:val="24"/>
                <w:szCs w:val="24"/>
              </w:rPr>
            </w:pPr>
            <w:r w:rsidRPr="00032E93">
              <w:rPr>
                <w:sz w:val="24"/>
                <w:szCs w:val="24"/>
              </w:rPr>
              <w:t xml:space="preserve">   TYPE obj_mbrmig IS RECORD(</w:t>
            </w:r>
          </w:p>
          <w:p w:rsidR="00032E93" w:rsidRPr="00032E93" w:rsidRDefault="00032E93" w:rsidP="00032E93">
            <w:pPr>
              <w:pStyle w:val="ListParagraph"/>
              <w:rPr>
                <w:sz w:val="24"/>
                <w:szCs w:val="24"/>
              </w:rPr>
            </w:pPr>
            <w:r w:rsidRPr="00032E93">
              <w:rPr>
                <w:sz w:val="24"/>
                <w:szCs w:val="24"/>
              </w:rPr>
              <w:t xml:space="preserve">   refnum    TITDMGMBRINDp1.refnum@DATABASE_LINK1%type,</w:t>
            </w:r>
          </w:p>
          <w:p w:rsidR="00032E93" w:rsidRPr="00032E93" w:rsidRDefault="00032E93" w:rsidP="00032E93">
            <w:pPr>
              <w:pStyle w:val="ListParagraph"/>
              <w:rPr>
                <w:sz w:val="24"/>
                <w:szCs w:val="24"/>
              </w:rPr>
            </w:pPr>
            <w:r w:rsidRPr="00032E93">
              <w:rPr>
                <w:sz w:val="24"/>
                <w:szCs w:val="24"/>
              </w:rPr>
              <w:t xml:space="preserve">   mpolnum   TITDMGMBRINDp1.mpolnum@DATABASE_LINK1%type,</w:t>
            </w:r>
          </w:p>
          <w:p w:rsidR="00032E93" w:rsidRPr="00032E93" w:rsidRDefault="00032E93" w:rsidP="00032E93">
            <w:pPr>
              <w:pStyle w:val="ListParagraph"/>
              <w:rPr>
                <w:sz w:val="24"/>
                <w:szCs w:val="24"/>
              </w:rPr>
            </w:pPr>
            <w:r w:rsidRPr="00032E93">
              <w:rPr>
                <w:sz w:val="24"/>
                <w:szCs w:val="24"/>
              </w:rPr>
              <w:t xml:space="preserve">   statcode  TITDMGMBRINDp1.statcode@DATABASE_LINK1%type,</w:t>
            </w:r>
          </w:p>
          <w:p w:rsidR="00032E93" w:rsidRPr="00032E93" w:rsidRDefault="00032E93" w:rsidP="00032E93">
            <w:pPr>
              <w:pStyle w:val="ListParagraph"/>
              <w:rPr>
                <w:sz w:val="24"/>
                <w:szCs w:val="24"/>
              </w:rPr>
            </w:pPr>
            <w:r w:rsidRPr="00032E93">
              <w:rPr>
                <w:sz w:val="24"/>
                <w:szCs w:val="24"/>
              </w:rPr>
              <w:t xml:space="preserve">   dtetrm    TITDMGMBRINDp1.dtetrm@DATABASE_LINK1%type,</w:t>
            </w:r>
          </w:p>
          <w:p w:rsidR="00032E93" w:rsidRPr="00032E93" w:rsidRDefault="00032E93" w:rsidP="00032E93">
            <w:pPr>
              <w:pStyle w:val="ListParagraph"/>
              <w:rPr>
                <w:sz w:val="24"/>
                <w:szCs w:val="24"/>
              </w:rPr>
            </w:pPr>
            <w:r w:rsidRPr="00032E93">
              <w:rPr>
                <w:sz w:val="24"/>
                <w:szCs w:val="24"/>
              </w:rPr>
              <w:t xml:space="preserve">   zplancde  TITDMGMBRINDp1.zplancde@DATABASE_LINK1%type,</w:t>
            </w:r>
          </w:p>
          <w:p w:rsidR="00032E93" w:rsidRPr="00032E93" w:rsidRDefault="00032E93" w:rsidP="00032E93">
            <w:pPr>
              <w:pStyle w:val="ListParagraph"/>
              <w:rPr>
                <w:sz w:val="24"/>
                <w:szCs w:val="24"/>
              </w:rPr>
            </w:pPr>
            <w:r w:rsidRPr="00032E93">
              <w:rPr>
                <w:sz w:val="24"/>
                <w:szCs w:val="24"/>
              </w:rPr>
              <w:t xml:space="preserve">   ZWAITPEDT TITDMGMBRINDp1.ZWAITPEDT@DATABASE_LINK1%type,</w:t>
            </w:r>
          </w:p>
          <w:p w:rsidR="00032E93" w:rsidRPr="00032E93" w:rsidRDefault="00032E93" w:rsidP="00032E93">
            <w:pPr>
              <w:pStyle w:val="ListParagraph"/>
              <w:rPr>
                <w:sz w:val="24"/>
                <w:szCs w:val="24"/>
              </w:rPr>
            </w:pPr>
            <w:r w:rsidRPr="00032E93">
              <w:rPr>
                <w:sz w:val="24"/>
                <w:szCs w:val="24"/>
              </w:rPr>
              <w:t xml:space="preserve">   effdate   TITDMGMBRINDp1.effdate@DATABASE_LINK1%type);</w:t>
            </w:r>
          </w:p>
          <w:p w:rsidR="00032E93" w:rsidRPr="00032E93" w:rsidRDefault="00032E93" w:rsidP="00032E93">
            <w:pPr>
              <w:pStyle w:val="ListParagraph"/>
              <w:rPr>
                <w:sz w:val="24"/>
                <w:szCs w:val="24"/>
              </w:rPr>
            </w:pPr>
            <w:r w:rsidRPr="00032E93">
              <w:rPr>
                <w:sz w:val="24"/>
                <w:szCs w:val="24"/>
              </w:rPr>
              <w:t xml:space="preserve">  TYPE v_array IS TABLE OF obj_mbrmig;</w:t>
            </w:r>
          </w:p>
          <w:p w:rsidR="00032E93" w:rsidRPr="00032E93" w:rsidRDefault="00032E93" w:rsidP="00032E93">
            <w:pPr>
              <w:pStyle w:val="ListParagraph"/>
              <w:rPr>
                <w:sz w:val="24"/>
                <w:szCs w:val="24"/>
              </w:rPr>
            </w:pPr>
            <w:r w:rsidRPr="00032E93">
              <w:rPr>
                <w:sz w:val="24"/>
                <w:szCs w:val="24"/>
              </w:rPr>
              <w:t xml:space="preserve">   mbrmigindex integer := 0;</w:t>
            </w:r>
          </w:p>
          <w:p w:rsidR="00032E93" w:rsidRPr="00032E93" w:rsidRDefault="00032E93" w:rsidP="00032E93">
            <w:pPr>
              <w:pStyle w:val="ListParagraph"/>
              <w:rPr>
                <w:sz w:val="24"/>
                <w:szCs w:val="24"/>
              </w:rPr>
            </w:pPr>
            <w:r w:rsidRPr="00032E93">
              <w:rPr>
                <w:sz w:val="24"/>
                <w:szCs w:val="24"/>
              </w:rPr>
              <w:t xml:space="preserve">   mbrmig_list v_array;</w:t>
            </w:r>
          </w:p>
          <w:p w:rsidR="00032E93" w:rsidRPr="00032E93" w:rsidRDefault="00032E93" w:rsidP="00032E93">
            <w:pPr>
              <w:pStyle w:val="ListParagraph"/>
              <w:rPr>
                <w:sz w:val="24"/>
                <w:szCs w:val="24"/>
              </w:rPr>
            </w:pPr>
            <w:r w:rsidRPr="00032E93">
              <w:rPr>
                <w:sz w:val="24"/>
                <w:szCs w:val="24"/>
              </w:rPr>
              <w:t xml:space="preserve">   ------------RH_CHANGES------------ */</w:t>
            </w:r>
          </w:p>
          <w:p w:rsidR="00032E93" w:rsidRPr="00032E93" w:rsidRDefault="00032E93" w:rsidP="00032E93">
            <w:pPr>
              <w:pStyle w:val="ListParagraph"/>
              <w:rPr>
                <w:sz w:val="24"/>
                <w:szCs w:val="24"/>
              </w:rPr>
            </w:pPr>
            <w:r w:rsidRPr="00032E93">
              <w:rPr>
                <w:sz w:val="24"/>
                <w:szCs w:val="24"/>
              </w:rPr>
              <w:t xml:space="preserve">    i_refnum                titdmgmbrindp1.refnum@database_link1%TYPE;</w:t>
            </w:r>
          </w:p>
          <w:p w:rsidR="00032E93" w:rsidRPr="00032E93" w:rsidRDefault="00032E93" w:rsidP="00032E93">
            <w:pPr>
              <w:pStyle w:val="ListParagraph"/>
              <w:rPr>
                <w:sz w:val="24"/>
                <w:szCs w:val="24"/>
              </w:rPr>
            </w:pPr>
            <w:r w:rsidRPr="00032E93">
              <w:rPr>
                <w:sz w:val="24"/>
                <w:szCs w:val="24"/>
              </w:rPr>
              <w:t xml:space="preserve">    i_cnttypind             titdmgmbrindp1.cnttypind@database_link1%TYPE;</w:t>
            </w:r>
          </w:p>
          <w:p w:rsidR="00032E93" w:rsidRPr="00032E93" w:rsidRDefault="00032E93" w:rsidP="00032E93">
            <w:pPr>
              <w:pStyle w:val="ListParagraph"/>
              <w:rPr>
                <w:sz w:val="24"/>
                <w:szCs w:val="24"/>
              </w:rPr>
            </w:pPr>
            <w:r w:rsidRPr="00032E93">
              <w:rPr>
                <w:sz w:val="24"/>
                <w:szCs w:val="24"/>
              </w:rPr>
              <w:t xml:space="preserve">    i_mpolnum               titdmgmbrindp1.mpolnum@database_link1%TYPE;</w:t>
            </w:r>
          </w:p>
          <w:p w:rsidR="00032E93" w:rsidRPr="00032E93" w:rsidRDefault="00032E93" w:rsidP="00032E93">
            <w:pPr>
              <w:pStyle w:val="ListParagraph"/>
              <w:rPr>
                <w:sz w:val="24"/>
                <w:szCs w:val="24"/>
              </w:rPr>
            </w:pPr>
            <w:r w:rsidRPr="00032E93">
              <w:rPr>
                <w:sz w:val="24"/>
                <w:szCs w:val="24"/>
              </w:rPr>
              <w:t xml:space="preserve">    i_statcode              titdmgmbrindp1.statcode@database_link1%TYPE;</w:t>
            </w:r>
          </w:p>
          <w:p w:rsidR="00032E93" w:rsidRPr="00032E93" w:rsidRDefault="00032E93" w:rsidP="00032E93">
            <w:pPr>
              <w:pStyle w:val="ListParagraph"/>
              <w:rPr>
                <w:sz w:val="24"/>
                <w:szCs w:val="24"/>
              </w:rPr>
            </w:pPr>
            <w:r w:rsidRPr="00032E93">
              <w:rPr>
                <w:sz w:val="24"/>
                <w:szCs w:val="24"/>
              </w:rPr>
              <w:t xml:space="preserve">    i_dtetrm                titdmgmbrindp1.dtetrm@database_link1%TYPE;</w:t>
            </w:r>
          </w:p>
          <w:p w:rsidR="00032E93" w:rsidRPr="00032E93" w:rsidRDefault="00032E93" w:rsidP="00032E93">
            <w:pPr>
              <w:pStyle w:val="ListParagraph"/>
              <w:rPr>
                <w:sz w:val="24"/>
                <w:szCs w:val="24"/>
              </w:rPr>
            </w:pPr>
            <w:r w:rsidRPr="00032E93">
              <w:rPr>
                <w:sz w:val="24"/>
                <w:szCs w:val="24"/>
              </w:rPr>
              <w:t xml:space="preserve">    i_zplancde              titdmgmbrindp1.zplancde@database_link1%TYPE;</w:t>
            </w:r>
          </w:p>
          <w:p w:rsidR="00032E93" w:rsidRPr="00032E93" w:rsidRDefault="00032E93" w:rsidP="00032E93">
            <w:pPr>
              <w:pStyle w:val="ListParagraph"/>
              <w:rPr>
                <w:sz w:val="24"/>
                <w:szCs w:val="24"/>
              </w:rPr>
            </w:pPr>
            <w:r w:rsidRPr="00032E93">
              <w:rPr>
                <w:sz w:val="24"/>
                <w:szCs w:val="24"/>
              </w:rPr>
              <w:t xml:space="preserve">    i_zwaitpedt             titdmgmbrindp1.zwaitpedt@database_link1%TYPE;</w:t>
            </w:r>
          </w:p>
          <w:p w:rsidR="00032E93" w:rsidRPr="00032E93" w:rsidRDefault="00032E93" w:rsidP="00032E93">
            <w:pPr>
              <w:pStyle w:val="ListParagraph"/>
              <w:rPr>
                <w:sz w:val="24"/>
                <w:szCs w:val="24"/>
              </w:rPr>
            </w:pPr>
            <w:r w:rsidRPr="00032E93">
              <w:rPr>
                <w:sz w:val="24"/>
                <w:szCs w:val="24"/>
              </w:rPr>
              <w:t xml:space="preserve">    i_effdate               </w:t>
            </w:r>
            <w:r w:rsidRPr="00032E93">
              <w:rPr>
                <w:sz w:val="24"/>
                <w:szCs w:val="24"/>
              </w:rPr>
              <w:lastRenderedPageBreak/>
              <w:t>titdmgmbrindp1.effdate@database_link1%TYPE;</w:t>
            </w:r>
          </w:p>
          <w:p w:rsidR="00032E93" w:rsidRPr="00032E93" w:rsidRDefault="00032E93" w:rsidP="00032E93">
            <w:pPr>
              <w:pStyle w:val="ListParagraph"/>
              <w:rPr>
                <w:sz w:val="24"/>
                <w:szCs w:val="24"/>
              </w:rPr>
            </w:pPr>
            <w:r w:rsidRPr="00032E93">
              <w:rPr>
                <w:sz w:val="24"/>
                <w:szCs w:val="24"/>
              </w:rPr>
              <w:t xml:space="preserve">    i_zpoltdate             titdmgmbrindp1.zpoltdate@database_link1%TYPE; --MB16</w:t>
            </w:r>
          </w:p>
          <w:p w:rsidR="00032E93" w:rsidRPr="00032E93" w:rsidRDefault="00032E93" w:rsidP="00032E93">
            <w:pPr>
              <w:pStyle w:val="ListParagraph"/>
              <w:rPr>
                <w:sz w:val="24"/>
                <w:szCs w:val="24"/>
              </w:rPr>
            </w:pPr>
            <w:r w:rsidRPr="00032E93">
              <w:rPr>
                <w:sz w:val="24"/>
                <w:szCs w:val="24"/>
              </w:rPr>
              <w:t xml:space="preserve">    i_zpdatatxflag          titdmgmbrindp1.zpdatatxflg@database_link1%TYPE; --MB16</w:t>
            </w:r>
          </w:p>
          <w:p w:rsidR="00032E93" w:rsidRPr="00032E93" w:rsidRDefault="00032E93" w:rsidP="00032E93">
            <w:pPr>
              <w:pStyle w:val="ListParagraph"/>
              <w:rPr>
                <w:sz w:val="24"/>
                <w:szCs w:val="24"/>
              </w:rPr>
            </w:pPr>
            <w:r w:rsidRPr="00032E93">
              <w:rPr>
                <w:sz w:val="24"/>
                <w:szCs w:val="24"/>
              </w:rPr>
              <w:t xml:space="preserve">    i_ztrxstat              titdmgmbrindp1.ztrxstat@database_link1%TYPE; --MB16</w:t>
            </w:r>
          </w:p>
          <w:p w:rsidR="00032E93" w:rsidRPr="00032E93" w:rsidRDefault="00032E93" w:rsidP="00032E93">
            <w:pPr>
              <w:pStyle w:val="ListParagraph"/>
              <w:rPr>
                <w:sz w:val="24"/>
                <w:szCs w:val="24"/>
              </w:rPr>
            </w:pPr>
            <w:r w:rsidRPr="00032E93">
              <w:rPr>
                <w:sz w:val="24"/>
                <w:szCs w:val="24"/>
              </w:rPr>
              <w:t xml:space="preserve">    i_trmflag               VARCHAR2(1 CHAR);</w:t>
            </w:r>
          </w:p>
          <w:p w:rsidR="00032E93" w:rsidRPr="00032E93" w:rsidRDefault="00032E93" w:rsidP="00032E93">
            <w:pPr>
              <w:pStyle w:val="ListParagraph"/>
              <w:rPr>
                <w:sz w:val="24"/>
                <w:szCs w:val="24"/>
              </w:rPr>
            </w:pPr>
            <w:r w:rsidRPr="00032E93">
              <w:rPr>
                <w:sz w:val="24"/>
                <w:szCs w:val="24"/>
              </w:rPr>
              <w:t xml:space="preserve">  ------------RH_CHANGES------------</w:t>
            </w:r>
          </w:p>
          <w:p w:rsidR="00032E93" w:rsidRPr="00032E93" w:rsidRDefault="00032E93" w:rsidP="00032E93">
            <w:pPr>
              <w:pStyle w:val="ListParagraph"/>
              <w:rPr>
                <w:sz w:val="24"/>
                <w:szCs w:val="24"/>
              </w:rPr>
            </w:pPr>
            <w:r w:rsidRPr="00032E93">
              <w:rPr>
                <w:sz w:val="24"/>
                <w:szCs w:val="24"/>
              </w:rPr>
              <w:t xml:space="preserve">    c_prefix_mebr           CONSTANT VARCHAR2(2) := get_migration_prefix('MEBR', i_company); --'MB'</w:t>
            </w:r>
          </w:p>
          <w:p w:rsidR="00032E93" w:rsidRPr="00032E93" w:rsidRDefault="00032E93" w:rsidP="00032E93">
            <w:pPr>
              <w:pStyle w:val="ListParagraph"/>
              <w:rPr>
                <w:sz w:val="24"/>
                <w:szCs w:val="24"/>
              </w:rPr>
            </w:pPr>
            <w:r w:rsidRPr="00032E93">
              <w:rPr>
                <w:sz w:val="24"/>
                <w:szCs w:val="24"/>
              </w:rPr>
              <w:t xml:space="preserve">    c_prefix_indv           CONSTANT VARCHAR2(2) := get_migration_prefix('INDV', i_company); --'IN'</w:t>
            </w:r>
          </w:p>
          <w:p w:rsidR="00032E93" w:rsidRPr="00032E93" w:rsidRDefault="00032E93" w:rsidP="00032E93">
            <w:pPr>
              <w:pStyle w:val="ListParagraph"/>
              <w:rPr>
                <w:sz w:val="24"/>
                <w:szCs w:val="24"/>
              </w:rPr>
            </w:pPr>
            <w:r w:rsidRPr="00032E93">
              <w:rPr>
                <w:sz w:val="24"/>
                <w:szCs w:val="24"/>
              </w:rPr>
              <w:t xml:space="preserve">  /*  C_PREFIX_MEBR constant varchar2(2) := 'MB';</w:t>
            </w:r>
          </w:p>
          <w:p w:rsidR="00032E93" w:rsidRPr="00032E93" w:rsidRDefault="00032E93" w:rsidP="00032E93">
            <w:pPr>
              <w:pStyle w:val="ListParagraph"/>
              <w:rPr>
                <w:sz w:val="24"/>
                <w:szCs w:val="24"/>
              </w:rPr>
            </w:pPr>
            <w:r w:rsidRPr="00032E93">
              <w:rPr>
                <w:sz w:val="24"/>
                <w:szCs w:val="24"/>
              </w:rPr>
              <w:t xml:space="preserve">  C_PREFIX_INDV constant varchar2(2) := 'IN';*/</w:t>
            </w:r>
          </w:p>
          <w:p w:rsidR="00032E93" w:rsidRPr="00032E93" w:rsidRDefault="00032E93" w:rsidP="00032E93">
            <w:pPr>
              <w:pStyle w:val="ListParagraph"/>
              <w:rPr>
                <w:sz w:val="24"/>
                <w:szCs w:val="24"/>
              </w:rPr>
            </w:pPr>
            <w:r w:rsidRPr="00032E93">
              <w:rPr>
                <w:sz w:val="24"/>
                <w:szCs w:val="24"/>
              </w:rPr>
              <w:t xml:space="preserve">    c_space                 CONSTANT VARCHAR2(1) := ' ';</w:t>
            </w:r>
          </w:p>
          <w:p w:rsidR="00032E93" w:rsidRPr="00032E93" w:rsidRDefault="00032E93" w:rsidP="00032E93">
            <w:pPr>
              <w:pStyle w:val="ListParagraph"/>
              <w:rPr>
                <w:sz w:val="24"/>
                <w:szCs w:val="24"/>
              </w:rPr>
            </w:pPr>
            <w:r w:rsidRPr="00032E93">
              <w:rPr>
                <w:sz w:val="24"/>
                <w:szCs w:val="24"/>
              </w:rPr>
              <w:t xml:space="preserve">    c_zero                  CONSTANT NUMBER := 0;</w:t>
            </w:r>
          </w:p>
          <w:p w:rsidR="00032E93" w:rsidRPr="00032E93" w:rsidRDefault="00032E93" w:rsidP="00032E93">
            <w:pPr>
              <w:pStyle w:val="ListParagraph"/>
              <w:rPr>
                <w:sz w:val="24"/>
                <w:szCs w:val="24"/>
              </w:rPr>
            </w:pPr>
            <w:r w:rsidRPr="00032E93">
              <w:rPr>
                <w:sz w:val="24"/>
                <w:szCs w:val="24"/>
              </w:rPr>
              <w:t xml:space="preserve">    c_maxdate               CONSTANT VARCHAR2(20 CHAR) := '99999999';</w:t>
            </w:r>
          </w:p>
          <w:p w:rsidR="00032E93" w:rsidRPr="00032E93" w:rsidRDefault="00032E93" w:rsidP="00032E93">
            <w:pPr>
              <w:pStyle w:val="ListParagraph"/>
              <w:rPr>
                <w:sz w:val="24"/>
                <w:szCs w:val="24"/>
              </w:rPr>
            </w:pPr>
            <w:r w:rsidRPr="00032E93">
              <w:rPr>
                <w:sz w:val="24"/>
                <w:szCs w:val="24"/>
              </w:rPr>
              <w:t xml:space="preserve">    c_errorcountp1          CONSTANT NUMBER := 5;</w:t>
            </w:r>
          </w:p>
          <w:p w:rsidR="00032E93" w:rsidRPr="00032E93" w:rsidRDefault="00032E93" w:rsidP="00032E93">
            <w:pPr>
              <w:pStyle w:val="ListParagraph"/>
              <w:rPr>
                <w:sz w:val="24"/>
                <w:szCs w:val="24"/>
              </w:rPr>
            </w:pPr>
            <w:r w:rsidRPr="00032E93">
              <w:rPr>
                <w:sz w:val="24"/>
                <w:szCs w:val="24"/>
              </w:rPr>
              <w:t xml:space="preserve">    c_errorcountp2          CONSTANT NUMBER := 5;</w:t>
            </w:r>
          </w:p>
          <w:p w:rsidR="00032E93" w:rsidRPr="00032E93" w:rsidRDefault="00032E93" w:rsidP="00032E93">
            <w:pPr>
              <w:pStyle w:val="ListParagraph"/>
              <w:rPr>
                <w:sz w:val="24"/>
                <w:szCs w:val="24"/>
              </w:rPr>
            </w:pPr>
            <w:r w:rsidRPr="00032E93">
              <w:rPr>
                <w:sz w:val="24"/>
                <w:szCs w:val="24"/>
              </w:rPr>
              <w:t xml:space="preserve">    c_z001                  CONSTANT VARCHAR2(4) := 'RQLH';</w:t>
            </w:r>
          </w:p>
          <w:p w:rsidR="00032E93" w:rsidRPr="00032E93" w:rsidRDefault="00032E93" w:rsidP="00032E93">
            <w:pPr>
              <w:pStyle w:val="ListParagraph"/>
              <w:rPr>
                <w:sz w:val="24"/>
                <w:szCs w:val="24"/>
              </w:rPr>
            </w:pPr>
            <w:r w:rsidRPr="00032E93">
              <w:rPr>
                <w:sz w:val="24"/>
                <w:szCs w:val="24"/>
              </w:rPr>
              <w:t xml:space="preserve">  /*  RQLH  Z001  Policy already migrated */</w:t>
            </w:r>
          </w:p>
          <w:p w:rsidR="00032E93" w:rsidRPr="00032E93" w:rsidRDefault="00032E93" w:rsidP="00032E93">
            <w:pPr>
              <w:pStyle w:val="ListParagraph"/>
              <w:rPr>
                <w:sz w:val="24"/>
                <w:szCs w:val="24"/>
              </w:rPr>
            </w:pPr>
            <w:r w:rsidRPr="00032E93">
              <w:rPr>
                <w:sz w:val="24"/>
                <w:szCs w:val="24"/>
              </w:rPr>
              <w:t xml:space="preserve">    c_z002                  CONSTANT VARCHAR2(4) := 'RQLI';</w:t>
            </w:r>
          </w:p>
          <w:p w:rsidR="00032E93" w:rsidRPr="00032E93" w:rsidRDefault="00032E93" w:rsidP="00032E93">
            <w:pPr>
              <w:pStyle w:val="ListParagraph"/>
              <w:rPr>
                <w:sz w:val="24"/>
                <w:szCs w:val="24"/>
              </w:rPr>
            </w:pPr>
            <w:r w:rsidRPr="00032E93">
              <w:rPr>
                <w:sz w:val="24"/>
                <w:szCs w:val="24"/>
              </w:rPr>
              <w:t xml:space="preserve">  /*  RQLI  Z002  Client not yet migrated */</w:t>
            </w:r>
          </w:p>
          <w:p w:rsidR="00032E93" w:rsidRPr="00032E93" w:rsidRDefault="00032E93" w:rsidP="00032E93">
            <w:pPr>
              <w:pStyle w:val="ListParagraph"/>
              <w:rPr>
                <w:sz w:val="24"/>
                <w:szCs w:val="24"/>
              </w:rPr>
            </w:pPr>
            <w:r w:rsidRPr="00032E93">
              <w:rPr>
                <w:sz w:val="24"/>
                <w:szCs w:val="24"/>
              </w:rPr>
              <w:t xml:space="preserve">    c_z003                  CONSTANT VARCHAR2(4) := 'RQLJ';</w:t>
            </w:r>
          </w:p>
          <w:p w:rsidR="00032E93" w:rsidRPr="00032E93" w:rsidRDefault="00032E93" w:rsidP="00032E93">
            <w:pPr>
              <w:pStyle w:val="ListParagraph"/>
              <w:rPr>
                <w:sz w:val="24"/>
                <w:szCs w:val="24"/>
              </w:rPr>
            </w:pPr>
            <w:r w:rsidRPr="00032E93">
              <w:rPr>
                <w:sz w:val="24"/>
                <w:szCs w:val="24"/>
              </w:rPr>
              <w:t xml:space="preserve">  /*  RQLJ  Z003  Master policy not yet migrated  */</w:t>
            </w:r>
          </w:p>
          <w:p w:rsidR="00032E93" w:rsidRPr="00032E93" w:rsidRDefault="00032E93" w:rsidP="00032E93">
            <w:pPr>
              <w:pStyle w:val="ListParagraph"/>
              <w:rPr>
                <w:sz w:val="24"/>
                <w:szCs w:val="24"/>
              </w:rPr>
            </w:pPr>
            <w:r w:rsidRPr="00032E93">
              <w:rPr>
                <w:sz w:val="24"/>
                <w:szCs w:val="24"/>
              </w:rPr>
              <w:t xml:space="preserve">    c_z004                  CONSTANT VARCHAR2(4) := 'RQLK';</w:t>
            </w:r>
          </w:p>
          <w:p w:rsidR="00032E93" w:rsidRPr="00032E93" w:rsidRDefault="00032E93" w:rsidP="00032E93">
            <w:pPr>
              <w:pStyle w:val="ListParagraph"/>
              <w:rPr>
                <w:sz w:val="24"/>
                <w:szCs w:val="24"/>
              </w:rPr>
            </w:pPr>
            <w:r w:rsidRPr="00032E93">
              <w:rPr>
                <w:sz w:val="24"/>
                <w:szCs w:val="24"/>
              </w:rPr>
              <w:t xml:space="preserve">  /*  RQLK  Z004  Input file 2 records does not exist */</w:t>
            </w:r>
          </w:p>
          <w:p w:rsidR="00032E93" w:rsidRPr="00032E93" w:rsidRDefault="00032E93" w:rsidP="00032E93">
            <w:pPr>
              <w:pStyle w:val="ListParagraph"/>
              <w:rPr>
                <w:sz w:val="24"/>
                <w:szCs w:val="24"/>
              </w:rPr>
            </w:pPr>
            <w:r w:rsidRPr="00032E93">
              <w:rPr>
                <w:sz w:val="24"/>
                <w:szCs w:val="24"/>
              </w:rPr>
              <w:t xml:space="preserve">    c_z005                  CONSTANT VARCHAR2(4) := 'RQLL';</w:t>
            </w:r>
          </w:p>
          <w:p w:rsidR="00032E93" w:rsidRPr="00032E93" w:rsidRDefault="00032E93" w:rsidP="00032E93">
            <w:pPr>
              <w:pStyle w:val="ListParagraph"/>
              <w:rPr>
                <w:sz w:val="24"/>
                <w:szCs w:val="24"/>
              </w:rPr>
            </w:pPr>
            <w:r w:rsidRPr="00032E93">
              <w:rPr>
                <w:sz w:val="24"/>
                <w:szCs w:val="24"/>
              </w:rPr>
              <w:t xml:space="preserve">  /*  RQLL  Z005  Sales Channel not in TQ9FW  */</w:t>
            </w:r>
          </w:p>
          <w:p w:rsidR="00032E93" w:rsidRPr="00032E93" w:rsidRDefault="00032E93" w:rsidP="00032E93">
            <w:pPr>
              <w:pStyle w:val="ListParagraph"/>
              <w:rPr>
                <w:sz w:val="24"/>
                <w:szCs w:val="24"/>
              </w:rPr>
            </w:pPr>
            <w:r w:rsidRPr="00032E93">
              <w:rPr>
                <w:sz w:val="24"/>
                <w:szCs w:val="24"/>
              </w:rPr>
              <w:t xml:space="preserve">    c_z006                  CONSTANT VARCHAR2(4) := 'RQLM';</w:t>
            </w:r>
          </w:p>
          <w:p w:rsidR="00032E93" w:rsidRPr="00032E93" w:rsidRDefault="00032E93" w:rsidP="00032E93">
            <w:pPr>
              <w:pStyle w:val="ListParagraph"/>
              <w:rPr>
                <w:sz w:val="24"/>
                <w:szCs w:val="24"/>
              </w:rPr>
            </w:pPr>
            <w:r w:rsidRPr="00032E93">
              <w:rPr>
                <w:sz w:val="24"/>
                <w:szCs w:val="24"/>
              </w:rPr>
              <w:t xml:space="preserve">  /*  RQLM  Z006  Relation not in T3584 */</w:t>
            </w:r>
          </w:p>
          <w:p w:rsidR="00032E93" w:rsidRPr="00032E93" w:rsidRDefault="00032E93" w:rsidP="00032E93">
            <w:pPr>
              <w:pStyle w:val="ListParagraph"/>
              <w:rPr>
                <w:sz w:val="24"/>
                <w:szCs w:val="24"/>
              </w:rPr>
            </w:pPr>
            <w:r w:rsidRPr="00032E93">
              <w:rPr>
                <w:sz w:val="24"/>
                <w:szCs w:val="24"/>
              </w:rPr>
              <w:t xml:space="preserve">    c_z007                  CONSTANT VARCHAR2(4) := 'RQLN';</w:t>
            </w:r>
          </w:p>
          <w:p w:rsidR="00032E93" w:rsidRPr="00032E93" w:rsidRDefault="00032E93" w:rsidP="00032E93">
            <w:pPr>
              <w:pStyle w:val="ListParagraph"/>
              <w:rPr>
                <w:sz w:val="24"/>
                <w:szCs w:val="24"/>
              </w:rPr>
            </w:pPr>
            <w:r w:rsidRPr="00032E93">
              <w:rPr>
                <w:sz w:val="24"/>
                <w:szCs w:val="24"/>
              </w:rPr>
              <w:t xml:space="preserve">  /*  RQLN  Z007  Transaction Status not in TQ9FT */</w:t>
            </w:r>
          </w:p>
          <w:p w:rsidR="00032E93" w:rsidRPr="00032E93" w:rsidRDefault="00032E93" w:rsidP="00032E93">
            <w:pPr>
              <w:pStyle w:val="ListParagraph"/>
              <w:rPr>
                <w:sz w:val="24"/>
                <w:szCs w:val="24"/>
              </w:rPr>
            </w:pPr>
            <w:r w:rsidRPr="00032E93">
              <w:rPr>
                <w:sz w:val="24"/>
                <w:szCs w:val="24"/>
              </w:rPr>
              <w:t xml:space="preserve">    c_z008                  CONSTANT VARCHAR2(4) := 'RQLO';</w:t>
            </w:r>
          </w:p>
          <w:p w:rsidR="00032E93" w:rsidRPr="00032E93" w:rsidRDefault="00032E93" w:rsidP="00032E93">
            <w:pPr>
              <w:pStyle w:val="ListParagraph"/>
              <w:rPr>
                <w:sz w:val="24"/>
                <w:szCs w:val="24"/>
              </w:rPr>
            </w:pPr>
            <w:r w:rsidRPr="00032E93">
              <w:rPr>
                <w:sz w:val="24"/>
                <w:szCs w:val="24"/>
              </w:rPr>
              <w:t xml:space="preserve">  /*  RQLO  Z008  Status Reason not in TQ9FU  */</w:t>
            </w:r>
          </w:p>
          <w:p w:rsidR="00032E93" w:rsidRPr="00032E93" w:rsidRDefault="00032E93" w:rsidP="00032E93">
            <w:pPr>
              <w:pStyle w:val="ListParagraph"/>
              <w:rPr>
                <w:sz w:val="24"/>
                <w:szCs w:val="24"/>
              </w:rPr>
            </w:pPr>
            <w:r w:rsidRPr="00032E93">
              <w:rPr>
                <w:sz w:val="24"/>
                <w:szCs w:val="24"/>
              </w:rPr>
              <w:t xml:space="preserve">    c_z009                  CONSTANT VARCHAR2(4) := 'RQLP';</w:t>
            </w:r>
          </w:p>
          <w:p w:rsidR="00032E93" w:rsidRPr="00032E93" w:rsidRDefault="00032E93" w:rsidP="00032E93">
            <w:pPr>
              <w:pStyle w:val="ListParagraph"/>
              <w:rPr>
                <w:sz w:val="24"/>
                <w:szCs w:val="24"/>
              </w:rPr>
            </w:pPr>
            <w:r w:rsidRPr="00032E93">
              <w:rPr>
                <w:sz w:val="24"/>
                <w:szCs w:val="24"/>
              </w:rPr>
              <w:t xml:space="preserve">  /*  RQLP  Z009  Sales Plan not valid  */</w:t>
            </w:r>
          </w:p>
          <w:p w:rsidR="00032E93" w:rsidRPr="00032E93" w:rsidRDefault="00032E93" w:rsidP="00032E93">
            <w:pPr>
              <w:pStyle w:val="ListParagraph"/>
              <w:rPr>
                <w:sz w:val="24"/>
                <w:szCs w:val="24"/>
              </w:rPr>
            </w:pPr>
            <w:r w:rsidRPr="00032E93">
              <w:rPr>
                <w:sz w:val="24"/>
                <w:szCs w:val="24"/>
              </w:rPr>
              <w:t xml:space="preserve">    c_z010                  CONSTANT VARCHAR2(4) := 'RQLQ';</w:t>
            </w:r>
          </w:p>
          <w:p w:rsidR="00032E93" w:rsidRPr="00032E93" w:rsidRDefault="00032E93" w:rsidP="00032E93">
            <w:pPr>
              <w:pStyle w:val="ListParagraph"/>
              <w:rPr>
                <w:sz w:val="24"/>
                <w:szCs w:val="24"/>
              </w:rPr>
            </w:pPr>
            <w:r w:rsidRPr="00032E93">
              <w:rPr>
                <w:sz w:val="24"/>
                <w:szCs w:val="24"/>
              </w:rPr>
              <w:t xml:space="preserve">  /*  RQLQ  Z010  Endorser Code Not valid */</w:t>
            </w:r>
          </w:p>
          <w:p w:rsidR="00032E93" w:rsidRPr="00032E93" w:rsidRDefault="00032E93" w:rsidP="00032E93">
            <w:pPr>
              <w:pStyle w:val="ListParagraph"/>
              <w:rPr>
                <w:sz w:val="24"/>
                <w:szCs w:val="24"/>
              </w:rPr>
            </w:pPr>
            <w:r w:rsidRPr="00032E93">
              <w:rPr>
                <w:sz w:val="24"/>
                <w:szCs w:val="24"/>
              </w:rPr>
              <w:t xml:space="preserve">    c_z011                  CONSTANT VARCHAR2(4) := 'RQQ1';</w:t>
            </w:r>
          </w:p>
          <w:p w:rsidR="00032E93" w:rsidRPr="00032E93" w:rsidRDefault="00032E93" w:rsidP="00032E93">
            <w:pPr>
              <w:pStyle w:val="ListParagraph"/>
              <w:rPr>
                <w:sz w:val="24"/>
                <w:szCs w:val="24"/>
              </w:rPr>
            </w:pPr>
            <w:r w:rsidRPr="00032E93">
              <w:rPr>
                <w:sz w:val="24"/>
                <w:szCs w:val="24"/>
              </w:rPr>
              <w:t xml:space="preserve">  /*   RQQ1 Z011  Credit Card No/Bank Account No/ Endorser specific code is blank */</w:t>
            </w:r>
          </w:p>
          <w:p w:rsidR="00032E93" w:rsidRPr="00032E93" w:rsidRDefault="00032E93" w:rsidP="00032E93">
            <w:pPr>
              <w:pStyle w:val="ListParagraph"/>
              <w:rPr>
                <w:sz w:val="24"/>
                <w:szCs w:val="24"/>
              </w:rPr>
            </w:pPr>
            <w:r w:rsidRPr="00032E93">
              <w:rPr>
                <w:sz w:val="24"/>
                <w:szCs w:val="24"/>
              </w:rPr>
              <w:lastRenderedPageBreak/>
              <w:t xml:space="preserve">    c_z012                  CONSTANT VARCHAR2(4) := 'RQLS';</w:t>
            </w:r>
          </w:p>
          <w:p w:rsidR="00032E93" w:rsidRPr="00032E93" w:rsidRDefault="00032E93" w:rsidP="00032E93">
            <w:pPr>
              <w:pStyle w:val="ListParagraph"/>
              <w:rPr>
                <w:sz w:val="24"/>
                <w:szCs w:val="24"/>
              </w:rPr>
            </w:pPr>
            <w:r w:rsidRPr="00032E93">
              <w:rPr>
                <w:sz w:val="24"/>
                <w:szCs w:val="24"/>
              </w:rPr>
              <w:t xml:space="preserve">  /*  RQLS  Z012  Invalid contract type indicator */</w:t>
            </w:r>
          </w:p>
          <w:p w:rsidR="00032E93" w:rsidRPr="00032E93" w:rsidRDefault="00032E93" w:rsidP="00032E93">
            <w:pPr>
              <w:pStyle w:val="ListParagraph"/>
              <w:rPr>
                <w:sz w:val="24"/>
                <w:szCs w:val="24"/>
              </w:rPr>
            </w:pPr>
            <w:r w:rsidRPr="00032E93">
              <w:rPr>
                <w:sz w:val="24"/>
                <w:szCs w:val="24"/>
              </w:rPr>
              <w:t xml:space="preserve">    c_z013                  CONSTANT VARCHAR2(4) := 'RQLT';</w:t>
            </w:r>
          </w:p>
          <w:p w:rsidR="00032E93" w:rsidRPr="00032E93" w:rsidRDefault="00032E93" w:rsidP="00032E93">
            <w:pPr>
              <w:pStyle w:val="ListParagraph"/>
              <w:rPr>
                <w:sz w:val="24"/>
                <w:szCs w:val="24"/>
              </w:rPr>
            </w:pPr>
            <w:r w:rsidRPr="00032E93">
              <w:rPr>
                <w:sz w:val="24"/>
                <w:szCs w:val="24"/>
              </w:rPr>
              <w:t xml:space="preserve">  /*  RQLT  Z013  Invalid Date  */</w:t>
            </w:r>
          </w:p>
          <w:p w:rsidR="00032E93" w:rsidRPr="00032E93" w:rsidRDefault="00032E93" w:rsidP="00032E93">
            <w:pPr>
              <w:pStyle w:val="ListParagraph"/>
              <w:rPr>
                <w:sz w:val="24"/>
                <w:szCs w:val="24"/>
              </w:rPr>
            </w:pPr>
            <w:r w:rsidRPr="00032E93">
              <w:rPr>
                <w:sz w:val="24"/>
                <w:szCs w:val="24"/>
              </w:rPr>
              <w:t xml:space="preserve">    c_z014                  CONSTANT VARCHAR2(4) := 'RQLU';</w:t>
            </w:r>
          </w:p>
          <w:p w:rsidR="00032E93" w:rsidRPr="00032E93" w:rsidRDefault="00032E93" w:rsidP="00032E93">
            <w:pPr>
              <w:pStyle w:val="ListParagraph"/>
              <w:rPr>
                <w:sz w:val="24"/>
                <w:szCs w:val="24"/>
              </w:rPr>
            </w:pPr>
            <w:r w:rsidRPr="00032E93">
              <w:rPr>
                <w:sz w:val="24"/>
                <w:szCs w:val="24"/>
              </w:rPr>
              <w:t xml:space="preserve">  /*  RQLU  Z014  Product code not in T9797 */</w:t>
            </w:r>
          </w:p>
          <w:p w:rsidR="00032E93" w:rsidRPr="00032E93" w:rsidRDefault="00032E93" w:rsidP="00032E93">
            <w:pPr>
              <w:pStyle w:val="ListParagraph"/>
              <w:rPr>
                <w:sz w:val="24"/>
                <w:szCs w:val="24"/>
              </w:rPr>
            </w:pPr>
            <w:r w:rsidRPr="00032E93">
              <w:rPr>
                <w:sz w:val="24"/>
                <w:szCs w:val="24"/>
              </w:rPr>
              <w:t xml:space="preserve">    c_z021                  CONSTANT VARCHAR2(4) := 'RQM1';</w:t>
            </w:r>
          </w:p>
          <w:p w:rsidR="00032E93" w:rsidRPr="00032E93" w:rsidRDefault="00032E93" w:rsidP="00032E93">
            <w:pPr>
              <w:pStyle w:val="ListParagraph"/>
              <w:rPr>
                <w:sz w:val="24"/>
                <w:szCs w:val="24"/>
              </w:rPr>
            </w:pPr>
            <w:r w:rsidRPr="00032E93">
              <w:rPr>
                <w:sz w:val="24"/>
                <w:szCs w:val="24"/>
              </w:rPr>
              <w:t xml:space="preserve">  /*  RQM1  Z021 Campaign Code not valid     */</w:t>
            </w:r>
          </w:p>
          <w:p w:rsidR="00032E93" w:rsidRPr="00032E93" w:rsidRDefault="00032E93" w:rsidP="00032E93">
            <w:pPr>
              <w:pStyle w:val="ListParagraph"/>
              <w:rPr>
                <w:sz w:val="24"/>
                <w:szCs w:val="24"/>
              </w:rPr>
            </w:pPr>
            <w:r w:rsidRPr="00032E93">
              <w:rPr>
                <w:sz w:val="24"/>
                <w:szCs w:val="24"/>
              </w:rPr>
              <w:t xml:space="preserve">    c_z099                  CONSTANT VARCHAR2(4) := 'RQO6';</w:t>
            </w:r>
          </w:p>
          <w:p w:rsidR="00032E93" w:rsidRPr="00032E93" w:rsidRDefault="00032E93" w:rsidP="00032E93">
            <w:pPr>
              <w:pStyle w:val="ListParagraph"/>
              <w:rPr>
                <w:sz w:val="24"/>
                <w:szCs w:val="24"/>
              </w:rPr>
            </w:pPr>
            <w:r w:rsidRPr="00032E93">
              <w:rPr>
                <w:sz w:val="24"/>
                <w:szCs w:val="24"/>
              </w:rPr>
              <w:t xml:space="preserve">  /*  RQO6  Z099  Duplicate record found  */</w:t>
            </w:r>
          </w:p>
          <w:p w:rsidR="00032E93" w:rsidRPr="00032E93" w:rsidRDefault="00032E93" w:rsidP="00032E93">
            <w:pPr>
              <w:pStyle w:val="ListParagraph"/>
              <w:rPr>
                <w:sz w:val="24"/>
                <w:szCs w:val="24"/>
              </w:rPr>
            </w:pPr>
            <w:r w:rsidRPr="00032E93">
              <w:rPr>
                <w:sz w:val="24"/>
                <w:szCs w:val="24"/>
              </w:rPr>
              <w:t xml:space="preserve">  --C_Z075         constant varchar2(4) := 'RQNJ'; /*  RQNJ  Z075  Credit card is mandatory  */</w:t>
            </w:r>
          </w:p>
          <w:p w:rsidR="00032E93" w:rsidRPr="00032E93" w:rsidRDefault="00032E93" w:rsidP="00032E93">
            <w:pPr>
              <w:pStyle w:val="ListParagraph"/>
              <w:rPr>
                <w:sz w:val="24"/>
                <w:szCs w:val="24"/>
              </w:rPr>
            </w:pPr>
            <w:r w:rsidRPr="00032E93">
              <w:rPr>
                <w:sz w:val="24"/>
                <w:szCs w:val="24"/>
              </w:rPr>
              <w:t xml:space="preserve">  --C_Z076         constant varchar2(4) := 'RQNK'; /*  RQNK  Z076  PREAUTNO is mandatory */</w:t>
            </w:r>
          </w:p>
          <w:p w:rsidR="00032E93" w:rsidRPr="00032E93" w:rsidRDefault="00032E93" w:rsidP="00032E93">
            <w:pPr>
              <w:pStyle w:val="ListParagraph"/>
              <w:rPr>
                <w:sz w:val="24"/>
                <w:szCs w:val="24"/>
              </w:rPr>
            </w:pPr>
            <w:r w:rsidRPr="00032E93">
              <w:rPr>
                <w:sz w:val="24"/>
                <w:szCs w:val="24"/>
              </w:rPr>
              <w:t xml:space="preserve">  --C_Z077         constant varchar2(4) := 'RQNL'; /*  RQNL  Z077  BANKACCNO is mandatory  */</w:t>
            </w:r>
          </w:p>
          <w:p w:rsidR="00032E93" w:rsidRPr="00032E93" w:rsidRDefault="00032E93" w:rsidP="00032E93">
            <w:pPr>
              <w:pStyle w:val="ListParagraph"/>
              <w:rPr>
                <w:sz w:val="24"/>
                <w:szCs w:val="24"/>
              </w:rPr>
            </w:pPr>
            <w:r w:rsidRPr="00032E93">
              <w:rPr>
                <w:sz w:val="24"/>
                <w:szCs w:val="24"/>
              </w:rPr>
              <w:t xml:space="preserve">  --C_Z078         constant varchar2(4) := 'RQNM'; /*  RQNM  Z078  ZENDCDE is mandatory  */</w:t>
            </w:r>
          </w:p>
          <w:p w:rsidR="00032E93" w:rsidRPr="00032E93" w:rsidRDefault="00032E93" w:rsidP="00032E93">
            <w:pPr>
              <w:pStyle w:val="ListParagraph"/>
              <w:rPr>
                <w:sz w:val="24"/>
                <w:szCs w:val="24"/>
              </w:rPr>
            </w:pPr>
            <w:r w:rsidRPr="00032E93">
              <w:rPr>
                <w:sz w:val="24"/>
                <w:szCs w:val="24"/>
              </w:rPr>
              <w:t xml:space="preserve">  --C_Z079         constant varchar2(4) := 'RQNN'; /*  RQNN  Z079  Invalid ZENSPCD02 */</w:t>
            </w:r>
          </w:p>
          <w:p w:rsidR="00032E93" w:rsidRPr="00032E93" w:rsidRDefault="00032E93" w:rsidP="00032E93">
            <w:pPr>
              <w:pStyle w:val="ListParagraph"/>
              <w:rPr>
                <w:sz w:val="24"/>
                <w:szCs w:val="24"/>
              </w:rPr>
            </w:pPr>
            <w:r w:rsidRPr="00032E93">
              <w:rPr>
                <w:sz w:val="24"/>
                <w:szCs w:val="24"/>
              </w:rPr>
              <w:t xml:space="preserve">  --C_Z080         constant varchar2(4) := 'RQNO'; /*  RQNO  Z080  ZENSPCD not in ZCLEPF */</w:t>
            </w:r>
          </w:p>
          <w:p w:rsidR="00032E93" w:rsidRPr="00032E93" w:rsidRDefault="00032E93" w:rsidP="00032E93">
            <w:pPr>
              <w:pStyle w:val="ListParagraph"/>
              <w:rPr>
                <w:sz w:val="24"/>
                <w:szCs w:val="24"/>
              </w:rPr>
            </w:pPr>
            <w:r w:rsidRPr="00032E93">
              <w:rPr>
                <w:sz w:val="24"/>
                <w:szCs w:val="24"/>
              </w:rPr>
              <w:t xml:space="preserve">  --C_Z081         constant varchar2(4) := 'RQNP'; /*  RQNP  Z081  GPOLTYPE not set - DFPOPF */</w:t>
            </w:r>
          </w:p>
          <w:p w:rsidR="00032E93" w:rsidRPr="00032E93" w:rsidRDefault="00032E93" w:rsidP="00032E93">
            <w:pPr>
              <w:pStyle w:val="ListParagraph"/>
              <w:rPr>
                <w:sz w:val="24"/>
                <w:szCs w:val="24"/>
              </w:rPr>
            </w:pPr>
            <w:r w:rsidRPr="00032E93">
              <w:rPr>
                <w:sz w:val="24"/>
                <w:szCs w:val="24"/>
              </w:rPr>
              <w:t xml:space="preserve">    c_z082                  CONSTANT VARCHAR2(4) := 'RQNQ';</w:t>
            </w:r>
          </w:p>
          <w:p w:rsidR="00032E93" w:rsidRPr="00032E93" w:rsidRDefault="00032E93" w:rsidP="00032E93">
            <w:pPr>
              <w:pStyle w:val="ListParagraph"/>
              <w:rPr>
                <w:sz w:val="24"/>
                <w:szCs w:val="24"/>
              </w:rPr>
            </w:pPr>
            <w:r w:rsidRPr="00032E93">
              <w:rPr>
                <w:sz w:val="24"/>
                <w:szCs w:val="24"/>
              </w:rPr>
              <w:t xml:space="preserve">  /*  RQNQ  Z082  REFNUM is mandatory */</w:t>
            </w:r>
          </w:p>
          <w:p w:rsidR="00032E93" w:rsidRPr="00032E93" w:rsidRDefault="00032E93" w:rsidP="00032E93">
            <w:pPr>
              <w:pStyle w:val="ListParagraph"/>
              <w:rPr>
                <w:sz w:val="24"/>
                <w:szCs w:val="24"/>
              </w:rPr>
            </w:pPr>
            <w:r w:rsidRPr="00032E93">
              <w:rPr>
                <w:sz w:val="24"/>
                <w:szCs w:val="24"/>
              </w:rPr>
              <w:t xml:space="preserve">    c_z083                  CONSTANT VARCHAR2(4) := 'RQNR';</w:t>
            </w:r>
          </w:p>
          <w:p w:rsidR="00032E93" w:rsidRPr="00032E93" w:rsidRDefault="00032E93" w:rsidP="00032E93">
            <w:pPr>
              <w:pStyle w:val="ListParagraph"/>
              <w:rPr>
                <w:sz w:val="24"/>
                <w:szCs w:val="24"/>
              </w:rPr>
            </w:pPr>
            <w:r w:rsidRPr="00032E93">
              <w:rPr>
                <w:sz w:val="24"/>
                <w:szCs w:val="24"/>
              </w:rPr>
              <w:t xml:space="preserve">  /*  RQNR  Z083  GPOLTYPE is mandatory */</w:t>
            </w:r>
          </w:p>
          <w:p w:rsidR="00032E93" w:rsidRPr="00032E93" w:rsidRDefault="00032E93" w:rsidP="00032E93">
            <w:pPr>
              <w:pStyle w:val="ListParagraph"/>
              <w:rPr>
                <w:sz w:val="24"/>
                <w:szCs w:val="24"/>
              </w:rPr>
            </w:pPr>
            <w:r w:rsidRPr="00032E93">
              <w:rPr>
                <w:sz w:val="24"/>
                <w:szCs w:val="24"/>
              </w:rPr>
              <w:t xml:space="preserve">    c_z084                  CONSTANT VARCHAR2(4) := 'RQNS';</w:t>
            </w:r>
          </w:p>
          <w:p w:rsidR="00032E93" w:rsidRPr="00032E93" w:rsidRDefault="00032E93" w:rsidP="00032E93">
            <w:pPr>
              <w:pStyle w:val="ListParagraph"/>
              <w:rPr>
                <w:sz w:val="24"/>
                <w:szCs w:val="24"/>
              </w:rPr>
            </w:pPr>
            <w:r w:rsidRPr="00032E93">
              <w:rPr>
                <w:sz w:val="24"/>
                <w:szCs w:val="24"/>
              </w:rPr>
              <w:t xml:space="preserve">  /*  RQNS  Z084  Master Pol. is required */</w:t>
            </w:r>
          </w:p>
          <w:p w:rsidR="00032E93" w:rsidRPr="00032E93" w:rsidRDefault="00032E93" w:rsidP="00032E93">
            <w:pPr>
              <w:pStyle w:val="ListParagraph"/>
              <w:rPr>
                <w:sz w:val="24"/>
                <w:szCs w:val="24"/>
              </w:rPr>
            </w:pPr>
            <w:r w:rsidRPr="00032E93">
              <w:rPr>
                <w:sz w:val="24"/>
                <w:szCs w:val="24"/>
              </w:rPr>
              <w:t xml:space="preserve">    c_z085                  CONSTANT VARCHAR2(4) := 'RQNT';</w:t>
            </w:r>
          </w:p>
          <w:p w:rsidR="00032E93" w:rsidRPr="00032E93" w:rsidRDefault="00032E93" w:rsidP="00032E93">
            <w:pPr>
              <w:pStyle w:val="ListParagraph"/>
              <w:rPr>
                <w:sz w:val="24"/>
                <w:szCs w:val="24"/>
              </w:rPr>
            </w:pPr>
            <w:r w:rsidRPr="00032E93">
              <w:rPr>
                <w:sz w:val="24"/>
                <w:szCs w:val="24"/>
              </w:rPr>
              <w:t xml:space="preserve">  /*  RQNT  Z085  Master Pol. not required  */</w:t>
            </w:r>
          </w:p>
          <w:p w:rsidR="00032E93" w:rsidRPr="00032E93" w:rsidRDefault="00032E93" w:rsidP="00032E93">
            <w:pPr>
              <w:pStyle w:val="ListParagraph"/>
              <w:rPr>
                <w:sz w:val="24"/>
                <w:szCs w:val="24"/>
              </w:rPr>
            </w:pPr>
            <w:r w:rsidRPr="00032E93">
              <w:rPr>
                <w:sz w:val="24"/>
                <w:szCs w:val="24"/>
              </w:rPr>
              <w:t xml:space="preserve">    c_z086                  CONSTANT VARCHAR2(4) := 'RQNU';</w:t>
            </w:r>
          </w:p>
          <w:p w:rsidR="00032E93" w:rsidRPr="00032E93" w:rsidRDefault="00032E93" w:rsidP="00032E93">
            <w:pPr>
              <w:pStyle w:val="ListParagraph"/>
              <w:rPr>
                <w:sz w:val="24"/>
                <w:szCs w:val="24"/>
              </w:rPr>
            </w:pPr>
            <w:r w:rsidRPr="00032E93">
              <w:rPr>
                <w:sz w:val="24"/>
                <w:szCs w:val="24"/>
              </w:rPr>
              <w:t xml:space="preserve">  /*  RQNU  Z086  ZPOLPERD is mandatory */</w:t>
            </w:r>
          </w:p>
          <w:p w:rsidR="00032E93" w:rsidRPr="00032E93" w:rsidRDefault="00032E93" w:rsidP="00032E93">
            <w:pPr>
              <w:pStyle w:val="ListParagraph"/>
              <w:rPr>
                <w:sz w:val="24"/>
                <w:szCs w:val="24"/>
              </w:rPr>
            </w:pPr>
            <w:r w:rsidRPr="00032E93">
              <w:rPr>
                <w:sz w:val="24"/>
                <w:szCs w:val="24"/>
              </w:rPr>
              <w:t xml:space="preserve">    c_z087                  CONSTANT VARCHAR2(4) := 'RQNV';</w:t>
            </w:r>
          </w:p>
          <w:p w:rsidR="00032E93" w:rsidRPr="00032E93" w:rsidRDefault="00032E93" w:rsidP="00032E93">
            <w:pPr>
              <w:pStyle w:val="ListParagraph"/>
              <w:rPr>
                <w:sz w:val="24"/>
                <w:szCs w:val="24"/>
              </w:rPr>
            </w:pPr>
            <w:r w:rsidRPr="00032E93">
              <w:rPr>
                <w:sz w:val="24"/>
                <w:szCs w:val="24"/>
              </w:rPr>
              <w:t xml:space="preserve">  /*  RQNV  Z087  CLTRELN is mandatory  */</w:t>
            </w:r>
          </w:p>
          <w:p w:rsidR="00032E93" w:rsidRPr="00032E93" w:rsidRDefault="00032E93" w:rsidP="00032E93">
            <w:pPr>
              <w:pStyle w:val="ListParagraph"/>
              <w:rPr>
                <w:sz w:val="24"/>
                <w:szCs w:val="24"/>
              </w:rPr>
            </w:pPr>
            <w:r w:rsidRPr="00032E93">
              <w:rPr>
                <w:sz w:val="24"/>
                <w:szCs w:val="24"/>
              </w:rPr>
              <w:t xml:space="preserve">    c_z088                  CONSTANT VARCHAR2(4) := 'RQNW';</w:t>
            </w:r>
          </w:p>
          <w:p w:rsidR="00032E93" w:rsidRPr="00032E93" w:rsidRDefault="00032E93" w:rsidP="00032E93">
            <w:pPr>
              <w:pStyle w:val="ListParagraph"/>
              <w:rPr>
                <w:sz w:val="24"/>
                <w:szCs w:val="24"/>
              </w:rPr>
            </w:pPr>
            <w:r w:rsidRPr="00032E93">
              <w:rPr>
                <w:sz w:val="24"/>
                <w:szCs w:val="24"/>
              </w:rPr>
              <w:t xml:space="preserve">  /*  RQNW  Z088  ZPLANCDE is mandatory */</w:t>
            </w:r>
          </w:p>
          <w:p w:rsidR="00032E93" w:rsidRPr="00032E93" w:rsidRDefault="00032E93" w:rsidP="00032E93">
            <w:pPr>
              <w:pStyle w:val="ListParagraph"/>
              <w:rPr>
                <w:sz w:val="24"/>
                <w:szCs w:val="24"/>
              </w:rPr>
            </w:pPr>
            <w:r w:rsidRPr="00032E93">
              <w:rPr>
                <w:sz w:val="24"/>
                <w:szCs w:val="24"/>
              </w:rPr>
              <w:t xml:space="preserve">    c_z089                  CONSTANT VARCHAR2(4) := 'RQNX';</w:t>
            </w:r>
          </w:p>
          <w:p w:rsidR="00032E93" w:rsidRPr="00032E93" w:rsidRDefault="00032E93" w:rsidP="00032E93">
            <w:pPr>
              <w:pStyle w:val="ListParagraph"/>
              <w:rPr>
                <w:sz w:val="24"/>
                <w:szCs w:val="24"/>
              </w:rPr>
            </w:pPr>
            <w:r w:rsidRPr="00032E93">
              <w:rPr>
                <w:sz w:val="24"/>
                <w:szCs w:val="24"/>
              </w:rPr>
              <w:t xml:space="preserve">  /*  RQNX  Z089  DTERM not required  */</w:t>
            </w:r>
          </w:p>
          <w:p w:rsidR="00032E93" w:rsidRPr="00032E93" w:rsidRDefault="00032E93" w:rsidP="00032E93">
            <w:pPr>
              <w:pStyle w:val="ListParagraph"/>
              <w:rPr>
                <w:sz w:val="24"/>
                <w:szCs w:val="24"/>
              </w:rPr>
            </w:pPr>
            <w:r w:rsidRPr="00032E93">
              <w:rPr>
                <w:sz w:val="24"/>
                <w:szCs w:val="24"/>
              </w:rPr>
              <w:t xml:space="preserve">    c_z090                  CONSTANT VARCHAR2(4) := 'RQNY';</w:t>
            </w:r>
          </w:p>
          <w:p w:rsidR="00032E93" w:rsidRPr="00032E93" w:rsidRDefault="00032E93" w:rsidP="00032E93">
            <w:pPr>
              <w:pStyle w:val="ListParagraph"/>
              <w:rPr>
                <w:sz w:val="24"/>
                <w:szCs w:val="24"/>
              </w:rPr>
            </w:pPr>
            <w:r w:rsidRPr="00032E93">
              <w:rPr>
                <w:sz w:val="24"/>
                <w:szCs w:val="24"/>
              </w:rPr>
              <w:t xml:space="preserve">  /*  RQNY  Z090  ZCMPCODE is mandatory */</w:t>
            </w:r>
          </w:p>
          <w:p w:rsidR="00032E93" w:rsidRPr="00032E93" w:rsidRDefault="00032E93" w:rsidP="00032E93">
            <w:pPr>
              <w:pStyle w:val="ListParagraph"/>
              <w:rPr>
                <w:sz w:val="24"/>
                <w:szCs w:val="24"/>
              </w:rPr>
            </w:pPr>
            <w:r w:rsidRPr="00032E93">
              <w:rPr>
                <w:sz w:val="24"/>
                <w:szCs w:val="24"/>
              </w:rPr>
              <w:t xml:space="preserve">    c_z091                  CONSTANT VARCHAR2(4) := 'RQNZ';</w:t>
            </w:r>
          </w:p>
          <w:p w:rsidR="00032E93" w:rsidRPr="00032E93" w:rsidRDefault="00032E93" w:rsidP="00032E93">
            <w:pPr>
              <w:pStyle w:val="ListParagraph"/>
              <w:rPr>
                <w:sz w:val="24"/>
                <w:szCs w:val="24"/>
              </w:rPr>
            </w:pPr>
            <w:r w:rsidRPr="00032E93">
              <w:rPr>
                <w:sz w:val="24"/>
                <w:szCs w:val="24"/>
              </w:rPr>
              <w:t xml:space="preserve">  /*  RQNZ  Z091  PRODTYP is mandatory  */</w:t>
            </w:r>
          </w:p>
          <w:p w:rsidR="00032E93" w:rsidRPr="00032E93" w:rsidRDefault="00032E93" w:rsidP="00032E93">
            <w:pPr>
              <w:pStyle w:val="ListParagraph"/>
              <w:rPr>
                <w:sz w:val="24"/>
                <w:szCs w:val="24"/>
              </w:rPr>
            </w:pPr>
            <w:r w:rsidRPr="00032E93">
              <w:rPr>
                <w:sz w:val="24"/>
                <w:szCs w:val="24"/>
              </w:rPr>
              <w:lastRenderedPageBreak/>
              <w:t xml:space="preserve">    c_z092                  CONSTANT VARCHAR2(4) := 'RQO0';</w:t>
            </w:r>
          </w:p>
          <w:p w:rsidR="00032E93" w:rsidRPr="00032E93" w:rsidRDefault="00032E93" w:rsidP="00032E93">
            <w:pPr>
              <w:pStyle w:val="ListParagraph"/>
              <w:rPr>
                <w:sz w:val="24"/>
                <w:szCs w:val="24"/>
              </w:rPr>
            </w:pPr>
            <w:r w:rsidRPr="00032E93">
              <w:rPr>
                <w:sz w:val="24"/>
                <w:szCs w:val="24"/>
              </w:rPr>
              <w:t xml:space="preserve">  /*  RQO0  Z092  HSUMINSU is mandatory */</w:t>
            </w:r>
          </w:p>
          <w:p w:rsidR="00032E93" w:rsidRPr="00032E93" w:rsidRDefault="00032E93" w:rsidP="00032E93">
            <w:pPr>
              <w:pStyle w:val="ListParagraph"/>
              <w:rPr>
                <w:sz w:val="24"/>
                <w:szCs w:val="24"/>
              </w:rPr>
            </w:pPr>
            <w:r w:rsidRPr="00032E93">
              <w:rPr>
                <w:sz w:val="24"/>
                <w:szCs w:val="24"/>
              </w:rPr>
              <w:t xml:space="preserve">    c_e315                  CONSTANT VARCHAR2(4) := 'E315';</w:t>
            </w:r>
          </w:p>
          <w:p w:rsidR="00032E93" w:rsidRPr="00032E93" w:rsidRDefault="00032E93" w:rsidP="00032E93">
            <w:pPr>
              <w:pStyle w:val="ListParagraph"/>
              <w:rPr>
                <w:sz w:val="24"/>
                <w:szCs w:val="24"/>
              </w:rPr>
            </w:pPr>
            <w:r w:rsidRPr="00032E93">
              <w:rPr>
                <w:sz w:val="24"/>
                <w:szCs w:val="24"/>
              </w:rPr>
              <w:t xml:space="preserve">    c_f623                  CONSTANT VARCHAR2(4) := 'F623';</w:t>
            </w:r>
          </w:p>
          <w:p w:rsidR="00032E93" w:rsidRPr="00032E93" w:rsidRDefault="00032E93" w:rsidP="00032E93">
            <w:pPr>
              <w:pStyle w:val="ListParagraph"/>
              <w:rPr>
                <w:sz w:val="24"/>
                <w:szCs w:val="24"/>
              </w:rPr>
            </w:pPr>
            <w:r w:rsidRPr="00032E93">
              <w:rPr>
                <w:sz w:val="24"/>
                <w:szCs w:val="24"/>
              </w:rPr>
              <w:t xml:space="preserve">    c_s008                  CONSTANT VARCHAR2(4) := 'S008';</w:t>
            </w:r>
          </w:p>
          <w:p w:rsidR="00032E93" w:rsidRPr="00032E93" w:rsidRDefault="00032E93" w:rsidP="00032E93">
            <w:pPr>
              <w:pStyle w:val="ListParagraph"/>
              <w:rPr>
                <w:sz w:val="24"/>
                <w:szCs w:val="24"/>
              </w:rPr>
            </w:pPr>
            <w:r w:rsidRPr="00032E93">
              <w:rPr>
                <w:sz w:val="24"/>
                <w:szCs w:val="24"/>
              </w:rPr>
              <w:t xml:space="preserve">  --C_RPRD                constant varchar2(4) := 'RPRD';</w:t>
            </w:r>
          </w:p>
          <w:p w:rsidR="00032E93" w:rsidRPr="00032E93" w:rsidRDefault="00032E93" w:rsidP="00032E93">
            <w:pPr>
              <w:pStyle w:val="ListParagraph"/>
              <w:rPr>
                <w:sz w:val="24"/>
                <w:szCs w:val="24"/>
              </w:rPr>
            </w:pPr>
            <w:r w:rsidRPr="00032E93">
              <w:rPr>
                <w:sz w:val="24"/>
                <w:szCs w:val="24"/>
              </w:rPr>
              <w:t xml:space="preserve">  --C_F950                constant varchar2(4) := 'F950';</w:t>
            </w:r>
          </w:p>
          <w:p w:rsidR="00032E93" w:rsidRPr="00032E93" w:rsidRDefault="00032E93" w:rsidP="00032E93">
            <w:pPr>
              <w:pStyle w:val="ListParagraph"/>
              <w:rPr>
                <w:sz w:val="24"/>
                <w:szCs w:val="24"/>
              </w:rPr>
            </w:pPr>
            <w:r w:rsidRPr="00032E93">
              <w:rPr>
                <w:sz w:val="24"/>
                <w:szCs w:val="24"/>
              </w:rPr>
              <w:t xml:space="preserve">  --C_RPRM                constant varchar2(4) := 'RPRM';</w:t>
            </w:r>
          </w:p>
          <w:p w:rsidR="00032E93" w:rsidRPr="00032E93" w:rsidRDefault="00032E93" w:rsidP="00032E93">
            <w:pPr>
              <w:pStyle w:val="ListParagraph"/>
              <w:rPr>
                <w:sz w:val="24"/>
                <w:szCs w:val="24"/>
              </w:rPr>
            </w:pPr>
            <w:r w:rsidRPr="00032E93">
              <w:rPr>
                <w:sz w:val="24"/>
                <w:szCs w:val="24"/>
              </w:rPr>
              <w:t xml:space="preserve">  --C_RFTQ                constant varchar2(4) := 'RFTQ';</w:t>
            </w:r>
          </w:p>
          <w:p w:rsidR="00032E93" w:rsidRPr="00032E93" w:rsidRDefault="00032E93" w:rsidP="00032E93">
            <w:pPr>
              <w:pStyle w:val="ListParagraph"/>
              <w:rPr>
                <w:sz w:val="24"/>
                <w:szCs w:val="24"/>
              </w:rPr>
            </w:pPr>
            <w:r w:rsidRPr="00032E93">
              <w:rPr>
                <w:sz w:val="24"/>
                <w:szCs w:val="24"/>
              </w:rPr>
              <w:t xml:space="preserve">  --C_F826                constant varchar2(4) := 'F826';</w:t>
            </w:r>
          </w:p>
          <w:p w:rsidR="00032E93" w:rsidRPr="00032E93" w:rsidRDefault="00032E93" w:rsidP="00032E93">
            <w:pPr>
              <w:pStyle w:val="ListParagraph"/>
              <w:rPr>
                <w:sz w:val="24"/>
                <w:szCs w:val="24"/>
              </w:rPr>
            </w:pPr>
            <w:r w:rsidRPr="00032E93">
              <w:rPr>
                <w:sz w:val="24"/>
                <w:szCs w:val="24"/>
              </w:rPr>
              <w:t xml:space="preserve">  --C_W533                constant varchar2(4) := 'W533';</w:t>
            </w:r>
          </w:p>
          <w:p w:rsidR="00032E93" w:rsidRPr="00032E93" w:rsidRDefault="00032E93" w:rsidP="00032E93">
            <w:pPr>
              <w:pStyle w:val="ListParagraph"/>
              <w:rPr>
                <w:sz w:val="24"/>
                <w:szCs w:val="24"/>
              </w:rPr>
            </w:pPr>
            <w:r w:rsidRPr="00032E93">
              <w:rPr>
                <w:sz w:val="24"/>
                <w:szCs w:val="24"/>
              </w:rPr>
              <w:t xml:space="preserve">    c_bq9sc                 CONSTANT VARCHAR2(5) := 'BQ9SC';</w:t>
            </w:r>
          </w:p>
          <w:p w:rsidR="00032E93" w:rsidRPr="00032E93" w:rsidRDefault="00032E93" w:rsidP="00032E93">
            <w:pPr>
              <w:pStyle w:val="ListParagraph"/>
              <w:rPr>
                <w:sz w:val="24"/>
                <w:szCs w:val="24"/>
              </w:rPr>
            </w:pPr>
            <w:r w:rsidRPr="00032E93">
              <w:rPr>
                <w:sz w:val="24"/>
                <w:szCs w:val="24"/>
              </w:rPr>
              <w:t xml:space="preserve">  --C_RPRK                constant varchar2(4) := 'RPRK';</w:t>
            </w:r>
          </w:p>
          <w:p w:rsidR="00032E93" w:rsidRPr="00032E93" w:rsidRDefault="00032E93" w:rsidP="00032E93">
            <w:pPr>
              <w:pStyle w:val="ListParagraph"/>
              <w:rPr>
                <w:sz w:val="24"/>
                <w:szCs w:val="24"/>
              </w:rPr>
            </w:pPr>
            <w:r w:rsidRPr="00032E93">
              <w:rPr>
                <w:sz w:val="24"/>
                <w:szCs w:val="24"/>
              </w:rPr>
              <w:t xml:space="preserve">  --C_RPRF                constant varchar2(4) := 'RPRF';</w:t>
            </w:r>
          </w:p>
          <w:p w:rsidR="00032E93" w:rsidRPr="00032E93" w:rsidRDefault="00032E93" w:rsidP="00032E93">
            <w:pPr>
              <w:pStyle w:val="ListParagraph"/>
              <w:rPr>
                <w:sz w:val="24"/>
                <w:szCs w:val="24"/>
              </w:rPr>
            </w:pPr>
            <w:r w:rsidRPr="00032E93">
              <w:rPr>
                <w:sz w:val="24"/>
                <w:szCs w:val="24"/>
              </w:rPr>
              <w:t xml:space="preserve">  ----ITR3 Validation error codes:START</w:t>
            </w:r>
          </w:p>
          <w:p w:rsidR="00032E93" w:rsidRPr="00032E93" w:rsidRDefault="00032E93" w:rsidP="00032E93">
            <w:pPr>
              <w:pStyle w:val="ListParagraph"/>
              <w:rPr>
                <w:sz w:val="24"/>
                <w:szCs w:val="24"/>
              </w:rPr>
            </w:pPr>
            <w:r w:rsidRPr="00032E93">
              <w:rPr>
                <w:sz w:val="24"/>
                <w:szCs w:val="24"/>
              </w:rPr>
              <w:t xml:space="preserve">    c_z093                  CONSTANT VARCHAR2(4) := 'RQO1';</w:t>
            </w:r>
          </w:p>
          <w:p w:rsidR="00032E93" w:rsidRPr="00032E93" w:rsidRDefault="00032E93" w:rsidP="00032E93">
            <w:pPr>
              <w:pStyle w:val="ListParagraph"/>
              <w:rPr>
                <w:sz w:val="24"/>
                <w:szCs w:val="24"/>
              </w:rPr>
            </w:pPr>
            <w:r w:rsidRPr="00032E93">
              <w:rPr>
                <w:sz w:val="24"/>
                <w:szCs w:val="24"/>
              </w:rPr>
              <w:t xml:space="preserve">  /*  ZCONVINDPOL must be blank*/</w:t>
            </w:r>
          </w:p>
          <w:p w:rsidR="00032E93" w:rsidRPr="00032E93" w:rsidRDefault="00032E93" w:rsidP="00032E93">
            <w:pPr>
              <w:pStyle w:val="ListParagraph"/>
              <w:rPr>
                <w:sz w:val="24"/>
                <w:szCs w:val="24"/>
              </w:rPr>
            </w:pPr>
            <w:r w:rsidRPr="00032E93">
              <w:rPr>
                <w:sz w:val="24"/>
                <w:szCs w:val="24"/>
              </w:rPr>
              <w:t xml:space="preserve">    c_z120                  CONSTANT VARCHAR2(4) := 'RQOQ';</w:t>
            </w:r>
          </w:p>
          <w:p w:rsidR="00032E93" w:rsidRPr="00032E93" w:rsidRDefault="00032E93" w:rsidP="00032E93">
            <w:pPr>
              <w:pStyle w:val="ListParagraph"/>
              <w:rPr>
                <w:sz w:val="24"/>
                <w:szCs w:val="24"/>
              </w:rPr>
            </w:pPr>
            <w:r w:rsidRPr="00032E93">
              <w:rPr>
                <w:sz w:val="24"/>
                <w:szCs w:val="24"/>
              </w:rPr>
              <w:t xml:space="preserve">  /*  ZCONVINDPOL is invalid*/</w:t>
            </w:r>
          </w:p>
          <w:p w:rsidR="00032E93" w:rsidRPr="00032E93" w:rsidRDefault="00032E93" w:rsidP="00032E93">
            <w:pPr>
              <w:pStyle w:val="ListParagraph"/>
              <w:rPr>
                <w:sz w:val="24"/>
                <w:szCs w:val="24"/>
              </w:rPr>
            </w:pPr>
            <w:r w:rsidRPr="00032E93">
              <w:rPr>
                <w:sz w:val="24"/>
                <w:szCs w:val="24"/>
              </w:rPr>
              <w:t xml:space="preserve">    c_z095                  CONSTANT VARCHAR2(4) := 'RQO3';</w:t>
            </w:r>
          </w:p>
          <w:p w:rsidR="00032E93" w:rsidRPr="00032E93" w:rsidRDefault="00032E93" w:rsidP="00032E93">
            <w:pPr>
              <w:pStyle w:val="ListParagraph"/>
              <w:rPr>
                <w:sz w:val="24"/>
                <w:szCs w:val="24"/>
              </w:rPr>
            </w:pPr>
            <w:r w:rsidRPr="00032E93">
              <w:rPr>
                <w:sz w:val="24"/>
                <w:szCs w:val="24"/>
              </w:rPr>
              <w:t xml:space="preserve">  /*  Old Pol No must be blank */</w:t>
            </w:r>
          </w:p>
          <w:p w:rsidR="00032E93" w:rsidRPr="00032E93" w:rsidRDefault="00032E93" w:rsidP="00032E93">
            <w:pPr>
              <w:pStyle w:val="ListParagraph"/>
              <w:rPr>
                <w:sz w:val="24"/>
                <w:szCs w:val="24"/>
              </w:rPr>
            </w:pPr>
            <w:r w:rsidRPr="00032E93">
              <w:rPr>
                <w:sz w:val="24"/>
                <w:szCs w:val="24"/>
              </w:rPr>
              <w:t xml:space="preserve">    c_z094                  CONSTANT VARCHAR2(4) := 'RQO2';</w:t>
            </w:r>
          </w:p>
          <w:p w:rsidR="00032E93" w:rsidRPr="00032E93" w:rsidRDefault="00032E93" w:rsidP="00032E93">
            <w:pPr>
              <w:pStyle w:val="ListParagraph"/>
              <w:rPr>
                <w:sz w:val="24"/>
                <w:szCs w:val="24"/>
              </w:rPr>
            </w:pPr>
            <w:r w:rsidRPr="00032E93">
              <w:rPr>
                <w:sz w:val="24"/>
                <w:szCs w:val="24"/>
              </w:rPr>
              <w:t xml:space="preserve">  /*  Invalid Old Policy No.*/</w:t>
            </w:r>
          </w:p>
          <w:p w:rsidR="00032E93" w:rsidRPr="00032E93" w:rsidRDefault="00032E93" w:rsidP="00032E93">
            <w:pPr>
              <w:pStyle w:val="ListParagraph"/>
              <w:rPr>
                <w:sz w:val="24"/>
                <w:szCs w:val="24"/>
              </w:rPr>
            </w:pPr>
            <w:r w:rsidRPr="00032E93">
              <w:rPr>
                <w:sz w:val="24"/>
                <w:szCs w:val="24"/>
              </w:rPr>
              <w:t xml:space="preserve">    c_z121                  CONSTANT VARCHAR2(4) := 'RQOR';</w:t>
            </w:r>
          </w:p>
          <w:p w:rsidR="00032E93" w:rsidRPr="00032E93" w:rsidRDefault="00032E93" w:rsidP="00032E93">
            <w:pPr>
              <w:pStyle w:val="ListParagraph"/>
              <w:rPr>
                <w:sz w:val="24"/>
                <w:szCs w:val="24"/>
              </w:rPr>
            </w:pPr>
            <w:r w:rsidRPr="00032E93">
              <w:rPr>
                <w:sz w:val="24"/>
                <w:szCs w:val="24"/>
              </w:rPr>
              <w:t xml:space="preserve">  /*  TREFNUM is invalid */</w:t>
            </w:r>
          </w:p>
          <w:p w:rsidR="00032E93" w:rsidRPr="00032E93" w:rsidRDefault="00032E93" w:rsidP="00032E93">
            <w:pPr>
              <w:pStyle w:val="ListParagraph"/>
              <w:rPr>
                <w:sz w:val="24"/>
                <w:szCs w:val="24"/>
              </w:rPr>
            </w:pPr>
            <w:r w:rsidRPr="00032E93">
              <w:rPr>
                <w:sz w:val="24"/>
                <w:szCs w:val="24"/>
              </w:rPr>
              <w:t xml:space="preserve">    c_z096                  CONSTANT VARCHAR2(4) := 'RQO4';</w:t>
            </w:r>
          </w:p>
          <w:p w:rsidR="00032E93" w:rsidRPr="00032E93" w:rsidRDefault="00032E93" w:rsidP="00032E93">
            <w:pPr>
              <w:pStyle w:val="ListParagraph"/>
              <w:rPr>
                <w:sz w:val="24"/>
                <w:szCs w:val="24"/>
              </w:rPr>
            </w:pPr>
            <w:r w:rsidRPr="00032E93">
              <w:rPr>
                <w:sz w:val="24"/>
                <w:szCs w:val="24"/>
              </w:rPr>
              <w:t xml:space="preserve">  /*  Outside policy period*/</w:t>
            </w:r>
          </w:p>
          <w:p w:rsidR="00032E93" w:rsidRPr="00032E93" w:rsidRDefault="00032E93" w:rsidP="00032E93">
            <w:pPr>
              <w:pStyle w:val="ListParagraph"/>
              <w:rPr>
                <w:sz w:val="24"/>
                <w:szCs w:val="24"/>
              </w:rPr>
            </w:pPr>
            <w:r w:rsidRPr="00032E93">
              <w:rPr>
                <w:sz w:val="24"/>
                <w:szCs w:val="24"/>
              </w:rPr>
              <w:t xml:space="preserve">    c_z097                  CONSTANT VARCHAR2(4) := 'RQO5';</w:t>
            </w:r>
          </w:p>
          <w:p w:rsidR="00032E93" w:rsidRPr="00032E93" w:rsidRDefault="00032E93" w:rsidP="00032E93">
            <w:pPr>
              <w:pStyle w:val="ListParagraph"/>
              <w:rPr>
                <w:sz w:val="24"/>
                <w:szCs w:val="24"/>
              </w:rPr>
            </w:pPr>
            <w:r w:rsidRPr="00032E93">
              <w:rPr>
                <w:sz w:val="24"/>
                <w:szCs w:val="24"/>
              </w:rPr>
              <w:t xml:space="preserve">  /*  From date &gt; To date*/</w:t>
            </w:r>
          </w:p>
          <w:p w:rsidR="00032E93" w:rsidRPr="00032E93" w:rsidRDefault="00032E93" w:rsidP="00032E93">
            <w:pPr>
              <w:pStyle w:val="ListParagraph"/>
              <w:rPr>
                <w:sz w:val="24"/>
                <w:szCs w:val="24"/>
              </w:rPr>
            </w:pPr>
            <w:r w:rsidRPr="00032E93">
              <w:rPr>
                <w:sz w:val="24"/>
                <w:szCs w:val="24"/>
              </w:rPr>
              <w:t xml:space="preserve">  /**** ITR-4_LOT2 : MB6 - MOD : condition change due to new requirement : START ****/</w:t>
            </w:r>
          </w:p>
          <w:p w:rsidR="00032E93" w:rsidRPr="00032E93" w:rsidRDefault="00032E93" w:rsidP="00032E93">
            <w:pPr>
              <w:pStyle w:val="ListParagraph"/>
              <w:rPr>
                <w:sz w:val="24"/>
                <w:szCs w:val="24"/>
              </w:rPr>
            </w:pPr>
            <w:r w:rsidRPr="00032E93">
              <w:rPr>
                <w:sz w:val="24"/>
                <w:szCs w:val="24"/>
              </w:rPr>
              <w:t xml:space="preserve">    c_z028                  CONSTANT VARCHAR2(4) := 'E315';</w:t>
            </w:r>
          </w:p>
          <w:p w:rsidR="00032E93" w:rsidRPr="00032E93" w:rsidRDefault="00032E93" w:rsidP="00032E93">
            <w:pPr>
              <w:pStyle w:val="ListParagraph"/>
              <w:rPr>
                <w:sz w:val="24"/>
                <w:szCs w:val="24"/>
              </w:rPr>
            </w:pPr>
            <w:r w:rsidRPr="00032E93">
              <w:rPr>
                <w:sz w:val="24"/>
                <w:szCs w:val="24"/>
              </w:rPr>
              <w:t xml:space="preserve">  /*  Must be Y or N*/</w:t>
            </w:r>
          </w:p>
          <w:p w:rsidR="00032E93" w:rsidRPr="00032E93" w:rsidRDefault="00032E93" w:rsidP="00032E93">
            <w:pPr>
              <w:pStyle w:val="ListParagraph"/>
              <w:rPr>
                <w:sz w:val="24"/>
                <w:szCs w:val="24"/>
              </w:rPr>
            </w:pPr>
            <w:r w:rsidRPr="00032E93">
              <w:rPr>
                <w:sz w:val="24"/>
                <w:szCs w:val="24"/>
              </w:rPr>
              <w:t xml:space="preserve">  /**** ITR-4_LOT2 : MB6 - MOD : condition change due to new requirement : END ****/</w:t>
            </w:r>
          </w:p>
          <w:p w:rsidR="00032E93" w:rsidRPr="00032E93" w:rsidRDefault="00032E93" w:rsidP="00032E93">
            <w:pPr>
              <w:pStyle w:val="ListParagraph"/>
              <w:rPr>
                <w:sz w:val="24"/>
                <w:szCs w:val="24"/>
              </w:rPr>
            </w:pPr>
            <w:r w:rsidRPr="00032E93">
              <w:rPr>
                <w:sz w:val="24"/>
                <w:szCs w:val="24"/>
              </w:rPr>
              <w:t xml:space="preserve">  ----ITR3 Validation error codes:END</w:t>
            </w:r>
          </w:p>
          <w:p w:rsidR="00032E93" w:rsidRPr="00032E93" w:rsidRDefault="00032E93" w:rsidP="00032E93">
            <w:pPr>
              <w:pStyle w:val="ListParagraph"/>
              <w:rPr>
                <w:sz w:val="24"/>
                <w:szCs w:val="24"/>
              </w:rPr>
            </w:pPr>
            <w:r w:rsidRPr="00032E93">
              <w:rPr>
                <w:sz w:val="24"/>
                <w:szCs w:val="24"/>
              </w:rPr>
              <w:t xml:space="preserve">    c_trmpol                CONSTANT VARCHAR2(2) := '13';</w:t>
            </w:r>
          </w:p>
          <w:p w:rsidR="00032E93" w:rsidRPr="00032E93" w:rsidRDefault="00032E93" w:rsidP="00032E93">
            <w:pPr>
              <w:pStyle w:val="ListParagraph"/>
              <w:rPr>
                <w:sz w:val="24"/>
                <w:szCs w:val="24"/>
              </w:rPr>
            </w:pPr>
            <w:r w:rsidRPr="00032E93">
              <w:rPr>
                <w:sz w:val="24"/>
                <w:szCs w:val="24"/>
              </w:rPr>
              <w:t xml:space="preserve">    c_addmbr                CONSTANT VARCHAR2(2) := '01';</w:t>
            </w:r>
          </w:p>
          <w:p w:rsidR="00032E93" w:rsidRPr="00032E93" w:rsidRDefault="00032E93" w:rsidP="00032E93">
            <w:pPr>
              <w:pStyle w:val="ListParagraph"/>
              <w:rPr>
                <w:sz w:val="24"/>
                <w:szCs w:val="24"/>
              </w:rPr>
            </w:pPr>
            <w:r w:rsidRPr="00032E93">
              <w:rPr>
                <w:sz w:val="24"/>
                <w:szCs w:val="24"/>
              </w:rPr>
              <w:t xml:space="preserve">    c_newbz_issue           CONSTANT VARCHAR2(4) := 'T903';</w:t>
            </w:r>
          </w:p>
          <w:p w:rsidR="00032E93" w:rsidRPr="00032E93" w:rsidRDefault="00032E93" w:rsidP="00032E93">
            <w:pPr>
              <w:pStyle w:val="ListParagraph"/>
              <w:rPr>
                <w:sz w:val="24"/>
                <w:szCs w:val="24"/>
              </w:rPr>
            </w:pPr>
            <w:r w:rsidRPr="00032E93">
              <w:rPr>
                <w:sz w:val="24"/>
                <w:szCs w:val="24"/>
              </w:rPr>
              <w:t xml:space="preserve">    c_iss_term              CONSTANT VARCHAR2(4) := 'T913';</w:t>
            </w:r>
          </w:p>
          <w:p w:rsidR="00032E93" w:rsidRPr="00032E93" w:rsidRDefault="00032E93" w:rsidP="00032E93">
            <w:pPr>
              <w:pStyle w:val="ListParagraph"/>
              <w:rPr>
                <w:sz w:val="24"/>
                <w:szCs w:val="24"/>
              </w:rPr>
            </w:pPr>
            <w:r w:rsidRPr="00032E93">
              <w:rPr>
                <w:sz w:val="24"/>
                <w:szCs w:val="24"/>
              </w:rPr>
              <w:t xml:space="preserve">    c_bigdecimal_default    CONSTANT NUMBER := 0.00;</w:t>
            </w:r>
          </w:p>
          <w:p w:rsidR="00032E93" w:rsidRPr="00032E93" w:rsidRDefault="00032E93" w:rsidP="00032E93">
            <w:pPr>
              <w:pStyle w:val="ListParagraph"/>
              <w:rPr>
                <w:sz w:val="24"/>
                <w:szCs w:val="24"/>
              </w:rPr>
            </w:pPr>
            <w:r w:rsidRPr="00032E93">
              <w:rPr>
                <w:sz w:val="24"/>
                <w:szCs w:val="24"/>
              </w:rPr>
              <w:t xml:space="preserve">    c_bigdecimal_default1   CONSTANT NUMBER := 0.000;</w:t>
            </w:r>
          </w:p>
          <w:p w:rsidR="00032E93" w:rsidRPr="00032E93" w:rsidRDefault="00032E93" w:rsidP="00032E93">
            <w:pPr>
              <w:pStyle w:val="ListParagraph"/>
              <w:rPr>
                <w:sz w:val="24"/>
                <w:szCs w:val="24"/>
              </w:rPr>
            </w:pPr>
            <w:r w:rsidRPr="00032E93">
              <w:rPr>
                <w:sz w:val="24"/>
                <w:szCs w:val="24"/>
              </w:rPr>
              <w:t xml:space="preserve">    c_recordskipped         CONSTANT VARCHAR2(17) := 'Record skipped';</w:t>
            </w:r>
          </w:p>
          <w:p w:rsidR="00032E93" w:rsidRPr="00032E93" w:rsidRDefault="00032E93" w:rsidP="00032E93">
            <w:pPr>
              <w:pStyle w:val="ListParagraph"/>
              <w:rPr>
                <w:sz w:val="24"/>
                <w:szCs w:val="24"/>
              </w:rPr>
            </w:pPr>
            <w:r w:rsidRPr="00032E93">
              <w:rPr>
                <w:sz w:val="24"/>
                <w:szCs w:val="24"/>
              </w:rPr>
              <w:lastRenderedPageBreak/>
              <w:t xml:space="preserve">    c_recordsuccess         CONSTANT VARCHAR2(20) := 'Record successful';</w:t>
            </w:r>
          </w:p>
          <w:p w:rsidR="00032E93" w:rsidRPr="00032E93" w:rsidRDefault="00032E93" w:rsidP="00032E93">
            <w:pPr>
              <w:pStyle w:val="ListParagraph"/>
              <w:rPr>
                <w:sz w:val="24"/>
                <w:szCs w:val="24"/>
              </w:rPr>
            </w:pPr>
            <w:r w:rsidRPr="00032E93">
              <w:rPr>
                <w:sz w:val="24"/>
                <w:szCs w:val="24"/>
              </w:rPr>
              <w:t xml:space="preserve">    c_success               CONSTANT VARCHAR2(3) := 'S';</w:t>
            </w:r>
          </w:p>
          <w:p w:rsidR="00032E93" w:rsidRPr="00032E93" w:rsidRDefault="00032E93" w:rsidP="00032E93">
            <w:pPr>
              <w:pStyle w:val="ListParagraph"/>
              <w:rPr>
                <w:sz w:val="24"/>
                <w:szCs w:val="24"/>
              </w:rPr>
            </w:pPr>
            <w:r w:rsidRPr="00032E93">
              <w:rPr>
                <w:sz w:val="24"/>
                <w:szCs w:val="24"/>
              </w:rPr>
              <w:t xml:space="preserve">    c_error                 CONSTANT VARCHAR2(3) := 'E';</w:t>
            </w:r>
          </w:p>
          <w:p w:rsidR="00032E93" w:rsidRPr="00032E93" w:rsidRDefault="00032E93" w:rsidP="00032E93">
            <w:pPr>
              <w:pStyle w:val="ListParagraph"/>
              <w:rPr>
                <w:sz w:val="24"/>
                <w:szCs w:val="24"/>
              </w:rPr>
            </w:pPr>
            <w:r w:rsidRPr="00032E93">
              <w:rPr>
                <w:sz w:val="24"/>
                <w:szCs w:val="24"/>
              </w:rPr>
              <w:t xml:space="preserve">  --  C_RECSKIPPEDUPDATE    constant varchar2(17) := '''Record skipped''';</w:t>
            </w:r>
          </w:p>
          <w:p w:rsidR="00032E93" w:rsidRPr="00032E93" w:rsidRDefault="00032E93" w:rsidP="00032E93">
            <w:pPr>
              <w:pStyle w:val="ListParagraph"/>
              <w:rPr>
                <w:sz w:val="24"/>
                <w:szCs w:val="24"/>
              </w:rPr>
            </w:pPr>
            <w:r w:rsidRPr="00032E93">
              <w:rPr>
                <w:sz w:val="24"/>
                <w:szCs w:val="24"/>
              </w:rPr>
              <w:t xml:space="preserve">  --C_SUCCESS             constant varchar2(3) := '''S''';</w:t>
            </w:r>
          </w:p>
          <w:p w:rsidR="00032E93" w:rsidRPr="00032E93" w:rsidRDefault="00032E93" w:rsidP="00032E93">
            <w:pPr>
              <w:pStyle w:val="ListParagraph"/>
              <w:rPr>
                <w:sz w:val="24"/>
                <w:szCs w:val="24"/>
              </w:rPr>
            </w:pPr>
            <w:r w:rsidRPr="00032E93">
              <w:rPr>
                <w:sz w:val="24"/>
                <w:szCs w:val="24"/>
              </w:rPr>
              <w:t xml:space="preserve">  -- C_ERROR               constant varchar2(3) := '''E''';</w:t>
            </w:r>
          </w:p>
          <w:p w:rsidR="00032E93" w:rsidRPr="00032E93" w:rsidRDefault="00032E93" w:rsidP="00032E93">
            <w:pPr>
              <w:pStyle w:val="ListParagraph"/>
              <w:rPr>
                <w:sz w:val="24"/>
                <w:szCs w:val="24"/>
              </w:rPr>
            </w:pPr>
            <w:r w:rsidRPr="00032E93">
              <w:rPr>
                <w:sz w:val="24"/>
                <w:szCs w:val="24"/>
              </w:rPr>
              <w:t xml:space="preserve">    c_funcdeaddmbr          CONSTANT VARCHAR2(5) := '04000';</w:t>
            </w:r>
          </w:p>
          <w:p w:rsidR="00032E93" w:rsidRPr="00032E93" w:rsidRDefault="00032E93" w:rsidP="00032E93">
            <w:pPr>
              <w:pStyle w:val="ListParagraph"/>
              <w:rPr>
                <w:sz w:val="24"/>
                <w:szCs w:val="24"/>
              </w:rPr>
            </w:pPr>
            <w:r w:rsidRPr="00032E93">
              <w:rPr>
                <w:sz w:val="24"/>
                <w:szCs w:val="24"/>
              </w:rPr>
              <w:t xml:space="preserve">    c_funcdeaddmbrpp        CONSTANT VARCHAR2(5) := '05000';</w:t>
            </w:r>
          </w:p>
          <w:p w:rsidR="00032E93" w:rsidRPr="00032E93" w:rsidRDefault="00032E93" w:rsidP="00032E93">
            <w:pPr>
              <w:pStyle w:val="ListParagraph"/>
              <w:rPr>
                <w:sz w:val="24"/>
                <w:szCs w:val="24"/>
              </w:rPr>
            </w:pPr>
            <w:r w:rsidRPr="00032E93">
              <w:rPr>
                <w:sz w:val="24"/>
                <w:szCs w:val="24"/>
              </w:rPr>
              <w:t xml:space="preserve">    c_funcdetrmbr           CONSTANT VARCHAR2(5) := '04021';</w:t>
            </w:r>
          </w:p>
          <w:p w:rsidR="00032E93" w:rsidRPr="00032E93" w:rsidRDefault="00032E93" w:rsidP="00032E93">
            <w:pPr>
              <w:pStyle w:val="ListParagraph"/>
              <w:rPr>
                <w:sz w:val="24"/>
                <w:szCs w:val="24"/>
              </w:rPr>
            </w:pPr>
            <w:r w:rsidRPr="00032E93">
              <w:rPr>
                <w:sz w:val="24"/>
                <w:szCs w:val="24"/>
              </w:rPr>
              <w:t xml:space="preserve">    c_funcdetrmbrpp         CONSTANT VARCHAR2(5) := '05021';</w:t>
            </w:r>
          </w:p>
          <w:p w:rsidR="00032E93" w:rsidRPr="00032E93" w:rsidRDefault="00032E93" w:rsidP="00032E93">
            <w:pPr>
              <w:pStyle w:val="ListParagraph"/>
              <w:rPr>
                <w:sz w:val="24"/>
                <w:szCs w:val="24"/>
              </w:rPr>
            </w:pPr>
            <w:r w:rsidRPr="00032E93">
              <w:rPr>
                <w:sz w:val="24"/>
                <w:szCs w:val="24"/>
              </w:rPr>
              <w:t xml:space="preserve">  --TITDMGMBRINDP1</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----MB18:START---------</w:t>
            </w:r>
          </w:p>
          <w:p w:rsidR="00032E93" w:rsidRPr="00032E93" w:rsidRDefault="00032E93" w:rsidP="00032E93">
            <w:pPr>
              <w:pStyle w:val="ListParagraph"/>
              <w:rPr>
                <w:sz w:val="24"/>
                <w:szCs w:val="24"/>
              </w:rPr>
            </w:pPr>
            <w:r w:rsidRPr="00032E93">
              <w:rPr>
                <w:sz w:val="24"/>
                <w:szCs w:val="24"/>
              </w:rPr>
              <w:t xml:space="preserve">    CURSOR cur_mbr_ind_p1 IS</w:t>
            </w:r>
          </w:p>
          <w:p w:rsidR="00032E93" w:rsidRPr="00032E93" w:rsidRDefault="00032E93" w:rsidP="00032E93">
            <w:pPr>
              <w:pStyle w:val="ListParagraph"/>
              <w:rPr>
                <w:sz w:val="24"/>
                <w:szCs w:val="24"/>
              </w:rPr>
            </w:pPr>
            <w:r w:rsidRPr="00032E93">
              <w:rPr>
                <w:sz w:val="24"/>
                <w:szCs w:val="24"/>
              </w:rPr>
              <w:t xml:space="preserve">   /* SELECT *</w:t>
            </w:r>
          </w:p>
          <w:p w:rsidR="00032E93" w:rsidRPr="00032E93" w:rsidRDefault="00032E93" w:rsidP="00032E93">
            <w:pPr>
              <w:pStyle w:val="ListParagraph"/>
              <w:rPr>
                <w:sz w:val="24"/>
                <w:szCs w:val="24"/>
              </w:rPr>
            </w:pPr>
            <w:r w:rsidRPr="00032E93">
              <w:rPr>
                <w:sz w:val="24"/>
                <w:szCs w:val="24"/>
              </w:rPr>
              <w:t xml:space="preserve">      FROM TITDMGMBRINDP1@DATABASE_LINK1</w:t>
            </w:r>
          </w:p>
          <w:p w:rsidR="00032E93" w:rsidRPr="00032E93" w:rsidRDefault="00032E93" w:rsidP="00032E93">
            <w:pPr>
              <w:pStyle w:val="ListParagraph"/>
              <w:rPr>
                <w:sz w:val="24"/>
                <w:szCs w:val="24"/>
              </w:rPr>
            </w:pPr>
            <w:r w:rsidRPr="00032E93">
              <w:rPr>
                <w:sz w:val="24"/>
                <w:szCs w:val="24"/>
              </w:rPr>
              <w:t xml:space="preserve">     ORDER BY LPAD(refnum, 15, '0') ASC;*/</w:t>
            </w:r>
          </w:p>
          <w:p w:rsidR="00032E93" w:rsidRPr="00032E93" w:rsidRDefault="00032E93" w:rsidP="00032E93">
            <w:pPr>
              <w:pStyle w:val="ListParagraph"/>
              <w:rPr>
                <w:sz w:val="24"/>
                <w:szCs w:val="24"/>
              </w:rPr>
            </w:pPr>
            <w:r w:rsidRPr="00032E93">
              <w:rPr>
                <w:sz w:val="24"/>
                <w:szCs w:val="24"/>
              </w:rPr>
              <w:t xml:space="preserve">    SELECT</w:t>
            </w:r>
          </w:p>
          <w:p w:rsidR="00032E93" w:rsidRPr="00032E93" w:rsidRDefault="00032E93" w:rsidP="00032E93">
            <w:pPr>
              <w:pStyle w:val="ListParagraph"/>
              <w:rPr>
                <w:sz w:val="24"/>
                <w:szCs w:val="24"/>
              </w:rPr>
            </w:pPr>
            <w:r w:rsidRPr="00032E93">
              <w:rPr>
                <w:sz w:val="24"/>
                <w:szCs w:val="24"/>
              </w:rPr>
              <w:t xml:space="preserve">        a.*,</w:t>
            </w:r>
          </w:p>
          <w:p w:rsidR="00032E93" w:rsidRPr="00032E93" w:rsidRDefault="00032E93" w:rsidP="00032E93">
            <w:pPr>
              <w:pStyle w:val="ListParagraph"/>
              <w:rPr>
                <w:sz w:val="24"/>
                <w:szCs w:val="24"/>
              </w:rPr>
            </w:pPr>
            <w:r w:rsidRPr="00032E93">
              <w:rPr>
                <w:sz w:val="24"/>
                <w:szCs w:val="24"/>
              </w:rPr>
              <w:t xml:space="preserve">        c.cltdob</w:t>
            </w:r>
          </w:p>
          <w:p w:rsidR="00032E93" w:rsidRPr="00032E93" w:rsidRDefault="00032E93" w:rsidP="00032E93">
            <w:pPr>
              <w:pStyle w:val="ListParagraph"/>
              <w:rPr>
                <w:sz w:val="24"/>
                <w:szCs w:val="24"/>
              </w:rPr>
            </w:pPr>
            <w:r w:rsidRPr="00032E93">
              <w:rPr>
                <w:sz w:val="24"/>
                <w:szCs w:val="24"/>
              </w:rPr>
              <w:t xml:space="preserve">    FROM</w:t>
            </w:r>
          </w:p>
          <w:p w:rsidR="00032E93" w:rsidRPr="00032E93" w:rsidRDefault="00032E93" w:rsidP="00032E93">
            <w:pPr>
              <w:pStyle w:val="ListParagraph"/>
              <w:rPr>
                <w:sz w:val="24"/>
                <w:szCs w:val="24"/>
              </w:rPr>
            </w:pPr>
            <w:r w:rsidRPr="00032E93">
              <w:rPr>
                <w:sz w:val="24"/>
                <w:szCs w:val="24"/>
              </w:rPr>
              <w:t xml:space="preserve">        vm1dta.titdmgmbrindp1_p   a</w:t>
            </w:r>
          </w:p>
          <w:p w:rsidR="00032E93" w:rsidRPr="00032E93" w:rsidRDefault="00032E93" w:rsidP="00032E93">
            <w:pPr>
              <w:pStyle w:val="ListParagraph"/>
              <w:rPr>
                <w:sz w:val="24"/>
                <w:szCs w:val="24"/>
              </w:rPr>
            </w:pPr>
            <w:r w:rsidRPr="00032E93">
              <w:rPr>
                <w:sz w:val="24"/>
                <w:szCs w:val="24"/>
              </w:rPr>
              <w:t xml:space="preserve">        INNER JOIN vm1dta.zdclpf_1412        b ON substr(a.refnum, 1, 8) = b.zentity</w:t>
            </w:r>
          </w:p>
          <w:p w:rsidR="00032E93" w:rsidRPr="00032E93" w:rsidRDefault="00032E93" w:rsidP="00032E93">
            <w:pPr>
              <w:pStyle w:val="ListParagraph"/>
              <w:rPr>
                <w:sz w:val="24"/>
                <w:szCs w:val="24"/>
              </w:rPr>
            </w:pPr>
            <w:r w:rsidRPr="00032E93">
              <w:rPr>
                <w:sz w:val="24"/>
                <w:szCs w:val="24"/>
              </w:rPr>
              <w:t xml:space="preserve">        LEFT OUTER JOIN vm1dta.clntpf             c ON b.zigvalue = c.clntnum</w:t>
            </w:r>
          </w:p>
          <w:p w:rsidR="00032E93" w:rsidRPr="00032E93" w:rsidRDefault="00032E93" w:rsidP="00032E93">
            <w:pPr>
              <w:pStyle w:val="ListParagraph"/>
              <w:rPr>
                <w:sz w:val="24"/>
                <w:szCs w:val="24"/>
              </w:rPr>
            </w:pPr>
            <w:r w:rsidRPr="00032E93">
              <w:rPr>
                <w:sz w:val="24"/>
                <w:szCs w:val="24"/>
              </w:rPr>
              <w:t xml:space="preserve">    WHERE</w:t>
            </w:r>
          </w:p>
          <w:p w:rsidR="00032E93" w:rsidRPr="00032E93" w:rsidRDefault="00032E93" w:rsidP="00032E93">
            <w:pPr>
              <w:pStyle w:val="ListParagraph"/>
              <w:rPr>
                <w:sz w:val="24"/>
                <w:szCs w:val="24"/>
              </w:rPr>
            </w:pPr>
            <w:r w:rsidRPr="00032E93">
              <w:rPr>
                <w:sz w:val="24"/>
                <w:szCs w:val="24"/>
              </w:rPr>
              <w:t xml:space="preserve">        a.recidxmbinp1 BETWEEN start_id AND end_id</w:t>
            </w:r>
          </w:p>
          <w:p w:rsidR="00032E93" w:rsidRPr="00032E93" w:rsidRDefault="00032E93" w:rsidP="00032E93">
            <w:pPr>
              <w:pStyle w:val="ListParagraph"/>
              <w:rPr>
                <w:sz w:val="24"/>
                <w:szCs w:val="24"/>
              </w:rPr>
            </w:pPr>
            <w:r w:rsidRPr="00032E93">
              <w:rPr>
                <w:sz w:val="24"/>
                <w:szCs w:val="24"/>
              </w:rPr>
              <w:t xml:space="preserve">    ORDER BY</w:t>
            </w:r>
          </w:p>
          <w:p w:rsidR="00032E93" w:rsidRPr="00032E93" w:rsidRDefault="00032E93" w:rsidP="00032E93">
            <w:pPr>
              <w:pStyle w:val="ListParagraph"/>
              <w:rPr>
                <w:sz w:val="24"/>
                <w:szCs w:val="24"/>
              </w:rPr>
            </w:pPr>
            <w:r w:rsidRPr="00032E93">
              <w:rPr>
                <w:sz w:val="24"/>
                <w:szCs w:val="24"/>
              </w:rPr>
              <w:t xml:space="preserve">        lpad(a.refnum, 15, '0') ASC;--freeplan</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 SELECT *</w:t>
            </w:r>
          </w:p>
          <w:p w:rsidR="00032E93" w:rsidRPr="00032E93" w:rsidRDefault="00032E93" w:rsidP="00032E93">
            <w:pPr>
              <w:pStyle w:val="ListParagraph"/>
              <w:rPr>
                <w:sz w:val="24"/>
                <w:szCs w:val="24"/>
              </w:rPr>
            </w:pPr>
            <w:r w:rsidRPr="00032E93">
              <w:rPr>
                <w:sz w:val="24"/>
                <w:szCs w:val="24"/>
              </w:rPr>
              <w:t xml:space="preserve">      FROM TITDMGMBRINDP1@DATABASE_LINK1</w:t>
            </w:r>
          </w:p>
          <w:p w:rsidR="00032E93" w:rsidRPr="00032E93" w:rsidRDefault="00032E93" w:rsidP="00032E93">
            <w:pPr>
              <w:pStyle w:val="ListParagraph"/>
              <w:rPr>
                <w:sz w:val="24"/>
                <w:szCs w:val="24"/>
              </w:rPr>
            </w:pPr>
            <w:r w:rsidRPr="00032E93">
              <w:rPr>
                <w:sz w:val="24"/>
                <w:szCs w:val="24"/>
              </w:rPr>
              <w:t xml:space="preserve">     where substr(refnum, 1, 8) IN ('00287024','00287571','002875800');*/</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TYPE t_mbrind1_list IS</w:t>
            </w:r>
          </w:p>
          <w:p w:rsidR="00032E93" w:rsidRPr="00032E93" w:rsidRDefault="00032E93" w:rsidP="00032E93">
            <w:pPr>
              <w:pStyle w:val="ListParagraph"/>
              <w:rPr>
                <w:sz w:val="24"/>
                <w:szCs w:val="24"/>
              </w:rPr>
            </w:pPr>
            <w:r w:rsidRPr="00032E93">
              <w:rPr>
                <w:sz w:val="24"/>
                <w:szCs w:val="24"/>
              </w:rPr>
              <w:t xml:space="preserve">        TABLE OF cur_mbr_ind_p1%rowtype;</w:t>
            </w:r>
          </w:p>
          <w:p w:rsidR="00032E93" w:rsidRPr="00032E93" w:rsidRDefault="00032E93" w:rsidP="00032E93">
            <w:pPr>
              <w:pStyle w:val="ListParagraph"/>
              <w:rPr>
                <w:sz w:val="24"/>
                <w:szCs w:val="24"/>
              </w:rPr>
            </w:pPr>
            <w:r w:rsidRPr="00032E93">
              <w:rPr>
                <w:sz w:val="24"/>
                <w:szCs w:val="24"/>
              </w:rPr>
              <w:t xml:space="preserve">    mbrind1_list            t_mbrind1_list;</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----MB18:END---------</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lastRenderedPageBreak/>
              <w:t xml:space="preserve">  --where TRIM(refnum) = '03671288000';</w:t>
            </w:r>
          </w:p>
          <w:p w:rsidR="00032E93" w:rsidRPr="00032E93" w:rsidRDefault="00032E93" w:rsidP="00032E93">
            <w:pPr>
              <w:pStyle w:val="ListParagraph"/>
              <w:rPr>
                <w:sz w:val="24"/>
                <w:szCs w:val="24"/>
              </w:rPr>
            </w:pPr>
            <w:r w:rsidRPr="00032E93">
              <w:rPr>
                <w:sz w:val="24"/>
                <w:szCs w:val="24"/>
              </w:rPr>
              <w:t xml:space="preserve">  /* select *</w:t>
            </w:r>
          </w:p>
          <w:p w:rsidR="00032E93" w:rsidRPr="00032E93" w:rsidRDefault="00032E93" w:rsidP="00032E93">
            <w:pPr>
              <w:pStyle w:val="ListParagraph"/>
              <w:rPr>
                <w:sz w:val="24"/>
                <w:szCs w:val="24"/>
              </w:rPr>
            </w:pPr>
            <w:r w:rsidRPr="00032E93">
              <w:rPr>
                <w:sz w:val="24"/>
                <w:szCs w:val="24"/>
              </w:rPr>
              <w:t xml:space="preserve">  from (select *</w:t>
            </w:r>
          </w:p>
          <w:p w:rsidR="00032E93" w:rsidRPr="00032E93" w:rsidRDefault="00032E93" w:rsidP="00032E93">
            <w:pPr>
              <w:pStyle w:val="ListParagraph"/>
              <w:rPr>
                <w:sz w:val="24"/>
                <w:szCs w:val="24"/>
              </w:rPr>
            </w:pPr>
            <w:r w:rsidRPr="00032E93">
              <w:rPr>
                <w:sz w:val="24"/>
                <w:szCs w:val="24"/>
              </w:rPr>
              <w:t xml:space="preserve">  from TITDMGMBRINDP1@DATABASE_LINK1</w:t>
            </w:r>
          </w:p>
          <w:p w:rsidR="00032E93" w:rsidRPr="00032E93" w:rsidRDefault="00032E93" w:rsidP="00032E93">
            <w:pPr>
              <w:pStyle w:val="ListParagraph"/>
              <w:rPr>
                <w:sz w:val="24"/>
                <w:szCs w:val="24"/>
              </w:rPr>
            </w:pPr>
            <w:r w:rsidRPr="00032E93">
              <w:rPr>
                <w:sz w:val="24"/>
                <w:szCs w:val="24"/>
              </w:rPr>
              <w:t xml:space="preserve">  order by TO_NUMBER(refnum) asc)</w:t>
            </w:r>
          </w:p>
          <w:p w:rsidR="00032E93" w:rsidRPr="00032E93" w:rsidRDefault="00032E93" w:rsidP="00032E93">
            <w:pPr>
              <w:pStyle w:val="ListParagraph"/>
              <w:rPr>
                <w:sz w:val="24"/>
                <w:szCs w:val="24"/>
              </w:rPr>
            </w:pPr>
            <w:r w:rsidRPr="00032E93">
              <w:rPr>
                <w:sz w:val="24"/>
                <w:szCs w:val="24"/>
              </w:rPr>
              <w:t xml:space="preserve">  where rownum &lt; 10; */</w:t>
            </w:r>
          </w:p>
          <w:p w:rsidR="00032E93" w:rsidRPr="00032E93" w:rsidRDefault="00032E93" w:rsidP="00032E93">
            <w:pPr>
              <w:pStyle w:val="ListParagraph"/>
              <w:rPr>
                <w:sz w:val="24"/>
                <w:szCs w:val="24"/>
              </w:rPr>
            </w:pPr>
            <w:r w:rsidRPr="00032E93">
              <w:rPr>
                <w:sz w:val="24"/>
                <w:szCs w:val="24"/>
              </w:rPr>
              <w:t xml:space="preserve">    obj_mbrindp1            cur_mbr_ind_p1%rowtype;</w:t>
            </w:r>
          </w:p>
          <w:p w:rsidR="00032E93" w:rsidRPr="00032E93" w:rsidRDefault="00032E93" w:rsidP="00032E93">
            <w:pPr>
              <w:pStyle w:val="ListParagraph"/>
              <w:rPr>
                <w:sz w:val="24"/>
                <w:szCs w:val="24"/>
              </w:rPr>
            </w:pPr>
            <w:r w:rsidRPr="00032E93">
              <w:rPr>
                <w:sz w:val="24"/>
                <w:szCs w:val="24"/>
              </w:rPr>
              <w:t xml:space="preserve">  --TITDMGMBRINDP2</w:t>
            </w:r>
          </w:p>
          <w:p w:rsidR="00032E93" w:rsidRPr="00032E93" w:rsidRDefault="00032E93" w:rsidP="00032E93">
            <w:pPr>
              <w:pStyle w:val="ListParagraph"/>
              <w:rPr>
                <w:sz w:val="24"/>
                <w:szCs w:val="24"/>
              </w:rPr>
            </w:pPr>
            <w:r w:rsidRPr="00032E93">
              <w:rPr>
                <w:sz w:val="24"/>
                <w:szCs w:val="24"/>
              </w:rPr>
              <w:t xml:space="preserve">  /*CURSOR cur_mbr_ind_p2(p1refnum TITDMGMBRINDP1.REFNUM@DATABASE_LINK1%type) IS</w:t>
            </w:r>
          </w:p>
          <w:p w:rsidR="00032E93" w:rsidRPr="00032E93" w:rsidRDefault="00032E93" w:rsidP="00032E93">
            <w:pPr>
              <w:pStyle w:val="ListParagraph"/>
              <w:rPr>
                <w:sz w:val="24"/>
                <w:szCs w:val="24"/>
              </w:rPr>
            </w:pPr>
            <w:r w:rsidRPr="00032E93">
              <w:rPr>
                <w:sz w:val="24"/>
                <w:szCs w:val="24"/>
              </w:rPr>
              <w:t xml:space="preserve">  SELECT *</w:t>
            </w:r>
          </w:p>
          <w:p w:rsidR="00032E93" w:rsidRPr="00032E93" w:rsidRDefault="00032E93" w:rsidP="00032E93">
            <w:pPr>
              <w:pStyle w:val="ListParagraph"/>
              <w:rPr>
                <w:sz w:val="24"/>
                <w:szCs w:val="24"/>
              </w:rPr>
            </w:pPr>
            <w:r w:rsidRPr="00032E93">
              <w:rPr>
                <w:sz w:val="24"/>
                <w:szCs w:val="24"/>
              </w:rPr>
              <w:t xml:space="preserve">  FROM TITDMGMBRINDP2@DATABASE_LINK1</w:t>
            </w:r>
          </w:p>
          <w:p w:rsidR="00032E93" w:rsidRPr="00032E93" w:rsidRDefault="00032E93" w:rsidP="00032E93">
            <w:pPr>
              <w:pStyle w:val="ListParagraph"/>
              <w:rPr>
                <w:sz w:val="24"/>
                <w:szCs w:val="24"/>
              </w:rPr>
            </w:pPr>
            <w:r w:rsidRPr="00032E93">
              <w:rPr>
                <w:sz w:val="24"/>
                <w:szCs w:val="24"/>
              </w:rPr>
              <w:t xml:space="preserve">  where TRIM(refnum) = p1refnum;*/</w:t>
            </w:r>
          </w:p>
          <w:p w:rsidR="00032E93" w:rsidRPr="00032E93" w:rsidRDefault="00032E93" w:rsidP="00032E93">
            <w:pPr>
              <w:pStyle w:val="ListParagraph"/>
              <w:rPr>
                <w:sz w:val="24"/>
                <w:szCs w:val="24"/>
              </w:rPr>
            </w:pPr>
            <w:r w:rsidRPr="00032E93">
              <w:rPr>
                <w:sz w:val="24"/>
                <w:szCs w:val="24"/>
              </w:rPr>
              <w:t xml:space="preserve">  /*CURSOR cur_mbr_ind_p2 IS</w:t>
            </w:r>
          </w:p>
          <w:p w:rsidR="00032E93" w:rsidRPr="00032E93" w:rsidRDefault="00032E93" w:rsidP="00032E93">
            <w:pPr>
              <w:pStyle w:val="ListParagraph"/>
              <w:rPr>
                <w:sz w:val="24"/>
                <w:szCs w:val="24"/>
              </w:rPr>
            </w:pPr>
            <w:r w:rsidRPr="00032E93">
              <w:rPr>
                <w:sz w:val="24"/>
                <w:szCs w:val="24"/>
              </w:rPr>
              <w:t xml:space="preserve">  SELECT *</w:t>
            </w:r>
          </w:p>
          <w:p w:rsidR="00032E93" w:rsidRPr="00032E93" w:rsidRDefault="00032E93" w:rsidP="00032E93">
            <w:pPr>
              <w:pStyle w:val="ListParagraph"/>
              <w:rPr>
                <w:sz w:val="24"/>
                <w:szCs w:val="24"/>
              </w:rPr>
            </w:pPr>
            <w:r w:rsidRPr="00032E93">
              <w:rPr>
                <w:sz w:val="24"/>
                <w:szCs w:val="24"/>
              </w:rPr>
              <w:t xml:space="preserve">  FROM TITDMGMBRINDP2@DATABASE_LINK1</w:t>
            </w:r>
          </w:p>
          <w:p w:rsidR="00032E93" w:rsidRPr="00032E93" w:rsidRDefault="00032E93" w:rsidP="00032E93">
            <w:pPr>
              <w:pStyle w:val="ListParagraph"/>
              <w:rPr>
                <w:sz w:val="24"/>
                <w:szCs w:val="24"/>
              </w:rPr>
            </w:pPr>
            <w:r w:rsidRPr="00032E93">
              <w:rPr>
                <w:sz w:val="24"/>
                <w:szCs w:val="24"/>
              </w:rPr>
              <w:t xml:space="preserve">  order by LPAD(refnum, 15, '0') asc; */</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----MB18:START---------</w:t>
            </w:r>
          </w:p>
          <w:p w:rsidR="00032E93" w:rsidRPr="00032E93" w:rsidRDefault="00032E93" w:rsidP="00032E93">
            <w:pPr>
              <w:pStyle w:val="ListParagraph"/>
              <w:rPr>
                <w:sz w:val="24"/>
                <w:szCs w:val="24"/>
              </w:rPr>
            </w:pPr>
            <w:r w:rsidRPr="00032E93">
              <w:rPr>
                <w:sz w:val="24"/>
                <w:szCs w:val="24"/>
              </w:rPr>
              <w:t xml:space="preserve">    CURSOR cur_mbr_ind_p2 IS</w:t>
            </w:r>
          </w:p>
          <w:p w:rsidR="00032E93" w:rsidRPr="00032E93" w:rsidRDefault="00032E93" w:rsidP="00032E93">
            <w:pPr>
              <w:pStyle w:val="ListParagraph"/>
              <w:rPr>
                <w:sz w:val="24"/>
                <w:szCs w:val="24"/>
              </w:rPr>
            </w:pPr>
            <w:r w:rsidRPr="00032E93">
              <w:rPr>
                <w:sz w:val="24"/>
                <w:szCs w:val="24"/>
              </w:rPr>
              <w:t xml:space="preserve">    SELECT</w:t>
            </w:r>
          </w:p>
          <w:p w:rsidR="00032E93" w:rsidRPr="00032E93" w:rsidRDefault="00032E93" w:rsidP="00032E93">
            <w:pPr>
              <w:pStyle w:val="ListParagraph"/>
              <w:rPr>
                <w:sz w:val="24"/>
                <w:szCs w:val="24"/>
              </w:rPr>
            </w:pPr>
            <w:r w:rsidRPr="00032E93">
              <w:rPr>
                <w:sz w:val="24"/>
                <w:szCs w:val="24"/>
              </w:rPr>
              <w:t xml:space="preserve">        a.*,</w:t>
            </w:r>
          </w:p>
          <w:p w:rsidR="00032E93" w:rsidRPr="00032E93" w:rsidRDefault="00032E93" w:rsidP="00032E93">
            <w:pPr>
              <w:pStyle w:val="ListParagraph"/>
              <w:rPr>
                <w:sz w:val="24"/>
                <w:szCs w:val="24"/>
              </w:rPr>
            </w:pPr>
            <w:r w:rsidRPr="00032E93">
              <w:rPr>
                <w:sz w:val="24"/>
                <w:szCs w:val="24"/>
              </w:rPr>
              <w:t xml:space="preserve">        b.chdrnum       AS chdrnum_b,</w:t>
            </w:r>
          </w:p>
          <w:p w:rsidR="00032E93" w:rsidRPr="00032E93" w:rsidRDefault="00032E93" w:rsidP="00032E93">
            <w:pPr>
              <w:pStyle w:val="ListParagraph"/>
              <w:rPr>
                <w:sz w:val="24"/>
                <w:szCs w:val="24"/>
              </w:rPr>
            </w:pPr>
            <w:r w:rsidRPr="00032E93">
              <w:rPr>
                <w:sz w:val="24"/>
                <w:szCs w:val="24"/>
              </w:rPr>
              <w:t xml:space="preserve">        c.refnum        AS refnum_c,</w:t>
            </w:r>
          </w:p>
          <w:p w:rsidR="00032E93" w:rsidRPr="00032E93" w:rsidRDefault="00032E93" w:rsidP="00032E93">
            <w:pPr>
              <w:pStyle w:val="ListParagraph"/>
              <w:rPr>
                <w:sz w:val="24"/>
                <w:szCs w:val="24"/>
              </w:rPr>
            </w:pPr>
            <w:r w:rsidRPr="00032E93">
              <w:rPr>
                <w:sz w:val="24"/>
                <w:szCs w:val="24"/>
              </w:rPr>
              <w:t xml:space="preserve">        c.cnttypind     AS cnttypind_c,</w:t>
            </w:r>
          </w:p>
          <w:p w:rsidR="00032E93" w:rsidRPr="00032E93" w:rsidRDefault="00032E93" w:rsidP="00032E93">
            <w:pPr>
              <w:pStyle w:val="ListParagraph"/>
              <w:rPr>
                <w:sz w:val="24"/>
                <w:szCs w:val="24"/>
              </w:rPr>
            </w:pPr>
            <w:r w:rsidRPr="00032E93">
              <w:rPr>
                <w:sz w:val="24"/>
                <w:szCs w:val="24"/>
              </w:rPr>
              <w:t xml:space="preserve">        c.mpolnum       AS mpolnum_c,</w:t>
            </w:r>
          </w:p>
          <w:p w:rsidR="00032E93" w:rsidRPr="00032E93" w:rsidRDefault="00032E93" w:rsidP="00032E93">
            <w:pPr>
              <w:pStyle w:val="ListParagraph"/>
              <w:rPr>
                <w:sz w:val="24"/>
                <w:szCs w:val="24"/>
              </w:rPr>
            </w:pPr>
            <w:r w:rsidRPr="00032E93">
              <w:rPr>
                <w:sz w:val="24"/>
                <w:szCs w:val="24"/>
              </w:rPr>
              <w:t xml:space="preserve">        c.statcode      AS statcode_c,</w:t>
            </w:r>
          </w:p>
          <w:p w:rsidR="00032E93" w:rsidRPr="00032E93" w:rsidRDefault="00032E93" w:rsidP="00032E93">
            <w:pPr>
              <w:pStyle w:val="ListParagraph"/>
              <w:rPr>
                <w:sz w:val="24"/>
                <w:szCs w:val="24"/>
              </w:rPr>
            </w:pPr>
            <w:r w:rsidRPr="00032E93">
              <w:rPr>
                <w:sz w:val="24"/>
                <w:szCs w:val="24"/>
              </w:rPr>
              <w:t xml:space="preserve">        c.dtetrm        AS dtetrm_c,</w:t>
            </w:r>
          </w:p>
          <w:p w:rsidR="00032E93" w:rsidRPr="00032E93" w:rsidRDefault="00032E93" w:rsidP="00032E93">
            <w:pPr>
              <w:pStyle w:val="ListParagraph"/>
              <w:rPr>
                <w:sz w:val="24"/>
                <w:szCs w:val="24"/>
              </w:rPr>
            </w:pPr>
            <w:r w:rsidRPr="00032E93">
              <w:rPr>
                <w:sz w:val="24"/>
                <w:szCs w:val="24"/>
              </w:rPr>
              <w:t xml:space="preserve">        c.zplancde      AS zplancde_c,</w:t>
            </w:r>
          </w:p>
          <w:p w:rsidR="00032E93" w:rsidRPr="00032E93" w:rsidRDefault="00032E93" w:rsidP="00032E93">
            <w:pPr>
              <w:pStyle w:val="ListParagraph"/>
              <w:rPr>
                <w:sz w:val="24"/>
                <w:szCs w:val="24"/>
              </w:rPr>
            </w:pPr>
            <w:r w:rsidRPr="00032E93">
              <w:rPr>
                <w:sz w:val="24"/>
                <w:szCs w:val="24"/>
              </w:rPr>
              <w:t xml:space="preserve">        c.zwaitpedt     AS zwaitpedt_c,</w:t>
            </w:r>
          </w:p>
          <w:p w:rsidR="00032E93" w:rsidRPr="00032E93" w:rsidRDefault="00032E93" w:rsidP="00032E93">
            <w:pPr>
              <w:pStyle w:val="ListParagraph"/>
              <w:rPr>
                <w:sz w:val="24"/>
                <w:szCs w:val="24"/>
              </w:rPr>
            </w:pPr>
            <w:r w:rsidRPr="00032E93">
              <w:rPr>
                <w:sz w:val="24"/>
                <w:szCs w:val="24"/>
              </w:rPr>
              <w:t xml:space="preserve">        c.effdate       AS effdate_c,</w:t>
            </w:r>
          </w:p>
          <w:p w:rsidR="00032E93" w:rsidRPr="00032E93" w:rsidRDefault="00032E93" w:rsidP="00032E93">
            <w:pPr>
              <w:pStyle w:val="ListParagraph"/>
              <w:rPr>
                <w:sz w:val="24"/>
                <w:szCs w:val="24"/>
              </w:rPr>
            </w:pPr>
            <w:r w:rsidRPr="00032E93">
              <w:rPr>
                <w:sz w:val="24"/>
                <w:szCs w:val="24"/>
              </w:rPr>
              <w:t xml:space="preserve">        c.zpoltdate     AS zpoltdate_c,</w:t>
            </w:r>
          </w:p>
          <w:p w:rsidR="00032E93" w:rsidRPr="00032E93" w:rsidRDefault="00032E93" w:rsidP="00032E93">
            <w:pPr>
              <w:pStyle w:val="ListParagraph"/>
              <w:rPr>
                <w:sz w:val="24"/>
                <w:szCs w:val="24"/>
              </w:rPr>
            </w:pPr>
            <w:r w:rsidRPr="00032E93">
              <w:rPr>
                <w:sz w:val="24"/>
                <w:szCs w:val="24"/>
              </w:rPr>
              <w:t xml:space="preserve">        c.zpdatatxflg   AS zpdatatxflg_c,</w:t>
            </w:r>
          </w:p>
          <w:p w:rsidR="00032E93" w:rsidRPr="00032E93" w:rsidRDefault="00032E93" w:rsidP="00032E93">
            <w:pPr>
              <w:pStyle w:val="ListParagraph"/>
              <w:rPr>
                <w:sz w:val="24"/>
                <w:szCs w:val="24"/>
              </w:rPr>
            </w:pPr>
            <w:r w:rsidRPr="00032E93">
              <w:rPr>
                <w:sz w:val="24"/>
                <w:szCs w:val="24"/>
              </w:rPr>
              <w:t xml:space="preserve">        c.ztrxstat      AS ztrxstat_c</w:t>
            </w:r>
          </w:p>
          <w:p w:rsidR="00032E93" w:rsidRPr="00032E93" w:rsidRDefault="00032E93" w:rsidP="00032E93">
            <w:pPr>
              <w:pStyle w:val="ListParagraph"/>
              <w:rPr>
                <w:sz w:val="24"/>
                <w:szCs w:val="24"/>
              </w:rPr>
            </w:pPr>
            <w:r w:rsidRPr="00032E93">
              <w:rPr>
                <w:sz w:val="24"/>
                <w:szCs w:val="24"/>
              </w:rPr>
              <w:t xml:space="preserve">    FROM</w:t>
            </w:r>
          </w:p>
          <w:p w:rsidR="00032E93" w:rsidRPr="00032E93" w:rsidRDefault="00032E93" w:rsidP="00032E93">
            <w:pPr>
              <w:pStyle w:val="ListParagraph"/>
              <w:rPr>
                <w:sz w:val="24"/>
                <w:szCs w:val="24"/>
              </w:rPr>
            </w:pPr>
            <w:r w:rsidRPr="00032E93">
              <w:rPr>
                <w:sz w:val="24"/>
                <w:szCs w:val="24"/>
              </w:rPr>
              <w:t xml:space="preserve">        vm1dta.titdmgmbrindp2_p   a</w:t>
            </w:r>
          </w:p>
          <w:p w:rsidR="00032E93" w:rsidRPr="00032E93" w:rsidRDefault="00032E93" w:rsidP="00032E93">
            <w:pPr>
              <w:pStyle w:val="ListParagraph"/>
              <w:rPr>
                <w:sz w:val="24"/>
                <w:szCs w:val="24"/>
              </w:rPr>
            </w:pPr>
            <w:r w:rsidRPr="00032E93">
              <w:rPr>
                <w:sz w:val="24"/>
                <w:szCs w:val="24"/>
              </w:rPr>
              <w:t xml:space="preserve">        LEFT OUTER JOIN vm1dta.zdrppf             b ON substr(a.refnum, 1, 8) = b.chdrnum</w:t>
            </w:r>
          </w:p>
          <w:p w:rsidR="00032E93" w:rsidRPr="00032E93" w:rsidRDefault="00032E93" w:rsidP="00032E93">
            <w:pPr>
              <w:pStyle w:val="ListParagraph"/>
              <w:rPr>
                <w:sz w:val="24"/>
                <w:szCs w:val="24"/>
              </w:rPr>
            </w:pPr>
            <w:r w:rsidRPr="00032E93">
              <w:rPr>
                <w:sz w:val="24"/>
                <w:szCs w:val="24"/>
              </w:rPr>
              <w:t xml:space="preserve">        INNER JOIN vm1dta.titdmgmbrindp1_p   c ON a.refnum = c.refnum</w:t>
            </w:r>
          </w:p>
          <w:p w:rsidR="00032E93" w:rsidRPr="00032E93" w:rsidRDefault="00032E93" w:rsidP="00032E93">
            <w:pPr>
              <w:pStyle w:val="ListParagraph"/>
              <w:rPr>
                <w:sz w:val="24"/>
                <w:szCs w:val="24"/>
              </w:rPr>
            </w:pPr>
            <w:r w:rsidRPr="00032E93">
              <w:rPr>
                <w:sz w:val="24"/>
                <w:szCs w:val="24"/>
              </w:rPr>
              <w:t xml:space="preserve">    WHERE</w:t>
            </w:r>
          </w:p>
          <w:p w:rsidR="00032E93" w:rsidRPr="00032E93" w:rsidRDefault="00032E93" w:rsidP="00032E93">
            <w:pPr>
              <w:pStyle w:val="ListParagraph"/>
              <w:rPr>
                <w:sz w:val="24"/>
                <w:szCs w:val="24"/>
              </w:rPr>
            </w:pPr>
            <w:r w:rsidRPr="00032E93">
              <w:rPr>
                <w:sz w:val="24"/>
                <w:szCs w:val="24"/>
              </w:rPr>
              <w:t xml:space="preserve">        a.recidxmbindp3 BETWEEN start_id AND end_id</w:t>
            </w:r>
          </w:p>
          <w:p w:rsidR="00032E93" w:rsidRPr="00032E93" w:rsidRDefault="00032E93" w:rsidP="00032E93">
            <w:pPr>
              <w:pStyle w:val="ListParagraph"/>
              <w:rPr>
                <w:sz w:val="24"/>
                <w:szCs w:val="24"/>
              </w:rPr>
            </w:pPr>
            <w:r w:rsidRPr="00032E93">
              <w:rPr>
                <w:sz w:val="24"/>
                <w:szCs w:val="24"/>
              </w:rPr>
              <w:t xml:space="preserve">    ORDER BY</w:t>
            </w:r>
          </w:p>
          <w:p w:rsidR="00032E93" w:rsidRPr="00032E93" w:rsidRDefault="00032E93" w:rsidP="00032E93">
            <w:pPr>
              <w:pStyle w:val="ListParagraph"/>
              <w:rPr>
                <w:sz w:val="24"/>
                <w:szCs w:val="24"/>
              </w:rPr>
            </w:pPr>
            <w:r w:rsidRPr="00032E93">
              <w:rPr>
                <w:sz w:val="24"/>
                <w:szCs w:val="24"/>
              </w:rPr>
              <w:t xml:space="preserve">        lpad(a.refnum, 15, '0') ASC;</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--Removed trim from chdrnum</w:t>
            </w:r>
          </w:p>
          <w:p w:rsidR="00032E93" w:rsidRPr="00032E93" w:rsidRDefault="00032E93" w:rsidP="00032E93">
            <w:pPr>
              <w:pStyle w:val="ListParagraph"/>
              <w:rPr>
                <w:sz w:val="24"/>
                <w:szCs w:val="24"/>
              </w:rPr>
            </w:pPr>
            <w:r w:rsidRPr="00032E93">
              <w:rPr>
                <w:sz w:val="24"/>
                <w:szCs w:val="24"/>
              </w:rPr>
              <w:t xml:space="preserve">     /*SELECT A.*, B.CHDRNUM AS CHDRNUM_B</w:t>
            </w:r>
          </w:p>
          <w:p w:rsidR="00032E93" w:rsidRPr="00032E93" w:rsidRDefault="00032E93" w:rsidP="00032E93">
            <w:pPr>
              <w:pStyle w:val="ListParagraph"/>
              <w:rPr>
                <w:sz w:val="24"/>
                <w:szCs w:val="24"/>
              </w:rPr>
            </w:pPr>
            <w:r w:rsidRPr="00032E93">
              <w:rPr>
                <w:sz w:val="24"/>
                <w:szCs w:val="24"/>
              </w:rPr>
              <w:t xml:space="preserve">      FROM TITDMGMBRINDP2@DATABASE_LINK1 A, cur_mbr_ind_p1 C </w:t>
            </w:r>
          </w:p>
          <w:p w:rsidR="00032E93" w:rsidRPr="00032E93" w:rsidRDefault="00032E93" w:rsidP="00032E93">
            <w:pPr>
              <w:pStyle w:val="ListParagraph"/>
              <w:rPr>
                <w:sz w:val="24"/>
                <w:szCs w:val="24"/>
              </w:rPr>
            </w:pPr>
            <w:r w:rsidRPr="00032E93">
              <w:rPr>
                <w:sz w:val="24"/>
                <w:szCs w:val="24"/>
              </w:rPr>
              <w:t xml:space="preserve">        LEFT OUTER JOIN VM1DTA.ZDRPPF B</w:t>
            </w:r>
          </w:p>
          <w:p w:rsidR="00032E93" w:rsidRPr="00032E93" w:rsidRDefault="00032E93" w:rsidP="00032E93">
            <w:pPr>
              <w:pStyle w:val="ListParagraph"/>
              <w:rPr>
                <w:sz w:val="24"/>
                <w:szCs w:val="24"/>
              </w:rPr>
            </w:pPr>
            <w:r w:rsidRPr="00032E93">
              <w:rPr>
                <w:sz w:val="24"/>
                <w:szCs w:val="24"/>
              </w:rPr>
              <w:t xml:space="preserve">        ON SUBSTR(A.refnum, 1, 8) = B.CHDRNUM</w:t>
            </w:r>
          </w:p>
          <w:p w:rsidR="00032E93" w:rsidRPr="00032E93" w:rsidRDefault="00032E93" w:rsidP="00032E93">
            <w:pPr>
              <w:pStyle w:val="ListParagraph"/>
              <w:rPr>
                <w:sz w:val="24"/>
                <w:szCs w:val="24"/>
              </w:rPr>
            </w:pPr>
            <w:r w:rsidRPr="00032E93">
              <w:rPr>
                <w:sz w:val="24"/>
                <w:szCs w:val="24"/>
              </w:rPr>
              <w:t xml:space="preserve">        WHERE A.refnum between start_id and end_id</w:t>
            </w:r>
          </w:p>
          <w:p w:rsidR="00032E93" w:rsidRPr="00032E93" w:rsidRDefault="00032E93" w:rsidP="00032E93">
            <w:pPr>
              <w:pStyle w:val="ListParagraph"/>
              <w:rPr>
                <w:sz w:val="24"/>
                <w:szCs w:val="24"/>
              </w:rPr>
            </w:pPr>
            <w:r w:rsidRPr="00032E93">
              <w:rPr>
                <w:sz w:val="24"/>
                <w:szCs w:val="24"/>
              </w:rPr>
              <w:t xml:space="preserve">     ORDER BY LPAD(A.refnum, 15, '0') ASC;*/</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/*select * from (SELECT A.*, B.CHDRNUM AS CHDRNUM_B</w:t>
            </w:r>
          </w:p>
          <w:p w:rsidR="00032E93" w:rsidRPr="00032E93" w:rsidRDefault="00032E93" w:rsidP="00032E93">
            <w:pPr>
              <w:pStyle w:val="ListParagraph"/>
              <w:rPr>
                <w:sz w:val="24"/>
                <w:szCs w:val="24"/>
              </w:rPr>
            </w:pPr>
            <w:r w:rsidRPr="00032E93">
              <w:rPr>
                <w:sz w:val="24"/>
                <w:szCs w:val="24"/>
              </w:rPr>
              <w:t xml:space="preserve">      FROM TITDMGMBRINDP2@DATABASE_LINK1 A</w:t>
            </w:r>
          </w:p>
          <w:p w:rsidR="00032E93" w:rsidRPr="00032E93" w:rsidRDefault="00032E93" w:rsidP="00032E93">
            <w:pPr>
              <w:pStyle w:val="ListParagraph"/>
              <w:rPr>
                <w:sz w:val="24"/>
                <w:szCs w:val="24"/>
              </w:rPr>
            </w:pPr>
            <w:r w:rsidRPr="00032E93">
              <w:rPr>
                <w:sz w:val="24"/>
                <w:szCs w:val="24"/>
              </w:rPr>
              <w:t xml:space="preserve">      LEFT OUTER JOIN VM1DTA.ZDRPPF B</w:t>
            </w:r>
          </w:p>
          <w:p w:rsidR="00032E93" w:rsidRPr="00032E93" w:rsidRDefault="00032E93" w:rsidP="00032E93">
            <w:pPr>
              <w:pStyle w:val="ListParagraph"/>
              <w:rPr>
                <w:sz w:val="24"/>
                <w:szCs w:val="24"/>
              </w:rPr>
            </w:pPr>
            <w:r w:rsidRPr="00032E93">
              <w:rPr>
                <w:sz w:val="24"/>
                <w:szCs w:val="24"/>
              </w:rPr>
              <w:t xml:space="preserve">        ON SUBSTR(A.refnum, 1, 8) = TRIM(B.CHDRNUM))</w:t>
            </w:r>
          </w:p>
          <w:p w:rsidR="00032E93" w:rsidRPr="00032E93" w:rsidRDefault="00032E93" w:rsidP="00032E93">
            <w:pPr>
              <w:pStyle w:val="ListParagraph"/>
              <w:rPr>
                <w:sz w:val="24"/>
                <w:szCs w:val="24"/>
              </w:rPr>
            </w:pPr>
            <w:r w:rsidRPr="00032E93">
              <w:rPr>
                <w:sz w:val="24"/>
                <w:szCs w:val="24"/>
              </w:rPr>
              <w:t xml:space="preserve">     where SUBSTR(refnum, 1, 8)IN  ('00287024','00287571','002875800');*/</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TYPE t_mbrind2_list IS</w:t>
            </w:r>
          </w:p>
          <w:p w:rsidR="00032E93" w:rsidRPr="00032E93" w:rsidRDefault="00032E93" w:rsidP="00032E93">
            <w:pPr>
              <w:pStyle w:val="ListParagraph"/>
              <w:rPr>
                <w:sz w:val="24"/>
                <w:szCs w:val="24"/>
              </w:rPr>
            </w:pPr>
            <w:r w:rsidRPr="00032E93">
              <w:rPr>
                <w:sz w:val="24"/>
                <w:szCs w:val="24"/>
              </w:rPr>
              <w:t xml:space="preserve">        TABLE OF cur_mbr_ind_p2%rowtype;</w:t>
            </w:r>
          </w:p>
          <w:p w:rsidR="00032E93" w:rsidRPr="00032E93" w:rsidRDefault="00032E93" w:rsidP="00032E93">
            <w:pPr>
              <w:pStyle w:val="ListParagraph"/>
              <w:rPr>
                <w:sz w:val="24"/>
                <w:szCs w:val="24"/>
              </w:rPr>
            </w:pPr>
            <w:r w:rsidRPr="00032E93">
              <w:rPr>
                <w:sz w:val="24"/>
                <w:szCs w:val="24"/>
              </w:rPr>
              <w:t xml:space="preserve">    mbrind2_list            t_mbrind2_list;</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----MB18:END---------</w:t>
            </w:r>
          </w:p>
          <w:p w:rsidR="00032E93" w:rsidRPr="00032E93" w:rsidRDefault="00032E93" w:rsidP="00032E93">
            <w:pPr>
              <w:pStyle w:val="ListParagraph"/>
              <w:rPr>
                <w:sz w:val="24"/>
                <w:szCs w:val="24"/>
              </w:rPr>
            </w:pPr>
            <w:r w:rsidRPr="00032E93">
              <w:rPr>
                <w:sz w:val="24"/>
                <w:szCs w:val="24"/>
              </w:rPr>
              <w:t xml:space="preserve">  -- where TRIM(refnum) = p1refnum;</w:t>
            </w:r>
          </w:p>
          <w:p w:rsidR="00032E93" w:rsidRPr="00032E93" w:rsidRDefault="00032E93" w:rsidP="00032E93">
            <w:pPr>
              <w:pStyle w:val="ListParagraph"/>
              <w:rPr>
                <w:sz w:val="24"/>
                <w:szCs w:val="24"/>
              </w:rPr>
            </w:pPr>
            <w:r w:rsidRPr="00032E93">
              <w:rPr>
                <w:sz w:val="24"/>
                <w:szCs w:val="24"/>
              </w:rPr>
              <w:t xml:space="preserve">  --obj_mbrindp2 TITDMGMBRINDP2@DATABASE_LINK1%rowtype;</w:t>
            </w:r>
          </w:p>
          <w:p w:rsidR="00032E93" w:rsidRPr="00032E93" w:rsidRDefault="00032E93" w:rsidP="00032E93">
            <w:pPr>
              <w:pStyle w:val="ListParagraph"/>
              <w:rPr>
                <w:sz w:val="24"/>
                <w:szCs w:val="24"/>
              </w:rPr>
            </w:pPr>
            <w:r w:rsidRPr="00032E93">
              <w:rPr>
                <w:sz w:val="24"/>
                <w:szCs w:val="24"/>
              </w:rPr>
              <w:t xml:space="preserve">    obj_mbrindp2            cur_mbr_ind_p2%rowtype;</w:t>
            </w:r>
          </w:p>
          <w:p w:rsidR="00032E93" w:rsidRPr="00032E93" w:rsidRDefault="00032E93" w:rsidP="00032E93">
            <w:pPr>
              <w:pStyle w:val="ListParagraph"/>
              <w:rPr>
                <w:sz w:val="24"/>
                <w:szCs w:val="24"/>
              </w:rPr>
            </w:pPr>
            <w:r w:rsidRPr="00032E93">
              <w:rPr>
                <w:sz w:val="24"/>
                <w:szCs w:val="24"/>
              </w:rPr>
              <w:t xml:space="preserve">  --------------Common Function Start---------</w:t>
            </w:r>
          </w:p>
          <w:p w:rsidR="00032E93" w:rsidRPr="00032E93" w:rsidRDefault="00032E93" w:rsidP="00032E93">
            <w:pPr>
              <w:pStyle w:val="ListParagraph"/>
              <w:rPr>
                <w:sz w:val="24"/>
                <w:szCs w:val="24"/>
              </w:rPr>
            </w:pPr>
            <w:r w:rsidRPr="00032E93">
              <w:rPr>
                <w:sz w:val="24"/>
                <w:szCs w:val="24"/>
              </w:rPr>
              <w:t xml:space="preserve">  --v_tablecnt      NUMBER(1) := 0;</w:t>
            </w:r>
          </w:p>
          <w:p w:rsidR="00032E93" w:rsidRPr="00032E93" w:rsidRDefault="00032E93" w:rsidP="00032E93">
            <w:pPr>
              <w:pStyle w:val="ListParagraph"/>
              <w:rPr>
                <w:sz w:val="24"/>
                <w:szCs w:val="24"/>
              </w:rPr>
            </w:pPr>
            <w:r w:rsidRPr="00032E93">
              <w:rPr>
                <w:sz w:val="24"/>
                <w:szCs w:val="24"/>
              </w:rPr>
              <w:t xml:space="preserve">    v_tablenametemp         VARCHAR2(10);</w:t>
            </w:r>
          </w:p>
          <w:p w:rsidR="00032E93" w:rsidRPr="00032E93" w:rsidRDefault="00032E93" w:rsidP="00032E93">
            <w:pPr>
              <w:pStyle w:val="ListParagraph"/>
              <w:rPr>
                <w:sz w:val="24"/>
                <w:szCs w:val="24"/>
              </w:rPr>
            </w:pPr>
            <w:r w:rsidRPr="00032E93">
              <w:rPr>
                <w:sz w:val="24"/>
                <w:szCs w:val="24"/>
              </w:rPr>
              <w:t xml:space="preserve">    v_tablenamemb           VARCHAR2(10);</w:t>
            </w:r>
          </w:p>
          <w:p w:rsidR="00032E93" w:rsidRPr="00032E93" w:rsidRDefault="00032E93" w:rsidP="00032E93">
            <w:pPr>
              <w:pStyle w:val="ListParagraph"/>
              <w:rPr>
                <w:sz w:val="24"/>
                <w:szCs w:val="24"/>
              </w:rPr>
            </w:pPr>
            <w:r w:rsidRPr="00032E93">
              <w:rPr>
                <w:sz w:val="24"/>
                <w:szCs w:val="24"/>
              </w:rPr>
              <w:t xml:space="preserve">    v_tablenamein           VARCHAR2(10);</w:t>
            </w:r>
          </w:p>
          <w:p w:rsidR="00032E93" w:rsidRPr="00032E93" w:rsidRDefault="00032E93" w:rsidP="00032E93">
            <w:pPr>
              <w:pStyle w:val="ListParagraph"/>
              <w:rPr>
                <w:sz w:val="24"/>
                <w:szCs w:val="24"/>
              </w:rPr>
            </w:pPr>
            <w:r w:rsidRPr="00032E93">
              <w:rPr>
                <w:sz w:val="24"/>
                <w:szCs w:val="24"/>
              </w:rPr>
              <w:t xml:space="preserve">    o_defaultvalues         pkg_dm_common_operations.defaultvaluesmap;</w:t>
            </w:r>
          </w:p>
          <w:p w:rsidR="00032E93" w:rsidRPr="00032E93" w:rsidRDefault="00032E93" w:rsidP="00032E93">
            <w:pPr>
              <w:pStyle w:val="ListParagraph"/>
              <w:rPr>
                <w:sz w:val="24"/>
                <w:szCs w:val="24"/>
              </w:rPr>
            </w:pPr>
            <w:r w:rsidRPr="00032E93">
              <w:rPr>
                <w:sz w:val="24"/>
                <w:szCs w:val="24"/>
              </w:rPr>
              <w:t xml:space="preserve">  --itemexist       pkg_dm_common_operations.itemschec;</w:t>
            </w:r>
          </w:p>
          <w:p w:rsidR="00032E93" w:rsidRPr="00032E93" w:rsidRDefault="00032E93" w:rsidP="00032E93">
            <w:pPr>
              <w:pStyle w:val="ListParagraph"/>
              <w:rPr>
                <w:sz w:val="24"/>
                <w:szCs w:val="24"/>
              </w:rPr>
            </w:pPr>
            <w:r w:rsidRPr="00032E93">
              <w:rPr>
                <w:sz w:val="24"/>
                <w:szCs w:val="24"/>
              </w:rPr>
              <w:t xml:space="preserve">    itemexist               pkg_common_dmmb.itemschec;</w:t>
            </w:r>
          </w:p>
          <w:p w:rsidR="00032E93" w:rsidRPr="00032E93" w:rsidRDefault="00032E93" w:rsidP="00032E93">
            <w:pPr>
              <w:pStyle w:val="ListParagraph"/>
              <w:rPr>
                <w:sz w:val="24"/>
                <w:szCs w:val="24"/>
              </w:rPr>
            </w:pPr>
            <w:r w:rsidRPr="00032E93">
              <w:rPr>
                <w:sz w:val="24"/>
                <w:szCs w:val="24"/>
              </w:rPr>
              <w:t xml:space="preserve">    o_errortext             pkg_dm_common_operations.errordesc;</w:t>
            </w:r>
          </w:p>
          <w:p w:rsidR="00032E93" w:rsidRPr="00032E93" w:rsidRDefault="00032E93" w:rsidP="00032E93">
            <w:pPr>
              <w:pStyle w:val="ListParagraph"/>
              <w:rPr>
                <w:sz w:val="24"/>
                <w:szCs w:val="24"/>
              </w:rPr>
            </w:pPr>
            <w:r w:rsidRPr="00032E93">
              <w:rPr>
                <w:sz w:val="24"/>
                <w:szCs w:val="24"/>
              </w:rPr>
              <w:t xml:space="preserve">    i_zdoe_infop1           pkg_dm_common_operations.obj_zdoe;</w:t>
            </w:r>
          </w:p>
          <w:p w:rsidR="00032E93" w:rsidRPr="00032E93" w:rsidRDefault="00032E93" w:rsidP="00032E93">
            <w:pPr>
              <w:pStyle w:val="ListParagraph"/>
              <w:rPr>
                <w:sz w:val="24"/>
                <w:szCs w:val="24"/>
              </w:rPr>
            </w:pPr>
            <w:r w:rsidRPr="00032E93">
              <w:rPr>
                <w:sz w:val="24"/>
                <w:szCs w:val="24"/>
              </w:rPr>
              <w:t xml:space="preserve">    i_zdoe_infop2           pkg_dm_common_operations.obj_zdoe;</w:t>
            </w:r>
          </w:p>
          <w:p w:rsidR="00032E93" w:rsidRPr="00032E93" w:rsidRDefault="00032E93" w:rsidP="00032E93">
            <w:pPr>
              <w:pStyle w:val="ListParagraph"/>
              <w:rPr>
                <w:sz w:val="24"/>
                <w:szCs w:val="24"/>
              </w:rPr>
            </w:pPr>
            <w:r w:rsidRPr="00032E93">
              <w:rPr>
                <w:sz w:val="24"/>
                <w:szCs w:val="24"/>
              </w:rPr>
              <w:t xml:space="preserve">    i_zdoe_err_infop2       pkg_dm_common_operations.obj_zdoe;</w:t>
            </w:r>
          </w:p>
          <w:p w:rsidR="00032E93" w:rsidRPr="00032E93" w:rsidRDefault="00032E93" w:rsidP="00032E93">
            <w:pPr>
              <w:pStyle w:val="ListParagraph"/>
              <w:rPr>
                <w:sz w:val="24"/>
                <w:szCs w:val="24"/>
              </w:rPr>
            </w:pPr>
            <w:r w:rsidRPr="00032E93">
              <w:rPr>
                <w:sz w:val="24"/>
                <w:szCs w:val="24"/>
              </w:rPr>
              <w:t xml:space="preserve">  -- checkrefnum       pkg_common_dmmb.refnumtype;</w:t>
            </w:r>
          </w:p>
          <w:p w:rsidR="00032E93" w:rsidRPr="00032E93" w:rsidRDefault="00032E93" w:rsidP="00032E93">
            <w:pPr>
              <w:pStyle w:val="ListParagraph"/>
              <w:rPr>
                <w:sz w:val="24"/>
                <w:szCs w:val="24"/>
              </w:rPr>
            </w:pPr>
            <w:r w:rsidRPr="00032E93">
              <w:rPr>
                <w:sz w:val="24"/>
                <w:szCs w:val="24"/>
              </w:rPr>
              <w:t xml:space="preserve">    getzigvalue             pkg_common_dmmb.zigvaluetype;</w:t>
            </w:r>
          </w:p>
          <w:p w:rsidR="00032E93" w:rsidRPr="00032E93" w:rsidRDefault="00032E93" w:rsidP="00032E93">
            <w:pPr>
              <w:pStyle w:val="ListParagraph"/>
              <w:rPr>
                <w:sz w:val="24"/>
                <w:szCs w:val="24"/>
              </w:rPr>
            </w:pPr>
            <w:r w:rsidRPr="00032E93">
              <w:rPr>
                <w:sz w:val="24"/>
                <w:szCs w:val="24"/>
              </w:rPr>
              <w:t xml:space="preserve">    checksalplan            pkg_common_dmmb.salplantype;</w:t>
            </w:r>
          </w:p>
          <w:p w:rsidR="00032E93" w:rsidRPr="00032E93" w:rsidRDefault="00032E93" w:rsidP="00032E93">
            <w:pPr>
              <w:pStyle w:val="ListParagraph"/>
              <w:rPr>
                <w:sz w:val="24"/>
                <w:szCs w:val="24"/>
              </w:rPr>
            </w:pPr>
            <w:r w:rsidRPr="00032E93">
              <w:rPr>
                <w:sz w:val="24"/>
                <w:szCs w:val="24"/>
              </w:rPr>
              <w:t xml:space="preserve">    getzinstype             pkg_common_dmmb.zinstype;</w:t>
            </w:r>
          </w:p>
          <w:p w:rsidR="00032E93" w:rsidRPr="00032E93" w:rsidRDefault="00032E93" w:rsidP="00032E93">
            <w:pPr>
              <w:pStyle w:val="ListParagraph"/>
              <w:rPr>
                <w:sz w:val="24"/>
                <w:szCs w:val="24"/>
              </w:rPr>
            </w:pPr>
            <w:r w:rsidRPr="00032E93">
              <w:rPr>
                <w:sz w:val="24"/>
                <w:szCs w:val="24"/>
              </w:rPr>
              <w:t xml:space="preserve">    getdfpo                 pkg_common_dmmb.dfpopftype;</w:t>
            </w:r>
          </w:p>
          <w:p w:rsidR="00032E93" w:rsidRPr="00032E93" w:rsidRDefault="00032E93" w:rsidP="00032E93">
            <w:pPr>
              <w:pStyle w:val="ListParagraph"/>
              <w:rPr>
                <w:sz w:val="24"/>
                <w:szCs w:val="24"/>
              </w:rPr>
            </w:pPr>
            <w:r w:rsidRPr="00032E93">
              <w:rPr>
                <w:sz w:val="24"/>
                <w:szCs w:val="24"/>
              </w:rPr>
              <w:t xml:space="preserve">    getclba                 pkg_common_dmmb.clbatype;</w:t>
            </w:r>
          </w:p>
          <w:p w:rsidR="00032E93" w:rsidRPr="00032E93" w:rsidRDefault="00032E93" w:rsidP="00032E93">
            <w:pPr>
              <w:pStyle w:val="ListParagraph"/>
              <w:rPr>
                <w:sz w:val="24"/>
                <w:szCs w:val="24"/>
              </w:rPr>
            </w:pPr>
            <w:r w:rsidRPr="00032E93">
              <w:rPr>
                <w:sz w:val="24"/>
                <w:szCs w:val="24"/>
              </w:rPr>
              <w:t xml:space="preserve">    checkchdrnum            pkg_common_dmmb.gchdtype;</w:t>
            </w:r>
          </w:p>
          <w:p w:rsidR="00032E93" w:rsidRPr="00032E93" w:rsidRDefault="00032E93" w:rsidP="00032E93">
            <w:pPr>
              <w:pStyle w:val="ListParagraph"/>
              <w:rPr>
                <w:sz w:val="24"/>
                <w:szCs w:val="24"/>
              </w:rPr>
            </w:pPr>
            <w:r w:rsidRPr="00032E93">
              <w:rPr>
                <w:sz w:val="24"/>
                <w:szCs w:val="24"/>
              </w:rPr>
              <w:lastRenderedPageBreak/>
              <w:t xml:space="preserve">    zendcde                 pkg_common_dmmb.checkzendcde;</w:t>
            </w:r>
          </w:p>
          <w:p w:rsidR="00032E93" w:rsidRPr="00032E93" w:rsidRDefault="00032E93" w:rsidP="00032E93">
            <w:pPr>
              <w:pStyle w:val="ListParagraph"/>
              <w:rPr>
                <w:sz w:val="24"/>
                <w:szCs w:val="24"/>
              </w:rPr>
            </w:pPr>
            <w:r w:rsidRPr="00032E93">
              <w:rPr>
                <w:sz w:val="24"/>
                <w:szCs w:val="24"/>
              </w:rPr>
              <w:t xml:space="preserve">    campcode                pkg_common_dmmb.checkcampcode;</w:t>
            </w:r>
          </w:p>
          <w:p w:rsidR="00032E93" w:rsidRPr="00032E93" w:rsidRDefault="00032E93" w:rsidP="00032E93">
            <w:pPr>
              <w:pStyle w:val="ListParagraph"/>
              <w:rPr>
                <w:sz w:val="24"/>
                <w:szCs w:val="24"/>
              </w:rPr>
            </w:pPr>
            <w:r w:rsidRPr="00032E93">
              <w:rPr>
                <w:sz w:val="24"/>
                <w:szCs w:val="24"/>
              </w:rPr>
              <w:t xml:space="preserve">    getmpol                 pkg_common_dmmb.mpoltype;</w:t>
            </w:r>
          </w:p>
          <w:p w:rsidR="00032E93" w:rsidRPr="00032E93" w:rsidRDefault="00032E93" w:rsidP="00032E93">
            <w:pPr>
              <w:pStyle w:val="ListParagraph"/>
              <w:rPr>
                <w:sz w:val="24"/>
                <w:szCs w:val="24"/>
              </w:rPr>
            </w:pPr>
            <w:r w:rsidRPr="00032E93">
              <w:rPr>
                <w:sz w:val="24"/>
                <w:szCs w:val="24"/>
              </w:rPr>
              <w:t xml:space="preserve">    getclntinfo             pkg_common_dmmb.clntpftype;</w:t>
            </w:r>
          </w:p>
          <w:p w:rsidR="00032E93" w:rsidRPr="00032E93" w:rsidRDefault="00032E93" w:rsidP="00032E93">
            <w:pPr>
              <w:pStyle w:val="ListParagraph"/>
              <w:rPr>
                <w:sz w:val="24"/>
                <w:szCs w:val="24"/>
              </w:rPr>
            </w:pPr>
            <w:r w:rsidRPr="00032E93">
              <w:rPr>
                <w:sz w:val="24"/>
                <w:szCs w:val="24"/>
              </w:rPr>
              <w:t xml:space="preserve">    checkpoldup             pkg_common_dmmb.polduplicatetype;</w:t>
            </w:r>
          </w:p>
          <w:p w:rsidR="00032E93" w:rsidRPr="00032E93" w:rsidRDefault="00032E93" w:rsidP="00032E93">
            <w:pPr>
              <w:pStyle w:val="ListParagraph"/>
              <w:rPr>
                <w:sz w:val="24"/>
                <w:szCs w:val="24"/>
              </w:rPr>
            </w:pPr>
            <w:r w:rsidRPr="00032E93">
              <w:rPr>
                <w:sz w:val="24"/>
                <w:szCs w:val="24"/>
              </w:rPr>
              <w:t xml:space="preserve">    clntdob                 pkg_common_dmmb.getclntdob;</w:t>
            </w:r>
          </w:p>
          <w:p w:rsidR="00032E93" w:rsidRPr="00032E93" w:rsidRDefault="00032E93" w:rsidP="00032E93">
            <w:pPr>
              <w:pStyle w:val="ListParagraph"/>
              <w:rPr>
                <w:sz w:val="24"/>
                <w:szCs w:val="24"/>
              </w:rPr>
            </w:pPr>
            <w:r w:rsidRPr="00032E93">
              <w:rPr>
                <w:sz w:val="24"/>
                <w:szCs w:val="24"/>
              </w:rPr>
              <w:t xml:space="preserve">    facthouse               pkg_common_dmmb.zendfacthouse; -- MB3</w:t>
            </w:r>
          </w:p>
          <w:p w:rsidR="00032E93" w:rsidRPr="00032E93" w:rsidRDefault="00032E93" w:rsidP="00032E93">
            <w:pPr>
              <w:pStyle w:val="ListParagraph"/>
              <w:rPr>
                <w:sz w:val="24"/>
                <w:szCs w:val="24"/>
              </w:rPr>
            </w:pPr>
            <w:r w:rsidRPr="00032E93">
              <w:rPr>
                <w:sz w:val="24"/>
                <w:szCs w:val="24"/>
              </w:rPr>
              <w:t xml:space="preserve">  -----------RH:Changes-----------</w:t>
            </w:r>
          </w:p>
          <w:p w:rsidR="00032E93" w:rsidRPr="00032E93" w:rsidRDefault="00032E93" w:rsidP="00032E93">
            <w:pPr>
              <w:pStyle w:val="ListParagraph"/>
              <w:rPr>
                <w:sz w:val="24"/>
                <w:szCs w:val="24"/>
              </w:rPr>
            </w:pPr>
            <w:r w:rsidRPr="00032E93">
              <w:rPr>
                <w:sz w:val="24"/>
                <w:szCs w:val="24"/>
              </w:rPr>
              <w:t xml:space="preserve">    mbrp1info               pkg_common_dmmb.mbrinfotype;</w:t>
            </w:r>
          </w:p>
          <w:p w:rsidR="00032E93" w:rsidRPr="00032E93" w:rsidRDefault="00032E93" w:rsidP="00032E93">
            <w:pPr>
              <w:pStyle w:val="ListParagraph"/>
              <w:rPr>
                <w:sz w:val="24"/>
                <w:szCs w:val="24"/>
              </w:rPr>
            </w:pPr>
            <w:r w:rsidRPr="00032E93">
              <w:rPr>
                <w:sz w:val="24"/>
                <w:szCs w:val="24"/>
              </w:rPr>
              <w:t xml:space="preserve">  -----------RH:Changes-----------</w:t>
            </w:r>
          </w:p>
          <w:p w:rsidR="00032E93" w:rsidRPr="00032E93" w:rsidRDefault="00032E93" w:rsidP="00032E93">
            <w:pPr>
              <w:pStyle w:val="ListParagraph"/>
              <w:rPr>
                <w:sz w:val="24"/>
                <w:szCs w:val="24"/>
              </w:rPr>
            </w:pPr>
            <w:r w:rsidRPr="00032E93">
              <w:rPr>
                <w:sz w:val="24"/>
                <w:szCs w:val="24"/>
              </w:rPr>
              <w:t xml:space="preserve">  -- getpolanv pkg_common_dmmb.plolanvtype;</w:t>
            </w:r>
          </w:p>
          <w:p w:rsidR="00032E93" w:rsidRPr="00032E93" w:rsidRDefault="00032E93" w:rsidP="00032E93">
            <w:pPr>
              <w:pStyle w:val="ListParagraph"/>
              <w:rPr>
                <w:sz w:val="24"/>
                <w:szCs w:val="24"/>
              </w:rPr>
            </w:pPr>
            <w:r w:rsidRPr="00032E93">
              <w:rPr>
                <w:sz w:val="24"/>
                <w:szCs w:val="24"/>
              </w:rPr>
              <w:t xml:space="preserve">    TYPE ercode_tab IS</w:t>
            </w:r>
          </w:p>
          <w:p w:rsidR="00032E93" w:rsidRPr="00032E93" w:rsidRDefault="00032E93" w:rsidP="00032E93">
            <w:pPr>
              <w:pStyle w:val="ListParagraph"/>
              <w:rPr>
                <w:sz w:val="24"/>
                <w:szCs w:val="24"/>
              </w:rPr>
            </w:pPr>
            <w:r w:rsidRPr="00032E93">
              <w:rPr>
                <w:sz w:val="24"/>
                <w:szCs w:val="24"/>
              </w:rPr>
              <w:t xml:space="preserve">        TABLE OF VARCHAR(4) INDEX BY BINARY_INTEGER;</w:t>
            </w:r>
          </w:p>
          <w:p w:rsidR="00032E93" w:rsidRPr="00032E93" w:rsidRDefault="00032E93" w:rsidP="00032E93">
            <w:pPr>
              <w:pStyle w:val="ListParagraph"/>
              <w:rPr>
                <w:sz w:val="24"/>
                <w:szCs w:val="24"/>
              </w:rPr>
            </w:pPr>
            <w:r w:rsidRPr="00032E93">
              <w:rPr>
                <w:sz w:val="24"/>
                <w:szCs w:val="24"/>
              </w:rPr>
              <w:t xml:space="preserve">    t_ercodep1              ercode_tab;</w:t>
            </w:r>
          </w:p>
          <w:p w:rsidR="00032E93" w:rsidRPr="00032E93" w:rsidRDefault="00032E93" w:rsidP="00032E93">
            <w:pPr>
              <w:pStyle w:val="ListParagraph"/>
              <w:rPr>
                <w:sz w:val="24"/>
                <w:szCs w:val="24"/>
              </w:rPr>
            </w:pPr>
            <w:r w:rsidRPr="00032E93">
              <w:rPr>
                <w:sz w:val="24"/>
                <w:szCs w:val="24"/>
              </w:rPr>
              <w:t xml:space="preserve">    t_ercodep2              ercode_tab;</w:t>
            </w:r>
          </w:p>
          <w:p w:rsidR="00032E93" w:rsidRPr="00032E93" w:rsidRDefault="00032E93" w:rsidP="00032E93">
            <w:pPr>
              <w:pStyle w:val="ListParagraph"/>
              <w:rPr>
                <w:sz w:val="24"/>
                <w:szCs w:val="24"/>
              </w:rPr>
            </w:pPr>
            <w:r w:rsidRPr="00032E93">
              <w:rPr>
                <w:sz w:val="24"/>
                <w:szCs w:val="24"/>
              </w:rPr>
              <w:t xml:space="preserve">    TYPE errorfield_tab IS</w:t>
            </w:r>
          </w:p>
          <w:p w:rsidR="00032E93" w:rsidRPr="00032E93" w:rsidRDefault="00032E93" w:rsidP="00032E93">
            <w:pPr>
              <w:pStyle w:val="ListParagraph"/>
              <w:rPr>
                <w:sz w:val="24"/>
                <w:szCs w:val="24"/>
              </w:rPr>
            </w:pPr>
            <w:r w:rsidRPr="00032E93">
              <w:rPr>
                <w:sz w:val="24"/>
                <w:szCs w:val="24"/>
              </w:rPr>
              <w:t xml:space="preserve">        TABLE OF VARCHAR(10) INDEX BY BINARY_INTEGER;</w:t>
            </w:r>
          </w:p>
          <w:p w:rsidR="00032E93" w:rsidRPr="00032E93" w:rsidRDefault="00032E93" w:rsidP="00032E93">
            <w:pPr>
              <w:pStyle w:val="ListParagraph"/>
              <w:rPr>
                <w:sz w:val="24"/>
                <w:szCs w:val="24"/>
              </w:rPr>
            </w:pPr>
            <w:r w:rsidRPr="00032E93">
              <w:rPr>
                <w:sz w:val="24"/>
                <w:szCs w:val="24"/>
              </w:rPr>
              <w:t xml:space="preserve">    t_errorfieldp1          errorfield_tab;</w:t>
            </w:r>
          </w:p>
          <w:p w:rsidR="00032E93" w:rsidRPr="00032E93" w:rsidRDefault="00032E93" w:rsidP="00032E93">
            <w:pPr>
              <w:pStyle w:val="ListParagraph"/>
              <w:rPr>
                <w:sz w:val="24"/>
                <w:szCs w:val="24"/>
              </w:rPr>
            </w:pPr>
            <w:r w:rsidRPr="00032E93">
              <w:rPr>
                <w:sz w:val="24"/>
                <w:szCs w:val="24"/>
              </w:rPr>
              <w:t xml:space="preserve">    t_errorfieldp2          errorfield_tab;</w:t>
            </w:r>
          </w:p>
          <w:p w:rsidR="00032E93" w:rsidRPr="00032E93" w:rsidRDefault="00032E93" w:rsidP="00032E93">
            <w:pPr>
              <w:pStyle w:val="ListParagraph"/>
              <w:rPr>
                <w:sz w:val="24"/>
                <w:szCs w:val="24"/>
              </w:rPr>
            </w:pPr>
            <w:r w:rsidRPr="00032E93">
              <w:rPr>
                <w:sz w:val="24"/>
                <w:szCs w:val="24"/>
              </w:rPr>
              <w:t xml:space="preserve">    TYPE errormsg_tab IS</w:t>
            </w:r>
          </w:p>
          <w:p w:rsidR="00032E93" w:rsidRPr="00032E93" w:rsidRDefault="00032E93" w:rsidP="00032E93">
            <w:pPr>
              <w:pStyle w:val="ListParagraph"/>
              <w:rPr>
                <w:sz w:val="24"/>
                <w:szCs w:val="24"/>
              </w:rPr>
            </w:pPr>
            <w:r w:rsidRPr="00032E93">
              <w:rPr>
                <w:sz w:val="24"/>
                <w:szCs w:val="24"/>
              </w:rPr>
              <w:t xml:space="preserve">        TABLE OF VARCHAR(250) INDEX BY BINARY_INTEGER;</w:t>
            </w:r>
          </w:p>
          <w:p w:rsidR="00032E93" w:rsidRPr="00032E93" w:rsidRDefault="00032E93" w:rsidP="00032E93">
            <w:pPr>
              <w:pStyle w:val="ListParagraph"/>
              <w:rPr>
                <w:sz w:val="24"/>
                <w:szCs w:val="24"/>
              </w:rPr>
            </w:pPr>
            <w:r w:rsidRPr="00032E93">
              <w:rPr>
                <w:sz w:val="24"/>
                <w:szCs w:val="24"/>
              </w:rPr>
              <w:t xml:space="preserve">    t_errormsgp1            errormsg_tab;</w:t>
            </w:r>
          </w:p>
          <w:p w:rsidR="00032E93" w:rsidRPr="00032E93" w:rsidRDefault="00032E93" w:rsidP="00032E93">
            <w:pPr>
              <w:pStyle w:val="ListParagraph"/>
              <w:rPr>
                <w:sz w:val="24"/>
                <w:szCs w:val="24"/>
              </w:rPr>
            </w:pPr>
            <w:r w:rsidRPr="00032E93">
              <w:rPr>
                <w:sz w:val="24"/>
                <w:szCs w:val="24"/>
              </w:rPr>
              <w:t xml:space="preserve">    t_errormsgp2            errormsg_tab;</w:t>
            </w:r>
          </w:p>
          <w:p w:rsidR="00032E93" w:rsidRPr="00032E93" w:rsidRDefault="00032E93" w:rsidP="00032E93">
            <w:pPr>
              <w:pStyle w:val="ListParagraph"/>
              <w:rPr>
                <w:sz w:val="24"/>
                <w:szCs w:val="24"/>
              </w:rPr>
            </w:pPr>
            <w:r w:rsidRPr="00032E93">
              <w:rPr>
                <w:sz w:val="24"/>
                <w:szCs w:val="24"/>
              </w:rPr>
              <w:t xml:space="preserve">    TYPE errorfieldvalue_tab IS</w:t>
            </w:r>
          </w:p>
          <w:p w:rsidR="00032E93" w:rsidRPr="00032E93" w:rsidRDefault="00032E93" w:rsidP="00032E93">
            <w:pPr>
              <w:pStyle w:val="ListParagraph"/>
              <w:rPr>
                <w:sz w:val="24"/>
                <w:szCs w:val="24"/>
              </w:rPr>
            </w:pPr>
            <w:r w:rsidRPr="00032E93">
              <w:rPr>
                <w:sz w:val="24"/>
                <w:szCs w:val="24"/>
              </w:rPr>
              <w:t xml:space="preserve">        TABLE OF VARCHAR(2000) INDEX BY BINARY_INTEGER;</w:t>
            </w:r>
          </w:p>
          <w:p w:rsidR="00032E93" w:rsidRPr="00032E93" w:rsidRDefault="00032E93" w:rsidP="00032E93">
            <w:pPr>
              <w:pStyle w:val="ListParagraph"/>
              <w:rPr>
                <w:sz w:val="24"/>
                <w:szCs w:val="24"/>
              </w:rPr>
            </w:pPr>
            <w:r w:rsidRPr="00032E93">
              <w:rPr>
                <w:sz w:val="24"/>
                <w:szCs w:val="24"/>
              </w:rPr>
              <w:t xml:space="preserve">    t_errorfieldvalp1       errorfieldvalue_tab;</w:t>
            </w:r>
          </w:p>
          <w:p w:rsidR="00032E93" w:rsidRPr="00032E93" w:rsidRDefault="00032E93" w:rsidP="00032E93">
            <w:pPr>
              <w:pStyle w:val="ListParagraph"/>
              <w:rPr>
                <w:sz w:val="24"/>
                <w:szCs w:val="24"/>
              </w:rPr>
            </w:pPr>
            <w:r w:rsidRPr="00032E93">
              <w:rPr>
                <w:sz w:val="24"/>
                <w:szCs w:val="24"/>
              </w:rPr>
              <w:t xml:space="preserve">    t_errorfieldvalp2       errorfieldvalue_tab;</w:t>
            </w:r>
          </w:p>
          <w:p w:rsidR="00032E93" w:rsidRPr="00032E93" w:rsidRDefault="00032E93" w:rsidP="00032E93">
            <w:pPr>
              <w:pStyle w:val="ListParagraph"/>
              <w:rPr>
                <w:sz w:val="24"/>
                <w:szCs w:val="24"/>
              </w:rPr>
            </w:pPr>
            <w:r w:rsidRPr="00032E93">
              <w:rPr>
                <w:sz w:val="24"/>
                <w:szCs w:val="24"/>
              </w:rPr>
              <w:t xml:space="preserve">    TYPE errorprofram_tab IS</w:t>
            </w:r>
          </w:p>
          <w:p w:rsidR="00032E93" w:rsidRPr="00032E93" w:rsidRDefault="00032E93" w:rsidP="00032E93">
            <w:pPr>
              <w:pStyle w:val="ListParagraph"/>
              <w:rPr>
                <w:sz w:val="24"/>
                <w:szCs w:val="24"/>
              </w:rPr>
            </w:pPr>
            <w:r w:rsidRPr="00032E93">
              <w:rPr>
                <w:sz w:val="24"/>
                <w:szCs w:val="24"/>
              </w:rPr>
              <w:t xml:space="preserve">        TABLE OF VARCHAR(10) INDEX BY BINARY_INTEGER;</w:t>
            </w:r>
          </w:p>
          <w:p w:rsidR="00032E93" w:rsidRPr="00032E93" w:rsidRDefault="00032E93" w:rsidP="00032E93">
            <w:pPr>
              <w:pStyle w:val="ListParagraph"/>
              <w:rPr>
                <w:sz w:val="24"/>
                <w:szCs w:val="24"/>
              </w:rPr>
            </w:pPr>
            <w:r w:rsidRPr="00032E93">
              <w:rPr>
                <w:sz w:val="24"/>
                <w:szCs w:val="24"/>
              </w:rPr>
              <w:t xml:space="preserve">    t_errorprogramp1        errorprofram_tab;</w:t>
            </w:r>
          </w:p>
          <w:p w:rsidR="00032E93" w:rsidRPr="00032E93" w:rsidRDefault="00032E93" w:rsidP="00032E93">
            <w:pPr>
              <w:pStyle w:val="ListParagraph"/>
              <w:rPr>
                <w:sz w:val="24"/>
                <w:szCs w:val="24"/>
              </w:rPr>
            </w:pPr>
            <w:r w:rsidRPr="00032E93">
              <w:rPr>
                <w:sz w:val="24"/>
                <w:szCs w:val="24"/>
              </w:rPr>
              <w:t xml:space="preserve">    t_errorprogramp2        errorprofram_tab;</w:t>
            </w:r>
          </w:p>
          <w:p w:rsidR="00032E93" w:rsidRPr="00032E93" w:rsidRDefault="00032E93" w:rsidP="00032E93">
            <w:pPr>
              <w:pStyle w:val="ListParagraph"/>
              <w:rPr>
                <w:sz w:val="24"/>
                <w:szCs w:val="24"/>
              </w:rPr>
            </w:pPr>
            <w:r w:rsidRPr="00032E93">
              <w:rPr>
                <w:sz w:val="24"/>
                <w:szCs w:val="24"/>
              </w:rPr>
              <w:t xml:space="preserve">    TYPE obj_zdoe IS RECORD (</w:t>
            </w:r>
          </w:p>
          <w:p w:rsidR="00032E93" w:rsidRPr="00032E93" w:rsidRDefault="00032E93" w:rsidP="00032E93">
            <w:pPr>
              <w:pStyle w:val="ListParagraph"/>
              <w:rPr>
                <w:sz w:val="24"/>
                <w:szCs w:val="24"/>
              </w:rPr>
            </w:pPr>
            <w:r w:rsidRPr="00032E93">
              <w:rPr>
                <w:sz w:val="24"/>
                <w:szCs w:val="24"/>
              </w:rPr>
              <w:t xml:space="preserve">        i_tablecnt         NUMBER(1),</w:t>
            </w:r>
          </w:p>
          <w:p w:rsidR="00032E93" w:rsidRPr="00032E93" w:rsidRDefault="00032E93" w:rsidP="00032E93">
            <w:pPr>
              <w:pStyle w:val="ListParagraph"/>
              <w:rPr>
                <w:sz w:val="24"/>
                <w:szCs w:val="24"/>
              </w:rPr>
            </w:pPr>
            <w:r w:rsidRPr="00032E93">
              <w:rPr>
                <w:sz w:val="24"/>
                <w:szCs w:val="24"/>
              </w:rPr>
              <w:t xml:space="preserve">        i_tablename        VARCHAR2(10),</w:t>
            </w:r>
          </w:p>
          <w:p w:rsidR="00032E93" w:rsidRPr="00032E93" w:rsidRDefault="00032E93" w:rsidP="00032E93">
            <w:pPr>
              <w:pStyle w:val="ListParagraph"/>
              <w:rPr>
                <w:sz w:val="24"/>
                <w:szCs w:val="24"/>
              </w:rPr>
            </w:pPr>
            <w:r w:rsidRPr="00032E93">
              <w:rPr>
                <w:sz w:val="24"/>
                <w:szCs w:val="24"/>
              </w:rPr>
              <w:t xml:space="preserve">        i_refkey           zdoepf.zrefkey%TYPE,</w:t>
            </w:r>
          </w:p>
          <w:p w:rsidR="00032E93" w:rsidRPr="00032E93" w:rsidRDefault="00032E93" w:rsidP="00032E93">
            <w:pPr>
              <w:pStyle w:val="ListParagraph"/>
              <w:rPr>
                <w:sz w:val="24"/>
                <w:szCs w:val="24"/>
              </w:rPr>
            </w:pPr>
            <w:r w:rsidRPr="00032E93">
              <w:rPr>
                <w:sz w:val="24"/>
                <w:szCs w:val="24"/>
              </w:rPr>
              <w:t xml:space="preserve">        i_zfilename        zdoepf.zfilenme%TYPE,</w:t>
            </w:r>
          </w:p>
          <w:p w:rsidR="00032E93" w:rsidRPr="00032E93" w:rsidRDefault="00032E93" w:rsidP="00032E93">
            <w:pPr>
              <w:pStyle w:val="ListParagraph"/>
              <w:rPr>
                <w:sz w:val="24"/>
                <w:szCs w:val="24"/>
              </w:rPr>
            </w:pPr>
            <w:r w:rsidRPr="00032E93">
              <w:rPr>
                <w:sz w:val="24"/>
                <w:szCs w:val="24"/>
              </w:rPr>
              <w:t xml:space="preserve">        i_indic            zdoepf.indic%TYPE,</w:t>
            </w:r>
          </w:p>
          <w:p w:rsidR="00032E93" w:rsidRPr="00032E93" w:rsidRDefault="00032E93" w:rsidP="00032E93">
            <w:pPr>
              <w:pStyle w:val="ListParagraph"/>
              <w:rPr>
                <w:sz w:val="24"/>
                <w:szCs w:val="24"/>
              </w:rPr>
            </w:pPr>
            <w:r w:rsidRPr="00032E93">
              <w:rPr>
                <w:sz w:val="24"/>
                <w:szCs w:val="24"/>
              </w:rPr>
              <w:t xml:space="preserve">        i_prefix           VARCHAR2(2),</w:t>
            </w:r>
          </w:p>
          <w:p w:rsidR="00032E93" w:rsidRPr="00032E93" w:rsidRDefault="00032E93" w:rsidP="00032E93">
            <w:pPr>
              <w:pStyle w:val="ListParagraph"/>
              <w:rPr>
                <w:sz w:val="24"/>
                <w:szCs w:val="24"/>
              </w:rPr>
            </w:pPr>
            <w:r w:rsidRPr="00032E93">
              <w:rPr>
                <w:sz w:val="24"/>
                <w:szCs w:val="24"/>
              </w:rPr>
              <w:t xml:space="preserve">        i_scheduleno       zdoepf.jobnum%TYPE,</w:t>
            </w:r>
          </w:p>
          <w:p w:rsidR="00032E93" w:rsidRPr="00032E93" w:rsidRDefault="00032E93" w:rsidP="00032E93">
            <w:pPr>
              <w:pStyle w:val="ListParagraph"/>
              <w:rPr>
                <w:sz w:val="24"/>
                <w:szCs w:val="24"/>
              </w:rPr>
            </w:pPr>
            <w:r w:rsidRPr="00032E93">
              <w:rPr>
                <w:sz w:val="24"/>
                <w:szCs w:val="24"/>
              </w:rPr>
              <w:t xml:space="preserve">        i_error01          zdoepf.eror01%TYPE,</w:t>
            </w:r>
          </w:p>
          <w:p w:rsidR="00032E93" w:rsidRPr="00032E93" w:rsidRDefault="00032E93" w:rsidP="00032E93">
            <w:pPr>
              <w:pStyle w:val="ListParagraph"/>
              <w:rPr>
                <w:sz w:val="24"/>
                <w:szCs w:val="24"/>
              </w:rPr>
            </w:pPr>
            <w:r w:rsidRPr="00032E93">
              <w:rPr>
                <w:sz w:val="24"/>
                <w:szCs w:val="24"/>
              </w:rPr>
              <w:t xml:space="preserve">        i_errormsg01       zdoepf.errmess01%TYPE,</w:t>
            </w:r>
          </w:p>
          <w:p w:rsidR="00032E93" w:rsidRPr="00032E93" w:rsidRDefault="00032E93" w:rsidP="00032E93">
            <w:pPr>
              <w:pStyle w:val="ListParagraph"/>
              <w:rPr>
                <w:sz w:val="24"/>
                <w:szCs w:val="24"/>
              </w:rPr>
            </w:pPr>
            <w:r w:rsidRPr="00032E93">
              <w:rPr>
                <w:sz w:val="24"/>
                <w:szCs w:val="24"/>
              </w:rPr>
              <w:t xml:space="preserve">        i_errorfield01     zdoepf.erorfld01%TYPE,</w:t>
            </w:r>
          </w:p>
          <w:p w:rsidR="00032E93" w:rsidRPr="00032E93" w:rsidRDefault="00032E93" w:rsidP="00032E93">
            <w:pPr>
              <w:pStyle w:val="ListParagraph"/>
              <w:rPr>
                <w:sz w:val="24"/>
                <w:szCs w:val="24"/>
              </w:rPr>
            </w:pPr>
            <w:r w:rsidRPr="00032E93">
              <w:rPr>
                <w:sz w:val="24"/>
                <w:szCs w:val="24"/>
              </w:rPr>
              <w:t xml:space="preserve">        i_fieldvalue01     zdoepf.fldvalu01%TYPE,</w:t>
            </w:r>
          </w:p>
          <w:p w:rsidR="00032E93" w:rsidRPr="00032E93" w:rsidRDefault="00032E93" w:rsidP="00032E93">
            <w:pPr>
              <w:pStyle w:val="ListParagraph"/>
              <w:rPr>
                <w:sz w:val="24"/>
                <w:szCs w:val="24"/>
              </w:rPr>
            </w:pPr>
            <w:r w:rsidRPr="00032E93">
              <w:rPr>
                <w:sz w:val="24"/>
                <w:szCs w:val="24"/>
              </w:rPr>
              <w:lastRenderedPageBreak/>
              <w:t xml:space="preserve">        i_errorprogram01   zdoepf.erorprog01%TYPE</w:t>
            </w:r>
          </w:p>
          <w:p w:rsidR="00032E93" w:rsidRPr="00032E93" w:rsidRDefault="00032E93" w:rsidP="00032E93">
            <w:pPr>
              <w:pStyle w:val="ListParagraph"/>
              <w:rPr>
                <w:sz w:val="24"/>
                <w:szCs w:val="24"/>
              </w:rPr>
            </w:pPr>
            <w:r w:rsidRPr="00032E93">
              <w:rPr>
                <w:sz w:val="24"/>
                <w:szCs w:val="24"/>
              </w:rPr>
              <w:t xml:space="preserve">    );</w:t>
            </w:r>
          </w:p>
          <w:p w:rsidR="00032E93" w:rsidRPr="00032E93" w:rsidRDefault="00032E93" w:rsidP="00032E93">
            <w:pPr>
              <w:pStyle w:val="ListParagraph"/>
              <w:rPr>
                <w:sz w:val="24"/>
                <w:szCs w:val="24"/>
              </w:rPr>
            </w:pPr>
            <w:r w:rsidRPr="00032E93">
              <w:rPr>
                <w:sz w:val="24"/>
                <w:szCs w:val="24"/>
              </w:rPr>
              <w:t xml:space="preserve">    obj_error               obj_zdoe;</w:t>
            </w:r>
          </w:p>
          <w:p w:rsidR="00032E93" w:rsidRPr="00032E93" w:rsidRDefault="00032E93" w:rsidP="00032E93">
            <w:pPr>
              <w:pStyle w:val="ListParagraph"/>
              <w:rPr>
                <w:sz w:val="24"/>
                <w:szCs w:val="24"/>
              </w:rPr>
            </w:pPr>
            <w:r w:rsidRPr="00032E93">
              <w:rPr>
                <w:sz w:val="24"/>
                <w:szCs w:val="24"/>
              </w:rPr>
              <w:t xml:space="preserve">  ---------------Common function end-----------</w:t>
            </w:r>
          </w:p>
          <w:p w:rsidR="00032E93" w:rsidRPr="00032E93" w:rsidRDefault="00032E93" w:rsidP="00032E93">
            <w:pPr>
              <w:pStyle w:val="ListParagraph"/>
              <w:rPr>
                <w:sz w:val="24"/>
                <w:szCs w:val="24"/>
              </w:rPr>
            </w:pPr>
            <w:r w:rsidRPr="00032E93">
              <w:rPr>
                <w:sz w:val="24"/>
                <w:szCs w:val="24"/>
              </w:rPr>
              <w:t xml:space="preserve">  --v_faltu VARCHAR2(1) DEFAULT 'N';</w:t>
            </w:r>
          </w:p>
          <w:p w:rsidR="00032E93" w:rsidRPr="00032E93" w:rsidRDefault="00032E93" w:rsidP="00032E93">
            <w:pPr>
              <w:pStyle w:val="ListParagraph"/>
              <w:rPr>
                <w:sz w:val="24"/>
                <w:szCs w:val="24"/>
              </w:rPr>
            </w:pPr>
            <w:r w:rsidRPr="00032E93">
              <w:rPr>
                <w:sz w:val="24"/>
                <w:szCs w:val="24"/>
              </w:rPr>
              <w:t xml:space="preserve">    TYPE error_type IS</w:t>
            </w:r>
          </w:p>
          <w:p w:rsidR="00032E93" w:rsidRPr="00032E93" w:rsidRDefault="00032E93" w:rsidP="00032E93">
            <w:pPr>
              <w:pStyle w:val="ListParagraph"/>
              <w:rPr>
                <w:sz w:val="24"/>
                <w:szCs w:val="24"/>
              </w:rPr>
            </w:pPr>
            <w:r w:rsidRPr="00032E93">
              <w:rPr>
                <w:sz w:val="24"/>
                <w:szCs w:val="24"/>
              </w:rPr>
              <w:t xml:space="preserve">        TABLE OF obj_zdoe;</w:t>
            </w:r>
          </w:p>
          <w:p w:rsidR="00032E93" w:rsidRPr="00032E93" w:rsidRDefault="00032E93" w:rsidP="00032E93">
            <w:pPr>
              <w:pStyle w:val="ListParagraph"/>
              <w:rPr>
                <w:sz w:val="24"/>
                <w:szCs w:val="24"/>
              </w:rPr>
            </w:pPr>
            <w:r w:rsidRPr="00032E93">
              <w:rPr>
                <w:sz w:val="24"/>
                <w:szCs w:val="24"/>
              </w:rPr>
              <w:t xml:space="preserve">    error_list              error_type := error_type();</w:t>
            </w:r>
          </w:p>
          <w:p w:rsidR="00032E93" w:rsidRPr="00032E93" w:rsidRDefault="00032E93" w:rsidP="00032E93">
            <w:pPr>
              <w:pStyle w:val="ListParagraph"/>
              <w:rPr>
                <w:sz w:val="24"/>
                <w:szCs w:val="24"/>
              </w:rPr>
            </w:pPr>
            <w:r w:rsidRPr="00032E93">
              <w:rPr>
                <w:sz w:val="24"/>
                <w:szCs w:val="24"/>
              </w:rPr>
              <w:t xml:space="preserve">    errindex                INTEGER := 0;</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w:t>
            </w:r>
          </w:p>
          <w:p w:rsidR="00032E93" w:rsidRPr="00032E93" w:rsidRDefault="00032E93" w:rsidP="00032E93">
            <w:pPr>
              <w:pStyle w:val="ListParagraph"/>
              <w:rPr>
                <w:sz w:val="24"/>
                <w:szCs w:val="24"/>
              </w:rPr>
            </w:pPr>
            <w:r w:rsidRPr="00032E93">
              <w:rPr>
                <w:sz w:val="24"/>
                <w:szCs w:val="24"/>
              </w:rPr>
              <w:t xml:space="preserve">    v_insendate             gchi.insendte%TYPE; --MB12</w:t>
            </w:r>
          </w:p>
          <w:p w:rsidR="00032E93" w:rsidRPr="00032E93" w:rsidRDefault="00032E93" w:rsidP="00032E93">
            <w:pPr>
              <w:pStyle w:val="ListParagraph"/>
              <w:rPr>
                <w:sz w:val="24"/>
                <w:szCs w:val="24"/>
              </w:rPr>
            </w:pPr>
            <w:r w:rsidRPr="00032E93">
              <w:rPr>
                <w:sz w:val="24"/>
                <w:szCs w:val="24"/>
              </w:rPr>
              <w:t xml:space="preserve">    v_busdate               busdpf.busdate%TYPE; --MB12</w:t>
            </w:r>
          </w:p>
          <w:p w:rsidR="00032E93" w:rsidRPr="00032E93" w:rsidRDefault="00032E93" w:rsidP="00032E93">
            <w:pPr>
              <w:pStyle w:val="ListParagraph"/>
              <w:rPr>
                <w:sz w:val="24"/>
                <w:szCs w:val="24"/>
              </w:rPr>
            </w:pPr>
            <w:r w:rsidRPr="00032E93">
              <w:rPr>
                <w:sz w:val="24"/>
                <w:szCs w:val="24"/>
              </w:rPr>
              <w:t xml:space="preserve">  --MB16 TYPE checkstat IS TABLE OF VARCHAR2(50) INDEX BY VARCHAR2(50); --MB12</w:t>
            </w:r>
          </w:p>
          <w:p w:rsidR="00032E93" w:rsidRPr="00032E93" w:rsidRDefault="00032E93" w:rsidP="00032E93">
            <w:pPr>
              <w:pStyle w:val="ListParagraph"/>
              <w:rPr>
                <w:sz w:val="24"/>
                <w:szCs w:val="24"/>
              </w:rPr>
            </w:pPr>
            <w:r w:rsidRPr="00032E93">
              <w:rPr>
                <w:sz w:val="24"/>
                <w:szCs w:val="24"/>
              </w:rPr>
              <w:t xml:space="preserve">  --MB16 a_checkpolst checkstat;</w:t>
            </w:r>
          </w:p>
          <w:p w:rsidR="00032E93" w:rsidRPr="00032E93" w:rsidRDefault="00032E93" w:rsidP="00032E93">
            <w:pPr>
              <w:pStyle w:val="ListParagraph"/>
              <w:rPr>
                <w:sz w:val="24"/>
                <w:szCs w:val="24"/>
              </w:rPr>
            </w:pPr>
            <w:r w:rsidRPr="00032E93">
              <w:rPr>
                <w:sz w:val="24"/>
                <w:szCs w:val="24"/>
              </w:rPr>
              <w:t xml:space="preserve">  --MB16 b_checkpolst checkstat;</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------MB18-----------------------</w:t>
            </w:r>
          </w:p>
          <w:p w:rsidR="00032E93" w:rsidRPr="00032E93" w:rsidRDefault="00032E93" w:rsidP="00032E93">
            <w:pPr>
              <w:pStyle w:val="ListParagraph"/>
              <w:rPr>
                <w:sz w:val="24"/>
                <w:szCs w:val="24"/>
              </w:rPr>
            </w:pPr>
            <w:r w:rsidRPr="00032E93">
              <w:rPr>
                <w:sz w:val="24"/>
                <w:szCs w:val="24"/>
              </w:rPr>
              <w:t xml:space="preserve">  -------FORALL-----</w:t>
            </w:r>
          </w:p>
          <w:p w:rsidR="00032E93" w:rsidRPr="00032E93" w:rsidRDefault="00032E93" w:rsidP="00032E93">
            <w:pPr>
              <w:pStyle w:val="ListParagraph"/>
              <w:rPr>
                <w:sz w:val="24"/>
                <w:szCs w:val="24"/>
              </w:rPr>
            </w:pPr>
            <w:r w:rsidRPr="00032E93">
              <w:rPr>
                <w:sz w:val="24"/>
                <w:szCs w:val="24"/>
              </w:rPr>
              <w:t xml:space="preserve">    idx                     PLS_INTEGER;</w:t>
            </w:r>
          </w:p>
          <w:p w:rsidR="00032E93" w:rsidRPr="00032E93" w:rsidRDefault="00032E93" w:rsidP="00032E93">
            <w:pPr>
              <w:pStyle w:val="ListParagraph"/>
              <w:rPr>
                <w:sz w:val="24"/>
                <w:szCs w:val="24"/>
              </w:rPr>
            </w:pPr>
            <w:r w:rsidRPr="00032E93">
              <w:rPr>
                <w:sz w:val="24"/>
                <w:szCs w:val="24"/>
              </w:rPr>
              <w:t xml:space="preserve">    TYPE gchd_type IS</w:t>
            </w:r>
          </w:p>
          <w:p w:rsidR="00032E93" w:rsidRPr="00032E93" w:rsidRDefault="00032E93" w:rsidP="00032E93">
            <w:pPr>
              <w:pStyle w:val="ListParagraph"/>
              <w:rPr>
                <w:sz w:val="24"/>
                <w:szCs w:val="24"/>
              </w:rPr>
            </w:pPr>
            <w:r w:rsidRPr="00032E93">
              <w:rPr>
                <w:sz w:val="24"/>
                <w:szCs w:val="24"/>
              </w:rPr>
              <w:t xml:space="preserve">        TABLE OF gchd%rowtype;</w:t>
            </w:r>
          </w:p>
          <w:p w:rsidR="00032E93" w:rsidRPr="00032E93" w:rsidRDefault="00032E93" w:rsidP="00032E93">
            <w:pPr>
              <w:pStyle w:val="ListParagraph"/>
              <w:rPr>
                <w:sz w:val="24"/>
                <w:szCs w:val="24"/>
              </w:rPr>
            </w:pPr>
            <w:r w:rsidRPr="00032E93">
              <w:rPr>
                <w:sz w:val="24"/>
                <w:szCs w:val="24"/>
              </w:rPr>
              <w:t xml:space="preserve">    gchd_list               gchd_type := gchd_type();</w:t>
            </w:r>
          </w:p>
          <w:p w:rsidR="00032E93" w:rsidRPr="00032E93" w:rsidRDefault="00032E93" w:rsidP="00032E93">
            <w:pPr>
              <w:pStyle w:val="ListParagraph"/>
              <w:rPr>
                <w:sz w:val="24"/>
                <w:szCs w:val="24"/>
              </w:rPr>
            </w:pPr>
            <w:r w:rsidRPr="00032E93">
              <w:rPr>
                <w:sz w:val="24"/>
                <w:szCs w:val="24"/>
              </w:rPr>
              <w:t xml:space="preserve">    gchdindex               INTEGER := 0;</w:t>
            </w:r>
          </w:p>
          <w:p w:rsidR="00032E93" w:rsidRPr="00032E93" w:rsidRDefault="00032E93" w:rsidP="00032E93">
            <w:pPr>
              <w:pStyle w:val="ListParagraph"/>
              <w:rPr>
                <w:sz w:val="24"/>
                <w:szCs w:val="24"/>
              </w:rPr>
            </w:pPr>
            <w:r w:rsidRPr="00032E93">
              <w:rPr>
                <w:sz w:val="24"/>
                <w:szCs w:val="24"/>
              </w:rPr>
              <w:t xml:space="preserve">    TYPE gchppf_type IS</w:t>
            </w:r>
          </w:p>
          <w:p w:rsidR="00032E93" w:rsidRPr="00032E93" w:rsidRDefault="00032E93" w:rsidP="00032E93">
            <w:pPr>
              <w:pStyle w:val="ListParagraph"/>
              <w:rPr>
                <w:sz w:val="24"/>
                <w:szCs w:val="24"/>
              </w:rPr>
            </w:pPr>
            <w:r w:rsidRPr="00032E93">
              <w:rPr>
                <w:sz w:val="24"/>
                <w:szCs w:val="24"/>
              </w:rPr>
              <w:t xml:space="preserve">        TABLE OF gchppf%rowtype;</w:t>
            </w:r>
          </w:p>
          <w:p w:rsidR="00032E93" w:rsidRPr="00032E93" w:rsidRDefault="00032E93" w:rsidP="00032E93">
            <w:pPr>
              <w:pStyle w:val="ListParagraph"/>
              <w:rPr>
                <w:sz w:val="24"/>
                <w:szCs w:val="24"/>
              </w:rPr>
            </w:pPr>
            <w:r w:rsidRPr="00032E93">
              <w:rPr>
                <w:sz w:val="24"/>
                <w:szCs w:val="24"/>
              </w:rPr>
              <w:t xml:space="preserve">    gchppf_list             gchppf_type := gchppf_type();</w:t>
            </w:r>
          </w:p>
          <w:p w:rsidR="00032E93" w:rsidRPr="00032E93" w:rsidRDefault="00032E93" w:rsidP="00032E93">
            <w:pPr>
              <w:pStyle w:val="ListParagraph"/>
              <w:rPr>
                <w:sz w:val="24"/>
                <w:szCs w:val="24"/>
              </w:rPr>
            </w:pPr>
            <w:r w:rsidRPr="00032E93">
              <w:rPr>
                <w:sz w:val="24"/>
                <w:szCs w:val="24"/>
              </w:rPr>
              <w:t xml:space="preserve">    gchppfindex             INTEGER := 0;</w:t>
            </w:r>
          </w:p>
          <w:p w:rsidR="00032E93" w:rsidRPr="00032E93" w:rsidRDefault="00032E93" w:rsidP="00032E93">
            <w:pPr>
              <w:pStyle w:val="ListParagraph"/>
              <w:rPr>
                <w:sz w:val="24"/>
                <w:szCs w:val="24"/>
              </w:rPr>
            </w:pPr>
            <w:r w:rsidRPr="00032E93">
              <w:rPr>
                <w:sz w:val="24"/>
                <w:szCs w:val="24"/>
              </w:rPr>
              <w:t xml:space="preserve">    TYPE gchipf_type IS</w:t>
            </w:r>
          </w:p>
          <w:p w:rsidR="00032E93" w:rsidRPr="00032E93" w:rsidRDefault="00032E93" w:rsidP="00032E93">
            <w:pPr>
              <w:pStyle w:val="ListParagraph"/>
              <w:rPr>
                <w:sz w:val="24"/>
                <w:szCs w:val="24"/>
              </w:rPr>
            </w:pPr>
            <w:r w:rsidRPr="00032E93">
              <w:rPr>
                <w:sz w:val="24"/>
                <w:szCs w:val="24"/>
              </w:rPr>
              <w:t xml:space="preserve">        TABLE OF gchipf%rowtype;</w:t>
            </w:r>
          </w:p>
          <w:p w:rsidR="00032E93" w:rsidRPr="00032E93" w:rsidRDefault="00032E93" w:rsidP="00032E93">
            <w:pPr>
              <w:pStyle w:val="ListParagraph"/>
              <w:rPr>
                <w:sz w:val="24"/>
                <w:szCs w:val="24"/>
              </w:rPr>
            </w:pPr>
            <w:r w:rsidRPr="00032E93">
              <w:rPr>
                <w:sz w:val="24"/>
                <w:szCs w:val="24"/>
              </w:rPr>
              <w:t xml:space="preserve">    gchipf_list             gchipf_type := gchipf_type();</w:t>
            </w:r>
          </w:p>
          <w:p w:rsidR="00032E93" w:rsidRPr="00032E93" w:rsidRDefault="00032E93" w:rsidP="00032E93">
            <w:pPr>
              <w:pStyle w:val="ListParagraph"/>
              <w:rPr>
                <w:sz w:val="24"/>
                <w:szCs w:val="24"/>
              </w:rPr>
            </w:pPr>
            <w:r w:rsidRPr="00032E93">
              <w:rPr>
                <w:sz w:val="24"/>
                <w:szCs w:val="24"/>
              </w:rPr>
              <w:t xml:space="preserve">    gchipfindex             INTEGER := 0;</w:t>
            </w:r>
          </w:p>
          <w:p w:rsidR="00032E93" w:rsidRPr="00032E93" w:rsidRDefault="00032E93" w:rsidP="00032E93">
            <w:pPr>
              <w:pStyle w:val="ListParagraph"/>
              <w:rPr>
                <w:sz w:val="24"/>
                <w:szCs w:val="24"/>
              </w:rPr>
            </w:pPr>
            <w:r w:rsidRPr="00032E93">
              <w:rPr>
                <w:sz w:val="24"/>
                <w:szCs w:val="24"/>
              </w:rPr>
              <w:t xml:space="preserve">    TYPE gmhdpf_type IS</w:t>
            </w:r>
          </w:p>
          <w:p w:rsidR="00032E93" w:rsidRPr="00032E93" w:rsidRDefault="00032E93" w:rsidP="00032E93">
            <w:pPr>
              <w:pStyle w:val="ListParagraph"/>
              <w:rPr>
                <w:sz w:val="24"/>
                <w:szCs w:val="24"/>
              </w:rPr>
            </w:pPr>
            <w:r w:rsidRPr="00032E93">
              <w:rPr>
                <w:sz w:val="24"/>
                <w:szCs w:val="24"/>
              </w:rPr>
              <w:t xml:space="preserve">        TABLE OF gmhdpf%rowtype;</w:t>
            </w:r>
          </w:p>
          <w:p w:rsidR="00032E93" w:rsidRPr="00032E93" w:rsidRDefault="00032E93" w:rsidP="00032E93">
            <w:pPr>
              <w:pStyle w:val="ListParagraph"/>
              <w:rPr>
                <w:sz w:val="24"/>
                <w:szCs w:val="24"/>
              </w:rPr>
            </w:pPr>
            <w:r w:rsidRPr="00032E93">
              <w:rPr>
                <w:sz w:val="24"/>
                <w:szCs w:val="24"/>
              </w:rPr>
              <w:t xml:space="preserve">    gmhdpf_list             gmhdpf_type := gmhdpf_type();</w:t>
            </w:r>
          </w:p>
          <w:p w:rsidR="00032E93" w:rsidRPr="00032E93" w:rsidRDefault="00032E93" w:rsidP="00032E93">
            <w:pPr>
              <w:pStyle w:val="ListParagraph"/>
              <w:rPr>
                <w:sz w:val="24"/>
                <w:szCs w:val="24"/>
              </w:rPr>
            </w:pPr>
            <w:r w:rsidRPr="00032E93">
              <w:rPr>
                <w:sz w:val="24"/>
                <w:szCs w:val="24"/>
              </w:rPr>
              <w:t xml:space="preserve">    gmhdpfindex             INTEGER := 0;</w:t>
            </w:r>
          </w:p>
          <w:p w:rsidR="00032E93" w:rsidRPr="00032E93" w:rsidRDefault="00032E93" w:rsidP="00032E93">
            <w:pPr>
              <w:pStyle w:val="ListParagraph"/>
              <w:rPr>
                <w:sz w:val="24"/>
                <w:szCs w:val="24"/>
              </w:rPr>
            </w:pPr>
            <w:r w:rsidRPr="00032E93">
              <w:rPr>
                <w:sz w:val="24"/>
                <w:szCs w:val="24"/>
              </w:rPr>
              <w:t xml:space="preserve">    TYPE gmovpf1_type IS</w:t>
            </w:r>
          </w:p>
          <w:p w:rsidR="00032E93" w:rsidRPr="00032E93" w:rsidRDefault="00032E93" w:rsidP="00032E93">
            <w:pPr>
              <w:pStyle w:val="ListParagraph"/>
              <w:rPr>
                <w:sz w:val="24"/>
                <w:szCs w:val="24"/>
              </w:rPr>
            </w:pPr>
            <w:r w:rsidRPr="00032E93">
              <w:rPr>
                <w:sz w:val="24"/>
                <w:szCs w:val="24"/>
              </w:rPr>
              <w:t xml:space="preserve">        TABLE OF gmovpf%rowtype;</w:t>
            </w:r>
          </w:p>
          <w:p w:rsidR="00032E93" w:rsidRPr="00032E93" w:rsidRDefault="00032E93" w:rsidP="00032E93">
            <w:pPr>
              <w:pStyle w:val="ListParagraph"/>
              <w:rPr>
                <w:sz w:val="24"/>
                <w:szCs w:val="24"/>
              </w:rPr>
            </w:pPr>
            <w:r w:rsidRPr="00032E93">
              <w:rPr>
                <w:sz w:val="24"/>
                <w:szCs w:val="24"/>
              </w:rPr>
              <w:t xml:space="preserve">    gmovpf1_list            gmovpf1_type := gmovpf1_type();</w:t>
            </w:r>
          </w:p>
          <w:p w:rsidR="00032E93" w:rsidRPr="00032E93" w:rsidRDefault="00032E93" w:rsidP="00032E93">
            <w:pPr>
              <w:pStyle w:val="ListParagraph"/>
              <w:rPr>
                <w:sz w:val="24"/>
                <w:szCs w:val="24"/>
              </w:rPr>
            </w:pPr>
            <w:r w:rsidRPr="00032E93">
              <w:rPr>
                <w:sz w:val="24"/>
                <w:szCs w:val="24"/>
              </w:rPr>
              <w:t xml:space="preserve">    gmovpf1index            INTEGER := 0;</w:t>
            </w:r>
          </w:p>
          <w:p w:rsidR="00032E93" w:rsidRPr="00032E93" w:rsidRDefault="00032E93" w:rsidP="00032E93">
            <w:pPr>
              <w:pStyle w:val="ListParagraph"/>
              <w:rPr>
                <w:sz w:val="24"/>
                <w:szCs w:val="24"/>
              </w:rPr>
            </w:pPr>
            <w:r w:rsidRPr="00032E93">
              <w:rPr>
                <w:sz w:val="24"/>
                <w:szCs w:val="24"/>
              </w:rPr>
              <w:t xml:space="preserve">    TYPE gmhipf_type IS</w:t>
            </w:r>
          </w:p>
          <w:p w:rsidR="00032E93" w:rsidRPr="00032E93" w:rsidRDefault="00032E93" w:rsidP="00032E93">
            <w:pPr>
              <w:pStyle w:val="ListParagraph"/>
              <w:rPr>
                <w:sz w:val="24"/>
                <w:szCs w:val="24"/>
              </w:rPr>
            </w:pPr>
            <w:r w:rsidRPr="00032E93">
              <w:rPr>
                <w:sz w:val="24"/>
                <w:szCs w:val="24"/>
              </w:rPr>
              <w:t xml:space="preserve">        TABLE OF gmhipf%rowtype;</w:t>
            </w:r>
          </w:p>
          <w:p w:rsidR="00032E93" w:rsidRPr="00032E93" w:rsidRDefault="00032E93" w:rsidP="00032E93">
            <w:pPr>
              <w:pStyle w:val="ListParagraph"/>
              <w:rPr>
                <w:sz w:val="24"/>
                <w:szCs w:val="24"/>
              </w:rPr>
            </w:pPr>
            <w:r w:rsidRPr="00032E93">
              <w:rPr>
                <w:sz w:val="24"/>
                <w:szCs w:val="24"/>
              </w:rPr>
              <w:t xml:space="preserve">    gmhipf_list             gmhipf_type := gmhipf_type();</w:t>
            </w:r>
          </w:p>
          <w:p w:rsidR="00032E93" w:rsidRPr="00032E93" w:rsidRDefault="00032E93" w:rsidP="00032E93">
            <w:pPr>
              <w:pStyle w:val="ListParagraph"/>
              <w:rPr>
                <w:sz w:val="24"/>
                <w:szCs w:val="24"/>
              </w:rPr>
            </w:pPr>
            <w:r w:rsidRPr="00032E93">
              <w:rPr>
                <w:sz w:val="24"/>
                <w:szCs w:val="24"/>
              </w:rPr>
              <w:lastRenderedPageBreak/>
              <w:t xml:space="preserve">    gmhipfindex             INTEGER := 0;</w:t>
            </w:r>
          </w:p>
          <w:p w:rsidR="00032E93" w:rsidRPr="00032E93" w:rsidRDefault="00032E93" w:rsidP="00032E93">
            <w:pPr>
              <w:pStyle w:val="ListParagraph"/>
              <w:rPr>
                <w:sz w:val="24"/>
                <w:szCs w:val="24"/>
              </w:rPr>
            </w:pPr>
            <w:r w:rsidRPr="00032E93">
              <w:rPr>
                <w:sz w:val="24"/>
                <w:szCs w:val="24"/>
              </w:rPr>
              <w:t xml:space="preserve">    TYPE gmovpf2_type IS</w:t>
            </w:r>
          </w:p>
          <w:p w:rsidR="00032E93" w:rsidRPr="00032E93" w:rsidRDefault="00032E93" w:rsidP="00032E93">
            <w:pPr>
              <w:pStyle w:val="ListParagraph"/>
              <w:rPr>
                <w:sz w:val="24"/>
                <w:szCs w:val="24"/>
              </w:rPr>
            </w:pPr>
            <w:r w:rsidRPr="00032E93">
              <w:rPr>
                <w:sz w:val="24"/>
                <w:szCs w:val="24"/>
              </w:rPr>
              <w:t xml:space="preserve">        TABLE OF gmovpf%rowtype;</w:t>
            </w:r>
          </w:p>
          <w:p w:rsidR="00032E93" w:rsidRPr="00032E93" w:rsidRDefault="00032E93" w:rsidP="00032E93">
            <w:pPr>
              <w:pStyle w:val="ListParagraph"/>
              <w:rPr>
                <w:sz w:val="24"/>
                <w:szCs w:val="24"/>
              </w:rPr>
            </w:pPr>
            <w:r w:rsidRPr="00032E93">
              <w:rPr>
                <w:sz w:val="24"/>
                <w:szCs w:val="24"/>
              </w:rPr>
              <w:t xml:space="preserve">    gmovpf2_list            gmovpf2_type := gmovpf2_type();</w:t>
            </w:r>
          </w:p>
          <w:p w:rsidR="00032E93" w:rsidRPr="00032E93" w:rsidRDefault="00032E93" w:rsidP="00032E93">
            <w:pPr>
              <w:pStyle w:val="ListParagraph"/>
              <w:rPr>
                <w:sz w:val="24"/>
                <w:szCs w:val="24"/>
              </w:rPr>
            </w:pPr>
            <w:r w:rsidRPr="00032E93">
              <w:rPr>
                <w:sz w:val="24"/>
                <w:szCs w:val="24"/>
              </w:rPr>
              <w:t xml:space="preserve">    gmovpf2index            INTEGER := 0;</w:t>
            </w:r>
          </w:p>
          <w:p w:rsidR="00032E93" w:rsidRPr="00032E93" w:rsidRDefault="00032E93" w:rsidP="00032E93">
            <w:pPr>
              <w:pStyle w:val="ListParagraph"/>
              <w:rPr>
                <w:sz w:val="24"/>
                <w:szCs w:val="24"/>
              </w:rPr>
            </w:pPr>
            <w:r w:rsidRPr="00032E93">
              <w:rPr>
                <w:sz w:val="24"/>
                <w:szCs w:val="24"/>
              </w:rPr>
              <w:t xml:space="preserve">    TYPE zclepf_type IS</w:t>
            </w:r>
          </w:p>
          <w:p w:rsidR="00032E93" w:rsidRPr="00032E93" w:rsidRDefault="00032E93" w:rsidP="00032E93">
            <w:pPr>
              <w:pStyle w:val="ListParagraph"/>
              <w:rPr>
                <w:sz w:val="24"/>
                <w:szCs w:val="24"/>
              </w:rPr>
            </w:pPr>
            <w:r w:rsidRPr="00032E93">
              <w:rPr>
                <w:sz w:val="24"/>
                <w:szCs w:val="24"/>
              </w:rPr>
              <w:t xml:space="preserve">        TABLE OF zclepf%rowtype;</w:t>
            </w:r>
          </w:p>
          <w:p w:rsidR="00032E93" w:rsidRPr="00032E93" w:rsidRDefault="00032E93" w:rsidP="00032E93">
            <w:pPr>
              <w:pStyle w:val="ListParagraph"/>
              <w:rPr>
                <w:sz w:val="24"/>
                <w:szCs w:val="24"/>
              </w:rPr>
            </w:pPr>
            <w:r w:rsidRPr="00032E93">
              <w:rPr>
                <w:sz w:val="24"/>
                <w:szCs w:val="24"/>
              </w:rPr>
              <w:t xml:space="preserve">    zclepf_list             zclepf_type := zclepf_type();</w:t>
            </w:r>
          </w:p>
          <w:p w:rsidR="00032E93" w:rsidRPr="00032E93" w:rsidRDefault="00032E93" w:rsidP="00032E93">
            <w:pPr>
              <w:pStyle w:val="ListParagraph"/>
              <w:rPr>
                <w:sz w:val="24"/>
                <w:szCs w:val="24"/>
              </w:rPr>
            </w:pPr>
            <w:r w:rsidRPr="00032E93">
              <w:rPr>
                <w:sz w:val="24"/>
                <w:szCs w:val="24"/>
              </w:rPr>
              <w:t xml:space="preserve">    zclepfindex             INTEGER := 0;</w:t>
            </w:r>
          </w:p>
          <w:p w:rsidR="00032E93" w:rsidRPr="00032E93" w:rsidRDefault="00032E93" w:rsidP="00032E93">
            <w:pPr>
              <w:pStyle w:val="ListParagraph"/>
              <w:rPr>
                <w:sz w:val="24"/>
                <w:szCs w:val="24"/>
              </w:rPr>
            </w:pPr>
            <w:r w:rsidRPr="00032E93">
              <w:rPr>
                <w:sz w:val="24"/>
                <w:szCs w:val="24"/>
              </w:rPr>
              <w:t xml:space="preserve">    TYPE gpsupf_type IS</w:t>
            </w:r>
          </w:p>
          <w:p w:rsidR="00032E93" w:rsidRPr="00032E93" w:rsidRDefault="00032E93" w:rsidP="00032E93">
            <w:pPr>
              <w:pStyle w:val="ListParagraph"/>
              <w:rPr>
                <w:sz w:val="24"/>
                <w:szCs w:val="24"/>
              </w:rPr>
            </w:pPr>
            <w:r w:rsidRPr="00032E93">
              <w:rPr>
                <w:sz w:val="24"/>
                <w:szCs w:val="24"/>
              </w:rPr>
              <w:t xml:space="preserve">        TABLE OF gpsupf%rowtype;</w:t>
            </w:r>
          </w:p>
          <w:p w:rsidR="00032E93" w:rsidRPr="00032E93" w:rsidRDefault="00032E93" w:rsidP="00032E93">
            <w:pPr>
              <w:pStyle w:val="ListParagraph"/>
              <w:rPr>
                <w:sz w:val="24"/>
                <w:szCs w:val="24"/>
              </w:rPr>
            </w:pPr>
            <w:r w:rsidRPr="00032E93">
              <w:rPr>
                <w:sz w:val="24"/>
                <w:szCs w:val="24"/>
              </w:rPr>
              <w:t xml:space="preserve">    gpsupf_list             gpsupf_type := gpsupf_type();</w:t>
            </w:r>
          </w:p>
          <w:p w:rsidR="00032E93" w:rsidRPr="00032E93" w:rsidRDefault="00032E93" w:rsidP="00032E93">
            <w:pPr>
              <w:pStyle w:val="ListParagraph"/>
              <w:rPr>
                <w:sz w:val="24"/>
                <w:szCs w:val="24"/>
              </w:rPr>
            </w:pPr>
            <w:r w:rsidRPr="00032E93">
              <w:rPr>
                <w:sz w:val="24"/>
                <w:szCs w:val="24"/>
              </w:rPr>
              <w:t xml:space="preserve">    gpsupfindex             INTEGER := 0;</w:t>
            </w:r>
          </w:p>
          <w:p w:rsidR="00032E93" w:rsidRPr="00032E93" w:rsidRDefault="00032E93" w:rsidP="00032E93">
            <w:pPr>
              <w:pStyle w:val="ListParagraph"/>
              <w:rPr>
                <w:sz w:val="24"/>
                <w:szCs w:val="24"/>
              </w:rPr>
            </w:pPr>
            <w:r w:rsidRPr="00032E93">
              <w:rPr>
                <w:sz w:val="24"/>
                <w:szCs w:val="24"/>
              </w:rPr>
              <w:t xml:space="preserve">    TYPE zcelinkpf_type IS</w:t>
            </w:r>
          </w:p>
          <w:p w:rsidR="00032E93" w:rsidRPr="00032E93" w:rsidRDefault="00032E93" w:rsidP="00032E93">
            <w:pPr>
              <w:pStyle w:val="ListParagraph"/>
              <w:rPr>
                <w:sz w:val="24"/>
                <w:szCs w:val="24"/>
              </w:rPr>
            </w:pPr>
            <w:r w:rsidRPr="00032E93">
              <w:rPr>
                <w:sz w:val="24"/>
                <w:szCs w:val="24"/>
              </w:rPr>
              <w:t xml:space="preserve">        TABLE OF view_dm_zcelinkpf%rowtype;</w:t>
            </w:r>
          </w:p>
          <w:p w:rsidR="00032E93" w:rsidRPr="00032E93" w:rsidRDefault="00032E93" w:rsidP="00032E93">
            <w:pPr>
              <w:pStyle w:val="ListParagraph"/>
              <w:rPr>
                <w:sz w:val="24"/>
                <w:szCs w:val="24"/>
              </w:rPr>
            </w:pPr>
            <w:r w:rsidRPr="00032E93">
              <w:rPr>
                <w:sz w:val="24"/>
                <w:szCs w:val="24"/>
              </w:rPr>
              <w:t xml:space="preserve">    zcelinkpf_list          zcelinkpf_type := zcelinkpf_type();</w:t>
            </w:r>
          </w:p>
          <w:p w:rsidR="00032E93" w:rsidRPr="00032E93" w:rsidRDefault="00032E93" w:rsidP="00032E93">
            <w:pPr>
              <w:pStyle w:val="ListParagraph"/>
              <w:rPr>
                <w:sz w:val="24"/>
                <w:szCs w:val="24"/>
              </w:rPr>
            </w:pPr>
            <w:r w:rsidRPr="00032E93">
              <w:rPr>
                <w:sz w:val="24"/>
                <w:szCs w:val="24"/>
              </w:rPr>
              <w:t xml:space="preserve">    zcelinkpfindex          INTEGER := 0;</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----------Loop2</w:t>
            </w:r>
          </w:p>
          <w:p w:rsidR="00032E93" w:rsidRPr="00032E93" w:rsidRDefault="00032E93" w:rsidP="00032E93">
            <w:pPr>
              <w:pStyle w:val="ListParagraph"/>
              <w:rPr>
                <w:sz w:val="24"/>
                <w:szCs w:val="24"/>
              </w:rPr>
            </w:pPr>
            <w:r w:rsidRPr="00032E93">
              <w:rPr>
                <w:sz w:val="24"/>
                <w:szCs w:val="24"/>
              </w:rPr>
              <w:t xml:space="preserve">    TYPE gxhipf_type IS</w:t>
            </w:r>
          </w:p>
          <w:p w:rsidR="00032E93" w:rsidRPr="00032E93" w:rsidRDefault="00032E93" w:rsidP="00032E93">
            <w:pPr>
              <w:pStyle w:val="ListParagraph"/>
              <w:rPr>
                <w:sz w:val="24"/>
                <w:szCs w:val="24"/>
              </w:rPr>
            </w:pPr>
            <w:r w:rsidRPr="00032E93">
              <w:rPr>
                <w:sz w:val="24"/>
                <w:szCs w:val="24"/>
              </w:rPr>
              <w:t xml:space="preserve">        TABLE OF gxhipf%rowtype;</w:t>
            </w:r>
          </w:p>
          <w:p w:rsidR="00032E93" w:rsidRPr="00032E93" w:rsidRDefault="00032E93" w:rsidP="00032E93">
            <w:pPr>
              <w:pStyle w:val="ListParagraph"/>
              <w:rPr>
                <w:sz w:val="24"/>
                <w:szCs w:val="24"/>
              </w:rPr>
            </w:pPr>
            <w:r w:rsidRPr="00032E93">
              <w:rPr>
                <w:sz w:val="24"/>
                <w:szCs w:val="24"/>
              </w:rPr>
              <w:t xml:space="preserve">    gxhipf_list             gxhipf_type := gxhipf_type();</w:t>
            </w:r>
          </w:p>
          <w:p w:rsidR="00032E93" w:rsidRPr="00032E93" w:rsidRDefault="00032E93" w:rsidP="00032E93">
            <w:pPr>
              <w:pStyle w:val="ListParagraph"/>
              <w:rPr>
                <w:sz w:val="24"/>
                <w:szCs w:val="24"/>
              </w:rPr>
            </w:pPr>
            <w:r w:rsidRPr="00032E93">
              <w:rPr>
                <w:sz w:val="24"/>
                <w:szCs w:val="24"/>
              </w:rPr>
              <w:t xml:space="preserve">    gxhipfindex             INTEGER := 0;</w:t>
            </w:r>
          </w:p>
          <w:p w:rsidR="00032E93" w:rsidRPr="00032E93" w:rsidRDefault="00032E93" w:rsidP="00032E93">
            <w:pPr>
              <w:pStyle w:val="ListParagraph"/>
              <w:rPr>
                <w:sz w:val="24"/>
                <w:szCs w:val="24"/>
              </w:rPr>
            </w:pPr>
            <w:r w:rsidRPr="00032E93">
              <w:rPr>
                <w:sz w:val="24"/>
                <w:szCs w:val="24"/>
              </w:rPr>
              <w:t xml:space="preserve">    TYPE gmovpf3pn_type IS</w:t>
            </w:r>
          </w:p>
          <w:p w:rsidR="00032E93" w:rsidRPr="00032E93" w:rsidRDefault="00032E93" w:rsidP="00032E93">
            <w:pPr>
              <w:pStyle w:val="ListParagraph"/>
              <w:rPr>
                <w:sz w:val="24"/>
                <w:szCs w:val="24"/>
              </w:rPr>
            </w:pPr>
            <w:r w:rsidRPr="00032E93">
              <w:rPr>
                <w:sz w:val="24"/>
                <w:szCs w:val="24"/>
              </w:rPr>
              <w:t xml:space="preserve">        TABLE OF gmovpf%rowtype;</w:t>
            </w:r>
          </w:p>
          <w:p w:rsidR="00032E93" w:rsidRPr="00032E93" w:rsidRDefault="00032E93" w:rsidP="00032E93">
            <w:pPr>
              <w:pStyle w:val="ListParagraph"/>
              <w:rPr>
                <w:sz w:val="24"/>
                <w:szCs w:val="24"/>
              </w:rPr>
            </w:pPr>
            <w:r w:rsidRPr="00032E93">
              <w:rPr>
                <w:sz w:val="24"/>
                <w:szCs w:val="24"/>
              </w:rPr>
              <w:t xml:space="preserve">    gmovpf3pn_list          gmovpf3pn_type := gmovpf3pn_type();</w:t>
            </w:r>
          </w:p>
          <w:p w:rsidR="00032E93" w:rsidRPr="00032E93" w:rsidRDefault="00032E93" w:rsidP="00032E93">
            <w:pPr>
              <w:pStyle w:val="ListParagraph"/>
              <w:rPr>
                <w:sz w:val="24"/>
                <w:szCs w:val="24"/>
              </w:rPr>
            </w:pPr>
            <w:r w:rsidRPr="00032E93">
              <w:rPr>
                <w:sz w:val="24"/>
                <w:szCs w:val="24"/>
              </w:rPr>
              <w:t xml:space="preserve">    gmovpf3pnindex          INTEGER := 0;</w:t>
            </w:r>
          </w:p>
          <w:p w:rsidR="00032E93" w:rsidRPr="00032E93" w:rsidRDefault="00032E93" w:rsidP="00032E93">
            <w:pPr>
              <w:pStyle w:val="ListParagraph"/>
              <w:rPr>
                <w:sz w:val="24"/>
                <w:szCs w:val="24"/>
              </w:rPr>
            </w:pPr>
            <w:r w:rsidRPr="00032E93">
              <w:rPr>
                <w:sz w:val="24"/>
                <w:szCs w:val="24"/>
              </w:rPr>
              <w:t xml:space="preserve">    TYPE gaphpf_type IS</w:t>
            </w:r>
          </w:p>
          <w:p w:rsidR="00032E93" w:rsidRPr="00032E93" w:rsidRDefault="00032E93" w:rsidP="00032E93">
            <w:pPr>
              <w:pStyle w:val="ListParagraph"/>
              <w:rPr>
                <w:sz w:val="24"/>
                <w:szCs w:val="24"/>
              </w:rPr>
            </w:pPr>
            <w:r w:rsidRPr="00032E93">
              <w:rPr>
                <w:sz w:val="24"/>
                <w:szCs w:val="24"/>
              </w:rPr>
              <w:t xml:space="preserve">        TABLE OF gaphpf%rowtype;</w:t>
            </w:r>
          </w:p>
          <w:p w:rsidR="00032E93" w:rsidRPr="00032E93" w:rsidRDefault="00032E93" w:rsidP="00032E93">
            <w:pPr>
              <w:pStyle w:val="ListParagraph"/>
              <w:rPr>
                <w:sz w:val="24"/>
                <w:szCs w:val="24"/>
              </w:rPr>
            </w:pPr>
            <w:r w:rsidRPr="00032E93">
              <w:rPr>
                <w:sz w:val="24"/>
                <w:szCs w:val="24"/>
              </w:rPr>
              <w:t xml:space="preserve">    gaphpf_list             gaphpf_type := gaphpf_type();</w:t>
            </w:r>
          </w:p>
          <w:p w:rsidR="00032E93" w:rsidRPr="00032E93" w:rsidRDefault="00032E93" w:rsidP="00032E93">
            <w:pPr>
              <w:pStyle w:val="ListParagraph"/>
              <w:rPr>
                <w:sz w:val="24"/>
                <w:szCs w:val="24"/>
              </w:rPr>
            </w:pPr>
            <w:r w:rsidRPr="00032E93">
              <w:rPr>
                <w:sz w:val="24"/>
                <w:szCs w:val="24"/>
              </w:rPr>
              <w:t xml:space="preserve">    gaphpfindex             INTEGER := 0;</w:t>
            </w:r>
          </w:p>
          <w:p w:rsidR="00032E93" w:rsidRPr="00032E93" w:rsidRDefault="00032E93" w:rsidP="00032E93">
            <w:pPr>
              <w:pStyle w:val="ListParagraph"/>
              <w:rPr>
                <w:sz w:val="24"/>
                <w:szCs w:val="24"/>
              </w:rPr>
            </w:pPr>
            <w:r w:rsidRPr="00032E93">
              <w:rPr>
                <w:sz w:val="24"/>
                <w:szCs w:val="24"/>
              </w:rPr>
              <w:t xml:space="preserve">    TYPE ztierpf_type IS</w:t>
            </w:r>
          </w:p>
          <w:p w:rsidR="00032E93" w:rsidRPr="00032E93" w:rsidRDefault="00032E93" w:rsidP="00032E93">
            <w:pPr>
              <w:pStyle w:val="ListParagraph"/>
              <w:rPr>
                <w:sz w:val="24"/>
                <w:szCs w:val="24"/>
              </w:rPr>
            </w:pPr>
            <w:r w:rsidRPr="00032E93">
              <w:rPr>
                <w:sz w:val="24"/>
                <w:szCs w:val="24"/>
              </w:rPr>
              <w:t xml:space="preserve">        TABLE OF view_dm_ztierpf%rowtype;</w:t>
            </w:r>
          </w:p>
          <w:p w:rsidR="00032E93" w:rsidRPr="00032E93" w:rsidRDefault="00032E93" w:rsidP="00032E93">
            <w:pPr>
              <w:pStyle w:val="ListParagraph"/>
              <w:rPr>
                <w:sz w:val="24"/>
                <w:szCs w:val="24"/>
              </w:rPr>
            </w:pPr>
            <w:r w:rsidRPr="00032E93">
              <w:rPr>
                <w:sz w:val="24"/>
                <w:szCs w:val="24"/>
              </w:rPr>
              <w:t xml:space="preserve">    ztierpf_list            ztierpf_type := ztierpf_type();</w:t>
            </w:r>
          </w:p>
          <w:p w:rsidR="00032E93" w:rsidRPr="00032E93" w:rsidRDefault="00032E93" w:rsidP="00032E93">
            <w:pPr>
              <w:pStyle w:val="ListParagraph"/>
              <w:rPr>
                <w:sz w:val="24"/>
                <w:szCs w:val="24"/>
              </w:rPr>
            </w:pPr>
            <w:r w:rsidRPr="00032E93">
              <w:rPr>
                <w:sz w:val="24"/>
                <w:szCs w:val="24"/>
              </w:rPr>
              <w:t xml:space="preserve">    ztierpfindex            INTEGER := 0;</w:t>
            </w:r>
          </w:p>
          <w:p w:rsidR="00032E93" w:rsidRPr="00032E93" w:rsidRDefault="00032E93" w:rsidP="00032E93">
            <w:pPr>
              <w:pStyle w:val="ListParagraph"/>
              <w:rPr>
                <w:sz w:val="24"/>
                <w:szCs w:val="24"/>
              </w:rPr>
            </w:pPr>
            <w:r w:rsidRPr="00032E93">
              <w:rPr>
                <w:sz w:val="24"/>
                <w:szCs w:val="24"/>
              </w:rPr>
              <w:t xml:space="preserve">    TYPE ztempcovpf1_type IS</w:t>
            </w:r>
          </w:p>
          <w:p w:rsidR="00032E93" w:rsidRPr="00032E93" w:rsidRDefault="00032E93" w:rsidP="00032E93">
            <w:pPr>
              <w:pStyle w:val="ListParagraph"/>
              <w:rPr>
                <w:sz w:val="24"/>
                <w:szCs w:val="24"/>
              </w:rPr>
            </w:pPr>
            <w:r w:rsidRPr="00032E93">
              <w:rPr>
                <w:sz w:val="24"/>
                <w:szCs w:val="24"/>
              </w:rPr>
              <w:t xml:space="preserve">        TABLE OF view_dm_ztempcovpf%rowtype;</w:t>
            </w:r>
          </w:p>
          <w:p w:rsidR="00032E93" w:rsidRPr="00032E93" w:rsidRDefault="00032E93" w:rsidP="00032E93">
            <w:pPr>
              <w:pStyle w:val="ListParagraph"/>
              <w:rPr>
                <w:sz w:val="24"/>
                <w:szCs w:val="24"/>
              </w:rPr>
            </w:pPr>
            <w:r w:rsidRPr="00032E93">
              <w:rPr>
                <w:sz w:val="24"/>
                <w:szCs w:val="24"/>
              </w:rPr>
              <w:t xml:space="preserve">    ztempcovpf1_list        ztempcovpf1_type := ztempcovpf1_type();</w:t>
            </w:r>
          </w:p>
          <w:p w:rsidR="00032E93" w:rsidRPr="00032E93" w:rsidRDefault="00032E93" w:rsidP="00032E93">
            <w:pPr>
              <w:pStyle w:val="ListParagraph"/>
              <w:rPr>
                <w:sz w:val="24"/>
                <w:szCs w:val="24"/>
              </w:rPr>
            </w:pPr>
            <w:r w:rsidRPr="00032E93">
              <w:rPr>
                <w:sz w:val="24"/>
                <w:szCs w:val="24"/>
              </w:rPr>
              <w:t xml:space="preserve">    ztempcovpf1index        INTEGER := 0;</w:t>
            </w:r>
          </w:p>
          <w:p w:rsidR="00032E93" w:rsidRPr="00032E93" w:rsidRDefault="00032E93" w:rsidP="00032E93">
            <w:pPr>
              <w:pStyle w:val="ListParagraph"/>
              <w:rPr>
                <w:sz w:val="24"/>
                <w:szCs w:val="24"/>
              </w:rPr>
            </w:pPr>
            <w:r w:rsidRPr="00032E93">
              <w:rPr>
                <w:sz w:val="24"/>
                <w:szCs w:val="24"/>
              </w:rPr>
              <w:t xml:space="preserve">    TYPE ztempcovpf2_type IS</w:t>
            </w:r>
          </w:p>
          <w:p w:rsidR="00032E93" w:rsidRPr="00032E93" w:rsidRDefault="00032E93" w:rsidP="00032E93">
            <w:pPr>
              <w:pStyle w:val="ListParagraph"/>
              <w:rPr>
                <w:sz w:val="24"/>
                <w:szCs w:val="24"/>
              </w:rPr>
            </w:pPr>
            <w:r w:rsidRPr="00032E93">
              <w:rPr>
                <w:sz w:val="24"/>
                <w:szCs w:val="24"/>
              </w:rPr>
              <w:t xml:space="preserve">        TABLE OF view_dm_ztempcovpf%rowtype;</w:t>
            </w:r>
          </w:p>
          <w:p w:rsidR="00032E93" w:rsidRPr="00032E93" w:rsidRDefault="00032E93" w:rsidP="00032E93">
            <w:pPr>
              <w:pStyle w:val="ListParagraph"/>
              <w:rPr>
                <w:sz w:val="24"/>
                <w:szCs w:val="24"/>
              </w:rPr>
            </w:pPr>
            <w:r w:rsidRPr="00032E93">
              <w:rPr>
                <w:sz w:val="24"/>
                <w:szCs w:val="24"/>
              </w:rPr>
              <w:t xml:space="preserve">    ztempcovpf2_list        ztempcovpf2_type := ztempcovpf2_type();</w:t>
            </w:r>
          </w:p>
          <w:p w:rsidR="00032E93" w:rsidRPr="00032E93" w:rsidRDefault="00032E93" w:rsidP="00032E93">
            <w:pPr>
              <w:pStyle w:val="ListParagraph"/>
              <w:rPr>
                <w:sz w:val="24"/>
                <w:szCs w:val="24"/>
              </w:rPr>
            </w:pPr>
            <w:r w:rsidRPr="00032E93">
              <w:rPr>
                <w:sz w:val="24"/>
                <w:szCs w:val="24"/>
              </w:rPr>
              <w:t xml:space="preserve">    ztempcovpf2index        INTEGER := 0;</w:t>
            </w:r>
          </w:p>
          <w:p w:rsidR="00032E93" w:rsidRPr="00032E93" w:rsidRDefault="00032E93" w:rsidP="00032E93">
            <w:pPr>
              <w:pStyle w:val="ListParagraph"/>
              <w:rPr>
                <w:sz w:val="24"/>
                <w:szCs w:val="24"/>
              </w:rPr>
            </w:pPr>
            <w:r w:rsidRPr="00032E93">
              <w:rPr>
                <w:sz w:val="24"/>
                <w:szCs w:val="24"/>
              </w:rPr>
              <w:t xml:space="preserve">    TYPE ztemptierpf1_type IS</w:t>
            </w:r>
          </w:p>
          <w:p w:rsidR="00032E93" w:rsidRPr="00032E93" w:rsidRDefault="00032E93" w:rsidP="00032E93">
            <w:pPr>
              <w:pStyle w:val="ListParagraph"/>
              <w:rPr>
                <w:sz w:val="24"/>
                <w:szCs w:val="24"/>
              </w:rPr>
            </w:pPr>
            <w:r w:rsidRPr="00032E93">
              <w:rPr>
                <w:sz w:val="24"/>
                <w:szCs w:val="24"/>
              </w:rPr>
              <w:lastRenderedPageBreak/>
              <w:t xml:space="preserve">        TABLE OF view_dm_ztemptierpf%rowtype;</w:t>
            </w:r>
          </w:p>
          <w:p w:rsidR="00032E93" w:rsidRPr="00032E93" w:rsidRDefault="00032E93" w:rsidP="00032E93">
            <w:pPr>
              <w:pStyle w:val="ListParagraph"/>
              <w:rPr>
                <w:sz w:val="24"/>
                <w:szCs w:val="24"/>
              </w:rPr>
            </w:pPr>
            <w:r w:rsidRPr="00032E93">
              <w:rPr>
                <w:sz w:val="24"/>
                <w:szCs w:val="24"/>
              </w:rPr>
              <w:t xml:space="preserve">    ztemptierpf1_list       ztemptierpf1_type := ztemptierpf1_type();</w:t>
            </w:r>
          </w:p>
          <w:p w:rsidR="00032E93" w:rsidRPr="00032E93" w:rsidRDefault="00032E93" w:rsidP="00032E93">
            <w:pPr>
              <w:pStyle w:val="ListParagraph"/>
              <w:rPr>
                <w:sz w:val="24"/>
                <w:szCs w:val="24"/>
              </w:rPr>
            </w:pPr>
            <w:r w:rsidRPr="00032E93">
              <w:rPr>
                <w:sz w:val="24"/>
                <w:szCs w:val="24"/>
              </w:rPr>
              <w:t xml:space="preserve">    ztemptierpf1index       INTEGER := 0;</w:t>
            </w:r>
          </w:p>
          <w:p w:rsidR="00032E93" w:rsidRPr="00032E93" w:rsidRDefault="00032E93" w:rsidP="00032E93">
            <w:pPr>
              <w:pStyle w:val="ListParagraph"/>
              <w:rPr>
                <w:sz w:val="24"/>
                <w:szCs w:val="24"/>
              </w:rPr>
            </w:pPr>
            <w:r w:rsidRPr="00032E93">
              <w:rPr>
                <w:sz w:val="24"/>
                <w:szCs w:val="24"/>
              </w:rPr>
              <w:t xml:space="preserve">    TYPE ztemptierpf2_type IS</w:t>
            </w:r>
          </w:p>
          <w:p w:rsidR="00032E93" w:rsidRPr="00032E93" w:rsidRDefault="00032E93" w:rsidP="00032E93">
            <w:pPr>
              <w:pStyle w:val="ListParagraph"/>
              <w:rPr>
                <w:sz w:val="24"/>
                <w:szCs w:val="24"/>
              </w:rPr>
            </w:pPr>
            <w:r w:rsidRPr="00032E93">
              <w:rPr>
                <w:sz w:val="24"/>
                <w:szCs w:val="24"/>
              </w:rPr>
              <w:t xml:space="preserve">        TABLE OF view_dm_ztemptierpf%rowtype;</w:t>
            </w:r>
          </w:p>
          <w:p w:rsidR="00032E93" w:rsidRPr="00032E93" w:rsidRDefault="00032E93" w:rsidP="00032E93">
            <w:pPr>
              <w:pStyle w:val="ListParagraph"/>
              <w:rPr>
                <w:sz w:val="24"/>
                <w:szCs w:val="24"/>
              </w:rPr>
            </w:pPr>
            <w:r w:rsidRPr="00032E93">
              <w:rPr>
                <w:sz w:val="24"/>
                <w:szCs w:val="24"/>
              </w:rPr>
              <w:t xml:space="preserve">    ztemptierpf2_list       ztemptierpf2_type := ztemptierpf2_type();</w:t>
            </w:r>
          </w:p>
          <w:p w:rsidR="00032E93" w:rsidRPr="00032E93" w:rsidRDefault="00032E93" w:rsidP="00032E93">
            <w:pPr>
              <w:pStyle w:val="ListParagraph"/>
              <w:rPr>
                <w:sz w:val="24"/>
                <w:szCs w:val="24"/>
              </w:rPr>
            </w:pPr>
            <w:r w:rsidRPr="00032E93">
              <w:rPr>
                <w:sz w:val="24"/>
                <w:szCs w:val="24"/>
              </w:rPr>
              <w:t xml:space="preserve">    ztemptierpf2index       INTEGER := 0;</w:t>
            </w:r>
          </w:p>
          <w:p w:rsidR="00032E93" w:rsidRPr="00032E93" w:rsidRDefault="00032E93" w:rsidP="00032E93">
            <w:pPr>
              <w:pStyle w:val="ListParagraph"/>
              <w:rPr>
                <w:sz w:val="24"/>
                <w:szCs w:val="24"/>
              </w:rPr>
            </w:pPr>
            <w:r w:rsidRPr="00032E93">
              <w:rPr>
                <w:sz w:val="24"/>
                <w:szCs w:val="24"/>
              </w:rPr>
              <w:t xml:space="preserve">    tablecount              NUMBER := 0;</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----FORALL----------</w:t>
            </w:r>
          </w:p>
          <w:p w:rsidR="00032E93" w:rsidRPr="00032E93" w:rsidRDefault="00032E93" w:rsidP="00032E93">
            <w:pPr>
              <w:pStyle w:val="ListParagraph"/>
              <w:rPr>
                <w:sz w:val="24"/>
                <w:szCs w:val="24"/>
              </w:rPr>
            </w:pPr>
            <w:r w:rsidRPr="00032E93">
              <w:rPr>
                <w:sz w:val="24"/>
                <w:szCs w:val="24"/>
              </w:rPr>
              <w:t xml:space="preserve">  ------MB18-----------------------</w:t>
            </w:r>
          </w:p>
          <w:p w:rsidR="00032E93" w:rsidRPr="00032E93" w:rsidRDefault="00032E93" w:rsidP="00032E93">
            <w:pPr>
              <w:pStyle w:val="ListParagraph"/>
              <w:rPr>
                <w:sz w:val="24"/>
                <w:szCs w:val="24"/>
              </w:rPr>
            </w:pPr>
            <w:r w:rsidRPr="00032E93">
              <w:rPr>
                <w:sz w:val="24"/>
                <w:szCs w:val="24"/>
              </w:rPr>
              <w:t>BEGIN</w:t>
            </w:r>
          </w:p>
          <w:p w:rsidR="00032E93" w:rsidRPr="00032E93" w:rsidRDefault="00032E93" w:rsidP="00032E93">
            <w:pPr>
              <w:pStyle w:val="ListParagraph"/>
              <w:rPr>
                <w:sz w:val="24"/>
                <w:szCs w:val="24"/>
              </w:rPr>
            </w:pPr>
            <w:r w:rsidRPr="00032E93">
              <w:rPr>
                <w:sz w:val="24"/>
                <w:szCs w:val="24"/>
              </w:rPr>
              <w:t xml:space="preserve">    v_tablenametemp := 'ZDOE'</w:t>
            </w:r>
          </w:p>
          <w:p w:rsidR="00032E93" w:rsidRPr="00032E93" w:rsidRDefault="00032E93" w:rsidP="00032E93">
            <w:pPr>
              <w:pStyle w:val="ListParagraph"/>
              <w:rPr>
                <w:sz w:val="24"/>
                <w:szCs w:val="24"/>
              </w:rPr>
            </w:pPr>
            <w:r w:rsidRPr="00032E93">
              <w:rPr>
                <w:sz w:val="24"/>
                <w:szCs w:val="24"/>
              </w:rPr>
              <w:t xml:space="preserve">                       || trim(c_prefix_mebr)</w:t>
            </w:r>
          </w:p>
          <w:p w:rsidR="00032E93" w:rsidRPr="00032E93" w:rsidRDefault="00032E93" w:rsidP="00032E93">
            <w:pPr>
              <w:pStyle w:val="ListParagraph"/>
              <w:rPr>
                <w:sz w:val="24"/>
                <w:szCs w:val="24"/>
              </w:rPr>
            </w:pPr>
            <w:r w:rsidRPr="00032E93">
              <w:rPr>
                <w:sz w:val="24"/>
                <w:szCs w:val="24"/>
              </w:rPr>
              <w:t xml:space="preserve">                       || lpad(trim(i_schedulenumber), 4, '0');</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v_tablenamemb := trim(v_tablenametemp);</w:t>
            </w:r>
          </w:p>
          <w:p w:rsidR="00032E93" w:rsidRPr="00032E93" w:rsidRDefault="00032E93" w:rsidP="00032E93">
            <w:pPr>
              <w:pStyle w:val="ListParagraph"/>
              <w:rPr>
                <w:sz w:val="24"/>
                <w:szCs w:val="24"/>
              </w:rPr>
            </w:pPr>
            <w:r w:rsidRPr="00032E93">
              <w:rPr>
                <w:sz w:val="24"/>
                <w:szCs w:val="24"/>
              </w:rPr>
              <w:t xml:space="preserve">    v_tablenametemp := 'ZDOE'</w:t>
            </w:r>
          </w:p>
          <w:p w:rsidR="00032E93" w:rsidRPr="00032E93" w:rsidRDefault="00032E93" w:rsidP="00032E93">
            <w:pPr>
              <w:pStyle w:val="ListParagraph"/>
              <w:rPr>
                <w:sz w:val="24"/>
                <w:szCs w:val="24"/>
              </w:rPr>
            </w:pPr>
            <w:r w:rsidRPr="00032E93">
              <w:rPr>
                <w:sz w:val="24"/>
                <w:szCs w:val="24"/>
              </w:rPr>
              <w:t xml:space="preserve">                       || trim(c_prefix_indv)</w:t>
            </w:r>
          </w:p>
          <w:p w:rsidR="00032E93" w:rsidRPr="00032E93" w:rsidRDefault="00032E93" w:rsidP="00032E93">
            <w:pPr>
              <w:pStyle w:val="ListParagraph"/>
              <w:rPr>
                <w:sz w:val="24"/>
                <w:szCs w:val="24"/>
              </w:rPr>
            </w:pPr>
            <w:r w:rsidRPr="00032E93">
              <w:rPr>
                <w:sz w:val="24"/>
                <w:szCs w:val="24"/>
              </w:rPr>
              <w:t xml:space="preserve">                       || lpad(trim(i_schedulenumber), 4, '0');</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v_tablenamein := trim(v_tablenametemp);</w:t>
            </w:r>
          </w:p>
          <w:p w:rsidR="00032E93" w:rsidRPr="00032E93" w:rsidRDefault="00032E93" w:rsidP="00032E93">
            <w:pPr>
              <w:pStyle w:val="ListParagraph"/>
              <w:rPr>
                <w:sz w:val="24"/>
                <w:szCs w:val="24"/>
              </w:rPr>
            </w:pPr>
            <w:r w:rsidRPr="00032E93">
              <w:rPr>
                <w:sz w:val="24"/>
                <w:szCs w:val="24"/>
              </w:rPr>
              <w:t xml:space="preserve">    SELECT</w:t>
            </w:r>
          </w:p>
          <w:p w:rsidR="00032E93" w:rsidRPr="00032E93" w:rsidRDefault="00032E93" w:rsidP="00032E93">
            <w:pPr>
              <w:pStyle w:val="ListParagraph"/>
              <w:rPr>
                <w:sz w:val="24"/>
                <w:szCs w:val="24"/>
              </w:rPr>
            </w:pPr>
            <w:r w:rsidRPr="00032E93">
              <w:rPr>
                <w:sz w:val="24"/>
                <w:szCs w:val="24"/>
              </w:rPr>
              <w:t xml:space="preserve">        COUNT(1)</w:t>
            </w:r>
          </w:p>
          <w:p w:rsidR="00032E93" w:rsidRPr="00032E93" w:rsidRDefault="00032E93" w:rsidP="00032E93">
            <w:pPr>
              <w:pStyle w:val="ListParagraph"/>
              <w:rPr>
                <w:sz w:val="24"/>
                <w:szCs w:val="24"/>
              </w:rPr>
            </w:pPr>
            <w:r w:rsidRPr="00032E93">
              <w:rPr>
                <w:sz w:val="24"/>
                <w:szCs w:val="24"/>
              </w:rPr>
              <w:t xml:space="preserve">    INTO tablecount</w:t>
            </w:r>
          </w:p>
          <w:p w:rsidR="00032E93" w:rsidRPr="00032E93" w:rsidRDefault="00032E93" w:rsidP="00032E93">
            <w:pPr>
              <w:pStyle w:val="ListParagraph"/>
              <w:rPr>
                <w:sz w:val="24"/>
                <w:szCs w:val="24"/>
              </w:rPr>
            </w:pPr>
            <w:r w:rsidRPr="00032E93">
              <w:rPr>
                <w:sz w:val="24"/>
                <w:szCs w:val="24"/>
              </w:rPr>
              <w:t xml:space="preserve">    FROM</w:t>
            </w:r>
          </w:p>
          <w:p w:rsidR="00032E93" w:rsidRPr="00032E93" w:rsidRDefault="00032E93" w:rsidP="00032E93">
            <w:pPr>
              <w:pStyle w:val="ListParagraph"/>
              <w:rPr>
                <w:sz w:val="24"/>
                <w:szCs w:val="24"/>
              </w:rPr>
            </w:pPr>
            <w:r w:rsidRPr="00032E93">
              <w:rPr>
                <w:sz w:val="24"/>
                <w:szCs w:val="24"/>
              </w:rPr>
              <w:t xml:space="preserve">        all_tables</w:t>
            </w:r>
          </w:p>
          <w:p w:rsidR="00032E93" w:rsidRPr="00032E93" w:rsidRDefault="00032E93" w:rsidP="00032E93">
            <w:pPr>
              <w:pStyle w:val="ListParagraph"/>
              <w:rPr>
                <w:sz w:val="24"/>
                <w:szCs w:val="24"/>
              </w:rPr>
            </w:pPr>
            <w:r w:rsidRPr="00032E93">
              <w:rPr>
                <w:sz w:val="24"/>
                <w:szCs w:val="24"/>
              </w:rPr>
              <w:t xml:space="preserve">    WHERE</w:t>
            </w:r>
          </w:p>
          <w:p w:rsidR="00032E93" w:rsidRPr="00032E93" w:rsidRDefault="00032E93" w:rsidP="00032E93">
            <w:pPr>
              <w:pStyle w:val="ListParagraph"/>
              <w:rPr>
                <w:sz w:val="24"/>
                <w:szCs w:val="24"/>
              </w:rPr>
            </w:pPr>
            <w:r w:rsidRPr="00032E93">
              <w:rPr>
                <w:sz w:val="24"/>
                <w:szCs w:val="24"/>
              </w:rPr>
              <w:t xml:space="preserve">        owner = 'VM1DTA'</w:t>
            </w:r>
          </w:p>
          <w:p w:rsidR="00032E93" w:rsidRPr="00032E93" w:rsidRDefault="00032E93" w:rsidP="00032E93">
            <w:pPr>
              <w:pStyle w:val="ListParagraph"/>
              <w:rPr>
                <w:sz w:val="24"/>
                <w:szCs w:val="24"/>
              </w:rPr>
            </w:pPr>
            <w:r w:rsidRPr="00032E93">
              <w:rPr>
                <w:sz w:val="24"/>
                <w:szCs w:val="24"/>
              </w:rPr>
              <w:t xml:space="preserve">        AND table_name = v_tablenamemb;</w:t>
            </w:r>
          </w:p>
          <w:p w:rsidR="00032E93" w:rsidRPr="00032E93" w:rsidRDefault="00032E93" w:rsidP="00032E93">
            <w:pPr>
              <w:pStyle w:val="ListParagraph"/>
              <w:rPr>
                <w:sz w:val="24"/>
                <w:szCs w:val="24"/>
              </w:rPr>
            </w:pPr>
            <w:r w:rsidRPr="00032E93">
              <w:rPr>
                <w:sz w:val="24"/>
                <w:szCs w:val="24"/>
              </w:rPr>
              <w:t xml:space="preserve">  --if(tablecount = 0)then</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DBMS_PROFILER.start_profiler('DM2_MBRIND_1' ||</w:t>
            </w:r>
          </w:p>
          <w:p w:rsidR="00032E93" w:rsidRPr="00032E93" w:rsidRDefault="00032E93" w:rsidP="00032E93">
            <w:pPr>
              <w:pStyle w:val="ListParagraph"/>
              <w:rPr>
                <w:sz w:val="24"/>
                <w:szCs w:val="24"/>
              </w:rPr>
            </w:pPr>
            <w:r w:rsidRPr="00032E93">
              <w:rPr>
                <w:sz w:val="24"/>
                <w:szCs w:val="24"/>
              </w:rPr>
              <w:t xml:space="preserve">  TO_CHAR(SYSDATE, 'YYYYMMDD HH24:MI:SS'));*/</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SELECT</w:t>
            </w:r>
          </w:p>
          <w:p w:rsidR="00032E93" w:rsidRPr="00032E93" w:rsidRDefault="00032E93" w:rsidP="00032E93">
            <w:pPr>
              <w:pStyle w:val="ListParagraph"/>
              <w:rPr>
                <w:sz w:val="24"/>
                <w:szCs w:val="24"/>
              </w:rPr>
            </w:pPr>
            <w:r w:rsidRPr="00032E93">
              <w:rPr>
                <w:sz w:val="24"/>
                <w:szCs w:val="24"/>
              </w:rPr>
              <w:t xml:space="preserve">        busdate</w:t>
            </w:r>
          </w:p>
          <w:p w:rsidR="00032E93" w:rsidRPr="00032E93" w:rsidRDefault="00032E93" w:rsidP="00032E93">
            <w:pPr>
              <w:pStyle w:val="ListParagraph"/>
              <w:rPr>
                <w:sz w:val="24"/>
                <w:szCs w:val="24"/>
              </w:rPr>
            </w:pPr>
            <w:r w:rsidRPr="00032E93">
              <w:rPr>
                <w:sz w:val="24"/>
                <w:szCs w:val="24"/>
              </w:rPr>
              <w:t xml:space="preserve">    INTO v_busdate</w:t>
            </w:r>
          </w:p>
          <w:p w:rsidR="00032E93" w:rsidRPr="00032E93" w:rsidRDefault="00032E93" w:rsidP="00032E93">
            <w:pPr>
              <w:pStyle w:val="ListParagraph"/>
              <w:rPr>
                <w:sz w:val="24"/>
                <w:szCs w:val="24"/>
              </w:rPr>
            </w:pPr>
            <w:r w:rsidRPr="00032E93">
              <w:rPr>
                <w:sz w:val="24"/>
                <w:szCs w:val="24"/>
              </w:rPr>
              <w:t xml:space="preserve">    FROM</w:t>
            </w:r>
          </w:p>
          <w:p w:rsidR="00032E93" w:rsidRPr="00032E93" w:rsidRDefault="00032E93" w:rsidP="00032E93">
            <w:pPr>
              <w:pStyle w:val="ListParagraph"/>
              <w:rPr>
                <w:sz w:val="24"/>
                <w:szCs w:val="24"/>
              </w:rPr>
            </w:pPr>
            <w:r w:rsidRPr="00032E93">
              <w:rPr>
                <w:sz w:val="24"/>
                <w:szCs w:val="24"/>
              </w:rPr>
              <w:t xml:space="preserve">        busdpf</w:t>
            </w:r>
          </w:p>
          <w:p w:rsidR="00032E93" w:rsidRPr="00032E93" w:rsidRDefault="00032E93" w:rsidP="00032E93">
            <w:pPr>
              <w:pStyle w:val="ListParagraph"/>
              <w:rPr>
                <w:sz w:val="24"/>
                <w:szCs w:val="24"/>
              </w:rPr>
            </w:pPr>
            <w:r w:rsidRPr="00032E93">
              <w:rPr>
                <w:sz w:val="24"/>
                <w:szCs w:val="24"/>
              </w:rPr>
              <w:t xml:space="preserve">    WHERE</w:t>
            </w:r>
          </w:p>
          <w:p w:rsidR="00032E93" w:rsidRPr="00032E93" w:rsidRDefault="00032E93" w:rsidP="00032E93">
            <w:pPr>
              <w:pStyle w:val="ListParagraph"/>
              <w:rPr>
                <w:sz w:val="24"/>
                <w:szCs w:val="24"/>
              </w:rPr>
            </w:pPr>
            <w:r w:rsidRPr="00032E93">
              <w:rPr>
                <w:sz w:val="24"/>
                <w:szCs w:val="24"/>
              </w:rPr>
              <w:t xml:space="preserve">        TRIM(company) = TRIM(i_company); --MB12 : BUSDATE</w:t>
            </w:r>
          </w:p>
          <w:p w:rsidR="00032E93" w:rsidRPr="00032E93" w:rsidRDefault="00032E93" w:rsidP="00032E93">
            <w:pPr>
              <w:pStyle w:val="ListParagraph"/>
              <w:rPr>
                <w:sz w:val="24"/>
                <w:szCs w:val="24"/>
              </w:rPr>
            </w:pPr>
            <w:r w:rsidRPr="00032E93">
              <w:rPr>
                <w:sz w:val="24"/>
                <w:szCs w:val="24"/>
              </w:rPr>
              <w:t xml:space="preserve">  --------Master plocies loading----------</w:t>
            </w:r>
          </w:p>
          <w:p w:rsidR="00032E93" w:rsidRPr="00032E93" w:rsidRDefault="00032E93" w:rsidP="00032E93">
            <w:pPr>
              <w:pStyle w:val="ListParagraph"/>
              <w:rPr>
                <w:sz w:val="24"/>
                <w:szCs w:val="24"/>
              </w:rPr>
            </w:pPr>
            <w:r w:rsidRPr="00032E93">
              <w:rPr>
                <w:sz w:val="24"/>
                <w:szCs w:val="24"/>
              </w:rPr>
              <w:t xml:space="preserve">  --MB18: START : Commenting below query becasue of parallel issue</w:t>
            </w:r>
          </w:p>
          <w:p w:rsidR="00032E93" w:rsidRPr="00032E93" w:rsidRDefault="00032E93" w:rsidP="00032E93">
            <w:pPr>
              <w:pStyle w:val="ListParagraph"/>
              <w:rPr>
                <w:sz w:val="24"/>
                <w:szCs w:val="24"/>
              </w:rPr>
            </w:pPr>
            <w:r w:rsidRPr="00032E93">
              <w:rPr>
                <w:sz w:val="24"/>
                <w:szCs w:val="24"/>
              </w:rPr>
              <w:lastRenderedPageBreak/>
              <w:t xml:space="preserve">  /*DELETE FROM IG_DM_MASTERPOL;</w:t>
            </w:r>
          </w:p>
          <w:p w:rsidR="00032E93" w:rsidRPr="00032E93" w:rsidRDefault="00032E93" w:rsidP="00032E93">
            <w:pPr>
              <w:pStyle w:val="ListParagraph"/>
              <w:rPr>
                <w:sz w:val="24"/>
                <w:szCs w:val="24"/>
              </w:rPr>
            </w:pPr>
            <w:r w:rsidRPr="00032E93">
              <w:rPr>
                <w:sz w:val="24"/>
                <w:szCs w:val="24"/>
              </w:rPr>
              <w:t xml:space="preserve">  INSERT   INTO IG_DM_MASTERPOL</w:t>
            </w:r>
          </w:p>
          <w:p w:rsidR="00032E93" w:rsidRPr="00032E93" w:rsidRDefault="00032E93" w:rsidP="00032E93">
            <w:pPr>
              <w:pStyle w:val="ListParagraph"/>
              <w:rPr>
                <w:sz w:val="24"/>
                <w:szCs w:val="24"/>
              </w:rPr>
            </w:pPr>
            <w:r w:rsidRPr="00032E93">
              <w:rPr>
                <w:sz w:val="24"/>
                <w:szCs w:val="24"/>
              </w:rPr>
              <w:t xml:space="preserve">    SELECT DISTINCT (a.CHDRNUM),</w:t>
            </w:r>
          </w:p>
          <w:p w:rsidR="00032E93" w:rsidRPr="00032E93" w:rsidRDefault="00032E93" w:rsidP="00032E93">
            <w:pPr>
              <w:pStyle w:val="ListParagraph"/>
              <w:rPr>
                <w:sz w:val="24"/>
                <w:szCs w:val="24"/>
              </w:rPr>
            </w:pPr>
            <w:r w:rsidRPr="00032E93">
              <w:rPr>
                <w:sz w:val="24"/>
                <w:szCs w:val="24"/>
              </w:rPr>
              <w:t xml:space="preserve">                    b.ZPLANCLS,</w:t>
            </w:r>
          </w:p>
          <w:p w:rsidR="00032E93" w:rsidRPr="00032E93" w:rsidRDefault="00032E93" w:rsidP="00032E93">
            <w:pPr>
              <w:pStyle w:val="ListParagraph"/>
              <w:rPr>
                <w:sz w:val="24"/>
                <w:szCs w:val="24"/>
              </w:rPr>
            </w:pPr>
            <w:r w:rsidRPr="00032E93">
              <w:rPr>
                <w:sz w:val="24"/>
                <w:szCs w:val="24"/>
              </w:rPr>
              <w:t xml:space="preserve">                    b.Zcolmcls,</w:t>
            </w:r>
          </w:p>
          <w:p w:rsidR="00032E93" w:rsidRPr="00032E93" w:rsidRDefault="00032E93" w:rsidP="00032E93">
            <w:pPr>
              <w:pStyle w:val="ListParagraph"/>
              <w:rPr>
                <w:sz w:val="24"/>
                <w:szCs w:val="24"/>
              </w:rPr>
            </w:pPr>
            <w:r w:rsidRPr="00032E93">
              <w:rPr>
                <w:sz w:val="24"/>
                <w:szCs w:val="24"/>
              </w:rPr>
              <w:t xml:space="preserve">                    b.POLANV,</w:t>
            </w:r>
          </w:p>
          <w:p w:rsidR="00032E93" w:rsidRPr="00032E93" w:rsidRDefault="00032E93" w:rsidP="00032E93">
            <w:pPr>
              <w:pStyle w:val="ListParagraph"/>
              <w:rPr>
                <w:sz w:val="24"/>
                <w:szCs w:val="24"/>
              </w:rPr>
            </w:pPr>
            <w:r w:rsidRPr="00032E93">
              <w:rPr>
                <w:sz w:val="24"/>
                <w:szCs w:val="24"/>
              </w:rPr>
              <w:t xml:space="preserve">                    c.ZAGPTNUM</w:t>
            </w:r>
          </w:p>
          <w:p w:rsidR="00032E93" w:rsidRPr="00032E93" w:rsidRDefault="00032E93" w:rsidP="00032E93">
            <w:pPr>
              <w:pStyle w:val="ListParagraph"/>
              <w:rPr>
                <w:sz w:val="24"/>
                <w:szCs w:val="24"/>
              </w:rPr>
            </w:pPr>
            <w:r w:rsidRPr="00032E93">
              <w:rPr>
                <w:sz w:val="24"/>
                <w:szCs w:val="24"/>
              </w:rPr>
              <w:t xml:space="preserve">      FROM gchd a, GCHPPF b, GCHIPF c</w:t>
            </w:r>
          </w:p>
          <w:p w:rsidR="00032E93" w:rsidRPr="00032E93" w:rsidRDefault="00032E93" w:rsidP="00032E93">
            <w:pPr>
              <w:pStyle w:val="ListParagraph"/>
              <w:rPr>
                <w:sz w:val="24"/>
                <w:szCs w:val="24"/>
              </w:rPr>
            </w:pPr>
            <w:r w:rsidRPr="00032E93">
              <w:rPr>
                <w:sz w:val="24"/>
                <w:szCs w:val="24"/>
              </w:rPr>
              <w:t xml:space="preserve">     WHERE a.CHDRNUM = b.CHDRNUM</w:t>
            </w:r>
          </w:p>
          <w:p w:rsidR="00032E93" w:rsidRPr="00032E93" w:rsidRDefault="00032E93" w:rsidP="00032E93">
            <w:pPr>
              <w:pStyle w:val="ListParagraph"/>
              <w:rPr>
                <w:sz w:val="24"/>
                <w:szCs w:val="24"/>
              </w:rPr>
            </w:pPr>
            <w:r w:rsidRPr="00032E93">
              <w:rPr>
                <w:sz w:val="24"/>
                <w:szCs w:val="24"/>
              </w:rPr>
              <w:t xml:space="preserve">       AND a.CHDRNUM = c.CHDRNUM</w:t>
            </w:r>
          </w:p>
          <w:p w:rsidR="00032E93" w:rsidRPr="00032E93" w:rsidRDefault="00032E93" w:rsidP="00032E93">
            <w:pPr>
              <w:pStyle w:val="ListParagraph"/>
              <w:rPr>
                <w:sz w:val="24"/>
                <w:szCs w:val="24"/>
              </w:rPr>
            </w:pPr>
            <w:r w:rsidRPr="00032E93">
              <w:rPr>
                <w:sz w:val="24"/>
                <w:szCs w:val="24"/>
              </w:rPr>
              <w:t xml:space="preserve">       AND a.CHDRNUM = a.MPLNUM;*/</w:t>
            </w:r>
          </w:p>
          <w:p w:rsidR="00032E93" w:rsidRPr="00032E93" w:rsidRDefault="00032E93" w:rsidP="00032E93">
            <w:pPr>
              <w:pStyle w:val="ListParagraph"/>
              <w:rPr>
                <w:sz w:val="24"/>
                <w:szCs w:val="24"/>
              </w:rPr>
            </w:pPr>
            <w:r w:rsidRPr="00032E93">
              <w:rPr>
                <w:sz w:val="24"/>
                <w:szCs w:val="24"/>
              </w:rPr>
              <w:t xml:space="preserve">  ----------------------</w:t>
            </w:r>
          </w:p>
          <w:p w:rsidR="00032E93" w:rsidRPr="00032E93" w:rsidRDefault="00032E93" w:rsidP="00032E93">
            <w:pPr>
              <w:pStyle w:val="ListParagraph"/>
              <w:rPr>
                <w:sz w:val="24"/>
                <w:szCs w:val="24"/>
              </w:rPr>
            </w:pPr>
            <w:r w:rsidRPr="00032E93">
              <w:rPr>
                <w:sz w:val="24"/>
                <w:szCs w:val="24"/>
              </w:rPr>
              <w:t xml:space="preserve">    --MB18: END : Commenting below query becasue of parallel issue</w:t>
            </w:r>
          </w:p>
          <w:p w:rsidR="00032E93" w:rsidRPr="00032E93" w:rsidRDefault="00032E93" w:rsidP="00032E93">
            <w:pPr>
              <w:pStyle w:val="ListParagraph"/>
              <w:rPr>
                <w:sz w:val="24"/>
                <w:szCs w:val="24"/>
              </w:rPr>
            </w:pPr>
            <w:r w:rsidRPr="00032E93">
              <w:rPr>
                <w:sz w:val="24"/>
                <w:szCs w:val="24"/>
              </w:rPr>
              <w:t xml:space="preserve">  ---------Common Function Calling---------</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pkg_common_dmmb.getmpolinfo(getmpol =&gt; getmpol);</w:t>
            </w:r>
          </w:p>
          <w:p w:rsidR="00032E93" w:rsidRPr="00032E93" w:rsidRDefault="00032E93" w:rsidP="00032E93">
            <w:pPr>
              <w:pStyle w:val="ListParagraph"/>
              <w:rPr>
                <w:sz w:val="24"/>
                <w:szCs w:val="24"/>
              </w:rPr>
            </w:pPr>
            <w:r w:rsidRPr="00032E93">
              <w:rPr>
                <w:sz w:val="24"/>
                <w:szCs w:val="24"/>
              </w:rPr>
              <w:t xml:space="preserve">    pkg_dm_common_operations.getdefaultvalues(i_itemname =&gt; c_bq9sc, i_company =&gt; i_company, o_defaultvalues =&gt; o_defaultvalues);</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pkg_dm_common_operations.geterrordesc(i_module_name =&gt; 'DMMB', o_errortext =&gt; o_errortext);</w:t>
            </w:r>
          </w:p>
          <w:p w:rsidR="00032E93" w:rsidRPr="00032E93" w:rsidRDefault="00032E93" w:rsidP="00032E93">
            <w:pPr>
              <w:pStyle w:val="ListParagraph"/>
              <w:rPr>
                <w:sz w:val="24"/>
                <w:szCs w:val="24"/>
              </w:rPr>
            </w:pPr>
            <w:r w:rsidRPr="00032E93">
              <w:rPr>
                <w:sz w:val="24"/>
                <w:szCs w:val="24"/>
              </w:rPr>
              <w:t xml:space="preserve">    pkg_common_dmmb.getitemvalue(itemexist =&gt; itemexist);</w:t>
            </w:r>
          </w:p>
          <w:p w:rsidR="00032E93" w:rsidRPr="00032E93" w:rsidRDefault="00032E93" w:rsidP="00032E93">
            <w:pPr>
              <w:pStyle w:val="ListParagraph"/>
              <w:rPr>
                <w:sz w:val="24"/>
                <w:szCs w:val="24"/>
              </w:rPr>
            </w:pPr>
            <w:r w:rsidRPr="00032E93">
              <w:rPr>
                <w:sz w:val="24"/>
                <w:szCs w:val="24"/>
              </w:rPr>
              <w:t xml:space="preserve">    pkg_common_dmmb.getzigvalue(getzigvalue =&gt; getzigvalue);</w:t>
            </w:r>
          </w:p>
          <w:p w:rsidR="00032E93" w:rsidRPr="00032E93" w:rsidRDefault="00032E93" w:rsidP="00032E93">
            <w:pPr>
              <w:pStyle w:val="ListParagraph"/>
              <w:rPr>
                <w:sz w:val="24"/>
                <w:szCs w:val="24"/>
              </w:rPr>
            </w:pPr>
            <w:r w:rsidRPr="00032E93">
              <w:rPr>
                <w:sz w:val="24"/>
                <w:szCs w:val="24"/>
              </w:rPr>
              <w:t xml:space="preserve">    pkg_common_dmmb.checksalplan(checksalplan =&gt; checksalplan);</w:t>
            </w:r>
          </w:p>
          <w:p w:rsidR="00032E93" w:rsidRPr="00032E93" w:rsidRDefault="00032E93" w:rsidP="00032E93">
            <w:pPr>
              <w:pStyle w:val="ListParagraph"/>
              <w:rPr>
                <w:sz w:val="24"/>
                <w:szCs w:val="24"/>
              </w:rPr>
            </w:pPr>
            <w:r w:rsidRPr="00032E93">
              <w:rPr>
                <w:sz w:val="24"/>
                <w:szCs w:val="24"/>
              </w:rPr>
              <w:t xml:space="preserve">    pkg_common_dmmb.getzinstype(getzinstype =&gt; getzinstype);</w:t>
            </w:r>
          </w:p>
          <w:p w:rsidR="00032E93" w:rsidRPr="00032E93" w:rsidRDefault="00032E93" w:rsidP="00032E93">
            <w:pPr>
              <w:pStyle w:val="ListParagraph"/>
              <w:rPr>
                <w:sz w:val="24"/>
                <w:szCs w:val="24"/>
              </w:rPr>
            </w:pPr>
            <w:r w:rsidRPr="00032E93">
              <w:rPr>
                <w:sz w:val="24"/>
                <w:szCs w:val="24"/>
              </w:rPr>
              <w:t xml:space="preserve">    pkg_common_dmmb.getdfpo(getdfpo =&gt; getdfpo);</w:t>
            </w:r>
          </w:p>
          <w:p w:rsidR="00032E93" w:rsidRPr="00032E93" w:rsidRDefault="00032E93" w:rsidP="00032E93">
            <w:pPr>
              <w:pStyle w:val="ListParagraph"/>
              <w:rPr>
                <w:sz w:val="24"/>
                <w:szCs w:val="24"/>
              </w:rPr>
            </w:pPr>
            <w:r w:rsidRPr="00032E93">
              <w:rPr>
                <w:sz w:val="24"/>
                <w:szCs w:val="24"/>
              </w:rPr>
              <w:t>--MB 18: FOR PGA not used pkg_common_dmmb.getclba(getclba =&gt; getclba);</w:t>
            </w:r>
          </w:p>
          <w:p w:rsidR="00032E93" w:rsidRPr="00032E93" w:rsidRDefault="00032E93" w:rsidP="00032E93">
            <w:pPr>
              <w:pStyle w:val="ListParagraph"/>
              <w:rPr>
                <w:sz w:val="24"/>
                <w:szCs w:val="24"/>
              </w:rPr>
            </w:pPr>
            <w:r w:rsidRPr="00032E93">
              <w:rPr>
                <w:sz w:val="24"/>
                <w:szCs w:val="24"/>
              </w:rPr>
              <w:t xml:space="preserve">    pkg_common_dmmb.checkendorser(zendcde =&gt; zendcde);</w:t>
            </w:r>
          </w:p>
          <w:p w:rsidR="00032E93" w:rsidRPr="00032E93" w:rsidRDefault="00032E93" w:rsidP="00032E93">
            <w:pPr>
              <w:pStyle w:val="ListParagraph"/>
              <w:rPr>
                <w:sz w:val="24"/>
                <w:szCs w:val="24"/>
              </w:rPr>
            </w:pPr>
            <w:r w:rsidRPr="00032E93">
              <w:rPr>
                <w:sz w:val="24"/>
                <w:szCs w:val="24"/>
              </w:rPr>
              <w:t xml:space="preserve">    pkg_common_dmmb.checkcampcde(campcode =&gt; campcode);</w:t>
            </w:r>
          </w:p>
          <w:p w:rsidR="00032E93" w:rsidRPr="00032E93" w:rsidRDefault="00032E93" w:rsidP="00032E93">
            <w:pPr>
              <w:pStyle w:val="ListParagraph"/>
              <w:rPr>
                <w:sz w:val="24"/>
                <w:szCs w:val="24"/>
              </w:rPr>
            </w:pPr>
            <w:r w:rsidRPr="00032E93">
              <w:rPr>
                <w:sz w:val="24"/>
                <w:szCs w:val="24"/>
              </w:rPr>
              <w:t xml:space="preserve">    pkg_common_dmmb.checkpoldup(checkpoldup =&gt; checkpoldup);</w:t>
            </w:r>
          </w:p>
          <w:p w:rsidR="00032E93" w:rsidRPr="00032E93" w:rsidRDefault="00032E93" w:rsidP="00032E93">
            <w:pPr>
              <w:pStyle w:val="ListParagraph"/>
              <w:rPr>
                <w:sz w:val="24"/>
                <w:szCs w:val="24"/>
              </w:rPr>
            </w:pPr>
            <w:r w:rsidRPr="00032E93">
              <w:rPr>
                <w:sz w:val="24"/>
                <w:szCs w:val="24"/>
              </w:rPr>
              <w:t xml:space="preserve">  --MB 18: For PGA pkg_common_dmmb.checkclntdob(clntdob =&gt; clntdob);</w:t>
            </w:r>
          </w:p>
          <w:p w:rsidR="00032E93" w:rsidRPr="00032E93" w:rsidRDefault="00032E93" w:rsidP="00032E93">
            <w:pPr>
              <w:pStyle w:val="ListParagraph"/>
              <w:rPr>
                <w:sz w:val="24"/>
                <w:szCs w:val="24"/>
              </w:rPr>
            </w:pPr>
            <w:r w:rsidRPr="00032E93">
              <w:rPr>
                <w:sz w:val="24"/>
                <w:szCs w:val="24"/>
              </w:rPr>
              <w:t xml:space="preserve">   --MB 18: For PGA pkg_common_dmmb.getmbrp1info(mbrp1info =&gt; mbrp1info);</w:t>
            </w:r>
          </w:p>
          <w:p w:rsidR="00032E93" w:rsidRPr="00032E93" w:rsidRDefault="00032E93" w:rsidP="00032E93">
            <w:pPr>
              <w:pStyle w:val="ListParagraph"/>
              <w:rPr>
                <w:sz w:val="24"/>
                <w:szCs w:val="24"/>
              </w:rPr>
            </w:pPr>
            <w:r w:rsidRPr="00032E93">
              <w:rPr>
                <w:sz w:val="24"/>
                <w:szCs w:val="24"/>
              </w:rPr>
              <w:t xml:space="preserve">    pkg_common_dmmb.getfacthouse(facthouse =&gt; facthouse); -- MB3</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---------Common Function Calling------------</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pkg_dm_common_operations.createzdoepf(i_tablename =&gt; v_tableNameMB);</w:t>
            </w:r>
          </w:p>
          <w:p w:rsidR="00032E93" w:rsidRPr="00032E93" w:rsidRDefault="00032E93" w:rsidP="00032E93">
            <w:pPr>
              <w:pStyle w:val="ListParagraph"/>
              <w:rPr>
                <w:sz w:val="24"/>
                <w:szCs w:val="24"/>
              </w:rPr>
            </w:pPr>
            <w:r w:rsidRPr="00032E93">
              <w:rPr>
                <w:sz w:val="24"/>
                <w:szCs w:val="24"/>
              </w:rPr>
              <w:t xml:space="preserve">  --pkg_dm_common_operations.createzdoepf(i_tablename =&gt; v_tableNameIN);</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/*SELECT COUNT(*)</w:t>
            </w:r>
          </w:p>
          <w:p w:rsidR="00032E93" w:rsidRPr="00032E93" w:rsidRDefault="00032E93" w:rsidP="00032E93">
            <w:pPr>
              <w:pStyle w:val="ListParagraph"/>
              <w:rPr>
                <w:sz w:val="24"/>
                <w:szCs w:val="24"/>
              </w:rPr>
            </w:pPr>
            <w:r w:rsidRPr="00032E93">
              <w:rPr>
                <w:sz w:val="24"/>
                <w:szCs w:val="24"/>
              </w:rPr>
              <w:lastRenderedPageBreak/>
              <w:t xml:space="preserve">  INTO v_zdoecrtcountMB</w:t>
            </w:r>
          </w:p>
          <w:p w:rsidR="00032E93" w:rsidRPr="00032E93" w:rsidRDefault="00032E93" w:rsidP="00032E93">
            <w:pPr>
              <w:pStyle w:val="ListParagraph"/>
              <w:rPr>
                <w:sz w:val="24"/>
                <w:szCs w:val="24"/>
              </w:rPr>
            </w:pPr>
            <w:r w:rsidRPr="00032E93">
              <w:rPr>
                <w:sz w:val="24"/>
                <w:szCs w:val="24"/>
              </w:rPr>
              <w:t xml:space="preserve">  FROM user_tables</w:t>
            </w:r>
          </w:p>
          <w:p w:rsidR="00032E93" w:rsidRPr="00032E93" w:rsidRDefault="00032E93" w:rsidP="00032E93">
            <w:pPr>
              <w:pStyle w:val="ListParagraph"/>
              <w:rPr>
                <w:sz w:val="24"/>
                <w:szCs w:val="24"/>
              </w:rPr>
            </w:pPr>
            <w:r w:rsidRPr="00032E93">
              <w:rPr>
                <w:sz w:val="24"/>
                <w:szCs w:val="24"/>
              </w:rPr>
              <w:t xml:space="preserve">  WHERE TRIM(TABLE_NAME) = v_tableNameMB;</w:t>
            </w:r>
          </w:p>
          <w:p w:rsidR="00032E93" w:rsidRPr="00032E93" w:rsidRDefault="00032E93" w:rsidP="00032E93">
            <w:pPr>
              <w:pStyle w:val="ListParagraph"/>
              <w:rPr>
                <w:sz w:val="24"/>
                <w:szCs w:val="24"/>
              </w:rPr>
            </w:pPr>
            <w:r w:rsidRPr="00032E93">
              <w:rPr>
                <w:sz w:val="24"/>
                <w:szCs w:val="24"/>
              </w:rPr>
              <w:t xml:space="preserve">  SELECT COUNT(*)</w:t>
            </w:r>
          </w:p>
          <w:p w:rsidR="00032E93" w:rsidRPr="00032E93" w:rsidRDefault="00032E93" w:rsidP="00032E93">
            <w:pPr>
              <w:pStyle w:val="ListParagraph"/>
              <w:rPr>
                <w:sz w:val="24"/>
                <w:szCs w:val="24"/>
              </w:rPr>
            </w:pPr>
            <w:r w:rsidRPr="00032E93">
              <w:rPr>
                <w:sz w:val="24"/>
                <w:szCs w:val="24"/>
              </w:rPr>
              <w:t xml:space="preserve">  INTO v_zdoecrtcountIN</w:t>
            </w:r>
          </w:p>
          <w:p w:rsidR="00032E93" w:rsidRPr="00032E93" w:rsidRDefault="00032E93" w:rsidP="00032E93">
            <w:pPr>
              <w:pStyle w:val="ListParagraph"/>
              <w:rPr>
                <w:sz w:val="24"/>
                <w:szCs w:val="24"/>
              </w:rPr>
            </w:pPr>
            <w:r w:rsidRPr="00032E93">
              <w:rPr>
                <w:sz w:val="24"/>
                <w:szCs w:val="24"/>
              </w:rPr>
              <w:t xml:space="preserve">  FROM user_tables</w:t>
            </w:r>
          </w:p>
          <w:p w:rsidR="00032E93" w:rsidRPr="00032E93" w:rsidRDefault="00032E93" w:rsidP="00032E93">
            <w:pPr>
              <w:pStyle w:val="ListParagraph"/>
              <w:rPr>
                <w:sz w:val="24"/>
                <w:szCs w:val="24"/>
              </w:rPr>
            </w:pPr>
            <w:r w:rsidRPr="00032E93">
              <w:rPr>
                <w:sz w:val="24"/>
                <w:szCs w:val="24"/>
              </w:rPr>
              <w:t xml:space="preserve">  WHERE TRIM(TABLE_NAME) = v_tableNameIN;</w:t>
            </w:r>
          </w:p>
          <w:p w:rsidR="00032E93" w:rsidRPr="00032E93" w:rsidRDefault="00032E93" w:rsidP="00032E93">
            <w:pPr>
              <w:pStyle w:val="ListParagraph"/>
              <w:rPr>
                <w:sz w:val="24"/>
                <w:szCs w:val="24"/>
              </w:rPr>
            </w:pPr>
            <w:r w:rsidRPr="00032E93">
              <w:rPr>
                <w:sz w:val="24"/>
                <w:szCs w:val="24"/>
              </w:rPr>
              <w:t xml:space="preserve">  */</w:t>
            </w:r>
          </w:p>
          <w:p w:rsidR="00032E93" w:rsidRPr="00032E93" w:rsidRDefault="00032E93" w:rsidP="00032E93">
            <w:pPr>
              <w:pStyle w:val="ListParagraph"/>
              <w:rPr>
                <w:sz w:val="24"/>
                <w:szCs w:val="24"/>
              </w:rPr>
            </w:pPr>
            <w:r w:rsidRPr="00032E93">
              <w:rPr>
                <w:sz w:val="24"/>
                <w:szCs w:val="24"/>
              </w:rPr>
              <w:t xml:space="preserve">    i_trdt := substr(i_trdt1, 3, 6);</w:t>
            </w:r>
          </w:p>
          <w:p w:rsidR="00032E93" w:rsidRPr="00032E93" w:rsidRDefault="00032E93" w:rsidP="00032E93">
            <w:pPr>
              <w:pStyle w:val="ListParagraph"/>
              <w:rPr>
                <w:sz w:val="24"/>
                <w:szCs w:val="24"/>
              </w:rPr>
            </w:pPr>
            <w:r w:rsidRPr="00032E93">
              <w:rPr>
                <w:sz w:val="24"/>
                <w:szCs w:val="24"/>
              </w:rPr>
              <w:t>/* OPEN cur_mbr_ind_p1;</w:t>
            </w:r>
          </w:p>
          <w:p w:rsidR="00032E93" w:rsidRPr="00032E93" w:rsidRDefault="00032E93" w:rsidP="00032E93">
            <w:pPr>
              <w:pStyle w:val="ListParagraph"/>
              <w:rPr>
                <w:sz w:val="24"/>
                <w:szCs w:val="24"/>
              </w:rPr>
            </w:pPr>
            <w:r w:rsidRPr="00032E93">
              <w:rPr>
                <w:sz w:val="24"/>
                <w:szCs w:val="24"/>
              </w:rPr>
              <w:t xml:space="preserve">  &lt;&lt;skipRecord&gt;&gt;</w:t>
            </w:r>
          </w:p>
          <w:p w:rsidR="00032E93" w:rsidRPr="00032E93" w:rsidRDefault="00032E93" w:rsidP="00032E93">
            <w:pPr>
              <w:pStyle w:val="ListParagraph"/>
              <w:rPr>
                <w:sz w:val="24"/>
                <w:szCs w:val="24"/>
              </w:rPr>
            </w:pPr>
            <w:r w:rsidRPr="00032E93">
              <w:rPr>
                <w:sz w:val="24"/>
                <w:szCs w:val="24"/>
              </w:rPr>
              <w:t xml:space="preserve">  LOOP</w:t>
            </w:r>
          </w:p>
          <w:p w:rsidR="00032E93" w:rsidRPr="00032E93" w:rsidRDefault="00032E93" w:rsidP="00032E93">
            <w:pPr>
              <w:pStyle w:val="ListParagraph"/>
              <w:rPr>
                <w:sz w:val="24"/>
                <w:szCs w:val="24"/>
              </w:rPr>
            </w:pPr>
            <w:r w:rsidRPr="00032E93">
              <w:rPr>
                <w:sz w:val="24"/>
                <w:szCs w:val="24"/>
              </w:rPr>
              <w:t xml:space="preserve">    FETCH cur_mbr_ind_p1</w:t>
            </w:r>
          </w:p>
          <w:p w:rsidR="00032E93" w:rsidRPr="00032E93" w:rsidRDefault="00032E93" w:rsidP="00032E93">
            <w:pPr>
              <w:pStyle w:val="ListParagraph"/>
              <w:rPr>
                <w:sz w:val="24"/>
                <w:szCs w:val="24"/>
              </w:rPr>
            </w:pPr>
            <w:r w:rsidRPr="00032E93">
              <w:rPr>
                <w:sz w:val="24"/>
                <w:szCs w:val="24"/>
              </w:rPr>
              <w:t xml:space="preserve">      INTO obj_mbrindp1;</w:t>
            </w:r>
          </w:p>
          <w:p w:rsidR="00032E93" w:rsidRPr="00032E93" w:rsidRDefault="00032E93" w:rsidP="00032E93">
            <w:pPr>
              <w:pStyle w:val="ListParagraph"/>
              <w:rPr>
                <w:sz w:val="24"/>
                <w:szCs w:val="24"/>
              </w:rPr>
            </w:pPr>
            <w:r w:rsidRPr="00032E93">
              <w:rPr>
                <w:sz w:val="24"/>
                <w:szCs w:val="24"/>
              </w:rPr>
              <w:t xml:space="preserve">    EXIT WHEN cur_mbr_ind_p1%notfound;*/</w:t>
            </w:r>
          </w:p>
          <w:p w:rsidR="00032E93" w:rsidRPr="00032E93" w:rsidRDefault="00032E93" w:rsidP="00032E93">
            <w:pPr>
              <w:pStyle w:val="ListParagraph"/>
              <w:rPr>
                <w:sz w:val="24"/>
                <w:szCs w:val="24"/>
              </w:rPr>
            </w:pPr>
            <w:r w:rsidRPr="00032E93">
              <w:rPr>
                <w:sz w:val="24"/>
                <w:szCs w:val="24"/>
              </w:rPr>
              <w:t xml:space="preserve">    ---MB18: </w:t>
            </w:r>
          </w:p>
          <w:p w:rsidR="00032E93" w:rsidRPr="00032E93" w:rsidRDefault="00032E93" w:rsidP="00032E93">
            <w:pPr>
              <w:pStyle w:val="ListParagraph"/>
              <w:rPr>
                <w:sz w:val="24"/>
                <w:szCs w:val="24"/>
              </w:rPr>
            </w:pPr>
            <w:r w:rsidRPr="00032E93">
              <w:rPr>
                <w:sz w:val="24"/>
                <w:szCs w:val="24"/>
              </w:rPr>
              <w:t xml:space="preserve">    OPEN cur_mbr_ind_p1;</w:t>
            </w:r>
          </w:p>
          <w:p w:rsidR="00032E93" w:rsidRPr="00032E93" w:rsidRDefault="00032E93" w:rsidP="00032E93">
            <w:pPr>
              <w:pStyle w:val="ListParagraph"/>
              <w:rPr>
                <w:sz w:val="24"/>
                <w:szCs w:val="24"/>
              </w:rPr>
            </w:pPr>
            <w:r w:rsidRPr="00032E93">
              <w:rPr>
                <w:sz w:val="24"/>
                <w:szCs w:val="24"/>
              </w:rPr>
              <w:t xml:space="preserve">    LOOP</w:t>
            </w:r>
          </w:p>
          <w:p w:rsidR="00032E93" w:rsidRPr="00032E93" w:rsidRDefault="00032E93" w:rsidP="00032E93">
            <w:pPr>
              <w:pStyle w:val="ListParagraph"/>
              <w:rPr>
                <w:sz w:val="24"/>
                <w:szCs w:val="24"/>
              </w:rPr>
            </w:pPr>
            <w:r w:rsidRPr="00032E93">
              <w:rPr>
                <w:sz w:val="24"/>
                <w:szCs w:val="24"/>
              </w:rPr>
              <w:t xml:space="preserve">        FETCH cur_mbr_ind_p1 BULK COLLECT INTO mbrind1_list LIMIT 5000;</w:t>
            </w:r>
          </w:p>
          <w:p w:rsidR="00032E93" w:rsidRPr="00032E93" w:rsidRDefault="00032E93" w:rsidP="00032E93">
            <w:pPr>
              <w:pStyle w:val="ListParagraph"/>
              <w:rPr>
                <w:sz w:val="24"/>
                <w:szCs w:val="24"/>
              </w:rPr>
            </w:pPr>
            <w:r w:rsidRPr="00032E93">
              <w:rPr>
                <w:sz w:val="24"/>
                <w:szCs w:val="24"/>
              </w:rPr>
              <w:t xml:space="preserve">        &lt;&lt; skiprecord &gt;&gt;</w:t>
            </w:r>
          </w:p>
          <w:p w:rsidR="00032E93" w:rsidRPr="00032E93" w:rsidRDefault="00032E93" w:rsidP="00032E93">
            <w:pPr>
              <w:pStyle w:val="ListParagraph"/>
              <w:rPr>
                <w:sz w:val="24"/>
                <w:szCs w:val="24"/>
              </w:rPr>
            </w:pPr>
            <w:r w:rsidRPr="00032E93">
              <w:rPr>
                <w:sz w:val="24"/>
                <w:szCs w:val="24"/>
              </w:rPr>
              <w:t xml:space="preserve">    ---MB18: </w:t>
            </w:r>
          </w:p>
          <w:p w:rsidR="00032E93" w:rsidRPr="00032E93" w:rsidRDefault="00032E93" w:rsidP="00032E93">
            <w:pPr>
              <w:pStyle w:val="ListParagraph"/>
              <w:rPr>
                <w:sz w:val="24"/>
                <w:szCs w:val="24"/>
              </w:rPr>
            </w:pPr>
            <w:r w:rsidRPr="00032E93">
              <w:rPr>
                <w:sz w:val="24"/>
                <w:szCs w:val="24"/>
              </w:rPr>
              <w:t xml:space="preserve">         FOR i IN 1..mbrind1_list.count LOOP</w:t>
            </w:r>
          </w:p>
          <w:p w:rsidR="00032E93" w:rsidRPr="00032E93" w:rsidRDefault="00032E93" w:rsidP="00032E93">
            <w:pPr>
              <w:pStyle w:val="ListParagraph"/>
              <w:rPr>
                <w:sz w:val="24"/>
                <w:szCs w:val="24"/>
              </w:rPr>
            </w:pPr>
            <w:r w:rsidRPr="00032E93">
              <w:rPr>
                <w:sz w:val="24"/>
                <w:szCs w:val="24"/>
              </w:rPr>
              <w:t xml:space="preserve">     --    dbms_output.put_line('Loop 1 start');</w:t>
            </w:r>
          </w:p>
          <w:p w:rsidR="00032E93" w:rsidRPr="00032E93" w:rsidRDefault="00032E93" w:rsidP="00032E93">
            <w:pPr>
              <w:pStyle w:val="ListParagraph"/>
              <w:rPr>
                <w:sz w:val="24"/>
                <w:szCs w:val="24"/>
              </w:rPr>
            </w:pPr>
            <w:r w:rsidRPr="00032E93">
              <w:rPr>
                <w:sz w:val="24"/>
                <w:szCs w:val="24"/>
              </w:rPr>
              <w:t xml:space="preserve">            i_text := start_id</w:t>
            </w:r>
          </w:p>
          <w:p w:rsidR="00032E93" w:rsidRPr="00032E93" w:rsidRDefault="00032E93" w:rsidP="00032E93">
            <w:pPr>
              <w:pStyle w:val="ListParagraph"/>
              <w:rPr>
                <w:sz w:val="24"/>
                <w:szCs w:val="24"/>
              </w:rPr>
            </w:pPr>
            <w:r w:rsidRPr="00032E93">
              <w:rPr>
                <w:sz w:val="24"/>
                <w:szCs w:val="24"/>
              </w:rPr>
              <w:t xml:space="preserve">                      || '-'</w:t>
            </w:r>
          </w:p>
          <w:p w:rsidR="00032E93" w:rsidRPr="00032E93" w:rsidRDefault="00032E93" w:rsidP="00032E93">
            <w:pPr>
              <w:pStyle w:val="ListParagraph"/>
              <w:rPr>
                <w:sz w:val="24"/>
                <w:szCs w:val="24"/>
              </w:rPr>
            </w:pPr>
            <w:r w:rsidRPr="00032E93">
              <w:rPr>
                <w:sz w:val="24"/>
                <w:szCs w:val="24"/>
              </w:rPr>
              <w:t xml:space="preserve">                      || end_id;</w:t>
            </w:r>
          </w:p>
          <w:p w:rsidR="00032E93" w:rsidRPr="00032E93" w:rsidRDefault="00032E93" w:rsidP="00032E93">
            <w:pPr>
              <w:pStyle w:val="ListParagraph"/>
              <w:rPr>
                <w:sz w:val="24"/>
                <w:szCs w:val="24"/>
              </w:rPr>
            </w:pPr>
            <w:r w:rsidRPr="00032E93">
              <w:rPr>
                <w:sz w:val="24"/>
                <w:szCs w:val="24"/>
              </w:rPr>
              <w:t xml:space="preserve">            dmlog_info(i_lkey =&gt; 'Parallel excution in loop', i_ltext =&gt; i_text);</w:t>
            </w:r>
          </w:p>
          <w:p w:rsidR="00032E93" w:rsidRPr="00032E93" w:rsidRDefault="00032E93" w:rsidP="00032E93">
            <w:pPr>
              <w:pStyle w:val="ListParagraph"/>
              <w:rPr>
                <w:sz w:val="24"/>
                <w:szCs w:val="24"/>
              </w:rPr>
            </w:pPr>
            <w:r w:rsidRPr="00032E93">
              <w:rPr>
                <w:sz w:val="24"/>
                <w:szCs w:val="24"/>
              </w:rPr>
              <w:t xml:space="preserve">            obj_mbrindp1 := mbrind1_list(i);</w:t>
            </w:r>
          </w:p>
          <w:p w:rsidR="00032E93" w:rsidRPr="00032E93" w:rsidRDefault="00032E93" w:rsidP="00032E93">
            <w:pPr>
              <w:pStyle w:val="ListParagraph"/>
              <w:rPr>
                <w:sz w:val="24"/>
                <w:szCs w:val="24"/>
              </w:rPr>
            </w:pPr>
            <w:r w:rsidRPr="00032E93">
              <w:rPr>
                <w:sz w:val="24"/>
                <w:szCs w:val="24"/>
              </w:rPr>
              <w:t xml:space="preserve">            IF trim(obj_mbrindp1.cnttypind) = 'I' THEN</w:t>
            </w:r>
          </w:p>
          <w:p w:rsidR="00032E93" w:rsidRPr="00032E93" w:rsidRDefault="00032E93" w:rsidP="00032E93">
            <w:pPr>
              <w:pStyle w:val="ListParagraph"/>
              <w:rPr>
                <w:sz w:val="24"/>
                <w:szCs w:val="24"/>
              </w:rPr>
            </w:pPr>
            <w:r w:rsidRPr="00032E93">
              <w:rPr>
                <w:sz w:val="24"/>
                <w:szCs w:val="24"/>
              </w:rPr>
              <w:t xml:space="preserve">                v_prefix := c_prefix_indv;</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t xml:space="preserve">                v_prefix := c_prefix_mebr;</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v_refkeyp1 := substr(trim(obj_mbrindp1.refnum), 1, 8);</w:t>
            </w:r>
          </w:p>
          <w:p w:rsidR="00032E93" w:rsidRPr="00032E93" w:rsidRDefault="00032E93" w:rsidP="00032E93">
            <w:pPr>
              <w:pStyle w:val="ListParagraph"/>
              <w:rPr>
                <w:sz w:val="24"/>
                <w:szCs w:val="24"/>
              </w:rPr>
            </w:pPr>
            <w:r w:rsidRPr="00032E93">
              <w:rPr>
                <w:sz w:val="24"/>
                <w:szCs w:val="24"/>
              </w:rPr>
              <w:t xml:space="preserve">            v_refnump1 := substr(trim(obj_mbrindp1.refnum), 1, 8);</w:t>
            </w:r>
          </w:p>
          <w:p w:rsidR="00032E93" w:rsidRPr="00032E93" w:rsidRDefault="00032E93" w:rsidP="00032E93">
            <w:pPr>
              <w:pStyle w:val="ListParagraph"/>
              <w:rPr>
                <w:sz w:val="24"/>
                <w:szCs w:val="24"/>
              </w:rPr>
            </w:pPr>
            <w:r w:rsidRPr="00032E93">
              <w:rPr>
                <w:sz w:val="24"/>
                <w:szCs w:val="24"/>
              </w:rPr>
              <w:t xml:space="preserve">            v_refnumpseq := trim(obj_mbrindp1.refnum);</w:t>
            </w:r>
          </w:p>
          <w:p w:rsidR="00032E93" w:rsidRPr="00032E93" w:rsidRDefault="00032E93" w:rsidP="00032E93">
            <w:pPr>
              <w:pStyle w:val="ListParagraph"/>
              <w:rPr>
                <w:sz w:val="24"/>
                <w:szCs w:val="24"/>
              </w:rPr>
            </w:pPr>
            <w:r w:rsidRPr="00032E93">
              <w:rPr>
                <w:sz w:val="24"/>
                <w:szCs w:val="24"/>
              </w:rPr>
              <w:t xml:space="preserve">            v_seqno1 := substr(trim(obj_mbrindp1.refnum), 9, 3);</w:t>
            </w:r>
          </w:p>
          <w:p w:rsidR="00032E93" w:rsidRPr="00032E93" w:rsidRDefault="00032E93" w:rsidP="00032E93">
            <w:pPr>
              <w:pStyle w:val="ListParagraph"/>
              <w:rPr>
                <w:sz w:val="24"/>
                <w:szCs w:val="24"/>
              </w:rPr>
            </w:pPr>
            <w:r w:rsidRPr="00032E93">
              <w:rPr>
                <w:sz w:val="24"/>
                <w:szCs w:val="24"/>
              </w:rPr>
              <w:t xml:space="preserve">            v_seqnoincr := v_seqno1 + 1;</w:t>
            </w:r>
          </w:p>
          <w:p w:rsidR="00032E93" w:rsidRPr="00032E93" w:rsidRDefault="00032E93" w:rsidP="00032E93">
            <w:pPr>
              <w:pStyle w:val="ListParagraph"/>
              <w:rPr>
                <w:sz w:val="24"/>
                <w:szCs w:val="24"/>
              </w:rPr>
            </w:pPr>
            <w:r w:rsidRPr="00032E93">
              <w:rPr>
                <w:sz w:val="24"/>
                <w:szCs w:val="24"/>
              </w:rPr>
              <w:t xml:space="preserve">            v_seqno := 1;</w:t>
            </w:r>
          </w:p>
          <w:p w:rsidR="00032E93" w:rsidRPr="00032E93" w:rsidRDefault="00032E93" w:rsidP="00032E93">
            <w:pPr>
              <w:pStyle w:val="ListParagraph"/>
              <w:rPr>
                <w:sz w:val="24"/>
                <w:szCs w:val="24"/>
              </w:rPr>
            </w:pPr>
            <w:r w:rsidRPr="00032E93">
              <w:rPr>
                <w:sz w:val="24"/>
                <w:szCs w:val="24"/>
              </w:rPr>
              <w:t xml:space="preserve">            i_trmflag := 'N';</w:t>
            </w:r>
          </w:p>
          <w:p w:rsidR="00032E93" w:rsidRPr="00032E93" w:rsidRDefault="00032E93" w:rsidP="00032E93">
            <w:pPr>
              <w:pStyle w:val="ListParagraph"/>
              <w:rPr>
                <w:sz w:val="24"/>
                <w:szCs w:val="24"/>
              </w:rPr>
            </w:pPr>
            <w:r w:rsidRPr="00032E93">
              <w:rPr>
                <w:sz w:val="24"/>
                <w:szCs w:val="24"/>
              </w:rPr>
              <w:t xml:space="preserve">    ----------Initialization-------</w:t>
            </w:r>
          </w:p>
          <w:p w:rsidR="00032E93" w:rsidRPr="00032E93" w:rsidRDefault="00032E93" w:rsidP="00032E93">
            <w:pPr>
              <w:pStyle w:val="ListParagraph"/>
              <w:rPr>
                <w:sz w:val="24"/>
                <w:szCs w:val="24"/>
              </w:rPr>
            </w:pPr>
            <w:r w:rsidRPr="00032E93">
              <w:rPr>
                <w:sz w:val="24"/>
                <w:szCs w:val="24"/>
              </w:rPr>
              <w:lastRenderedPageBreak/>
              <w:t xml:space="preserve">            i_zdoe_infop1 := NULL;</w:t>
            </w:r>
          </w:p>
          <w:p w:rsidR="00032E93" w:rsidRPr="00032E93" w:rsidRDefault="00032E93" w:rsidP="00032E93">
            <w:pPr>
              <w:pStyle w:val="ListParagraph"/>
              <w:rPr>
                <w:sz w:val="24"/>
                <w:szCs w:val="24"/>
              </w:rPr>
            </w:pPr>
            <w:r w:rsidRPr="00032E93">
              <w:rPr>
                <w:sz w:val="24"/>
                <w:szCs w:val="24"/>
              </w:rPr>
              <w:t xml:space="preserve">            i_zdoe_infop1.i_zfilename := 'TITDMGMBRINDP1';</w:t>
            </w:r>
          </w:p>
          <w:p w:rsidR="00032E93" w:rsidRPr="00032E93" w:rsidRDefault="00032E93" w:rsidP="00032E93">
            <w:pPr>
              <w:pStyle w:val="ListParagraph"/>
              <w:rPr>
                <w:sz w:val="24"/>
                <w:szCs w:val="24"/>
              </w:rPr>
            </w:pPr>
            <w:r w:rsidRPr="00032E93">
              <w:rPr>
                <w:sz w:val="24"/>
                <w:szCs w:val="24"/>
              </w:rPr>
              <w:t xml:space="preserve">            i_zdoe_infop1.i_prefix := v_prefix;</w:t>
            </w:r>
          </w:p>
          <w:p w:rsidR="00032E93" w:rsidRPr="00032E93" w:rsidRDefault="00032E93" w:rsidP="00032E93">
            <w:pPr>
              <w:pStyle w:val="ListParagraph"/>
              <w:rPr>
                <w:sz w:val="24"/>
                <w:szCs w:val="24"/>
              </w:rPr>
            </w:pPr>
            <w:r w:rsidRPr="00032E93">
              <w:rPr>
                <w:sz w:val="24"/>
                <w:szCs w:val="24"/>
              </w:rPr>
              <w:t xml:space="preserve">            i_zdoe_infop1.i_scheduleno := i_schedulenumber;</w:t>
            </w:r>
          </w:p>
          <w:p w:rsidR="00032E93" w:rsidRPr="00032E93" w:rsidRDefault="00032E93" w:rsidP="00032E93">
            <w:pPr>
              <w:pStyle w:val="ListParagraph"/>
              <w:rPr>
                <w:sz w:val="24"/>
                <w:szCs w:val="24"/>
              </w:rPr>
            </w:pPr>
            <w:r w:rsidRPr="00032E93">
              <w:rPr>
                <w:sz w:val="24"/>
                <w:szCs w:val="24"/>
              </w:rPr>
              <w:t xml:space="preserve">            i_zdoe_infop1.i_refkey := trim(v_refkeyp1);</w:t>
            </w:r>
          </w:p>
          <w:p w:rsidR="00032E93" w:rsidRPr="00032E93" w:rsidRDefault="00032E93" w:rsidP="00032E93">
            <w:pPr>
              <w:pStyle w:val="ListParagraph"/>
              <w:rPr>
                <w:sz w:val="24"/>
                <w:szCs w:val="24"/>
              </w:rPr>
            </w:pPr>
            <w:r w:rsidRPr="00032E93">
              <w:rPr>
                <w:sz w:val="24"/>
                <w:szCs w:val="24"/>
              </w:rPr>
              <w:t xml:space="preserve">            IF ( trim(v_prefix) = 'MB' ) THEN</w:t>
            </w:r>
          </w:p>
          <w:p w:rsidR="00032E93" w:rsidRPr="00032E93" w:rsidRDefault="00032E93" w:rsidP="00032E93">
            <w:pPr>
              <w:pStyle w:val="ListParagraph"/>
              <w:rPr>
                <w:sz w:val="24"/>
                <w:szCs w:val="24"/>
              </w:rPr>
            </w:pPr>
            <w:r w:rsidRPr="00032E93">
              <w:rPr>
                <w:sz w:val="24"/>
                <w:szCs w:val="24"/>
              </w:rPr>
              <w:t xml:space="preserve">                i_zdoe_infop1.i_tablename := v_tablenamemb;</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t xml:space="preserve">                i_zdoe_infop1.i_tablename := v_tablenamein;</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  v_tablecnt := 1;</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v_isanyerrorp1 := 'N';</w:t>
            </w:r>
          </w:p>
          <w:p w:rsidR="00032E93" w:rsidRPr="00032E93" w:rsidRDefault="00032E93" w:rsidP="00032E93">
            <w:pPr>
              <w:pStyle w:val="ListParagraph"/>
              <w:rPr>
                <w:sz w:val="24"/>
                <w:szCs w:val="24"/>
              </w:rPr>
            </w:pPr>
            <w:r w:rsidRPr="00032E93">
              <w:rPr>
                <w:sz w:val="24"/>
                <w:szCs w:val="24"/>
              </w:rPr>
              <w:t xml:space="preserve">            v_errorcountp1 := 0;</w:t>
            </w:r>
          </w:p>
          <w:p w:rsidR="00032E93" w:rsidRPr="00032E93" w:rsidRDefault="00032E93" w:rsidP="00032E93">
            <w:pPr>
              <w:pStyle w:val="ListParagraph"/>
              <w:rPr>
                <w:sz w:val="24"/>
                <w:szCs w:val="24"/>
              </w:rPr>
            </w:pPr>
            <w:r w:rsidRPr="00032E93">
              <w:rPr>
                <w:sz w:val="24"/>
                <w:szCs w:val="24"/>
              </w:rPr>
              <w:t xml:space="preserve">            t_ercodep1(1) := NULL;</w:t>
            </w:r>
          </w:p>
          <w:p w:rsidR="00032E93" w:rsidRPr="00032E93" w:rsidRDefault="00032E93" w:rsidP="00032E93">
            <w:pPr>
              <w:pStyle w:val="ListParagraph"/>
              <w:rPr>
                <w:sz w:val="24"/>
                <w:szCs w:val="24"/>
              </w:rPr>
            </w:pPr>
            <w:r w:rsidRPr="00032E93">
              <w:rPr>
                <w:sz w:val="24"/>
                <w:szCs w:val="24"/>
              </w:rPr>
              <w:t xml:space="preserve">            t_ercodep1(2) := NULL;</w:t>
            </w:r>
          </w:p>
          <w:p w:rsidR="00032E93" w:rsidRPr="00032E93" w:rsidRDefault="00032E93" w:rsidP="00032E93">
            <w:pPr>
              <w:pStyle w:val="ListParagraph"/>
              <w:rPr>
                <w:sz w:val="24"/>
                <w:szCs w:val="24"/>
              </w:rPr>
            </w:pPr>
            <w:r w:rsidRPr="00032E93">
              <w:rPr>
                <w:sz w:val="24"/>
                <w:szCs w:val="24"/>
              </w:rPr>
              <w:t xml:space="preserve">            t_ercodep1(3) := NULL;</w:t>
            </w:r>
          </w:p>
          <w:p w:rsidR="00032E93" w:rsidRPr="00032E93" w:rsidRDefault="00032E93" w:rsidP="00032E93">
            <w:pPr>
              <w:pStyle w:val="ListParagraph"/>
              <w:rPr>
                <w:sz w:val="24"/>
                <w:szCs w:val="24"/>
              </w:rPr>
            </w:pPr>
            <w:r w:rsidRPr="00032E93">
              <w:rPr>
                <w:sz w:val="24"/>
                <w:szCs w:val="24"/>
              </w:rPr>
              <w:t xml:space="preserve">            t_ercodep1(4) := NULL;</w:t>
            </w:r>
          </w:p>
          <w:p w:rsidR="00032E93" w:rsidRPr="00032E93" w:rsidRDefault="00032E93" w:rsidP="00032E93">
            <w:pPr>
              <w:pStyle w:val="ListParagraph"/>
              <w:rPr>
                <w:sz w:val="24"/>
                <w:szCs w:val="24"/>
              </w:rPr>
            </w:pPr>
            <w:r w:rsidRPr="00032E93">
              <w:rPr>
                <w:sz w:val="24"/>
                <w:szCs w:val="24"/>
              </w:rPr>
              <w:t xml:space="preserve">            t_ercodep1(5) := NULL;</w:t>
            </w:r>
          </w:p>
          <w:p w:rsidR="00032E93" w:rsidRPr="00032E93" w:rsidRDefault="00032E93" w:rsidP="00032E93">
            <w:pPr>
              <w:pStyle w:val="ListParagraph"/>
              <w:rPr>
                <w:sz w:val="24"/>
                <w:szCs w:val="24"/>
              </w:rPr>
            </w:pPr>
            <w:r w:rsidRPr="00032E93">
              <w:rPr>
                <w:sz w:val="24"/>
                <w:szCs w:val="24"/>
              </w:rPr>
              <w:t xml:space="preserve">            errindex := 0;</w:t>
            </w:r>
          </w:p>
          <w:p w:rsidR="00032E93" w:rsidRPr="00032E93" w:rsidRDefault="00032E93" w:rsidP="00032E93">
            <w:pPr>
              <w:pStyle w:val="ListParagraph"/>
              <w:rPr>
                <w:sz w:val="24"/>
                <w:szCs w:val="24"/>
              </w:rPr>
            </w:pPr>
            <w:r w:rsidRPr="00032E93">
              <w:rPr>
                <w:sz w:val="24"/>
                <w:szCs w:val="24"/>
              </w:rPr>
              <w:t xml:space="preserve">            v_zprmsi := 0;</w:t>
            </w:r>
          </w:p>
          <w:p w:rsidR="00032E93" w:rsidRPr="00032E93" w:rsidRDefault="00032E93" w:rsidP="00032E93">
            <w:pPr>
              <w:pStyle w:val="ListParagraph"/>
              <w:rPr>
                <w:sz w:val="24"/>
                <w:szCs w:val="24"/>
              </w:rPr>
            </w:pPr>
            <w:r w:rsidRPr="00032E93">
              <w:rPr>
                <w:sz w:val="24"/>
                <w:szCs w:val="24"/>
              </w:rPr>
              <w:t xml:space="preserve">    ----------Initialization -------</w:t>
            </w:r>
          </w:p>
          <w:p w:rsidR="00032E93" w:rsidRPr="00032E93" w:rsidRDefault="00032E93" w:rsidP="00032E93">
            <w:pPr>
              <w:pStyle w:val="ListParagraph"/>
              <w:rPr>
                <w:sz w:val="24"/>
                <w:szCs w:val="24"/>
              </w:rPr>
            </w:pPr>
            <w:r w:rsidRPr="00032E93">
              <w:rPr>
                <w:sz w:val="24"/>
                <w:szCs w:val="24"/>
              </w:rPr>
              <w:t xml:space="preserve">    --dbms_output.put_line('TRIM(v_refnump1)==&gt;' || TRIM(v_refnump1));</w:t>
            </w:r>
          </w:p>
          <w:p w:rsidR="00032E93" w:rsidRPr="00032E93" w:rsidRDefault="00032E93" w:rsidP="00032E93">
            <w:pPr>
              <w:pStyle w:val="ListParagraph"/>
              <w:rPr>
                <w:sz w:val="24"/>
                <w:szCs w:val="24"/>
              </w:rPr>
            </w:pPr>
            <w:r w:rsidRPr="00032E93">
              <w:rPr>
                <w:sz w:val="24"/>
                <w:szCs w:val="24"/>
              </w:rPr>
              <w:t xml:space="preserve">    /**** MB4 :  MOD : condition change due to new requirement : START ****/</w:t>
            </w:r>
          </w:p>
          <w:p w:rsidR="00032E93" w:rsidRPr="00032E93" w:rsidRDefault="00032E93" w:rsidP="00032E93">
            <w:pPr>
              <w:pStyle w:val="ListParagraph"/>
              <w:rPr>
                <w:sz w:val="24"/>
                <w:szCs w:val="24"/>
              </w:rPr>
            </w:pPr>
            <w:r w:rsidRPr="00032E93">
              <w:rPr>
                <w:sz w:val="24"/>
                <w:szCs w:val="24"/>
              </w:rPr>
              <w:t xml:space="preserve">            v_temp_crdate := 0;</w:t>
            </w:r>
          </w:p>
          <w:p w:rsidR="00032E93" w:rsidRPr="00032E93" w:rsidRDefault="00032E93" w:rsidP="00032E93">
            <w:pPr>
              <w:pStyle w:val="ListParagraph"/>
              <w:rPr>
                <w:sz w:val="24"/>
                <w:szCs w:val="24"/>
              </w:rPr>
            </w:pPr>
            <w:r w:rsidRPr="00032E93">
              <w:rPr>
                <w:sz w:val="24"/>
                <w:szCs w:val="24"/>
              </w:rPr>
              <w:t xml:space="preserve">            SELECT</w:t>
            </w:r>
          </w:p>
          <w:p w:rsidR="00032E93" w:rsidRPr="00032E93" w:rsidRDefault="00032E93" w:rsidP="00032E93">
            <w:pPr>
              <w:pStyle w:val="ListParagraph"/>
              <w:rPr>
                <w:sz w:val="24"/>
                <w:szCs w:val="24"/>
              </w:rPr>
            </w:pPr>
            <w:r w:rsidRPr="00032E93">
              <w:rPr>
                <w:sz w:val="24"/>
                <w:szCs w:val="24"/>
              </w:rPr>
              <w:t xml:space="preserve">                to_number(TO_CHAR(TO_DATE(obj_mbrindp1.crdate, 'yyyymmdd') - 1, 'yyyymmdd'))</w:t>
            </w:r>
          </w:p>
          <w:p w:rsidR="00032E93" w:rsidRPr="00032E93" w:rsidRDefault="00032E93" w:rsidP="00032E93">
            <w:pPr>
              <w:pStyle w:val="ListParagraph"/>
              <w:rPr>
                <w:sz w:val="24"/>
                <w:szCs w:val="24"/>
              </w:rPr>
            </w:pPr>
            <w:r w:rsidRPr="00032E93">
              <w:rPr>
                <w:sz w:val="24"/>
                <w:szCs w:val="24"/>
              </w:rPr>
              <w:t xml:space="preserve">            INTO v_temp_crdate</w:t>
            </w:r>
          </w:p>
          <w:p w:rsidR="00032E93" w:rsidRPr="00032E93" w:rsidRDefault="00032E93" w:rsidP="00032E93">
            <w:pPr>
              <w:pStyle w:val="ListParagraph"/>
              <w:rPr>
                <w:sz w:val="24"/>
                <w:szCs w:val="24"/>
              </w:rPr>
            </w:pPr>
            <w:r w:rsidRPr="00032E93">
              <w:rPr>
                <w:sz w:val="24"/>
                <w:szCs w:val="24"/>
              </w:rPr>
              <w:t xml:space="preserve">            FROM</w:t>
            </w:r>
          </w:p>
          <w:p w:rsidR="00032E93" w:rsidRPr="00032E93" w:rsidRDefault="00032E93" w:rsidP="00032E93">
            <w:pPr>
              <w:pStyle w:val="ListParagraph"/>
              <w:rPr>
                <w:sz w:val="24"/>
                <w:szCs w:val="24"/>
              </w:rPr>
            </w:pPr>
            <w:r w:rsidRPr="00032E93">
              <w:rPr>
                <w:sz w:val="24"/>
                <w:szCs w:val="24"/>
              </w:rPr>
              <w:t xml:space="preserve">                dual;</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   dbms_output.put_line(obj_mbrindp1.crdate  || '   ' || v_temp_crdate );</w:t>
            </w:r>
          </w:p>
          <w:p w:rsidR="00032E93" w:rsidRPr="00032E93" w:rsidRDefault="00032E93" w:rsidP="00032E93">
            <w:pPr>
              <w:pStyle w:val="ListParagraph"/>
              <w:rPr>
                <w:sz w:val="24"/>
                <w:szCs w:val="24"/>
              </w:rPr>
            </w:pPr>
            <w:r w:rsidRPr="00032E93">
              <w:rPr>
                <w:sz w:val="24"/>
                <w:szCs w:val="24"/>
              </w:rPr>
              <w:t xml:space="preserve">    /**** MB4 :  MOD : condition change due to new requirement : END ****/</w:t>
            </w:r>
          </w:p>
          <w:p w:rsidR="00032E93" w:rsidRPr="00032E93" w:rsidRDefault="00032E93" w:rsidP="00032E93">
            <w:pPr>
              <w:pStyle w:val="ListParagraph"/>
              <w:rPr>
                <w:sz w:val="24"/>
                <w:szCs w:val="24"/>
              </w:rPr>
            </w:pPr>
            <w:r w:rsidRPr="00032E93">
              <w:rPr>
                <w:sz w:val="24"/>
                <w:szCs w:val="24"/>
              </w:rPr>
              <w:t xml:space="preserve">    ---------------First part of validation -TITDMGMBRINDP1----------------------------------------</w:t>
            </w:r>
          </w:p>
          <w:p w:rsidR="00032E93" w:rsidRPr="00032E93" w:rsidRDefault="00032E93" w:rsidP="00032E93">
            <w:pPr>
              <w:pStyle w:val="ListParagraph"/>
              <w:rPr>
                <w:sz w:val="24"/>
                <w:szCs w:val="24"/>
              </w:rPr>
            </w:pPr>
            <w:r w:rsidRPr="00032E93">
              <w:rPr>
                <w:sz w:val="24"/>
                <w:szCs w:val="24"/>
              </w:rPr>
              <w:t xml:space="preserve">    --- MB12 : MOD : Change for state code based on termination conditions : start</w:t>
            </w:r>
          </w:p>
          <w:p w:rsidR="00032E93" w:rsidRPr="00032E93" w:rsidRDefault="00032E93" w:rsidP="00032E93">
            <w:pPr>
              <w:pStyle w:val="ListParagraph"/>
              <w:rPr>
                <w:sz w:val="24"/>
                <w:szCs w:val="24"/>
              </w:rPr>
            </w:pPr>
            <w:r w:rsidRPr="00032E93">
              <w:rPr>
                <w:sz w:val="24"/>
                <w:szCs w:val="24"/>
              </w:rPr>
              <w:t xml:space="preserve">    ---IF zpoltdate and dtetrm = MAX DATE</w:t>
            </w:r>
          </w:p>
          <w:p w:rsidR="00032E93" w:rsidRPr="00032E93" w:rsidRDefault="00032E93" w:rsidP="00032E93">
            <w:pPr>
              <w:pStyle w:val="ListParagraph"/>
              <w:rPr>
                <w:sz w:val="24"/>
                <w:szCs w:val="24"/>
              </w:rPr>
            </w:pPr>
            <w:r w:rsidRPr="00032E93">
              <w:rPr>
                <w:sz w:val="24"/>
                <w:szCs w:val="24"/>
              </w:rPr>
              <w:t xml:space="preserve">    --- MB16 START --</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lastRenderedPageBreak/>
              <w:t xml:space="preserve">            IF ( trim(obj_mbrindp1.ztrxstat) ) &lt;&gt; 'RJ' THEN</w:t>
            </w:r>
          </w:p>
          <w:p w:rsidR="00032E93" w:rsidRPr="00032E93" w:rsidRDefault="00032E93" w:rsidP="00032E93">
            <w:pPr>
              <w:pStyle w:val="ListParagraph"/>
              <w:rPr>
                <w:sz w:val="24"/>
                <w:szCs w:val="24"/>
              </w:rPr>
            </w:pPr>
            <w:r w:rsidRPr="00032E93">
              <w:rPr>
                <w:sz w:val="24"/>
                <w:szCs w:val="24"/>
              </w:rPr>
              <w:t xml:space="preserve">                v_trmdate := c_maxdate;</w:t>
            </w:r>
          </w:p>
          <w:p w:rsidR="00032E93" w:rsidRPr="00032E93" w:rsidRDefault="00032E93" w:rsidP="00032E93">
            <w:pPr>
              <w:pStyle w:val="ListParagraph"/>
              <w:rPr>
                <w:sz w:val="24"/>
                <w:szCs w:val="24"/>
              </w:rPr>
            </w:pPr>
            <w:r w:rsidRPr="00032E93">
              <w:rPr>
                <w:sz w:val="24"/>
                <w:szCs w:val="24"/>
              </w:rPr>
              <w:t xml:space="preserve">                IF ( trim(obj_mbrindp1.zpoltdate) &lt;&gt; c_maxdate ) AND ( TRIM(obj_mbrindp1.zpoltdate) IS NOT NULL ) THEN</w:t>
            </w:r>
          </w:p>
          <w:p w:rsidR="00032E93" w:rsidRPr="00032E93" w:rsidRDefault="00032E93" w:rsidP="00032E93">
            <w:pPr>
              <w:pStyle w:val="ListParagraph"/>
              <w:rPr>
                <w:sz w:val="24"/>
                <w:szCs w:val="24"/>
              </w:rPr>
            </w:pPr>
            <w:r w:rsidRPr="00032E93">
              <w:rPr>
                <w:sz w:val="24"/>
                <w:szCs w:val="24"/>
              </w:rPr>
              <w:t xml:space="preserve">                    v_trmdate := obj_mbrindp1.zpoltdate;</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 trim(obj_mbrindp1.dtetrm) &lt;&gt; c_maxdate ) AND ( TRIM(obj_mbrindp1.dtetrm) IS NOT NULL ) THEN</w:t>
            </w:r>
          </w:p>
          <w:p w:rsidR="00032E93" w:rsidRPr="00032E93" w:rsidRDefault="00032E93" w:rsidP="00032E93">
            <w:pPr>
              <w:pStyle w:val="ListParagraph"/>
              <w:rPr>
                <w:sz w:val="24"/>
                <w:szCs w:val="24"/>
              </w:rPr>
            </w:pPr>
            <w:r w:rsidRPr="00032E93">
              <w:rPr>
                <w:sz w:val="24"/>
                <w:szCs w:val="24"/>
              </w:rPr>
              <w:t xml:space="preserve">                    v_trmdate := obj_mbrindp1.dtetrm;</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   dbms_output.put_line('CHDRNUM ' || obj_mbrindp1.refnum);</w:t>
            </w:r>
          </w:p>
          <w:p w:rsidR="00032E93" w:rsidRPr="00032E93" w:rsidRDefault="00032E93" w:rsidP="00032E93">
            <w:pPr>
              <w:pStyle w:val="ListParagraph"/>
              <w:rPr>
                <w:sz w:val="24"/>
                <w:szCs w:val="24"/>
              </w:rPr>
            </w:pPr>
            <w:r w:rsidRPr="00032E93">
              <w:rPr>
                <w:sz w:val="24"/>
                <w:szCs w:val="24"/>
              </w:rPr>
              <w:t xml:space="preserve">   --   dbms_output.put_line('ZDTETRM ' || v_trmdate);</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 v_trmdate &lt;&gt; c_maxdate ) AND ( trim(obj_mbrindp1.zpdatatxflg) = 'Y' ) THEN</w:t>
            </w:r>
          </w:p>
          <w:p w:rsidR="00032E93" w:rsidRPr="00032E93" w:rsidRDefault="00032E93" w:rsidP="00032E93">
            <w:pPr>
              <w:pStyle w:val="ListParagraph"/>
              <w:rPr>
                <w:sz w:val="24"/>
                <w:szCs w:val="24"/>
              </w:rPr>
            </w:pPr>
            <w:r w:rsidRPr="00032E93">
              <w:rPr>
                <w:sz w:val="24"/>
                <w:szCs w:val="24"/>
              </w:rPr>
              <w:t xml:space="preserve">      --  dbms_output.put_line('Mig Date ' || v_BUSDATE);</w:t>
            </w:r>
          </w:p>
          <w:p w:rsidR="00032E93" w:rsidRPr="00032E93" w:rsidRDefault="00032E93" w:rsidP="00032E93">
            <w:pPr>
              <w:pStyle w:val="ListParagraph"/>
              <w:rPr>
                <w:sz w:val="24"/>
                <w:szCs w:val="24"/>
              </w:rPr>
            </w:pPr>
            <w:r w:rsidRPr="00032E93">
              <w:rPr>
                <w:sz w:val="24"/>
                <w:szCs w:val="24"/>
              </w:rPr>
              <w:t xml:space="preserve">                    IF ( v_trmdate &gt;= v_busdate ) THEN</w:t>
            </w:r>
          </w:p>
          <w:p w:rsidR="00032E93" w:rsidRPr="00032E93" w:rsidRDefault="00032E93" w:rsidP="00032E93">
            <w:pPr>
              <w:pStyle w:val="ListParagraph"/>
              <w:rPr>
                <w:sz w:val="24"/>
                <w:szCs w:val="24"/>
              </w:rPr>
            </w:pPr>
            <w:r w:rsidRPr="00032E93">
              <w:rPr>
                <w:sz w:val="24"/>
                <w:szCs w:val="24"/>
              </w:rPr>
              <w:t xml:space="preserve">                        obj_mbrindp1.statcode := 'IF';</w:t>
            </w:r>
          </w:p>
          <w:p w:rsidR="00032E93" w:rsidRPr="00032E93" w:rsidRDefault="00032E93" w:rsidP="00032E93">
            <w:pPr>
              <w:pStyle w:val="ListParagraph"/>
              <w:rPr>
                <w:sz w:val="24"/>
                <w:szCs w:val="24"/>
              </w:rPr>
            </w:pPr>
            <w:r w:rsidRPr="00032E93">
              <w:rPr>
                <w:sz w:val="24"/>
                <w:szCs w:val="24"/>
              </w:rPr>
              <w:t xml:space="preserve">                        obj_mbrindp1.zpoltdate := v_trmdate;</w:t>
            </w:r>
          </w:p>
          <w:p w:rsidR="00032E93" w:rsidRPr="00032E93" w:rsidRDefault="00032E93" w:rsidP="00032E93">
            <w:pPr>
              <w:pStyle w:val="ListParagraph"/>
              <w:rPr>
                <w:sz w:val="24"/>
                <w:szCs w:val="24"/>
              </w:rPr>
            </w:pPr>
            <w:r w:rsidRPr="00032E93">
              <w:rPr>
                <w:sz w:val="24"/>
                <w:szCs w:val="24"/>
              </w:rPr>
              <w:t xml:space="preserve">                        obj_mbrindp1.dtetrm := c_maxdate;</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 v_trmdate &lt; v_busdate ) THEN</w:t>
            </w:r>
          </w:p>
          <w:p w:rsidR="00032E93" w:rsidRPr="00032E93" w:rsidRDefault="00032E93" w:rsidP="00032E93">
            <w:pPr>
              <w:pStyle w:val="ListParagraph"/>
              <w:rPr>
                <w:sz w:val="24"/>
                <w:szCs w:val="24"/>
              </w:rPr>
            </w:pPr>
            <w:r w:rsidRPr="00032E93">
              <w:rPr>
                <w:sz w:val="24"/>
                <w:szCs w:val="24"/>
              </w:rPr>
              <w:t xml:space="preserve">                        obj_mbrindp1.statcode := 'CA';</w:t>
            </w:r>
          </w:p>
          <w:p w:rsidR="00032E93" w:rsidRPr="00032E93" w:rsidRDefault="00032E93" w:rsidP="00032E93">
            <w:pPr>
              <w:pStyle w:val="ListParagraph"/>
              <w:rPr>
                <w:sz w:val="24"/>
                <w:szCs w:val="24"/>
              </w:rPr>
            </w:pPr>
            <w:r w:rsidRPr="00032E93">
              <w:rPr>
                <w:sz w:val="24"/>
                <w:szCs w:val="24"/>
              </w:rPr>
              <w:t xml:space="preserve">                        obj_mbrindp1.zpoltdate := c_maxdate;</w:t>
            </w:r>
          </w:p>
          <w:p w:rsidR="00032E93" w:rsidRPr="00032E93" w:rsidRDefault="00032E93" w:rsidP="00032E93">
            <w:pPr>
              <w:pStyle w:val="ListParagraph"/>
              <w:rPr>
                <w:sz w:val="24"/>
                <w:szCs w:val="24"/>
              </w:rPr>
            </w:pPr>
            <w:r w:rsidRPr="00032E93">
              <w:rPr>
                <w:sz w:val="24"/>
                <w:szCs w:val="24"/>
              </w:rPr>
              <w:t xml:space="preserve">                        obj_mbrindp1.dtetrm := v_trmdate;</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 dbms_output.put_line('OUT Date ' || v_BUSDATE);</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 v_trmdate &lt;&gt; c_maxdate ) AND ( ( trim(obj_mbrindp1.zpdatatxflg) &lt;&gt; 'Y' ) OR ( TRIM(obj_mbrindp1.zpdatatxflg</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 IS NULL ) ) THEN</w:t>
            </w:r>
          </w:p>
          <w:p w:rsidR="00032E93" w:rsidRPr="00032E93" w:rsidRDefault="00032E93" w:rsidP="00032E93">
            <w:pPr>
              <w:pStyle w:val="ListParagraph"/>
              <w:rPr>
                <w:sz w:val="24"/>
                <w:szCs w:val="24"/>
              </w:rPr>
            </w:pPr>
            <w:r w:rsidRPr="00032E93">
              <w:rPr>
                <w:sz w:val="24"/>
                <w:szCs w:val="24"/>
              </w:rPr>
              <w:t xml:space="preserve">    --    dbms_output.put_line('Mig Date 2' || v_BUSDATE);</w:t>
            </w:r>
          </w:p>
          <w:p w:rsidR="00032E93" w:rsidRPr="00032E93" w:rsidRDefault="00032E93" w:rsidP="00032E93">
            <w:pPr>
              <w:pStyle w:val="ListParagraph"/>
              <w:rPr>
                <w:sz w:val="24"/>
                <w:szCs w:val="24"/>
              </w:rPr>
            </w:pPr>
            <w:r w:rsidRPr="00032E93">
              <w:rPr>
                <w:sz w:val="24"/>
                <w:szCs w:val="24"/>
              </w:rPr>
              <w:t xml:space="preserve">                    obj_mbrindp1.statcode := 'IF';</w:t>
            </w:r>
          </w:p>
          <w:p w:rsidR="00032E93" w:rsidRPr="00032E93" w:rsidRDefault="00032E93" w:rsidP="00032E93">
            <w:pPr>
              <w:pStyle w:val="ListParagraph"/>
              <w:rPr>
                <w:sz w:val="24"/>
                <w:szCs w:val="24"/>
              </w:rPr>
            </w:pPr>
            <w:r w:rsidRPr="00032E93">
              <w:rPr>
                <w:sz w:val="24"/>
                <w:szCs w:val="24"/>
              </w:rPr>
              <w:t xml:space="preserve">                    obj_mbrindp1.zpoltdate := v_trmdate;</w:t>
            </w:r>
          </w:p>
          <w:p w:rsidR="00032E93" w:rsidRPr="00032E93" w:rsidRDefault="00032E93" w:rsidP="00032E93">
            <w:pPr>
              <w:pStyle w:val="ListParagraph"/>
              <w:rPr>
                <w:sz w:val="24"/>
                <w:szCs w:val="24"/>
              </w:rPr>
            </w:pPr>
            <w:r w:rsidRPr="00032E93">
              <w:rPr>
                <w:sz w:val="24"/>
                <w:szCs w:val="24"/>
              </w:rPr>
              <w:t xml:space="preserve">                    obj_mbrindp1.dtetrm := c_maxdate;</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 IF ((TRIM(obj_mbrindp1.zpoltdate) = C_MAXDATE) AND</w:t>
            </w:r>
          </w:p>
          <w:p w:rsidR="00032E93" w:rsidRPr="00032E93" w:rsidRDefault="00032E93" w:rsidP="00032E93">
            <w:pPr>
              <w:pStyle w:val="ListParagraph"/>
              <w:rPr>
                <w:sz w:val="24"/>
                <w:szCs w:val="24"/>
              </w:rPr>
            </w:pPr>
            <w:r w:rsidRPr="00032E93">
              <w:rPr>
                <w:sz w:val="24"/>
                <w:szCs w:val="24"/>
              </w:rPr>
              <w:t xml:space="preserve">    --    (TRIM(obj_mbrindp1.dtetrm) = C_MAXDATE)) THEN</w:t>
            </w:r>
          </w:p>
          <w:p w:rsidR="00032E93" w:rsidRPr="00032E93" w:rsidRDefault="00032E93" w:rsidP="00032E93">
            <w:pPr>
              <w:pStyle w:val="ListParagraph"/>
              <w:rPr>
                <w:sz w:val="24"/>
                <w:szCs w:val="24"/>
              </w:rPr>
            </w:pPr>
            <w:r w:rsidRPr="00032E93">
              <w:rPr>
                <w:sz w:val="24"/>
                <w:szCs w:val="24"/>
              </w:rPr>
              <w:t xml:space="preserve">    --      obj_mbrindp1.STATCODE := obj_mbrindp1.statcode;</w:t>
            </w:r>
          </w:p>
          <w:p w:rsidR="00032E93" w:rsidRPr="00032E93" w:rsidRDefault="00032E93" w:rsidP="00032E93">
            <w:pPr>
              <w:pStyle w:val="ListParagraph"/>
              <w:rPr>
                <w:sz w:val="24"/>
                <w:szCs w:val="24"/>
              </w:rPr>
            </w:pPr>
            <w:r w:rsidRPr="00032E93">
              <w:rPr>
                <w:sz w:val="24"/>
                <w:szCs w:val="24"/>
              </w:rPr>
              <w:t xml:space="preserve">    -- END IF;</w:t>
            </w:r>
          </w:p>
          <w:p w:rsidR="00032E93" w:rsidRPr="00032E93" w:rsidRDefault="00032E93" w:rsidP="00032E93">
            <w:pPr>
              <w:pStyle w:val="ListParagraph"/>
              <w:rPr>
                <w:sz w:val="24"/>
                <w:szCs w:val="24"/>
              </w:rPr>
            </w:pPr>
            <w:r w:rsidRPr="00032E93">
              <w:rPr>
                <w:sz w:val="24"/>
                <w:szCs w:val="24"/>
              </w:rPr>
              <w:t xml:space="preserve">    -- IF ((TRIM(obj_mbrindp1.zpoltdate) &lt;&gt; C_MAXDATE) OR</w:t>
            </w:r>
          </w:p>
          <w:p w:rsidR="00032E93" w:rsidRPr="00032E93" w:rsidRDefault="00032E93" w:rsidP="00032E93">
            <w:pPr>
              <w:pStyle w:val="ListParagraph"/>
              <w:rPr>
                <w:sz w:val="24"/>
                <w:szCs w:val="24"/>
              </w:rPr>
            </w:pPr>
            <w:r w:rsidRPr="00032E93">
              <w:rPr>
                <w:sz w:val="24"/>
                <w:szCs w:val="24"/>
              </w:rPr>
              <w:t xml:space="preserve">    --    (TRIM(obj_mbrindp1.dtetrm) &lt;&gt; C_MAXDATE)) THEN</w:t>
            </w:r>
          </w:p>
          <w:p w:rsidR="00032E93" w:rsidRPr="00032E93" w:rsidRDefault="00032E93" w:rsidP="00032E93">
            <w:pPr>
              <w:pStyle w:val="ListParagraph"/>
              <w:rPr>
                <w:sz w:val="24"/>
                <w:szCs w:val="24"/>
              </w:rPr>
            </w:pPr>
            <w:r w:rsidRPr="00032E93">
              <w:rPr>
                <w:sz w:val="24"/>
                <w:szCs w:val="24"/>
              </w:rPr>
              <w:t xml:space="preserve">    --  IF (TRIM(obj_mbrindp1.ZTRXSTAT)) &lt;&gt; 'RJ' THEN  --MB15 -- IF_starts (STATCODE should not be reset for Decilned polices)       </w:t>
            </w:r>
          </w:p>
          <w:p w:rsidR="00032E93" w:rsidRPr="00032E93" w:rsidRDefault="00032E93" w:rsidP="00032E93">
            <w:pPr>
              <w:pStyle w:val="ListParagraph"/>
              <w:rPr>
                <w:sz w:val="24"/>
                <w:szCs w:val="24"/>
              </w:rPr>
            </w:pPr>
            <w:r w:rsidRPr="00032E93">
              <w:rPr>
                <w:sz w:val="24"/>
                <w:szCs w:val="24"/>
              </w:rPr>
              <w:t xml:space="preserve">    ----for zpoltdate != MAX Date</w:t>
            </w:r>
          </w:p>
          <w:p w:rsidR="00032E93" w:rsidRPr="00032E93" w:rsidRDefault="00032E93" w:rsidP="00032E93">
            <w:pPr>
              <w:pStyle w:val="ListParagraph"/>
              <w:rPr>
                <w:sz w:val="24"/>
                <w:szCs w:val="24"/>
              </w:rPr>
            </w:pPr>
            <w:r w:rsidRPr="00032E93">
              <w:rPr>
                <w:sz w:val="24"/>
                <w:szCs w:val="24"/>
              </w:rPr>
              <w:t xml:space="preserve">    --  IF ((TRIM(obj_mbrindp1.zpoltdate) IS NOT NULL) AND</w:t>
            </w:r>
          </w:p>
          <w:p w:rsidR="00032E93" w:rsidRPr="00032E93" w:rsidRDefault="00032E93" w:rsidP="00032E93">
            <w:pPr>
              <w:pStyle w:val="ListParagraph"/>
              <w:rPr>
                <w:sz w:val="24"/>
                <w:szCs w:val="24"/>
              </w:rPr>
            </w:pPr>
            <w:r w:rsidRPr="00032E93">
              <w:rPr>
                <w:sz w:val="24"/>
                <w:szCs w:val="24"/>
              </w:rPr>
              <w:t xml:space="preserve">    --     (TRIM(obj_mbrindp1.zpoltdate) != 0) AND</w:t>
            </w:r>
          </w:p>
          <w:p w:rsidR="00032E93" w:rsidRPr="00032E93" w:rsidRDefault="00032E93" w:rsidP="00032E93">
            <w:pPr>
              <w:pStyle w:val="ListParagraph"/>
              <w:rPr>
                <w:sz w:val="24"/>
                <w:szCs w:val="24"/>
              </w:rPr>
            </w:pPr>
            <w:r w:rsidRPr="00032E93">
              <w:rPr>
                <w:sz w:val="24"/>
                <w:szCs w:val="24"/>
              </w:rPr>
              <w:t xml:space="preserve">    --     (TRIM(obj_mbrindp1.zpoltdate) &lt;&gt; C_MAXDATE)) THEN</w:t>
            </w:r>
          </w:p>
          <w:p w:rsidR="00032E93" w:rsidRPr="00032E93" w:rsidRDefault="00032E93" w:rsidP="00032E93">
            <w:pPr>
              <w:pStyle w:val="ListParagraph"/>
              <w:rPr>
                <w:sz w:val="24"/>
                <w:szCs w:val="24"/>
              </w:rPr>
            </w:pPr>
            <w:r w:rsidRPr="00032E93">
              <w:rPr>
                <w:sz w:val="24"/>
                <w:szCs w:val="24"/>
              </w:rPr>
              <w:t xml:space="preserve">    ----Condition TRANSFERFLG(ZPDATATXFLG) = 'Y'</w:t>
            </w:r>
          </w:p>
          <w:p w:rsidR="00032E93" w:rsidRPr="00032E93" w:rsidRDefault="00032E93" w:rsidP="00032E93">
            <w:pPr>
              <w:pStyle w:val="ListParagraph"/>
              <w:rPr>
                <w:sz w:val="24"/>
                <w:szCs w:val="24"/>
              </w:rPr>
            </w:pPr>
            <w:r w:rsidRPr="00032E93">
              <w:rPr>
                <w:sz w:val="24"/>
                <w:szCs w:val="24"/>
              </w:rPr>
              <w:t xml:space="preserve">    --    IF (TRIM(obj_mbrindp1.ZPDATATXFLG) = 'Y') THEN ---MB14</w:t>
            </w:r>
          </w:p>
          <w:p w:rsidR="00032E93" w:rsidRPr="00032E93" w:rsidRDefault="00032E93" w:rsidP="00032E93">
            <w:pPr>
              <w:pStyle w:val="ListParagraph"/>
              <w:rPr>
                <w:sz w:val="24"/>
                <w:szCs w:val="24"/>
              </w:rPr>
            </w:pPr>
            <w:r w:rsidRPr="00032E93">
              <w:rPr>
                <w:sz w:val="24"/>
                <w:szCs w:val="24"/>
              </w:rPr>
              <w:t xml:space="preserve">    --      IF (v_BUSDATE &lt;= obj_mbrindp1.zpoltdate) THEN</w:t>
            </w:r>
          </w:p>
          <w:p w:rsidR="00032E93" w:rsidRPr="00032E93" w:rsidRDefault="00032E93" w:rsidP="00032E93">
            <w:pPr>
              <w:pStyle w:val="ListParagraph"/>
              <w:rPr>
                <w:sz w:val="24"/>
                <w:szCs w:val="24"/>
              </w:rPr>
            </w:pPr>
            <w:r w:rsidRPr="00032E93">
              <w:rPr>
                <w:sz w:val="24"/>
                <w:szCs w:val="24"/>
              </w:rPr>
              <w:t xml:space="preserve">    --        obj_mbrindp1.STATCODE := 'IF';</w:t>
            </w:r>
          </w:p>
          <w:p w:rsidR="00032E93" w:rsidRPr="00032E93" w:rsidRDefault="00032E93" w:rsidP="00032E93">
            <w:pPr>
              <w:pStyle w:val="ListParagraph"/>
              <w:rPr>
                <w:sz w:val="24"/>
                <w:szCs w:val="24"/>
              </w:rPr>
            </w:pPr>
            <w:r w:rsidRPr="00032E93">
              <w:rPr>
                <w:sz w:val="24"/>
                <w:szCs w:val="24"/>
              </w:rPr>
              <w:t xml:space="preserve">    --        obj_mbrindp1.dtetrm := C_MAXDATE; -- MB15</w:t>
            </w:r>
          </w:p>
          <w:p w:rsidR="00032E93" w:rsidRPr="00032E93" w:rsidRDefault="00032E93" w:rsidP="00032E93">
            <w:pPr>
              <w:pStyle w:val="ListParagraph"/>
              <w:rPr>
                <w:sz w:val="24"/>
                <w:szCs w:val="24"/>
              </w:rPr>
            </w:pPr>
            <w:r w:rsidRPr="00032E93">
              <w:rPr>
                <w:sz w:val="24"/>
                <w:szCs w:val="24"/>
              </w:rPr>
              <w:t xml:space="preserve">    --      END IF;</w:t>
            </w:r>
          </w:p>
          <w:p w:rsidR="00032E93" w:rsidRPr="00032E93" w:rsidRDefault="00032E93" w:rsidP="00032E93">
            <w:pPr>
              <w:pStyle w:val="ListParagraph"/>
              <w:rPr>
                <w:sz w:val="24"/>
                <w:szCs w:val="24"/>
              </w:rPr>
            </w:pPr>
            <w:r w:rsidRPr="00032E93">
              <w:rPr>
                <w:sz w:val="24"/>
                <w:szCs w:val="24"/>
              </w:rPr>
              <w:t xml:space="preserve">    --      IF (obj_mbrindp1.zpoltdate &lt; v_BUSDATE) THEN</w:t>
            </w:r>
          </w:p>
          <w:p w:rsidR="00032E93" w:rsidRPr="00032E93" w:rsidRDefault="00032E93" w:rsidP="00032E93">
            <w:pPr>
              <w:pStyle w:val="ListParagraph"/>
              <w:rPr>
                <w:sz w:val="24"/>
                <w:szCs w:val="24"/>
              </w:rPr>
            </w:pPr>
            <w:r w:rsidRPr="00032E93">
              <w:rPr>
                <w:sz w:val="24"/>
                <w:szCs w:val="24"/>
              </w:rPr>
              <w:t xml:space="preserve">    --        obj_mbrindp1.STATCODE := 'CA';</w:t>
            </w:r>
          </w:p>
          <w:p w:rsidR="00032E93" w:rsidRPr="00032E93" w:rsidRDefault="00032E93" w:rsidP="00032E93">
            <w:pPr>
              <w:pStyle w:val="ListParagraph"/>
              <w:rPr>
                <w:sz w:val="24"/>
                <w:szCs w:val="24"/>
              </w:rPr>
            </w:pPr>
            <w:r w:rsidRPr="00032E93">
              <w:rPr>
                <w:sz w:val="24"/>
                <w:szCs w:val="24"/>
              </w:rPr>
              <w:t xml:space="preserve">    --        obj_mbrindp1.dtetrm := obj_mbrindp1.zpoltdate; --MB15</w:t>
            </w:r>
          </w:p>
          <w:p w:rsidR="00032E93" w:rsidRPr="00032E93" w:rsidRDefault="00032E93" w:rsidP="00032E93">
            <w:pPr>
              <w:pStyle w:val="ListParagraph"/>
              <w:rPr>
                <w:sz w:val="24"/>
                <w:szCs w:val="24"/>
              </w:rPr>
            </w:pPr>
            <w:r w:rsidRPr="00032E93">
              <w:rPr>
                <w:sz w:val="24"/>
                <w:szCs w:val="24"/>
              </w:rPr>
              <w:t xml:space="preserve">    --      END IF;</w:t>
            </w:r>
          </w:p>
          <w:p w:rsidR="00032E93" w:rsidRPr="00032E93" w:rsidRDefault="00032E93" w:rsidP="00032E93">
            <w:pPr>
              <w:pStyle w:val="ListParagraph"/>
              <w:rPr>
                <w:sz w:val="24"/>
                <w:szCs w:val="24"/>
              </w:rPr>
            </w:pPr>
            <w:r w:rsidRPr="00032E93">
              <w:rPr>
                <w:sz w:val="24"/>
                <w:szCs w:val="24"/>
              </w:rPr>
              <w:t xml:space="preserve">    --    ELSE</w:t>
            </w:r>
          </w:p>
          <w:p w:rsidR="00032E93" w:rsidRPr="00032E93" w:rsidRDefault="00032E93" w:rsidP="00032E93">
            <w:pPr>
              <w:pStyle w:val="ListParagraph"/>
              <w:rPr>
                <w:sz w:val="24"/>
                <w:szCs w:val="24"/>
              </w:rPr>
            </w:pPr>
            <w:r w:rsidRPr="00032E93">
              <w:rPr>
                <w:sz w:val="24"/>
                <w:szCs w:val="24"/>
              </w:rPr>
              <w:t xml:space="preserve">    ----Condition TRANSFERFLG(ZPDATATXFLG) != 'Y'</w:t>
            </w:r>
          </w:p>
          <w:p w:rsidR="00032E93" w:rsidRPr="00032E93" w:rsidRDefault="00032E93" w:rsidP="00032E93">
            <w:pPr>
              <w:pStyle w:val="ListParagraph"/>
              <w:rPr>
                <w:sz w:val="24"/>
                <w:szCs w:val="24"/>
              </w:rPr>
            </w:pPr>
            <w:r w:rsidRPr="00032E93">
              <w:rPr>
                <w:sz w:val="24"/>
                <w:szCs w:val="24"/>
              </w:rPr>
              <w:t xml:space="preserve">    --      obj_mbrindp1.STATCODE := 'IF';</w:t>
            </w:r>
          </w:p>
          <w:p w:rsidR="00032E93" w:rsidRPr="00032E93" w:rsidRDefault="00032E93" w:rsidP="00032E93">
            <w:pPr>
              <w:pStyle w:val="ListParagraph"/>
              <w:rPr>
                <w:sz w:val="24"/>
                <w:szCs w:val="24"/>
              </w:rPr>
            </w:pPr>
            <w:r w:rsidRPr="00032E93">
              <w:rPr>
                <w:sz w:val="24"/>
                <w:szCs w:val="24"/>
              </w:rPr>
              <w:t xml:space="preserve">    --      obj_mbrindp1.dtetrm := C_MAXDATE; -- MB15</w:t>
            </w:r>
          </w:p>
          <w:p w:rsidR="00032E93" w:rsidRPr="00032E93" w:rsidRDefault="00032E93" w:rsidP="00032E93">
            <w:pPr>
              <w:pStyle w:val="ListParagraph"/>
              <w:rPr>
                <w:sz w:val="24"/>
                <w:szCs w:val="24"/>
              </w:rPr>
            </w:pPr>
            <w:r w:rsidRPr="00032E93">
              <w:rPr>
                <w:sz w:val="24"/>
                <w:szCs w:val="24"/>
              </w:rPr>
              <w:t xml:space="preserve">    --    END IF;</w:t>
            </w:r>
          </w:p>
          <w:p w:rsidR="00032E93" w:rsidRPr="00032E93" w:rsidRDefault="00032E93" w:rsidP="00032E93">
            <w:pPr>
              <w:pStyle w:val="ListParagraph"/>
              <w:rPr>
                <w:sz w:val="24"/>
                <w:szCs w:val="24"/>
              </w:rPr>
            </w:pPr>
            <w:r w:rsidRPr="00032E93">
              <w:rPr>
                <w:sz w:val="24"/>
                <w:szCs w:val="24"/>
              </w:rPr>
              <w:t xml:space="preserve">    --  END IF;</w:t>
            </w:r>
          </w:p>
          <w:p w:rsidR="00032E93" w:rsidRPr="00032E93" w:rsidRDefault="00032E93" w:rsidP="00032E93">
            <w:pPr>
              <w:pStyle w:val="ListParagraph"/>
              <w:rPr>
                <w:sz w:val="24"/>
                <w:szCs w:val="24"/>
              </w:rPr>
            </w:pPr>
            <w:r w:rsidRPr="00032E93">
              <w:rPr>
                <w:sz w:val="24"/>
                <w:szCs w:val="24"/>
              </w:rPr>
              <w:t xml:space="preserve">    ----for dtetrm != MAX Date</w:t>
            </w:r>
          </w:p>
          <w:p w:rsidR="00032E93" w:rsidRPr="00032E93" w:rsidRDefault="00032E93" w:rsidP="00032E93">
            <w:pPr>
              <w:pStyle w:val="ListParagraph"/>
              <w:rPr>
                <w:sz w:val="24"/>
                <w:szCs w:val="24"/>
              </w:rPr>
            </w:pPr>
            <w:r w:rsidRPr="00032E93">
              <w:rPr>
                <w:sz w:val="24"/>
                <w:szCs w:val="24"/>
              </w:rPr>
              <w:t xml:space="preserve">    --  IF ((TRIM(obj_mbrindp1.dtetrm) IS NOT NULL) AND</w:t>
            </w:r>
          </w:p>
          <w:p w:rsidR="00032E93" w:rsidRPr="00032E93" w:rsidRDefault="00032E93" w:rsidP="00032E93">
            <w:pPr>
              <w:pStyle w:val="ListParagraph"/>
              <w:rPr>
                <w:sz w:val="24"/>
                <w:szCs w:val="24"/>
              </w:rPr>
            </w:pPr>
            <w:r w:rsidRPr="00032E93">
              <w:rPr>
                <w:sz w:val="24"/>
                <w:szCs w:val="24"/>
              </w:rPr>
              <w:t xml:space="preserve">    --     (TRIM(obj_mbrindp1.dtetrm) != 0) AND</w:t>
            </w:r>
          </w:p>
          <w:p w:rsidR="00032E93" w:rsidRPr="00032E93" w:rsidRDefault="00032E93" w:rsidP="00032E93">
            <w:pPr>
              <w:pStyle w:val="ListParagraph"/>
              <w:rPr>
                <w:sz w:val="24"/>
                <w:szCs w:val="24"/>
              </w:rPr>
            </w:pPr>
            <w:r w:rsidRPr="00032E93">
              <w:rPr>
                <w:sz w:val="24"/>
                <w:szCs w:val="24"/>
              </w:rPr>
              <w:t xml:space="preserve">    --     (TRIM(obj_mbrindp1.dtetrm) &lt;&gt; C_MAXDATE)) THEN</w:t>
            </w:r>
          </w:p>
          <w:p w:rsidR="00032E93" w:rsidRPr="00032E93" w:rsidRDefault="00032E93" w:rsidP="00032E93">
            <w:pPr>
              <w:pStyle w:val="ListParagraph"/>
              <w:rPr>
                <w:sz w:val="24"/>
                <w:szCs w:val="24"/>
              </w:rPr>
            </w:pPr>
            <w:r w:rsidRPr="00032E93">
              <w:rPr>
                <w:sz w:val="24"/>
                <w:szCs w:val="24"/>
              </w:rPr>
              <w:t xml:space="preserve">    ----Condition TRANSFERFLG(ZPDATATXFLG) = 'Y'</w:t>
            </w:r>
          </w:p>
          <w:p w:rsidR="00032E93" w:rsidRPr="00032E93" w:rsidRDefault="00032E93" w:rsidP="00032E93">
            <w:pPr>
              <w:pStyle w:val="ListParagraph"/>
              <w:rPr>
                <w:sz w:val="24"/>
                <w:szCs w:val="24"/>
              </w:rPr>
            </w:pPr>
            <w:r w:rsidRPr="00032E93">
              <w:rPr>
                <w:sz w:val="24"/>
                <w:szCs w:val="24"/>
              </w:rPr>
              <w:t xml:space="preserve">    --    IF (TRIM(obj_mbrindp1.ZPDATATXFLG) = 'Y') THEN ---MB14</w:t>
            </w:r>
          </w:p>
          <w:p w:rsidR="00032E93" w:rsidRPr="00032E93" w:rsidRDefault="00032E93" w:rsidP="00032E93">
            <w:pPr>
              <w:pStyle w:val="ListParagraph"/>
              <w:rPr>
                <w:sz w:val="24"/>
                <w:szCs w:val="24"/>
              </w:rPr>
            </w:pPr>
            <w:r w:rsidRPr="00032E93">
              <w:rPr>
                <w:sz w:val="24"/>
                <w:szCs w:val="24"/>
              </w:rPr>
              <w:t xml:space="preserve">    --      IF (v_BUSDATE &lt;= obj_mbrindp1.dtetrm) THEN</w:t>
            </w:r>
          </w:p>
          <w:p w:rsidR="00032E93" w:rsidRPr="00032E93" w:rsidRDefault="00032E93" w:rsidP="00032E93">
            <w:pPr>
              <w:pStyle w:val="ListParagraph"/>
              <w:rPr>
                <w:sz w:val="24"/>
                <w:szCs w:val="24"/>
              </w:rPr>
            </w:pPr>
            <w:r w:rsidRPr="00032E93">
              <w:rPr>
                <w:sz w:val="24"/>
                <w:szCs w:val="24"/>
              </w:rPr>
              <w:t xml:space="preserve">    --        obj_mbrindp1.STATCODE := 'IF';           </w:t>
            </w:r>
          </w:p>
          <w:p w:rsidR="00032E93" w:rsidRPr="00032E93" w:rsidRDefault="00032E93" w:rsidP="00032E93">
            <w:pPr>
              <w:pStyle w:val="ListParagraph"/>
              <w:rPr>
                <w:sz w:val="24"/>
                <w:szCs w:val="24"/>
              </w:rPr>
            </w:pPr>
            <w:r w:rsidRPr="00032E93">
              <w:rPr>
                <w:sz w:val="24"/>
                <w:szCs w:val="24"/>
              </w:rPr>
              <w:t xml:space="preserve">    --        obj_mbrindp1.zpoltdate := obj_mbrindp1.dtetrm; -- MB15</w:t>
            </w:r>
          </w:p>
          <w:p w:rsidR="00032E93" w:rsidRPr="00032E93" w:rsidRDefault="00032E93" w:rsidP="00032E93">
            <w:pPr>
              <w:pStyle w:val="ListParagraph"/>
              <w:rPr>
                <w:sz w:val="24"/>
                <w:szCs w:val="24"/>
              </w:rPr>
            </w:pPr>
            <w:r w:rsidRPr="00032E93">
              <w:rPr>
                <w:sz w:val="24"/>
                <w:szCs w:val="24"/>
              </w:rPr>
              <w:t xml:space="preserve">    --        obj_mbrindp1.dtetrm := C_MAXDATE; -- MB15</w:t>
            </w:r>
          </w:p>
          <w:p w:rsidR="00032E93" w:rsidRPr="00032E93" w:rsidRDefault="00032E93" w:rsidP="00032E93">
            <w:pPr>
              <w:pStyle w:val="ListParagraph"/>
              <w:rPr>
                <w:sz w:val="24"/>
                <w:szCs w:val="24"/>
              </w:rPr>
            </w:pPr>
            <w:r w:rsidRPr="00032E93">
              <w:rPr>
                <w:sz w:val="24"/>
                <w:szCs w:val="24"/>
              </w:rPr>
              <w:t xml:space="preserve">    --      END IF;</w:t>
            </w:r>
          </w:p>
          <w:p w:rsidR="00032E93" w:rsidRPr="00032E93" w:rsidRDefault="00032E93" w:rsidP="00032E93">
            <w:pPr>
              <w:pStyle w:val="ListParagraph"/>
              <w:rPr>
                <w:sz w:val="24"/>
                <w:szCs w:val="24"/>
              </w:rPr>
            </w:pPr>
            <w:r w:rsidRPr="00032E93">
              <w:rPr>
                <w:sz w:val="24"/>
                <w:szCs w:val="24"/>
              </w:rPr>
              <w:t xml:space="preserve">    --      IF (obj_mbrindp1.dtetrm &lt; v_BUSDATE) THEN</w:t>
            </w:r>
          </w:p>
          <w:p w:rsidR="00032E93" w:rsidRPr="00032E93" w:rsidRDefault="00032E93" w:rsidP="00032E93">
            <w:pPr>
              <w:pStyle w:val="ListParagraph"/>
              <w:rPr>
                <w:sz w:val="24"/>
                <w:szCs w:val="24"/>
              </w:rPr>
            </w:pPr>
            <w:r w:rsidRPr="00032E93">
              <w:rPr>
                <w:sz w:val="24"/>
                <w:szCs w:val="24"/>
              </w:rPr>
              <w:t xml:space="preserve">    --        obj_mbrindp1.STATCODE := 'CA';</w:t>
            </w:r>
          </w:p>
          <w:p w:rsidR="00032E93" w:rsidRPr="00032E93" w:rsidRDefault="00032E93" w:rsidP="00032E93">
            <w:pPr>
              <w:pStyle w:val="ListParagraph"/>
              <w:rPr>
                <w:sz w:val="24"/>
                <w:szCs w:val="24"/>
              </w:rPr>
            </w:pPr>
            <w:r w:rsidRPr="00032E93">
              <w:rPr>
                <w:sz w:val="24"/>
                <w:szCs w:val="24"/>
              </w:rPr>
              <w:t xml:space="preserve">    --      END IF;</w:t>
            </w:r>
          </w:p>
          <w:p w:rsidR="00032E93" w:rsidRPr="00032E93" w:rsidRDefault="00032E93" w:rsidP="00032E93">
            <w:pPr>
              <w:pStyle w:val="ListParagraph"/>
              <w:rPr>
                <w:sz w:val="24"/>
                <w:szCs w:val="24"/>
              </w:rPr>
            </w:pPr>
            <w:r w:rsidRPr="00032E93">
              <w:rPr>
                <w:sz w:val="24"/>
                <w:szCs w:val="24"/>
              </w:rPr>
              <w:t xml:space="preserve">    --    ELSE</w:t>
            </w:r>
          </w:p>
          <w:p w:rsidR="00032E93" w:rsidRPr="00032E93" w:rsidRDefault="00032E93" w:rsidP="00032E93">
            <w:pPr>
              <w:pStyle w:val="ListParagraph"/>
              <w:rPr>
                <w:sz w:val="24"/>
                <w:szCs w:val="24"/>
              </w:rPr>
            </w:pPr>
            <w:r w:rsidRPr="00032E93">
              <w:rPr>
                <w:sz w:val="24"/>
                <w:szCs w:val="24"/>
              </w:rPr>
              <w:lastRenderedPageBreak/>
              <w:t xml:space="preserve">    ----Condition TRANSFERFLG(ZPDATATXFLG) != 'Y'</w:t>
            </w:r>
          </w:p>
          <w:p w:rsidR="00032E93" w:rsidRPr="00032E93" w:rsidRDefault="00032E93" w:rsidP="00032E93">
            <w:pPr>
              <w:pStyle w:val="ListParagraph"/>
              <w:rPr>
                <w:sz w:val="24"/>
                <w:szCs w:val="24"/>
              </w:rPr>
            </w:pPr>
            <w:r w:rsidRPr="00032E93">
              <w:rPr>
                <w:sz w:val="24"/>
                <w:szCs w:val="24"/>
              </w:rPr>
              <w:t xml:space="preserve">    --     obj_mbrindp1.STATCODE := 'IF';</w:t>
            </w:r>
          </w:p>
          <w:p w:rsidR="00032E93" w:rsidRPr="00032E93" w:rsidRDefault="00032E93" w:rsidP="00032E93">
            <w:pPr>
              <w:pStyle w:val="ListParagraph"/>
              <w:rPr>
                <w:sz w:val="24"/>
                <w:szCs w:val="24"/>
              </w:rPr>
            </w:pPr>
            <w:r w:rsidRPr="00032E93">
              <w:rPr>
                <w:sz w:val="24"/>
                <w:szCs w:val="24"/>
              </w:rPr>
              <w:t xml:space="preserve">    --     obj_mbrindp1.dtetrm := C_MAXDATE; -- MB15</w:t>
            </w:r>
          </w:p>
          <w:p w:rsidR="00032E93" w:rsidRPr="00032E93" w:rsidRDefault="00032E93" w:rsidP="00032E93">
            <w:pPr>
              <w:pStyle w:val="ListParagraph"/>
              <w:rPr>
                <w:sz w:val="24"/>
                <w:szCs w:val="24"/>
              </w:rPr>
            </w:pPr>
            <w:r w:rsidRPr="00032E93">
              <w:rPr>
                <w:sz w:val="24"/>
                <w:szCs w:val="24"/>
              </w:rPr>
              <w:t xml:space="preserve">    --    END IF;</w:t>
            </w:r>
          </w:p>
          <w:p w:rsidR="00032E93" w:rsidRPr="00032E93" w:rsidRDefault="00032E93" w:rsidP="00032E93">
            <w:pPr>
              <w:pStyle w:val="ListParagraph"/>
              <w:rPr>
                <w:sz w:val="24"/>
                <w:szCs w:val="24"/>
              </w:rPr>
            </w:pPr>
            <w:r w:rsidRPr="00032E93">
              <w:rPr>
                <w:sz w:val="24"/>
                <w:szCs w:val="24"/>
              </w:rPr>
              <w:t xml:space="preserve">    --  END IF;</w:t>
            </w:r>
          </w:p>
          <w:p w:rsidR="00032E93" w:rsidRPr="00032E93" w:rsidRDefault="00032E93" w:rsidP="00032E93">
            <w:pPr>
              <w:pStyle w:val="ListParagraph"/>
              <w:rPr>
                <w:sz w:val="24"/>
                <w:szCs w:val="24"/>
              </w:rPr>
            </w:pPr>
            <w:r w:rsidRPr="00032E93">
              <w:rPr>
                <w:sz w:val="24"/>
                <w:szCs w:val="24"/>
              </w:rPr>
              <w:t xml:space="preserve">    -- END IF; -- MB15 -- IF_ends</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/*dbms_output.put_line('TRIM(v_refnump1)==&gt;' || TRIM(v_refnump1) ||</w:t>
            </w:r>
          </w:p>
          <w:p w:rsidR="00032E93" w:rsidRPr="00032E93" w:rsidRDefault="00032E93" w:rsidP="00032E93">
            <w:pPr>
              <w:pStyle w:val="ListParagraph"/>
              <w:rPr>
                <w:sz w:val="24"/>
                <w:szCs w:val="24"/>
              </w:rPr>
            </w:pPr>
            <w:r w:rsidRPr="00032E93">
              <w:rPr>
                <w:sz w:val="24"/>
                <w:szCs w:val="24"/>
              </w:rPr>
              <w:t xml:space="preserve">    'obj_mbrindp1.STATCODE=&gt; ' ||</w:t>
            </w:r>
          </w:p>
          <w:p w:rsidR="00032E93" w:rsidRPr="00032E93" w:rsidRDefault="00032E93" w:rsidP="00032E93">
            <w:pPr>
              <w:pStyle w:val="ListParagraph"/>
              <w:rPr>
                <w:sz w:val="24"/>
                <w:szCs w:val="24"/>
              </w:rPr>
            </w:pPr>
            <w:r w:rsidRPr="00032E93">
              <w:rPr>
                <w:sz w:val="24"/>
                <w:szCs w:val="24"/>
              </w:rPr>
              <w:t xml:space="preserve">    obj_mbrindp1.STATCODE);*/</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--MB16 a_checkpolst(TRIM(obj_mbrindp1.refnum)) := obj_mbrindp1.STATCODE;</w:t>
            </w:r>
          </w:p>
          <w:p w:rsidR="00032E93" w:rsidRPr="00032E93" w:rsidRDefault="00032E93" w:rsidP="00032E93">
            <w:pPr>
              <w:pStyle w:val="ListParagraph"/>
              <w:rPr>
                <w:sz w:val="24"/>
                <w:szCs w:val="24"/>
              </w:rPr>
            </w:pPr>
            <w:r w:rsidRPr="00032E93">
              <w:rPr>
                <w:sz w:val="24"/>
                <w:szCs w:val="24"/>
              </w:rPr>
              <w:t xml:space="preserve">    --MB16 i_statcode := a_checkpolst(TRIM(obj_mbrindp1.refnum));</w:t>
            </w:r>
          </w:p>
          <w:p w:rsidR="00032E93" w:rsidRPr="00032E93" w:rsidRDefault="00032E93" w:rsidP="00032E93">
            <w:pPr>
              <w:pStyle w:val="ListParagraph"/>
              <w:rPr>
                <w:sz w:val="24"/>
                <w:szCs w:val="24"/>
              </w:rPr>
            </w:pPr>
            <w:r w:rsidRPr="00032E93">
              <w:rPr>
                <w:sz w:val="24"/>
                <w:szCs w:val="24"/>
              </w:rPr>
              <w:t xml:space="preserve">    --MB16 b_checkpolst := a_checkpolst;</w:t>
            </w:r>
          </w:p>
          <w:p w:rsidR="00032E93" w:rsidRPr="00032E93" w:rsidRDefault="00032E93" w:rsidP="00032E93">
            <w:pPr>
              <w:pStyle w:val="ListParagraph"/>
              <w:rPr>
                <w:sz w:val="24"/>
                <w:szCs w:val="24"/>
              </w:rPr>
            </w:pPr>
            <w:r w:rsidRPr="00032E93">
              <w:rPr>
                <w:sz w:val="24"/>
                <w:szCs w:val="24"/>
              </w:rPr>
              <w:t xml:space="preserve">    --- MB16 END --</w:t>
            </w:r>
          </w:p>
          <w:p w:rsidR="00032E93" w:rsidRPr="00032E93" w:rsidRDefault="00032E93" w:rsidP="00032E93">
            <w:pPr>
              <w:pStyle w:val="ListParagraph"/>
              <w:rPr>
                <w:sz w:val="24"/>
                <w:szCs w:val="24"/>
              </w:rPr>
            </w:pPr>
            <w:r w:rsidRPr="00032E93">
              <w:rPr>
                <w:sz w:val="24"/>
                <w:szCs w:val="24"/>
              </w:rPr>
              <w:t xml:space="preserve">    --- MB12 : MOD : Change for state code based on termination conditions : END</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---REFNUM NULL VALIDATION</w:t>
            </w:r>
          </w:p>
          <w:p w:rsidR="00032E93" w:rsidRPr="00032E93" w:rsidRDefault="00032E93" w:rsidP="00032E93">
            <w:pPr>
              <w:pStyle w:val="ListParagraph"/>
              <w:rPr>
                <w:sz w:val="24"/>
                <w:szCs w:val="24"/>
              </w:rPr>
            </w:pPr>
            <w:r w:rsidRPr="00032E93">
              <w:rPr>
                <w:sz w:val="24"/>
                <w:szCs w:val="24"/>
              </w:rPr>
              <w:t xml:space="preserve">    -------------------------Flag based Changes :Start --------</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 getzigvalue.EXISTS(trim(v_refnump1)) ) THEN</w:t>
            </w:r>
          </w:p>
          <w:p w:rsidR="00032E93" w:rsidRPr="00032E93" w:rsidRDefault="00032E93" w:rsidP="00032E93">
            <w:pPr>
              <w:pStyle w:val="ListParagraph"/>
              <w:rPr>
                <w:sz w:val="24"/>
                <w:szCs w:val="24"/>
              </w:rPr>
            </w:pPr>
            <w:r w:rsidRPr="00032E93">
              <w:rPr>
                <w:sz w:val="24"/>
                <w:szCs w:val="24"/>
              </w:rPr>
              <w:t xml:space="preserve">                v_zigvalue := getzigvalue(trim(v_refnump1));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-------------------------Flag based Changes :END --------</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 IF(i_zprvaldYN != 'N') Then</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TRIM(v_refnump1) IS NULL THEN</w:t>
            </w:r>
          </w:p>
          <w:p w:rsidR="00032E93" w:rsidRPr="00032E93" w:rsidRDefault="00032E93" w:rsidP="00032E93">
            <w:pPr>
              <w:pStyle w:val="ListParagraph"/>
              <w:rPr>
                <w:sz w:val="24"/>
                <w:szCs w:val="24"/>
              </w:rPr>
            </w:pPr>
            <w:r w:rsidRPr="00032E93">
              <w:rPr>
                <w:sz w:val="24"/>
                <w:szCs w:val="24"/>
              </w:rPr>
              <w:t xml:space="preserve">                v_isanyerrorp1 := 'Y';</w:t>
            </w:r>
          </w:p>
          <w:p w:rsidR="00032E93" w:rsidRPr="00032E93" w:rsidRDefault="00032E93" w:rsidP="00032E93">
            <w:pPr>
              <w:pStyle w:val="ListParagraph"/>
              <w:rPr>
                <w:sz w:val="24"/>
                <w:szCs w:val="24"/>
              </w:rPr>
            </w:pPr>
            <w:r w:rsidRPr="00032E93">
              <w:rPr>
                <w:sz w:val="24"/>
                <w:szCs w:val="24"/>
              </w:rPr>
              <w:t xml:space="preserve">                v_errorcountp1 := v_errorcountp1 + 1;</w:t>
            </w:r>
          </w:p>
          <w:p w:rsidR="00032E93" w:rsidRPr="00032E93" w:rsidRDefault="00032E93" w:rsidP="00032E93">
            <w:pPr>
              <w:pStyle w:val="ListParagraph"/>
              <w:rPr>
                <w:sz w:val="24"/>
                <w:szCs w:val="24"/>
              </w:rPr>
            </w:pPr>
            <w:r w:rsidRPr="00032E93">
              <w:rPr>
                <w:sz w:val="24"/>
                <w:szCs w:val="24"/>
              </w:rPr>
              <w:t xml:space="preserve">                t_ercodep1(v_errorcountp1) := c_z082;</w:t>
            </w:r>
          </w:p>
          <w:p w:rsidR="00032E93" w:rsidRPr="00032E93" w:rsidRDefault="00032E93" w:rsidP="00032E93">
            <w:pPr>
              <w:pStyle w:val="ListParagraph"/>
              <w:rPr>
                <w:sz w:val="24"/>
                <w:szCs w:val="24"/>
              </w:rPr>
            </w:pPr>
            <w:r w:rsidRPr="00032E93">
              <w:rPr>
                <w:sz w:val="24"/>
                <w:szCs w:val="24"/>
              </w:rPr>
              <w:t xml:space="preserve">                t_errorfieldp1(v_errorcountp1) := 'REFNUM';</w:t>
            </w:r>
          </w:p>
          <w:p w:rsidR="00032E93" w:rsidRPr="00032E93" w:rsidRDefault="00032E93" w:rsidP="00032E93">
            <w:pPr>
              <w:pStyle w:val="ListParagraph"/>
              <w:rPr>
                <w:sz w:val="24"/>
                <w:szCs w:val="24"/>
              </w:rPr>
            </w:pPr>
            <w:r w:rsidRPr="00032E93">
              <w:rPr>
                <w:sz w:val="24"/>
                <w:szCs w:val="24"/>
              </w:rPr>
              <w:t xml:space="preserve">                t_errormsgp1(v_errorcountp1) := o_errortext(c_z082);</w:t>
            </w:r>
          </w:p>
          <w:p w:rsidR="00032E93" w:rsidRPr="00032E93" w:rsidRDefault="00032E93" w:rsidP="00032E93">
            <w:pPr>
              <w:pStyle w:val="ListParagraph"/>
              <w:rPr>
                <w:sz w:val="24"/>
                <w:szCs w:val="24"/>
              </w:rPr>
            </w:pPr>
            <w:r w:rsidRPr="00032E93">
              <w:rPr>
                <w:sz w:val="24"/>
                <w:szCs w:val="24"/>
              </w:rPr>
              <w:t xml:space="preserve">                t_errorfieldvalp1(v_errorcountp1) := trim(v_refnump1);</w:t>
            </w:r>
          </w:p>
          <w:p w:rsidR="00032E93" w:rsidRPr="00032E93" w:rsidRDefault="00032E93" w:rsidP="00032E93">
            <w:pPr>
              <w:pStyle w:val="ListParagraph"/>
              <w:rPr>
                <w:sz w:val="24"/>
                <w:szCs w:val="24"/>
              </w:rPr>
            </w:pPr>
            <w:r w:rsidRPr="00032E93">
              <w:rPr>
                <w:sz w:val="24"/>
                <w:szCs w:val="24"/>
              </w:rPr>
              <w:t xml:space="preserve">                t_errorprogramp1(v_errorcountp1) := i_schedulename;</w:t>
            </w:r>
          </w:p>
          <w:p w:rsidR="00032E93" w:rsidRPr="00032E93" w:rsidRDefault="00032E93" w:rsidP="00032E93">
            <w:pPr>
              <w:pStyle w:val="ListParagraph"/>
              <w:rPr>
                <w:sz w:val="24"/>
                <w:szCs w:val="24"/>
              </w:rPr>
            </w:pPr>
            <w:r w:rsidRPr="00032E93">
              <w:rPr>
                <w:sz w:val="24"/>
                <w:szCs w:val="24"/>
              </w:rPr>
              <w:t xml:space="preserve">                GOTO insertzdoep1;</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t xml:space="preserve">      ---Check for duplicate record IN ZDRPPF</w:t>
            </w:r>
          </w:p>
          <w:p w:rsidR="00032E93" w:rsidRPr="00032E93" w:rsidRDefault="00032E93" w:rsidP="00032E93">
            <w:pPr>
              <w:pStyle w:val="ListParagraph"/>
              <w:rPr>
                <w:sz w:val="24"/>
                <w:szCs w:val="24"/>
              </w:rPr>
            </w:pPr>
            <w:r w:rsidRPr="00032E93">
              <w:rPr>
                <w:sz w:val="24"/>
                <w:szCs w:val="24"/>
              </w:rPr>
              <w:t xml:space="preserve">      /*    select count(RECIDXPOLICY)</w:t>
            </w:r>
          </w:p>
          <w:p w:rsidR="00032E93" w:rsidRPr="00032E93" w:rsidRDefault="00032E93" w:rsidP="00032E93">
            <w:pPr>
              <w:pStyle w:val="ListParagraph"/>
              <w:rPr>
                <w:sz w:val="24"/>
                <w:szCs w:val="24"/>
              </w:rPr>
            </w:pPr>
            <w:r w:rsidRPr="00032E93">
              <w:rPr>
                <w:sz w:val="24"/>
                <w:szCs w:val="24"/>
              </w:rPr>
              <w:t xml:space="preserve">      into v_isduplicatezdrppf</w:t>
            </w:r>
          </w:p>
          <w:p w:rsidR="00032E93" w:rsidRPr="00032E93" w:rsidRDefault="00032E93" w:rsidP="00032E93">
            <w:pPr>
              <w:pStyle w:val="ListParagraph"/>
              <w:rPr>
                <w:sz w:val="24"/>
                <w:szCs w:val="24"/>
              </w:rPr>
            </w:pPr>
            <w:r w:rsidRPr="00032E93">
              <w:rPr>
                <w:sz w:val="24"/>
                <w:szCs w:val="24"/>
              </w:rPr>
              <w:t xml:space="preserve">      FROM VM1DTA.ZDRPPF</w:t>
            </w:r>
          </w:p>
          <w:p w:rsidR="00032E93" w:rsidRPr="00032E93" w:rsidRDefault="00032E93" w:rsidP="00032E93">
            <w:pPr>
              <w:pStyle w:val="ListParagraph"/>
              <w:rPr>
                <w:sz w:val="24"/>
                <w:szCs w:val="24"/>
              </w:rPr>
            </w:pPr>
            <w:r w:rsidRPr="00032E93">
              <w:rPr>
                <w:sz w:val="24"/>
                <w:szCs w:val="24"/>
              </w:rPr>
              <w:lastRenderedPageBreak/>
              <w:t xml:space="preserve">      WHERE RTRIM(CHDRNUM) = TRIM(v_refnump1);*/</w:t>
            </w:r>
          </w:p>
          <w:p w:rsidR="00032E93" w:rsidRPr="00032E93" w:rsidRDefault="00032E93" w:rsidP="00032E93">
            <w:pPr>
              <w:pStyle w:val="ListParagraph"/>
              <w:rPr>
                <w:sz w:val="24"/>
                <w:szCs w:val="24"/>
              </w:rPr>
            </w:pPr>
            <w:r w:rsidRPr="00032E93">
              <w:rPr>
                <w:sz w:val="24"/>
                <w:szCs w:val="24"/>
              </w:rPr>
              <w:t xml:space="preserve">                IF ( checkpoldup.EXISTS(trim(v_refnump1)) ) THEN</w:t>
            </w:r>
          </w:p>
          <w:p w:rsidR="00032E93" w:rsidRPr="00032E93" w:rsidRDefault="00032E93" w:rsidP="00032E93">
            <w:pPr>
              <w:pStyle w:val="ListParagraph"/>
              <w:rPr>
                <w:sz w:val="24"/>
                <w:szCs w:val="24"/>
              </w:rPr>
            </w:pPr>
            <w:r w:rsidRPr="00032E93">
              <w:rPr>
                <w:sz w:val="24"/>
                <w:szCs w:val="24"/>
              </w:rPr>
              <w:t xml:space="preserve">        --  IF v_isduplicatezdrppf &gt; 0 THEN</w:t>
            </w:r>
          </w:p>
          <w:p w:rsidR="00032E93" w:rsidRPr="00032E93" w:rsidRDefault="00032E93" w:rsidP="00032E93">
            <w:pPr>
              <w:pStyle w:val="ListParagraph"/>
              <w:rPr>
                <w:sz w:val="24"/>
                <w:szCs w:val="24"/>
              </w:rPr>
            </w:pPr>
            <w:r w:rsidRPr="00032E93">
              <w:rPr>
                <w:sz w:val="24"/>
                <w:szCs w:val="24"/>
              </w:rPr>
              <w:t xml:space="preserve">                    v_isanyerrorp1 := 'Y';</w:t>
            </w:r>
          </w:p>
          <w:p w:rsidR="00032E93" w:rsidRPr="00032E93" w:rsidRDefault="00032E93" w:rsidP="00032E93">
            <w:pPr>
              <w:pStyle w:val="ListParagraph"/>
              <w:rPr>
                <w:sz w:val="24"/>
                <w:szCs w:val="24"/>
              </w:rPr>
            </w:pPr>
            <w:r w:rsidRPr="00032E93">
              <w:rPr>
                <w:sz w:val="24"/>
                <w:szCs w:val="24"/>
              </w:rPr>
              <w:t xml:space="preserve">                    v_errorcountp1 := v_errorcountp1 + 1;</w:t>
            </w:r>
          </w:p>
          <w:p w:rsidR="00032E93" w:rsidRPr="00032E93" w:rsidRDefault="00032E93" w:rsidP="00032E93">
            <w:pPr>
              <w:pStyle w:val="ListParagraph"/>
              <w:rPr>
                <w:sz w:val="24"/>
                <w:szCs w:val="24"/>
              </w:rPr>
            </w:pPr>
            <w:r w:rsidRPr="00032E93">
              <w:rPr>
                <w:sz w:val="24"/>
                <w:szCs w:val="24"/>
              </w:rPr>
              <w:t xml:space="preserve">                    t_ercodep1(v_errorcountp1) := c_z001;</w:t>
            </w:r>
          </w:p>
          <w:p w:rsidR="00032E93" w:rsidRPr="00032E93" w:rsidRDefault="00032E93" w:rsidP="00032E93">
            <w:pPr>
              <w:pStyle w:val="ListParagraph"/>
              <w:rPr>
                <w:sz w:val="24"/>
                <w:szCs w:val="24"/>
              </w:rPr>
            </w:pPr>
            <w:r w:rsidRPr="00032E93">
              <w:rPr>
                <w:sz w:val="24"/>
                <w:szCs w:val="24"/>
              </w:rPr>
              <w:t xml:space="preserve">                    t_errorfieldp1(v_errorcountp1) := 'REFNUM';</w:t>
            </w:r>
          </w:p>
          <w:p w:rsidR="00032E93" w:rsidRPr="00032E93" w:rsidRDefault="00032E93" w:rsidP="00032E93">
            <w:pPr>
              <w:pStyle w:val="ListParagraph"/>
              <w:rPr>
                <w:sz w:val="24"/>
                <w:szCs w:val="24"/>
              </w:rPr>
            </w:pPr>
            <w:r w:rsidRPr="00032E93">
              <w:rPr>
                <w:sz w:val="24"/>
                <w:szCs w:val="24"/>
              </w:rPr>
              <w:t xml:space="preserve">                    t_errormsgp1(v_errorcountp1) := o_errortext(c_z001);</w:t>
            </w:r>
          </w:p>
          <w:p w:rsidR="00032E93" w:rsidRPr="00032E93" w:rsidRDefault="00032E93" w:rsidP="00032E93">
            <w:pPr>
              <w:pStyle w:val="ListParagraph"/>
              <w:rPr>
                <w:sz w:val="24"/>
                <w:szCs w:val="24"/>
              </w:rPr>
            </w:pPr>
            <w:r w:rsidRPr="00032E93">
              <w:rPr>
                <w:sz w:val="24"/>
                <w:szCs w:val="24"/>
              </w:rPr>
              <w:t xml:space="preserve">                    t_errorfieldvalp1(v_errorcountp1) := trim(v_refnump1);</w:t>
            </w:r>
          </w:p>
          <w:p w:rsidR="00032E93" w:rsidRPr="00032E93" w:rsidRDefault="00032E93" w:rsidP="00032E93">
            <w:pPr>
              <w:pStyle w:val="ListParagraph"/>
              <w:rPr>
                <w:sz w:val="24"/>
                <w:szCs w:val="24"/>
              </w:rPr>
            </w:pPr>
            <w:r w:rsidRPr="00032E93">
              <w:rPr>
                <w:sz w:val="24"/>
                <w:szCs w:val="24"/>
              </w:rPr>
              <w:t xml:space="preserve">                    t_errorprogramp1(v_errorcountp1) := i_schedulename;</w:t>
            </w:r>
          </w:p>
          <w:p w:rsidR="00032E93" w:rsidRPr="00032E93" w:rsidRDefault="00032E93" w:rsidP="00032E93">
            <w:pPr>
              <w:pStyle w:val="ListParagraph"/>
              <w:rPr>
                <w:sz w:val="24"/>
                <w:szCs w:val="24"/>
              </w:rPr>
            </w:pPr>
            <w:r w:rsidRPr="00032E93">
              <w:rPr>
                <w:sz w:val="24"/>
                <w:szCs w:val="24"/>
              </w:rPr>
              <w:t xml:space="preserve">                    GOTO insertzdoep1;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--Check for exist record IN ZDCLPF</w:t>
            </w:r>
          </w:p>
          <w:p w:rsidR="00032E93" w:rsidRPr="00032E93" w:rsidRDefault="00032E93" w:rsidP="00032E93">
            <w:pPr>
              <w:pStyle w:val="ListParagraph"/>
              <w:rPr>
                <w:sz w:val="24"/>
                <w:szCs w:val="24"/>
              </w:rPr>
            </w:pPr>
            <w:r w:rsidRPr="00032E93">
              <w:rPr>
                <w:sz w:val="24"/>
                <w:szCs w:val="24"/>
              </w:rPr>
              <w:t xml:space="preserve">      /*   SELECT COUNT(*) OVER(), r.zigvalue</w:t>
            </w:r>
          </w:p>
          <w:p w:rsidR="00032E93" w:rsidRPr="00032E93" w:rsidRDefault="00032E93" w:rsidP="00032E93">
            <w:pPr>
              <w:pStyle w:val="ListParagraph"/>
              <w:rPr>
                <w:sz w:val="24"/>
                <w:szCs w:val="24"/>
              </w:rPr>
            </w:pPr>
            <w:r w:rsidRPr="00032E93">
              <w:rPr>
                <w:sz w:val="24"/>
                <w:szCs w:val="24"/>
              </w:rPr>
              <w:t xml:space="preserve">      into v_isexistzdclpf, v_zigvalue</w:t>
            </w:r>
          </w:p>
          <w:p w:rsidR="00032E93" w:rsidRPr="00032E93" w:rsidRDefault="00032E93" w:rsidP="00032E93">
            <w:pPr>
              <w:pStyle w:val="ListParagraph"/>
              <w:rPr>
                <w:sz w:val="24"/>
                <w:szCs w:val="24"/>
              </w:rPr>
            </w:pPr>
            <w:r w:rsidRPr="00032E93">
              <w:rPr>
                <w:sz w:val="24"/>
                <w:szCs w:val="24"/>
              </w:rPr>
              <w:t xml:space="preserve">      FROM VM1DTA.ZDCLPF_TEST r</w:t>
            </w:r>
          </w:p>
          <w:p w:rsidR="00032E93" w:rsidRPr="00032E93" w:rsidRDefault="00032E93" w:rsidP="00032E93">
            <w:pPr>
              <w:pStyle w:val="ListParagraph"/>
              <w:rPr>
                <w:sz w:val="24"/>
                <w:szCs w:val="24"/>
              </w:rPr>
            </w:pPr>
            <w:r w:rsidRPr="00032E93">
              <w:rPr>
                <w:sz w:val="24"/>
                <w:szCs w:val="24"/>
              </w:rPr>
              <w:t xml:space="preserve">      WHERE TRIM(ZENTITY) = TRIM(v_refnump1);*/</w:t>
            </w:r>
          </w:p>
          <w:p w:rsidR="00032E93" w:rsidRPr="00032E93" w:rsidRDefault="00032E93" w:rsidP="00032E93">
            <w:pPr>
              <w:pStyle w:val="ListParagraph"/>
              <w:rPr>
                <w:sz w:val="24"/>
                <w:szCs w:val="24"/>
              </w:rPr>
            </w:pPr>
            <w:r w:rsidRPr="00032E93">
              <w:rPr>
                <w:sz w:val="24"/>
                <w:szCs w:val="24"/>
              </w:rPr>
              <w:t xml:space="preserve">      /* SELECT COUNT(*) OVER(), r.zigvalue</w:t>
            </w:r>
          </w:p>
          <w:p w:rsidR="00032E93" w:rsidRPr="00032E93" w:rsidRDefault="00032E93" w:rsidP="00032E93">
            <w:pPr>
              <w:pStyle w:val="ListParagraph"/>
              <w:rPr>
                <w:sz w:val="24"/>
                <w:szCs w:val="24"/>
              </w:rPr>
            </w:pPr>
            <w:r w:rsidRPr="00032E93">
              <w:rPr>
                <w:sz w:val="24"/>
                <w:szCs w:val="24"/>
              </w:rPr>
              <w:t xml:space="preserve">      into v_isexistzdclpf, v_zigvalue</w:t>
            </w:r>
          </w:p>
          <w:p w:rsidR="00032E93" w:rsidRPr="00032E93" w:rsidRDefault="00032E93" w:rsidP="00032E93">
            <w:pPr>
              <w:pStyle w:val="ListParagraph"/>
              <w:rPr>
                <w:sz w:val="24"/>
                <w:szCs w:val="24"/>
              </w:rPr>
            </w:pPr>
            <w:r w:rsidRPr="00032E93">
              <w:rPr>
                <w:sz w:val="24"/>
                <w:szCs w:val="24"/>
              </w:rPr>
              <w:t xml:space="preserve">      FROM VM1DTA.ZDCLPF r</w:t>
            </w:r>
          </w:p>
          <w:p w:rsidR="00032E93" w:rsidRPr="00032E93" w:rsidRDefault="00032E93" w:rsidP="00032E93">
            <w:pPr>
              <w:pStyle w:val="ListParagraph"/>
              <w:rPr>
                <w:sz w:val="24"/>
                <w:szCs w:val="24"/>
              </w:rPr>
            </w:pPr>
            <w:r w:rsidRPr="00032E93">
              <w:rPr>
                <w:sz w:val="24"/>
                <w:szCs w:val="24"/>
              </w:rPr>
              <w:t xml:space="preserve">      WHERE TRIM(ZENTITY) = TRIM(v_refnump1);*/</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NOT ( getzigvalue.EXISTS(trim(v_refnump1)) ) THEN</w:t>
            </w:r>
          </w:p>
          <w:p w:rsidR="00032E93" w:rsidRPr="00032E93" w:rsidRDefault="00032E93" w:rsidP="00032E93">
            <w:pPr>
              <w:pStyle w:val="ListParagraph"/>
              <w:rPr>
                <w:sz w:val="24"/>
                <w:szCs w:val="24"/>
              </w:rPr>
            </w:pPr>
            <w:r w:rsidRPr="00032E93">
              <w:rPr>
                <w:sz w:val="24"/>
                <w:szCs w:val="24"/>
              </w:rPr>
              <w:t xml:space="preserve">        -- IF v_isexistzdclpf &lt; 1 THEN</w:t>
            </w:r>
          </w:p>
          <w:p w:rsidR="00032E93" w:rsidRPr="00032E93" w:rsidRDefault="00032E93" w:rsidP="00032E93">
            <w:pPr>
              <w:pStyle w:val="ListParagraph"/>
              <w:rPr>
                <w:sz w:val="24"/>
                <w:szCs w:val="24"/>
              </w:rPr>
            </w:pPr>
            <w:r w:rsidRPr="00032E93">
              <w:rPr>
                <w:sz w:val="24"/>
                <w:szCs w:val="24"/>
              </w:rPr>
              <w:t xml:space="preserve">                    v_isanyerrorp1 := 'Y';</w:t>
            </w:r>
          </w:p>
          <w:p w:rsidR="00032E93" w:rsidRPr="00032E93" w:rsidRDefault="00032E93" w:rsidP="00032E93">
            <w:pPr>
              <w:pStyle w:val="ListParagraph"/>
              <w:rPr>
                <w:sz w:val="24"/>
                <w:szCs w:val="24"/>
              </w:rPr>
            </w:pPr>
            <w:r w:rsidRPr="00032E93">
              <w:rPr>
                <w:sz w:val="24"/>
                <w:szCs w:val="24"/>
              </w:rPr>
              <w:t xml:space="preserve">                    v_errorcountp1 := v_errorcountp1 + 1;</w:t>
            </w:r>
          </w:p>
          <w:p w:rsidR="00032E93" w:rsidRPr="00032E93" w:rsidRDefault="00032E93" w:rsidP="00032E93">
            <w:pPr>
              <w:pStyle w:val="ListParagraph"/>
              <w:rPr>
                <w:sz w:val="24"/>
                <w:szCs w:val="24"/>
              </w:rPr>
            </w:pPr>
            <w:r w:rsidRPr="00032E93">
              <w:rPr>
                <w:sz w:val="24"/>
                <w:szCs w:val="24"/>
              </w:rPr>
              <w:t xml:space="preserve">                    t_ercodep1(v_errorcountp1) := c_z002;</w:t>
            </w:r>
          </w:p>
          <w:p w:rsidR="00032E93" w:rsidRPr="00032E93" w:rsidRDefault="00032E93" w:rsidP="00032E93">
            <w:pPr>
              <w:pStyle w:val="ListParagraph"/>
              <w:rPr>
                <w:sz w:val="24"/>
                <w:szCs w:val="24"/>
              </w:rPr>
            </w:pPr>
            <w:r w:rsidRPr="00032E93">
              <w:rPr>
                <w:sz w:val="24"/>
                <w:szCs w:val="24"/>
              </w:rPr>
              <w:t xml:space="preserve">                    t_errorfieldp1(v_errorcountp1) := 'REFNUM';</w:t>
            </w:r>
          </w:p>
          <w:p w:rsidR="00032E93" w:rsidRPr="00032E93" w:rsidRDefault="00032E93" w:rsidP="00032E93">
            <w:pPr>
              <w:pStyle w:val="ListParagraph"/>
              <w:rPr>
                <w:sz w:val="24"/>
                <w:szCs w:val="24"/>
              </w:rPr>
            </w:pPr>
            <w:r w:rsidRPr="00032E93">
              <w:rPr>
                <w:sz w:val="24"/>
                <w:szCs w:val="24"/>
              </w:rPr>
              <w:t xml:space="preserve">                    t_errormsgp1(v_errorcountp1) := o_errortext(c_z002);</w:t>
            </w:r>
          </w:p>
          <w:p w:rsidR="00032E93" w:rsidRPr="00032E93" w:rsidRDefault="00032E93" w:rsidP="00032E93">
            <w:pPr>
              <w:pStyle w:val="ListParagraph"/>
              <w:rPr>
                <w:sz w:val="24"/>
                <w:szCs w:val="24"/>
              </w:rPr>
            </w:pPr>
            <w:r w:rsidRPr="00032E93">
              <w:rPr>
                <w:sz w:val="24"/>
                <w:szCs w:val="24"/>
              </w:rPr>
              <w:t xml:space="preserve">                    t_errorfieldvalp1(v_errorcountp1) := trim(v_refnump1);</w:t>
            </w:r>
          </w:p>
          <w:p w:rsidR="00032E93" w:rsidRPr="00032E93" w:rsidRDefault="00032E93" w:rsidP="00032E93">
            <w:pPr>
              <w:pStyle w:val="ListParagraph"/>
              <w:rPr>
                <w:sz w:val="24"/>
                <w:szCs w:val="24"/>
              </w:rPr>
            </w:pPr>
            <w:r w:rsidRPr="00032E93">
              <w:rPr>
                <w:sz w:val="24"/>
                <w:szCs w:val="24"/>
              </w:rPr>
              <w:t xml:space="preserve">                    t_errorprogramp1(v_errorcountp1) := i_schedulename;</w:t>
            </w:r>
          </w:p>
          <w:p w:rsidR="00032E93" w:rsidRPr="00032E93" w:rsidRDefault="00032E93" w:rsidP="00032E93">
            <w:pPr>
              <w:pStyle w:val="ListParagraph"/>
              <w:rPr>
                <w:sz w:val="24"/>
                <w:szCs w:val="24"/>
              </w:rPr>
            </w:pPr>
            <w:r w:rsidRPr="00032E93">
              <w:rPr>
                <w:sz w:val="24"/>
                <w:szCs w:val="24"/>
              </w:rPr>
              <w:t xml:space="preserve">                    IF ( v_errorcountp1 = c_errorcountp1 ) THEN</w:t>
            </w:r>
          </w:p>
          <w:p w:rsidR="00032E93" w:rsidRPr="00032E93" w:rsidRDefault="00032E93" w:rsidP="00032E93">
            <w:pPr>
              <w:pStyle w:val="ListParagraph"/>
              <w:rPr>
                <w:sz w:val="24"/>
                <w:szCs w:val="24"/>
              </w:rPr>
            </w:pPr>
            <w:r w:rsidRPr="00032E93">
              <w:rPr>
                <w:sz w:val="24"/>
                <w:szCs w:val="24"/>
              </w:rPr>
              <w:t xml:space="preserve">                        GOTO insertzdoep1;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t xml:space="preserve">                    v_zigvalue := getzigvalue(trim(v_refnump1));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---Check for exist record IN TITDMGMBRINDP2</w:t>
            </w:r>
          </w:p>
          <w:p w:rsidR="00032E93" w:rsidRPr="00032E93" w:rsidRDefault="00032E93" w:rsidP="00032E93">
            <w:pPr>
              <w:pStyle w:val="ListParagraph"/>
              <w:rPr>
                <w:sz w:val="24"/>
                <w:szCs w:val="24"/>
              </w:rPr>
            </w:pPr>
            <w:r w:rsidRPr="00032E93">
              <w:rPr>
                <w:sz w:val="24"/>
                <w:szCs w:val="24"/>
              </w:rPr>
              <w:lastRenderedPageBreak/>
              <w:t xml:space="preserve">      /*    SELECT COUNT(*)</w:t>
            </w:r>
          </w:p>
          <w:p w:rsidR="00032E93" w:rsidRPr="00032E93" w:rsidRDefault="00032E93" w:rsidP="00032E93">
            <w:pPr>
              <w:pStyle w:val="ListParagraph"/>
              <w:rPr>
                <w:sz w:val="24"/>
                <w:szCs w:val="24"/>
              </w:rPr>
            </w:pPr>
            <w:r w:rsidRPr="00032E93">
              <w:rPr>
                <w:sz w:val="24"/>
                <w:szCs w:val="24"/>
              </w:rPr>
              <w:t xml:space="preserve">      INTO v_isexsittitdmgmbrindp2</w:t>
            </w:r>
          </w:p>
          <w:p w:rsidR="00032E93" w:rsidRPr="00032E93" w:rsidRDefault="00032E93" w:rsidP="00032E93">
            <w:pPr>
              <w:pStyle w:val="ListParagraph"/>
              <w:rPr>
                <w:sz w:val="24"/>
                <w:szCs w:val="24"/>
              </w:rPr>
            </w:pPr>
            <w:r w:rsidRPr="00032E93">
              <w:rPr>
                <w:sz w:val="24"/>
                <w:szCs w:val="24"/>
              </w:rPr>
              <w:t xml:space="preserve">      FROM STAGEDBUSR.TITDMGMBRINDP2</w:t>
            </w:r>
          </w:p>
          <w:p w:rsidR="00032E93" w:rsidRPr="00032E93" w:rsidRDefault="00032E93" w:rsidP="00032E93">
            <w:pPr>
              <w:pStyle w:val="ListParagraph"/>
              <w:rPr>
                <w:sz w:val="24"/>
                <w:szCs w:val="24"/>
              </w:rPr>
            </w:pPr>
            <w:r w:rsidRPr="00032E93">
              <w:rPr>
                <w:sz w:val="24"/>
                <w:szCs w:val="24"/>
              </w:rPr>
              <w:t xml:space="preserve">      WHERE TRIM(REFNUM) = TRIM(v_refnump1);*/</w:t>
            </w:r>
          </w:p>
          <w:p w:rsidR="00032E93" w:rsidRPr="00032E93" w:rsidRDefault="00032E93" w:rsidP="00032E93">
            <w:pPr>
              <w:pStyle w:val="ListParagraph"/>
              <w:rPr>
                <w:sz w:val="24"/>
                <w:szCs w:val="24"/>
              </w:rPr>
            </w:pPr>
            <w:r w:rsidRPr="00032E93">
              <w:rPr>
                <w:sz w:val="24"/>
                <w:szCs w:val="24"/>
              </w:rPr>
              <w:t xml:space="preserve">      /*   IF NOT (checkrefnum.exists(TRIM(v_refnumpseq))) THEN</w:t>
            </w:r>
          </w:p>
          <w:p w:rsidR="00032E93" w:rsidRPr="00032E93" w:rsidRDefault="00032E93" w:rsidP="00032E93">
            <w:pPr>
              <w:pStyle w:val="ListParagraph"/>
              <w:rPr>
                <w:sz w:val="24"/>
                <w:szCs w:val="24"/>
              </w:rPr>
            </w:pPr>
            <w:r w:rsidRPr="00032E93">
              <w:rPr>
                <w:sz w:val="24"/>
                <w:szCs w:val="24"/>
              </w:rPr>
              <w:t xml:space="preserve">      -- IF v_isexsittitdmgmbrindp2 &lt; 1 THEN</w:t>
            </w:r>
          </w:p>
          <w:p w:rsidR="00032E93" w:rsidRPr="00032E93" w:rsidRDefault="00032E93" w:rsidP="00032E93">
            <w:pPr>
              <w:pStyle w:val="ListParagraph"/>
              <w:rPr>
                <w:sz w:val="24"/>
                <w:szCs w:val="24"/>
              </w:rPr>
            </w:pPr>
            <w:r w:rsidRPr="00032E93">
              <w:rPr>
                <w:sz w:val="24"/>
                <w:szCs w:val="24"/>
              </w:rPr>
              <w:t xml:space="preserve">      v_isAnyErrorp1 := 'Y';</w:t>
            </w:r>
          </w:p>
          <w:p w:rsidR="00032E93" w:rsidRPr="00032E93" w:rsidRDefault="00032E93" w:rsidP="00032E93">
            <w:pPr>
              <w:pStyle w:val="ListParagraph"/>
              <w:rPr>
                <w:sz w:val="24"/>
                <w:szCs w:val="24"/>
              </w:rPr>
            </w:pPr>
            <w:r w:rsidRPr="00032E93">
              <w:rPr>
                <w:sz w:val="24"/>
                <w:szCs w:val="24"/>
              </w:rPr>
              <w:t xml:space="preserve">      v_errorCountp1 := v_errorCountp1 + 1;</w:t>
            </w:r>
          </w:p>
          <w:p w:rsidR="00032E93" w:rsidRPr="00032E93" w:rsidRDefault="00032E93" w:rsidP="00032E93">
            <w:pPr>
              <w:pStyle w:val="ListParagraph"/>
              <w:rPr>
                <w:sz w:val="24"/>
                <w:szCs w:val="24"/>
              </w:rPr>
            </w:pPr>
            <w:r w:rsidRPr="00032E93">
              <w:rPr>
                <w:sz w:val="24"/>
                <w:szCs w:val="24"/>
              </w:rPr>
              <w:t xml:space="preserve">      t_ercodep1(v_errorCountp1) := C_Z004;</w:t>
            </w:r>
          </w:p>
          <w:p w:rsidR="00032E93" w:rsidRPr="00032E93" w:rsidRDefault="00032E93" w:rsidP="00032E93">
            <w:pPr>
              <w:pStyle w:val="ListParagraph"/>
              <w:rPr>
                <w:sz w:val="24"/>
                <w:szCs w:val="24"/>
              </w:rPr>
            </w:pPr>
            <w:r w:rsidRPr="00032E93">
              <w:rPr>
                <w:sz w:val="24"/>
                <w:szCs w:val="24"/>
              </w:rPr>
              <w:t xml:space="preserve">      t_errorfieldp1(v_errorCountp1) := 'REFNUM';</w:t>
            </w:r>
          </w:p>
          <w:p w:rsidR="00032E93" w:rsidRPr="00032E93" w:rsidRDefault="00032E93" w:rsidP="00032E93">
            <w:pPr>
              <w:pStyle w:val="ListParagraph"/>
              <w:rPr>
                <w:sz w:val="24"/>
                <w:szCs w:val="24"/>
              </w:rPr>
            </w:pPr>
            <w:r w:rsidRPr="00032E93">
              <w:rPr>
                <w:sz w:val="24"/>
                <w:szCs w:val="24"/>
              </w:rPr>
              <w:t xml:space="preserve">      t_errormsgp1(v_errorCountp1) := o_errortext(C_Z004);</w:t>
            </w:r>
          </w:p>
          <w:p w:rsidR="00032E93" w:rsidRPr="00032E93" w:rsidRDefault="00032E93" w:rsidP="00032E93">
            <w:pPr>
              <w:pStyle w:val="ListParagraph"/>
              <w:rPr>
                <w:sz w:val="24"/>
                <w:szCs w:val="24"/>
              </w:rPr>
            </w:pPr>
            <w:r w:rsidRPr="00032E93">
              <w:rPr>
                <w:sz w:val="24"/>
                <w:szCs w:val="24"/>
              </w:rPr>
              <w:t xml:space="preserve">      t_errorfieldvalp1(v_errorCountp1) := TRIM(v_refnumpseq);</w:t>
            </w:r>
          </w:p>
          <w:p w:rsidR="00032E93" w:rsidRPr="00032E93" w:rsidRDefault="00032E93" w:rsidP="00032E93">
            <w:pPr>
              <w:pStyle w:val="ListParagraph"/>
              <w:rPr>
                <w:sz w:val="24"/>
                <w:szCs w:val="24"/>
              </w:rPr>
            </w:pPr>
            <w:r w:rsidRPr="00032E93">
              <w:rPr>
                <w:sz w:val="24"/>
                <w:szCs w:val="24"/>
              </w:rPr>
              <w:t xml:space="preserve">      t_errorprogramp1(v_errorCountp1) := i_scheduleName;</w:t>
            </w:r>
          </w:p>
          <w:p w:rsidR="00032E93" w:rsidRPr="00032E93" w:rsidRDefault="00032E93" w:rsidP="00032E93">
            <w:pPr>
              <w:pStyle w:val="ListParagraph"/>
              <w:rPr>
                <w:sz w:val="24"/>
                <w:szCs w:val="24"/>
              </w:rPr>
            </w:pPr>
            <w:r w:rsidRPr="00032E93">
              <w:rPr>
                <w:sz w:val="24"/>
                <w:szCs w:val="24"/>
              </w:rPr>
              <w:t xml:space="preserve">      IF (v_errorCountp1 = C_ERRORCOUNTP1) THEN</w:t>
            </w:r>
          </w:p>
          <w:p w:rsidR="00032E93" w:rsidRPr="00032E93" w:rsidRDefault="00032E93" w:rsidP="00032E93">
            <w:pPr>
              <w:pStyle w:val="ListParagraph"/>
              <w:rPr>
                <w:sz w:val="24"/>
                <w:szCs w:val="24"/>
              </w:rPr>
            </w:pPr>
            <w:r w:rsidRPr="00032E93">
              <w:rPr>
                <w:sz w:val="24"/>
                <w:szCs w:val="24"/>
              </w:rPr>
              <w:t xml:space="preserve">      GOTO insertzdoep1;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--GPOLTYPE null validation</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TRIM(obj_mbrindp1.gpoltype) IS NULL THEN</w:t>
            </w:r>
          </w:p>
          <w:p w:rsidR="00032E93" w:rsidRPr="00032E93" w:rsidRDefault="00032E93" w:rsidP="00032E93">
            <w:pPr>
              <w:pStyle w:val="ListParagraph"/>
              <w:rPr>
                <w:sz w:val="24"/>
                <w:szCs w:val="24"/>
              </w:rPr>
            </w:pPr>
            <w:r w:rsidRPr="00032E93">
              <w:rPr>
                <w:sz w:val="24"/>
                <w:szCs w:val="24"/>
              </w:rPr>
              <w:t xml:space="preserve">                v_isanyerrorp1 := 'Y';</w:t>
            </w:r>
          </w:p>
          <w:p w:rsidR="00032E93" w:rsidRPr="00032E93" w:rsidRDefault="00032E93" w:rsidP="00032E93">
            <w:pPr>
              <w:pStyle w:val="ListParagraph"/>
              <w:rPr>
                <w:sz w:val="24"/>
                <w:szCs w:val="24"/>
              </w:rPr>
            </w:pPr>
            <w:r w:rsidRPr="00032E93">
              <w:rPr>
                <w:sz w:val="24"/>
                <w:szCs w:val="24"/>
              </w:rPr>
              <w:t xml:space="preserve">                v_errorcountp1 := v_errorcountp1 + 1;</w:t>
            </w:r>
          </w:p>
          <w:p w:rsidR="00032E93" w:rsidRPr="00032E93" w:rsidRDefault="00032E93" w:rsidP="00032E93">
            <w:pPr>
              <w:pStyle w:val="ListParagraph"/>
              <w:rPr>
                <w:sz w:val="24"/>
                <w:szCs w:val="24"/>
              </w:rPr>
            </w:pPr>
            <w:r w:rsidRPr="00032E93">
              <w:rPr>
                <w:sz w:val="24"/>
                <w:szCs w:val="24"/>
              </w:rPr>
              <w:t xml:space="preserve">                t_ercodep1(v_errorcountp1) := c_z083;</w:t>
            </w:r>
          </w:p>
          <w:p w:rsidR="00032E93" w:rsidRPr="00032E93" w:rsidRDefault="00032E93" w:rsidP="00032E93">
            <w:pPr>
              <w:pStyle w:val="ListParagraph"/>
              <w:rPr>
                <w:sz w:val="24"/>
                <w:szCs w:val="24"/>
              </w:rPr>
            </w:pPr>
            <w:r w:rsidRPr="00032E93">
              <w:rPr>
                <w:sz w:val="24"/>
                <w:szCs w:val="24"/>
              </w:rPr>
              <w:t xml:space="preserve">                t_errorfieldp1(v_errorcountp1) := 'GPOLTYPE';</w:t>
            </w:r>
          </w:p>
          <w:p w:rsidR="00032E93" w:rsidRPr="00032E93" w:rsidRDefault="00032E93" w:rsidP="00032E93">
            <w:pPr>
              <w:pStyle w:val="ListParagraph"/>
              <w:rPr>
                <w:sz w:val="24"/>
                <w:szCs w:val="24"/>
              </w:rPr>
            </w:pPr>
            <w:r w:rsidRPr="00032E93">
              <w:rPr>
                <w:sz w:val="24"/>
                <w:szCs w:val="24"/>
              </w:rPr>
              <w:t xml:space="preserve">                t_errormsgp1(v_errorcountp1) := o_errortext(c_z083);</w:t>
            </w:r>
          </w:p>
          <w:p w:rsidR="00032E93" w:rsidRPr="00032E93" w:rsidRDefault="00032E93" w:rsidP="00032E93">
            <w:pPr>
              <w:pStyle w:val="ListParagraph"/>
              <w:rPr>
                <w:sz w:val="24"/>
                <w:szCs w:val="24"/>
              </w:rPr>
            </w:pPr>
            <w:r w:rsidRPr="00032E93">
              <w:rPr>
                <w:sz w:val="24"/>
                <w:szCs w:val="24"/>
              </w:rPr>
              <w:t xml:space="preserve">                t_errorfieldvalp1(v_errorcountp1) := obj_mbrindp1.gpoltype;</w:t>
            </w:r>
          </w:p>
          <w:p w:rsidR="00032E93" w:rsidRPr="00032E93" w:rsidRDefault="00032E93" w:rsidP="00032E93">
            <w:pPr>
              <w:pStyle w:val="ListParagraph"/>
              <w:rPr>
                <w:sz w:val="24"/>
                <w:szCs w:val="24"/>
              </w:rPr>
            </w:pPr>
            <w:r w:rsidRPr="00032E93">
              <w:rPr>
                <w:sz w:val="24"/>
                <w:szCs w:val="24"/>
              </w:rPr>
              <w:t xml:space="preserve">                t_errorprogramp1(v_errorcountp1) := i_schedulename;</w:t>
            </w:r>
          </w:p>
          <w:p w:rsidR="00032E93" w:rsidRPr="00032E93" w:rsidRDefault="00032E93" w:rsidP="00032E93">
            <w:pPr>
              <w:pStyle w:val="ListParagraph"/>
              <w:rPr>
                <w:sz w:val="24"/>
                <w:szCs w:val="24"/>
              </w:rPr>
            </w:pPr>
            <w:r w:rsidRPr="00032E93">
              <w:rPr>
                <w:sz w:val="24"/>
                <w:szCs w:val="24"/>
              </w:rPr>
              <w:t xml:space="preserve">                IF ( v_errorcountp1 = c_errorcountp1 ) THEN</w:t>
            </w:r>
          </w:p>
          <w:p w:rsidR="00032E93" w:rsidRPr="00032E93" w:rsidRDefault="00032E93" w:rsidP="00032E93">
            <w:pPr>
              <w:pStyle w:val="ListParagraph"/>
              <w:rPr>
                <w:sz w:val="24"/>
                <w:szCs w:val="24"/>
              </w:rPr>
            </w:pPr>
            <w:r w:rsidRPr="00032E93">
              <w:rPr>
                <w:sz w:val="24"/>
                <w:szCs w:val="24"/>
              </w:rPr>
              <w:t xml:space="preserve">                    GOTO insertzdoep1;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--ZENDCDE null validation</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TRIM(obj_mbrindp1.zendcde) IS NULL THEN</w:t>
            </w:r>
          </w:p>
          <w:p w:rsidR="00032E93" w:rsidRPr="00032E93" w:rsidRDefault="00032E93" w:rsidP="00032E93">
            <w:pPr>
              <w:pStyle w:val="ListParagraph"/>
              <w:rPr>
                <w:sz w:val="24"/>
                <w:szCs w:val="24"/>
              </w:rPr>
            </w:pPr>
            <w:r w:rsidRPr="00032E93">
              <w:rPr>
                <w:sz w:val="24"/>
                <w:szCs w:val="24"/>
              </w:rPr>
              <w:t xml:space="preserve">                v_isanyerrorp1 := 'Y';</w:t>
            </w:r>
          </w:p>
          <w:p w:rsidR="00032E93" w:rsidRPr="00032E93" w:rsidRDefault="00032E93" w:rsidP="00032E93">
            <w:pPr>
              <w:pStyle w:val="ListParagraph"/>
              <w:rPr>
                <w:sz w:val="24"/>
                <w:szCs w:val="24"/>
              </w:rPr>
            </w:pPr>
            <w:r w:rsidRPr="00032E93">
              <w:rPr>
                <w:sz w:val="24"/>
                <w:szCs w:val="24"/>
              </w:rPr>
              <w:t xml:space="preserve">                v_errorcountp1 := v_errorcountp1 + 1;</w:t>
            </w:r>
          </w:p>
          <w:p w:rsidR="00032E93" w:rsidRPr="00032E93" w:rsidRDefault="00032E93" w:rsidP="00032E93">
            <w:pPr>
              <w:pStyle w:val="ListParagraph"/>
              <w:rPr>
                <w:sz w:val="24"/>
                <w:szCs w:val="24"/>
              </w:rPr>
            </w:pPr>
            <w:r w:rsidRPr="00032E93">
              <w:rPr>
                <w:sz w:val="24"/>
                <w:szCs w:val="24"/>
              </w:rPr>
              <w:t xml:space="preserve">                t_ercodep1(v_errorcountp1) := c_z084;</w:t>
            </w:r>
          </w:p>
          <w:p w:rsidR="00032E93" w:rsidRPr="00032E93" w:rsidRDefault="00032E93" w:rsidP="00032E93">
            <w:pPr>
              <w:pStyle w:val="ListParagraph"/>
              <w:rPr>
                <w:sz w:val="24"/>
                <w:szCs w:val="24"/>
              </w:rPr>
            </w:pPr>
            <w:r w:rsidRPr="00032E93">
              <w:rPr>
                <w:sz w:val="24"/>
                <w:szCs w:val="24"/>
              </w:rPr>
              <w:t xml:space="preserve">                t_errorfieldp1(v_errorcountp1) := 'ZENDCDE';</w:t>
            </w:r>
          </w:p>
          <w:p w:rsidR="00032E93" w:rsidRPr="00032E93" w:rsidRDefault="00032E93" w:rsidP="00032E93">
            <w:pPr>
              <w:pStyle w:val="ListParagraph"/>
              <w:rPr>
                <w:sz w:val="24"/>
                <w:szCs w:val="24"/>
              </w:rPr>
            </w:pPr>
            <w:r w:rsidRPr="00032E93">
              <w:rPr>
                <w:sz w:val="24"/>
                <w:szCs w:val="24"/>
              </w:rPr>
              <w:t xml:space="preserve">                t_errormsgp1(v_errorcountp1) := o_errortext(c_z084);</w:t>
            </w:r>
          </w:p>
          <w:p w:rsidR="00032E93" w:rsidRPr="00032E93" w:rsidRDefault="00032E93" w:rsidP="00032E93">
            <w:pPr>
              <w:pStyle w:val="ListParagraph"/>
              <w:rPr>
                <w:sz w:val="24"/>
                <w:szCs w:val="24"/>
              </w:rPr>
            </w:pPr>
            <w:r w:rsidRPr="00032E93">
              <w:rPr>
                <w:sz w:val="24"/>
                <w:szCs w:val="24"/>
              </w:rPr>
              <w:t xml:space="preserve">                t_errorfieldvalp1(v_errorcountp1) := </w:t>
            </w:r>
            <w:r w:rsidRPr="00032E93">
              <w:rPr>
                <w:sz w:val="24"/>
                <w:szCs w:val="24"/>
              </w:rPr>
              <w:lastRenderedPageBreak/>
              <w:t>obj_mbrindp1.zendcde;</w:t>
            </w:r>
          </w:p>
          <w:p w:rsidR="00032E93" w:rsidRPr="00032E93" w:rsidRDefault="00032E93" w:rsidP="00032E93">
            <w:pPr>
              <w:pStyle w:val="ListParagraph"/>
              <w:rPr>
                <w:sz w:val="24"/>
                <w:szCs w:val="24"/>
              </w:rPr>
            </w:pPr>
            <w:r w:rsidRPr="00032E93">
              <w:rPr>
                <w:sz w:val="24"/>
                <w:szCs w:val="24"/>
              </w:rPr>
              <w:t xml:space="preserve">                t_errorprogramp1(v_errorcountp1) := i_schedulename;</w:t>
            </w:r>
          </w:p>
          <w:p w:rsidR="00032E93" w:rsidRPr="00032E93" w:rsidRDefault="00032E93" w:rsidP="00032E93">
            <w:pPr>
              <w:pStyle w:val="ListParagraph"/>
              <w:rPr>
                <w:sz w:val="24"/>
                <w:szCs w:val="24"/>
              </w:rPr>
            </w:pPr>
            <w:r w:rsidRPr="00032E93">
              <w:rPr>
                <w:sz w:val="24"/>
                <w:szCs w:val="24"/>
              </w:rPr>
              <w:t xml:space="preserve">                IF ( v_errorcountp1 = c_errorcountp1 ) THEN</w:t>
            </w:r>
          </w:p>
          <w:p w:rsidR="00032E93" w:rsidRPr="00032E93" w:rsidRDefault="00032E93" w:rsidP="00032E93">
            <w:pPr>
              <w:pStyle w:val="ListParagraph"/>
              <w:rPr>
                <w:sz w:val="24"/>
                <w:szCs w:val="24"/>
              </w:rPr>
            </w:pPr>
            <w:r w:rsidRPr="00032E93">
              <w:rPr>
                <w:sz w:val="24"/>
                <w:szCs w:val="24"/>
              </w:rPr>
              <w:t xml:space="preserve">                    GOTO insertzdoep1;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--ZCMPCODE null validation</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TRIM(obj_mbrindp1.zcmpcode) IS NULL THEN</w:t>
            </w:r>
          </w:p>
          <w:p w:rsidR="00032E93" w:rsidRPr="00032E93" w:rsidRDefault="00032E93" w:rsidP="00032E93">
            <w:pPr>
              <w:pStyle w:val="ListParagraph"/>
              <w:rPr>
                <w:sz w:val="24"/>
                <w:szCs w:val="24"/>
              </w:rPr>
            </w:pPr>
            <w:r w:rsidRPr="00032E93">
              <w:rPr>
                <w:sz w:val="24"/>
                <w:szCs w:val="24"/>
              </w:rPr>
              <w:t xml:space="preserve">                v_isanyerrorp1 := 'Y';</w:t>
            </w:r>
          </w:p>
          <w:p w:rsidR="00032E93" w:rsidRPr="00032E93" w:rsidRDefault="00032E93" w:rsidP="00032E93">
            <w:pPr>
              <w:pStyle w:val="ListParagraph"/>
              <w:rPr>
                <w:sz w:val="24"/>
                <w:szCs w:val="24"/>
              </w:rPr>
            </w:pPr>
            <w:r w:rsidRPr="00032E93">
              <w:rPr>
                <w:sz w:val="24"/>
                <w:szCs w:val="24"/>
              </w:rPr>
              <w:t xml:space="preserve">                v_errorcountp1 := v_errorcountp1 + 1;</w:t>
            </w:r>
          </w:p>
          <w:p w:rsidR="00032E93" w:rsidRPr="00032E93" w:rsidRDefault="00032E93" w:rsidP="00032E93">
            <w:pPr>
              <w:pStyle w:val="ListParagraph"/>
              <w:rPr>
                <w:sz w:val="24"/>
                <w:szCs w:val="24"/>
              </w:rPr>
            </w:pPr>
            <w:r w:rsidRPr="00032E93">
              <w:rPr>
                <w:sz w:val="24"/>
                <w:szCs w:val="24"/>
              </w:rPr>
              <w:t xml:space="preserve">                t_ercodep1(v_errorcountp1) := c_z090;</w:t>
            </w:r>
          </w:p>
          <w:p w:rsidR="00032E93" w:rsidRPr="00032E93" w:rsidRDefault="00032E93" w:rsidP="00032E93">
            <w:pPr>
              <w:pStyle w:val="ListParagraph"/>
              <w:rPr>
                <w:sz w:val="24"/>
                <w:szCs w:val="24"/>
              </w:rPr>
            </w:pPr>
            <w:r w:rsidRPr="00032E93">
              <w:rPr>
                <w:sz w:val="24"/>
                <w:szCs w:val="24"/>
              </w:rPr>
              <w:t xml:space="preserve">                t_errorfieldp1(v_errorcountp1) := 'ZCMPCODE';</w:t>
            </w:r>
          </w:p>
          <w:p w:rsidR="00032E93" w:rsidRPr="00032E93" w:rsidRDefault="00032E93" w:rsidP="00032E93">
            <w:pPr>
              <w:pStyle w:val="ListParagraph"/>
              <w:rPr>
                <w:sz w:val="24"/>
                <w:szCs w:val="24"/>
              </w:rPr>
            </w:pPr>
            <w:r w:rsidRPr="00032E93">
              <w:rPr>
                <w:sz w:val="24"/>
                <w:szCs w:val="24"/>
              </w:rPr>
              <w:t xml:space="preserve">                t_errormsgp1(v_errorcountp1) := o_errortext(c_z090);</w:t>
            </w:r>
          </w:p>
          <w:p w:rsidR="00032E93" w:rsidRPr="00032E93" w:rsidRDefault="00032E93" w:rsidP="00032E93">
            <w:pPr>
              <w:pStyle w:val="ListParagraph"/>
              <w:rPr>
                <w:sz w:val="24"/>
                <w:szCs w:val="24"/>
              </w:rPr>
            </w:pPr>
            <w:r w:rsidRPr="00032E93">
              <w:rPr>
                <w:sz w:val="24"/>
                <w:szCs w:val="24"/>
              </w:rPr>
              <w:t xml:space="preserve">                t_errorfieldvalp1(v_errorcountp1) := obj_mbrindp1.zcmpcode;</w:t>
            </w:r>
          </w:p>
          <w:p w:rsidR="00032E93" w:rsidRPr="00032E93" w:rsidRDefault="00032E93" w:rsidP="00032E93">
            <w:pPr>
              <w:pStyle w:val="ListParagraph"/>
              <w:rPr>
                <w:sz w:val="24"/>
                <w:szCs w:val="24"/>
              </w:rPr>
            </w:pPr>
            <w:r w:rsidRPr="00032E93">
              <w:rPr>
                <w:sz w:val="24"/>
                <w:szCs w:val="24"/>
              </w:rPr>
              <w:t xml:space="preserve">                t_errorprogramp1(v_errorcountp1) := i_schedulename;</w:t>
            </w:r>
          </w:p>
          <w:p w:rsidR="00032E93" w:rsidRPr="00032E93" w:rsidRDefault="00032E93" w:rsidP="00032E93">
            <w:pPr>
              <w:pStyle w:val="ListParagraph"/>
              <w:rPr>
                <w:sz w:val="24"/>
                <w:szCs w:val="24"/>
              </w:rPr>
            </w:pPr>
            <w:r w:rsidRPr="00032E93">
              <w:rPr>
                <w:sz w:val="24"/>
                <w:szCs w:val="24"/>
              </w:rPr>
              <w:t xml:space="preserve">                IF ( v_errorcountp1 = c_errorcountp1 ) THEN</w:t>
            </w:r>
          </w:p>
          <w:p w:rsidR="00032E93" w:rsidRPr="00032E93" w:rsidRDefault="00032E93" w:rsidP="00032E93">
            <w:pPr>
              <w:pStyle w:val="ListParagraph"/>
              <w:rPr>
                <w:sz w:val="24"/>
                <w:szCs w:val="24"/>
              </w:rPr>
            </w:pPr>
            <w:r w:rsidRPr="00032E93">
              <w:rPr>
                <w:sz w:val="24"/>
                <w:szCs w:val="24"/>
              </w:rPr>
              <w:t xml:space="preserve">                    GOTO insertzdoep1;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--MPOLNUM  null validation</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obj_mbrindp1.cnttypind = 'M' THEN</w:t>
            </w:r>
          </w:p>
          <w:p w:rsidR="00032E93" w:rsidRPr="00032E93" w:rsidRDefault="00032E93" w:rsidP="00032E93">
            <w:pPr>
              <w:pStyle w:val="ListParagraph"/>
              <w:rPr>
                <w:sz w:val="24"/>
                <w:szCs w:val="24"/>
              </w:rPr>
            </w:pPr>
            <w:r w:rsidRPr="00032E93">
              <w:rPr>
                <w:sz w:val="24"/>
                <w:szCs w:val="24"/>
              </w:rPr>
              <w:t xml:space="preserve">                IF TRIM(obj_mbrindp1.mpolnum) IS NULL THEN</w:t>
            </w:r>
          </w:p>
          <w:p w:rsidR="00032E93" w:rsidRPr="00032E93" w:rsidRDefault="00032E93" w:rsidP="00032E93">
            <w:pPr>
              <w:pStyle w:val="ListParagraph"/>
              <w:rPr>
                <w:sz w:val="24"/>
                <w:szCs w:val="24"/>
              </w:rPr>
            </w:pPr>
            <w:r w:rsidRPr="00032E93">
              <w:rPr>
                <w:sz w:val="24"/>
                <w:szCs w:val="24"/>
              </w:rPr>
              <w:t xml:space="preserve">                    v_isanyerrorp1 := 'Y';</w:t>
            </w:r>
          </w:p>
          <w:p w:rsidR="00032E93" w:rsidRPr="00032E93" w:rsidRDefault="00032E93" w:rsidP="00032E93">
            <w:pPr>
              <w:pStyle w:val="ListParagraph"/>
              <w:rPr>
                <w:sz w:val="24"/>
                <w:szCs w:val="24"/>
              </w:rPr>
            </w:pPr>
            <w:r w:rsidRPr="00032E93">
              <w:rPr>
                <w:sz w:val="24"/>
                <w:szCs w:val="24"/>
              </w:rPr>
              <w:t xml:space="preserve">                    v_errorcountp1 := v_errorcountp1 + 1;</w:t>
            </w:r>
          </w:p>
          <w:p w:rsidR="00032E93" w:rsidRPr="00032E93" w:rsidRDefault="00032E93" w:rsidP="00032E93">
            <w:pPr>
              <w:pStyle w:val="ListParagraph"/>
              <w:rPr>
                <w:sz w:val="24"/>
                <w:szCs w:val="24"/>
              </w:rPr>
            </w:pPr>
            <w:r w:rsidRPr="00032E93">
              <w:rPr>
                <w:sz w:val="24"/>
                <w:szCs w:val="24"/>
              </w:rPr>
              <w:t xml:space="preserve">                    t_ercodep1(v_errorcountp1) := c_z084;</w:t>
            </w:r>
          </w:p>
          <w:p w:rsidR="00032E93" w:rsidRPr="00032E93" w:rsidRDefault="00032E93" w:rsidP="00032E93">
            <w:pPr>
              <w:pStyle w:val="ListParagraph"/>
              <w:rPr>
                <w:sz w:val="24"/>
                <w:szCs w:val="24"/>
              </w:rPr>
            </w:pPr>
            <w:r w:rsidRPr="00032E93">
              <w:rPr>
                <w:sz w:val="24"/>
                <w:szCs w:val="24"/>
              </w:rPr>
              <w:t xml:space="preserve">                    t_errorfieldp1(v_errorcountp1) := 'MPOLNUM';</w:t>
            </w:r>
          </w:p>
          <w:p w:rsidR="00032E93" w:rsidRPr="00032E93" w:rsidRDefault="00032E93" w:rsidP="00032E93">
            <w:pPr>
              <w:pStyle w:val="ListParagraph"/>
              <w:rPr>
                <w:sz w:val="24"/>
                <w:szCs w:val="24"/>
              </w:rPr>
            </w:pPr>
            <w:r w:rsidRPr="00032E93">
              <w:rPr>
                <w:sz w:val="24"/>
                <w:szCs w:val="24"/>
              </w:rPr>
              <w:t xml:space="preserve">                    t_errormsgp1(v_errorcountp1) := o_errortext(c_z084);</w:t>
            </w:r>
          </w:p>
          <w:p w:rsidR="00032E93" w:rsidRPr="00032E93" w:rsidRDefault="00032E93" w:rsidP="00032E93">
            <w:pPr>
              <w:pStyle w:val="ListParagraph"/>
              <w:rPr>
                <w:sz w:val="24"/>
                <w:szCs w:val="24"/>
              </w:rPr>
            </w:pPr>
            <w:r w:rsidRPr="00032E93">
              <w:rPr>
                <w:sz w:val="24"/>
                <w:szCs w:val="24"/>
              </w:rPr>
              <w:t xml:space="preserve">                    t_errorfieldvalp1(v_errorcountp1) := obj_mbrindp1.mpolnum;</w:t>
            </w:r>
          </w:p>
          <w:p w:rsidR="00032E93" w:rsidRPr="00032E93" w:rsidRDefault="00032E93" w:rsidP="00032E93">
            <w:pPr>
              <w:pStyle w:val="ListParagraph"/>
              <w:rPr>
                <w:sz w:val="24"/>
                <w:szCs w:val="24"/>
              </w:rPr>
            </w:pPr>
            <w:r w:rsidRPr="00032E93">
              <w:rPr>
                <w:sz w:val="24"/>
                <w:szCs w:val="24"/>
              </w:rPr>
              <w:t xml:space="preserve">                    t_errorprogramp1(v_errorcountp1) := i_schedulename;</w:t>
            </w:r>
          </w:p>
          <w:p w:rsidR="00032E93" w:rsidRPr="00032E93" w:rsidRDefault="00032E93" w:rsidP="00032E93">
            <w:pPr>
              <w:pStyle w:val="ListParagraph"/>
              <w:rPr>
                <w:sz w:val="24"/>
                <w:szCs w:val="24"/>
              </w:rPr>
            </w:pPr>
            <w:r w:rsidRPr="00032E93">
              <w:rPr>
                <w:sz w:val="24"/>
                <w:szCs w:val="24"/>
              </w:rPr>
              <w:t xml:space="preserve">                    IF ( v_errorcountp1 = c_errorcountp1 ) THEN</w:t>
            </w:r>
          </w:p>
          <w:p w:rsidR="00032E93" w:rsidRPr="00032E93" w:rsidRDefault="00032E93" w:rsidP="00032E93">
            <w:pPr>
              <w:pStyle w:val="ListParagraph"/>
              <w:rPr>
                <w:sz w:val="24"/>
                <w:szCs w:val="24"/>
              </w:rPr>
            </w:pPr>
            <w:r w:rsidRPr="00032E93">
              <w:rPr>
                <w:sz w:val="24"/>
                <w:szCs w:val="24"/>
              </w:rPr>
              <w:t xml:space="preserve">                        GOTO insertzdoep1;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--MPOLNUM  is not null validation</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trim(obj_mbrindp1.cnttypind) &lt;&gt; 'M' THEN</w:t>
            </w:r>
          </w:p>
          <w:p w:rsidR="00032E93" w:rsidRPr="00032E93" w:rsidRDefault="00032E93" w:rsidP="00032E93">
            <w:pPr>
              <w:pStyle w:val="ListParagraph"/>
              <w:rPr>
                <w:sz w:val="24"/>
                <w:szCs w:val="24"/>
              </w:rPr>
            </w:pPr>
            <w:r w:rsidRPr="00032E93">
              <w:rPr>
                <w:sz w:val="24"/>
                <w:szCs w:val="24"/>
              </w:rPr>
              <w:t xml:space="preserve">                IF TRIM(obj_mbrindp1.mpolnum) IS NOT NULL THEN</w:t>
            </w:r>
          </w:p>
          <w:p w:rsidR="00032E93" w:rsidRPr="00032E93" w:rsidRDefault="00032E93" w:rsidP="00032E93">
            <w:pPr>
              <w:pStyle w:val="ListParagraph"/>
              <w:rPr>
                <w:sz w:val="24"/>
                <w:szCs w:val="24"/>
              </w:rPr>
            </w:pPr>
            <w:r w:rsidRPr="00032E93">
              <w:rPr>
                <w:sz w:val="24"/>
                <w:szCs w:val="24"/>
              </w:rPr>
              <w:lastRenderedPageBreak/>
              <w:t xml:space="preserve">                    v_isanyerrorp1 := 'Y';</w:t>
            </w:r>
          </w:p>
          <w:p w:rsidR="00032E93" w:rsidRPr="00032E93" w:rsidRDefault="00032E93" w:rsidP="00032E93">
            <w:pPr>
              <w:pStyle w:val="ListParagraph"/>
              <w:rPr>
                <w:sz w:val="24"/>
                <w:szCs w:val="24"/>
              </w:rPr>
            </w:pPr>
            <w:r w:rsidRPr="00032E93">
              <w:rPr>
                <w:sz w:val="24"/>
                <w:szCs w:val="24"/>
              </w:rPr>
              <w:t xml:space="preserve">                    v_errorcountp1 := v_errorcountp1 + 1;</w:t>
            </w:r>
          </w:p>
          <w:p w:rsidR="00032E93" w:rsidRPr="00032E93" w:rsidRDefault="00032E93" w:rsidP="00032E93">
            <w:pPr>
              <w:pStyle w:val="ListParagraph"/>
              <w:rPr>
                <w:sz w:val="24"/>
                <w:szCs w:val="24"/>
              </w:rPr>
            </w:pPr>
            <w:r w:rsidRPr="00032E93">
              <w:rPr>
                <w:sz w:val="24"/>
                <w:szCs w:val="24"/>
              </w:rPr>
              <w:t xml:space="preserve">                    t_ercodep1(v_errorcountp1) := c_z085;</w:t>
            </w:r>
          </w:p>
          <w:p w:rsidR="00032E93" w:rsidRPr="00032E93" w:rsidRDefault="00032E93" w:rsidP="00032E93">
            <w:pPr>
              <w:pStyle w:val="ListParagraph"/>
              <w:rPr>
                <w:sz w:val="24"/>
                <w:szCs w:val="24"/>
              </w:rPr>
            </w:pPr>
            <w:r w:rsidRPr="00032E93">
              <w:rPr>
                <w:sz w:val="24"/>
                <w:szCs w:val="24"/>
              </w:rPr>
              <w:t xml:space="preserve">                    t_errorfieldp1(v_errorcountp1) := 'MPOLNUM';</w:t>
            </w:r>
          </w:p>
          <w:p w:rsidR="00032E93" w:rsidRPr="00032E93" w:rsidRDefault="00032E93" w:rsidP="00032E93">
            <w:pPr>
              <w:pStyle w:val="ListParagraph"/>
              <w:rPr>
                <w:sz w:val="24"/>
                <w:szCs w:val="24"/>
              </w:rPr>
            </w:pPr>
            <w:r w:rsidRPr="00032E93">
              <w:rPr>
                <w:sz w:val="24"/>
                <w:szCs w:val="24"/>
              </w:rPr>
              <w:t xml:space="preserve">                    t_errormsgp1(v_errorcountp1) := o_errortext(c_z085);</w:t>
            </w:r>
          </w:p>
          <w:p w:rsidR="00032E93" w:rsidRPr="00032E93" w:rsidRDefault="00032E93" w:rsidP="00032E93">
            <w:pPr>
              <w:pStyle w:val="ListParagraph"/>
              <w:rPr>
                <w:sz w:val="24"/>
                <w:szCs w:val="24"/>
              </w:rPr>
            </w:pPr>
            <w:r w:rsidRPr="00032E93">
              <w:rPr>
                <w:sz w:val="24"/>
                <w:szCs w:val="24"/>
              </w:rPr>
              <w:t xml:space="preserve">                    t_errorfieldvalp1(v_errorcountp1) := obj_mbrindp1.mpolnum;</w:t>
            </w:r>
          </w:p>
          <w:p w:rsidR="00032E93" w:rsidRPr="00032E93" w:rsidRDefault="00032E93" w:rsidP="00032E93">
            <w:pPr>
              <w:pStyle w:val="ListParagraph"/>
              <w:rPr>
                <w:sz w:val="24"/>
                <w:szCs w:val="24"/>
              </w:rPr>
            </w:pPr>
            <w:r w:rsidRPr="00032E93">
              <w:rPr>
                <w:sz w:val="24"/>
                <w:szCs w:val="24"/>
              </w:rPr>
              <w:t xml:space="preserve">                    t_errorprogramp1(v_errorcountp1) := i_schedulename;</w:t>
            </w:r>
          </w:p>
          <w:p w:rsidR="00032E93" w:rsidRPr="00032E93" w:rsidRDefault="00032E93" w:rsidP="00032E93">
            <w:pPr>
              <w:pStyle w:val="ListParagraph"/>
              <w:rPr>
                <w:sz w:val="24"/>
                <w:szCs w:val="24"/>
              </w:rPr>
            </w:pPr>
            <w:r w:rsidRPr="00032E93">
              <w:rPr>
                <w:sz w:val="24"/>
                <w:szCs w:val="24"/>
              </w:rPr>
              <w:t xml:space="preserve">                    IF ( v_errorcountp1 = c_errorcountp1 ) THEN</w:t>
            </w:r>
          </w:p>
          <w:p w:rsidR="00032E93" w:rsidRPr="00032E93" w:rsidRDefault="00032E93" w:rsidP="00032E93">
            <w:pPr>
              <w:pStyle w:val="ListParagraph"/>
              <w:rPr>
                <w:sz w:val="24"/>
                <w:szCs w:val="24"/>
              </w:rPr>
            </w:pPr>
            <w:r w:rsidRPr="00032E93">
              <w:rPr>
                <w:sz w:val="24"/>
                <w:szCs w:val="24"/>
              </w:rPr>
              <w:t xml:space="preserve">                        GOTO insertzdoep1;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---ZPOLPERD null validation</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TRIM(obj_mbrindp1.zpolperd) IS NULL THEN</w:t>
            </w:r>
          </w:p>
          <w:p w:rsidR="00032E93" w:rsidRPr="00032E93" w:rsidRDefault="00032E93" w:rsidP="00032E93">
            <w:pPr>
              <w:pStyle w:val="ListParagraph"/>
              <w:rPr>
                <w:sz w:val="24"/>
                <w:szCs w:val="24"/>
              </w:rPr>
            </w:pPr>
            <w:r w:rsidRPr="00032E93">
              <w:rPr>
                <w:sz w:val="24"/>
                <w:szCs w:val="24"/>
              </w:rPr>
              <w:t xml:space="preserve">                v_isanyerrorp1 := 'Y';</w:t>
            </w:r>
          </w:p>
          <w:p w:rsidR="00032E93" w:rsidRPr="00032E93" w:rsidRDefault="00032E93" w:rsidP="00032E93">
            <w:pPr>
              <w:pStyle w:val="ListParagraph"/>
              <w:rPr>
                <w:sz w:val="24"/>
                <w:szCs w:val="24"/>
              </w:rPr>
            </w:pPr>
            <w:r w:rsidRPr="00032E93">
              <w:rPr>
                <w:sz w:val="24"/>
                <w:szCs w:val="24"/>
              </w:rPr>
              <w:t xml:space="preserve">                v_errorcountp1 := v_errorcountp1 + 1;</w:t>
            </w:r>
          </w:p>
          <w:p w:rsidR="00032E93" w:rsidRPr="00032E93" w:rsidRDefault="00032E93" w:rsidP="00032E93">
            <w:pPr>
              <w:pStyle w:val="ListParagraph"/>
              <w:rPr>
                <w:sz w:val="24"/>
                <w:szCs w:val="24"/>
              </w:rPr>
            </w:pPr>
            <w:r w:rsidRPr="00032E93">
              <w:rPr>
                <w:sz w:val="24"/>
                <w:szCs w:val="24"/>
              </w:rPr>
              <w:t xml:space="preserve">                t_ercodep1(v_errorcountp1) := c_z086;</w:t>
            </w:r>
          </w:p>
          <w:p w:rsidR="00032E93" w:rsidRPr="00032E93" w:rsidRDefault="00032E93" w:rsidP="00032E93">
            <w:pPr>
              <w:pStyle w:val="ListParagraph"/>
              <w:rPr>
                <w:sz w:val="24"/>
                <w:szCs w:val="24"/>
              </w:rPr>
            </w:pPr>
            <w:r w:rsidRPr="00032E93">
              <w:rPr>
                <w:sz w:val="24"/>
                <w:szCs w:val="24"/>
              </w:rPr>
              <w:t xml:space="preserve">                t_errorfieldp1(v_errorcountp1) := 'ZPOLPERD';</w:t>
            </w:r>
          </w:p>
          <w:p w:rsidR="00032E93" w:rsidRPr="00032E93" w:rsidRDefault="00032E93" w:rsidP="00032E93">
            <w:pPr>
              <w:pStyle w:val="ListParagraph"/>
              <w:rPr>
                <w:sz w:val="24"/>
                <w:szCs w:val="24"/>
              </w:rPr>
            </w:pPr>
            <w:r w:rsidRPr="00032E93">
              <w:rPr>
                <w:sz w:val="24"/>
                <w:szCs w:val="24"/>
              </w:rPr>
              <w:t xml:space="preserve">                t_errormsgp1(v_errorcountp1) := o_errortext(c_z086);</w:t>
            </w:r>
          </w:p>
          <w:p w:rsidR="00032E93" w:rsidRPr="00032E93" w:rsidRDefault="00032E93" w:rsidP="00032E93">
            <w:pPr>
              <w:pStyle w:val="ListParagraph"/>
              <w:rPr>
                <w:sz w:val="24"/>
                <w:szCs w:val="24"/>
              </w:rPr>
            </w:pPr>
            <w:r w:rsidRPr="00032E93">
              <w:rPr>
                <w:sz w:val="24"/>
                <w:szCs w:val="24"/>
              </w:rPr>
              <w:t xml:space="preserve">                t_errorfieldvalp1(v_errorcountp1) := obj_mbrindp1.zpolperd;</w:t>
            </w:r>
          </w:p>
          <w:p w:rsidR="00032E93" w:rsidRPr="00032E93" w:rsidRDefault="00032E93" w:rsidP="00032E93">
            <w:pPr>
              <w:pStyle w:val="ListParagraph"/>
              <w:rPr>
                <w:sz w:val="24"/>
                <w:szCs w:val="24"/>
              </w:rPr>
            </w:pPr>
            <w:r w:rsidRPr="00032E93">
              <w:rPr>
                <w:sz w:val="24"/>
                <w:szCs w:val="24"/>
              </w:rPr>
              <w:t xml:space="preserve">                t_errorprogramp1(v_errorcountp1) := i_schedulename;</w:t>
            </w:r>
          </w:p>
          <w:p w:rsidR="00032E93" w:rsidRPr="00032E93" w:rsidRDefault="00032E93" w:rsidP="00032E93">
            <w:pPr>
              <w:pStyle w:val="ListParagraph"/>
              <w:rPr>
                <w:sz w:val="24"/>
                <w:szCs w:val="24"/>
              </w:rPr>
            </w:pPr>
            <w:r w:rsidRPr="00032E93">
              <w:rPr>
                <w:sz w:val="24"/>
                <w:szCs w:val="24"/>
              </w:rPr>
              <w:t xml:space="preserve">                IF ( v_errorcountp1 = c_errorcountp1 ) THEN</w:t>
            </w:r>
          </w:p>
          <w:p w:rsidR="00032E93" w:rsidRPr="00032E93" w:rsidRDefault="00032E93" w:rsidP="00032E93">
            <w:pPr>
              <w:pStyle w:val="ListParagraph"/>
              <w:rPr>
                <w:sz w:val="24"/>
                <w:szCs w:val="24"/>
              </w:rPr>
            </w:pPr>
            <w:r w:rsidRPr="00032E93">
              <w:rPr>
                <w:sz w:val="24"/>
                <w:szCs w:val="24"/>
              </w:rPr>
              <w:t xml:space="preserve">                    GOTO insertzdoep1;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----ZMARGNFLG Value must be either ?Y? or ?N?</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 TRIM(obj_mbrindp1.zmargnflg) IS NOT NULL AND ( ( trim(obj_mbrindp1.zmargnflg) &lt;&gt; 'Y' ) AND ( trim(obj_mbrindp1.</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zmargnflg) &lt;&gt; 'N' ) ) ) THEN</w:t>
            </w:r>
          </w:p>
          <w:p w:rsidR="00032E93" w:rsidRPr="00032E93" w:rsidRDefault="00032E93" w:rsidP="00032E93">
            <w:pPr>
              <w:pStyle w:val="ListParagraph"/>
              <w:rPr>
                <w:sz w:val="24"/>
                <w:szCs w:val="24"/>
              </w:rPr>
            </w:pPr>
            <w:r w:rsidRPr="00032E93">
              <w:rPr>
                <w:sz w:val="24"/>
                <w:szCs w:val="24"/>
              </w:rPr>
              <w:t xml:space="preserve">                v_isanyerrorp1 := 'Y';</w:t>
            </w:r>
          </w:p>
          <w:p w:rsidR="00032E93" w:rsidRPr="00032E93" w:rsidRDefault="00032E93" w:rsidP="00032E93">
            <w:pPr>
              <w:pStyle w:val="ListParagraph"/>
              <w:rPr>
                <w:sz w:val="24"/>
                <w:szCs w:val="24"/>
              </w:rPr>
            </w:pPr>
            <w:r w:rsidRPr="00032E93">
              <w:rPr>
                <w:sz w:val="24"/>
                <w:szCs w:val="24"/>
              </w:rPr>
              <w:t xml:space="preserve">                v_errorcountp1 := v_errorcountp1 + 1;</w:t>
            </w:r>
          </w:p>
          <w:p w:rsidR="00032E93" w:rsidRPr="00032E93" w:rsidRDefault="00032E93" w:rsidP="00032E93">
            <w:pPr>
              <w:pStyle w:val="ListParagraph"/>
              <w:rPr>
                <w:sz w:val="24"/>
                <w:szCs w:val="24"/>
              </w:rPr>
            </w:pPr>
            <w:r w:rsidRPr="00032E93">
              <w:rPr>
                <w:sz w:val="24"/>
                <w:szCs w:val="24"/>
              </w:rPr>
              <w:t xml:space="preserve">                t_ercodep1(v_errorcountp1) := c_e315;</w:t>
            </w:r>
          </w:p>
          <w:p w:rsidR="00032E93" w:rsidRPr="00032E93" w:rsidRDefault="00032E93" w:rsidP="00032E93">
            <w:pPr>
              <w:pStyle w:val="ListParagraph"/>
              <w:rPr>
                <w:sz w:val="24"/>
                <w:szCs w:val="24"/>
              </w:rPr>
            </w:pPr>
            <w:r w:rsidRPr="00032E93">
              <w:rPr>
                <w:sz w:val="24"/>
                <w:szCs w:val="24"/>
              </w:rPr>
              <w:t xml:space="preserve">                t_errorfieldp1(v_errorcountp1) := 'ZMARGNFLG';</w:t>
            </w:r>
          </w:p>
          <w:p w:rsidR="00032E93" w:rsidRPr="00032E93" w:rsidRDefault="00032E93" w:rsidP="00032E93">
            <w:pPr>
              <w:pStyle w:val="ListParagraph"/>
              <w:rPr>
                <w:sz w:val="24"/>
                <w:szCs w:val="24"/>
              </w:rPr>
            </w:pPr>
            <w:r w:rsidRPr="00032E93">
              <w:rPr>
                <w:sz w:val="24"/>
                <w:szCs w:val="24"/>
              </w:rPr>
              <w:t xml:space="preserve">                t_errormsgp1(v_errorcountp1) := o_errortext(c_e315);</w:t>
            </w:r>
          </w:p>
          <w:p w:rsidR="00032E93" w:rsidRPr="00032E93" w:rsidRDefault="00032E93" w:rsidP="00032E93">
            <w:pPr>
              <w:pStyle w:val="ListParagraph"/>
              <w:rPr>
                <w:sz w:val="24"/>
                <w:szCs w:val="24"/>
              </w:rPr>
            </w:pPr>
            <w:r w:rsidRPr="00032E93">
              <w:rPr>
                <w:sz w:val="24"/>
                <w:szCs w:val="24"/>
              </w:rPr>
              <w:t xml:space="preserve">                t_errorfieldvalp1(v_errorcountp1) := obj_mbrindp1.zmargnflg;</w:t>
            </w:r>
          </w:p>
          <w:p w:rsidR="00032E93" w:rsidRPr="00032E93" w:rsidRDefault="00032E93" w:rsidP="00032E93">
            <w:pPr>
              <w:pStyle w:val="ListParagraph"/>
              <w:rPr>
                <w:sz w:val="24"/>
                <w:szCs w:val="24"/>
              </w:rPr>
            </w:pPr>
            <w:r w:rsidRPr="00032E93">
              <w:rPr>
                <w:sz w:val="24"/>
                <w:szCs w:val="24"/>
              </w:rPr>
              <w:t xml:space="preserve">                t_errorprogramp1(v_errorcountp1) := i_schedulename;</w:t>
            </w:r>
          </w:p>
          <w:p w:rsidR="00032E93" w:rsidRPr="00032E93" w:rsidRDefault="00032E93" w:rsidP="00032E93">
            <w:pPr>
              <w:pStyle w:val="ListParagraph"/>
              <w:rPr>
                <w:sz w:val="24"/>
                <w:szCs w:val="24"/>
              </w:rPr>
            </w:pPr>
            <w:r w:rsidRPr="00032E93">
              <w:rPr>
                <w:sz w:val="24"/>
                <w:szCs w:val="24"/>
              </w:rPr>
              <w:lastRenderedPageBreak/>
              <w:t xml:space="preserve">                IF ( v_errorcountp1 = c_errorcountp1 ) THEN</w:t>
            </w:r>
          </w:p>
          <w:p w:rsidR="00032E93" w:rsidRPr="00032E93" w:rsidRDefault="00032E93" w:rsidP="00032E93">
            <w:pPr>
              <w:pStyle w:val="ListParagraph"/>
              <w:rPr>
                <w:sz w:val="24"/>
                <w:szCs w:val="24"/>
              </w:rPr>
            </w:pPr>
            <w:r w:rsidRPr="00032E93">
              <w:rPr>
                <w:sz w:val="24"/>
                <w:szCs w:val="24"/>
              </w:rPr>
              <w:t xml:space="preserve">                    GOTO insertzdoep1;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----ZDFCNCY Value must be either ?Y? or ?N?</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 TRIM(obj_mbrindp1.zdfcncy) IS NOT NULL AND ( ( trim(obj_mbrindp1.zdfcncy) &lt;&gt; 'Y' ) AND ( trim(obj_mbrindp1.zdfcncy</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 &lt;&gt; 'N' ) ) ) THEN</w:t>
            </w:r>
          </w:p>
          <w:p w:rsidR="00032E93" w:rsidRPr="00032E93" w:rsidRDefault="00032E93" w:rsidP="00032E93">
            <w:pPr>
              <w:pStyle w:val="ListParagraph"/>
              <w:rPr>
                <w:sz w:val="24"/>
                <w:szCs w:val="24"/>
              </w:rPr>
            </w:pPr>
            <w:r w:rsidRPr="00032E93">
              <w:rPr>
                <w:sz w:val="24"/>
                <w:szCs w:val="24"/>
              </w:rPr>
              <w:t xml:space="preserve">                v_isanyerrorp1 := 'Y';</w:t>
            </w:r>
          </w:p>
          <w:p w:rsidR="00032E93" w:rsidRPr="00032E93" w:rsidRDefault="00032E93" w:rsidP="00032E93">
            <w:pPr>
              <w:pStyle w:val="ListParagraph"/>
              <w:rPr>
                <w:sz w:val="24"/>
                <w:szCs w:val="24"/>
              </w:rPr>
            </w:pPr>
            <w:r w:rsidRPr="00032E93">
              <w:rPr>
                <w:sz w:val="24"/>
                <w:szCs w:val="24"/>
              </w:rPr>
              <w:t xml:space="preserve">                v_errorcountp1 := v_errorcountp1 + 1;</w:t>
            </w:r>
          </w:p>
          <w:p w:rsidR="00032E93" w:rsidRPr="00032E93" w:rsidRDefault="00032E93" w:rsidP="00032E93">
            <w:pPr>
              <w:pStyle w:val="ListParagraph"/>
              <w:rPr>
                <w:sz w:val="24"/>
                <w:szCs w:val="24"/>
              </w:rPr>
            </w:pPr>
            <w:r w:rsidRPr="00032E93">
              <w:rPr>
                <w:sz w:val="24"/>
                <w:szCs w:val="24"/>
              </w:rPr>
              <w:t xml:space="preserve">                t_ercodep1(v_errorcountp1) := c_e315;</w:t>
            </w:r>
          </w:p>
          <w:p w:rsidR="00032E93" w:rsidRPr="00032E93" w:rsidRDefault="00032E93" w:rsidP="00032E93">
            <w:pPr>
              <w:pStyle w:val="ListParagraph"/>
              <w:rPr>
                <w:sz w:val="24"/>
                <w:szCs w:val="24"/>
              </w:rPr>
            </w:pPr>
            <w:r w:rsidRPr="00032E93">
              <w:rPr>
                <w:sz w:val="24"/>
                <w:szCs w:val="24"/>
              </w:rPr>
              <w:t xml:space="preserve">                t_errorfieldp1(v_errorcountp1) := 'ZDFCNCY';</w:t>
            </w:r>
          </w:p>
          <w:p w:rsidR="00032E93" w:rsidRPr="00032E93" w:rsidRDefault="00032E93" w:rsidP="00032E93">
            <w:pPr>
              <w:pStyle w:val="ListParagraph"/>
              <w:rPr>
                <w:sz w:val="24"/>
                <w:szCs w:val="24"/>
              </w:rPr>
            </w:pPr>
            <w:r w:rsidRPr="00032E93">
              <w:rPr>
                <w:sz w:val="24"/>
                <w:szCs w:val="24"/>
              </w:rPr>
              <w:t xml:space="preserve">                t_errormsgp1(v_errorcountp1) := o_errortext(c_e315);</w:t>
            </w:r>
          </w:p>
          <w:p w:rsidR="00032E93" w:rsidRPr="00032E93" w:rsidRDefault="00032E93" w:rsidP="00032E93">
            <w:pPr>
              <w:pStyle w:val="ListParagraph"/>
              <w:rPr>
                <w:sz w:val="24"/>
                <w:szCs w:val="24"/>
              </w:rPr>
            </w:pPr>
            <w:r w:rsidRPr="00032E93">
              <w:rPr>
                <w:sz w:val="24"/>
                <w:szCs w:val="24"/>
              </w:rPr>
              <w:t xml:space="preserve">                t_errorfieldvalp1(v_errorcountp1) := obj_mbrindp1.zdfcncy;</w:t>
            </w:r>
          </w:p>
          <w:p w:rsidR="00032E93" w:rsidRPr="00032E93" w:rsidRDefault="00032E93" w:rsidP="00032E93">
            <w:pPr>
              <w:pStyle w:val="ListParagraph"/>
              <w:rPr>
                <w:sz w:val="24"/>
                <w:szCs w:val="24"/>
              </w:rPr>
            </w:pPr>
            <w:r w:rsidRPr="00032E93">
              <w:rPr>
                <w:sz w:val="24"/>
                <w:szCs w:val="24"/>
              </w:rPr>
              <w:t xml:space="preserve">                t_errorprogramp1(v_errorcountp1) := i_schedulename;</w:t>
            </w:r>
          </w:p>
          <w:p w:rsidR="00032E93" w:rsidRPr="00032E93" w:rsidRDefault="00032E93" w:rsidP="00032E93">
            <w:pPr>
              <w:pStyle w:val="ListParagraph"/>
              <w:rPr>
                <w:sz w:val="24"/>
                <w:szCs w:val="24"/>
              </w:rPr>
            </w:pPr>
            <w:r w:rsidRPr="00032E93">
              <w:rPr>
                <w:sz w:val="24"/>
                <w:szCs w:val="24"/>
              </w:rPr>
              <w:t xml:space="preserve">                IF ( v_errorcountp1 = c_errorcountp1 ) THEN</w:t>
            </w:r>
          </w:p>
          <w:p w:rsidR="00032E93" w:rsidRPr="00032E93" w:rsidRDefault="00032E93" w:rsidP="00032E93">
            <w:pPr>
              <w:pStyle w:val="ListParagraph"/>
              <w:rPr>
                <w:sz w:val="24"/>
                <w:szCs w:val="24"/>
              </w:rPr>
            </w:pPr>
            <w:r w:rsidRPr="00032E93">
              <w:rPr>
                <w:sz w:val="24"/>
                <w:szCs w:val="24"/>
              </w:rPr>
              <w:t xml:space="preserve">                    GOTO insertzdoep1;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----ZSOLCTFLG Value must be either ?Y? or ?N?</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 TRIM(obj_mbrindp1.zsolctflg) IS NOT NULL AND ( ( trim(obj_mbrindp1.zsolctflg) &lt;&gt; 'Y' ) AND ( trim(obj_mbrindp1.</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zsolctflg) &lt;&gt; 'N' ) ) ) THEN</w:t>
            </w:r>
          </w:p>
          <w:p w:rsidR="00032E93" w:rsidRPr="00032E93" w:rsidRDefault="00032E93" w:rsidP="00032E93">
            <w:pPr>
              <w:pStyle w:val="ListParagraph"/>
              <w:rPr>
                <w:sz w:val="24"/>
                <w:szCs w:val="24"/>
              </w:rPr>
            </w:pPr>
            <w:r w:rsidRPr="00032E93">
              <w:rPr>
                <w:sz w:val="24"/>
                <w:szCs w:val="24"/>
              </w:rPr>
              <w:t xml:space="preserve">                v_isanyerrorp1 := 'Y';</w:t>
            </w:r>
          </w:p>
          <w:p w:rsidR="00032E93" w:rsidRPr="00032E93" w:rsidRDefault="00032E93" w:rsidP="00032E93">
            <w:pPr>
              <w:pStyle w:val="ListParagraph"/>
              <w:rPr>
                <w:sz w:val="24"/>
                <w:szCs w:val="24"/>
              </w:rPr>
            </w:pPr>
            <w:r w:rsidRPr="00032E93">
              <w:rPr>
                <w:sz w:val="24"/>
                <w:szCs w:val="24"/>
              </w:rPr>
              <w:t xml:space="preserve">                v_errorcountp1 := v_errorcountp1 + 1;</w:t>
            </w:r>
          </w:p>
          <w:p w:rsidR="00032E93" w:rsidRPr="00032E93" w:rsidRDefault="00032E93" w:rsidP="00032E93">
            <w:pPr>
              <w:pStyle w:val="ListParagraph"/>
              <w:rPr>
                <w:sz w:val="24"/>
                <w:szCs w:val="24"/>
              </w:rPr>
            </w:pPr>
            <w:r w:rsidRPr="00032E93">
              <w:rPr>
                <w:sz w:val="24"/>
                <w:szCs w:val="24"/>
              </w:rPr>
              <w:t xml:space="preserve">                t_ercodep1(v_errorcountp1) := c_e315;</w:t>
            </w:r>
          </w:p>
          <w:p w:rsidR="00032E93" w:rsidRPr="00032E93" w:rsidRDefault="00032E93" w:rsidP="00032E93">
            <w:pPr>
              <w:pStyle w:val="ListParagraph"/>
              <w:rPr>
                <w:sz w:val="24"/>
                <w:szCs w:val="24"/>
              </w:rPr>
            </w:pPr>
            <w:r w:rsidRPr="00032E93">
              <w:rPr>
                <w:sz w:val="24"/>
                <w:szCs w:val="24"/>
              </w:rPr>
              <w:t xml:space="preserve">                t_errorfieldp1(v_errorcountp1) := 'ZSOLCTFLG';</w:t>
            </w:r>
          </w:p>
          <w:p w:rsidR="00032E93" w:rsidRPr="00032E93" w:rsidRDefault="00032E93" w:rsidP="00032E93">
            <w:pPr>
              <w:pStyle w:val="ListParagraph"/>
              <w:rPr>
                <w:sz w:val="24"/>
                <w:szCs w:val="24"/>
              </w:rPr>
            </w:pPr>
            <w:r w:rsidRPr="00032E93">
              <w:rPr>
                <w:sz w:val="24"/>
                <w:szCs w:val="24"/>
              </w:rPr>
              <w:t xml:space="preserve">                t_errormsgp1(v_errorcountp1) := o_errortext(c_e315);</w:t>
            </w:r>
          </w:p>
          <w:p w:rsidR="00032E93" w:rsidRPr="00032E93" w:rsidRDefault="00032E93" w:rsidP="00032E93">
            <w:pPr>
              <w:pStyle w:val="ListParagraph"/>
              <w:rPr>
                <w:sz w:val="24"/>
                <w:szCs w:val="24"/>
              </w:rPr>
            </w:pPr>
            <w:r w:rsidRPr="00032E93">
              <w:rPr>
                <w:sz w:val="24"/>
                <w:szCs w:val="24"/>
              </w:rPr>
              <w:t xml:space="preserve">                t_errorfieldvalp1(v_errorcountp1) := obj_mbrindp1.zsolctflg;</w:t>
            </w:r>
          </w:p>
          <w:p w:rsidR="00032E93" w:rsidRPr="00032E93" w:rsidRDefault="00032E93" w:rsidP="00032E93">
            <w:pPr>
              <w:pStyle w:val="ListParagraph"/>
              <w:rPr>
                <w:sz w:val="24"/>
                <w:szCs w:val="24"/>
              </w:rPr>
            </w:pPr>
            <w:r w:rsidRPr="00032E93">
              <w:rPr>
                <w:sz w:val="24"/>
                <w:szCs w:val="24"/>
              </w:rPr>
              <w:t xml:space="preserve">                t_errorprogramp1(v_errorcountp1) := i_schedulename;</w:t>
            </w:r>
          </w:p>
          <w:p w:rsidR="00032E93" w:rsidRPr="00032E93" w:rsidRDefault="00032E93" w:rsidP="00032E93">
            <w:pPr>
              <w:pStyle w:val="ListParagraph"/>
              <w:rPr>
                <w:sz w:val="24"/>
                <w:szCs w:val="24"/>
              </w:rPr>
            </w:pPr>
            <w:r w:rsidRPr="00032E93">
              <w:rPr>
                <w:sz w:val="24"/>
                <w:szCs w:val="24"/>
              </w:rPr>
              <w:t xml:space="preserve">                IF ( v_errorcountp1 = c_errorcountp1 ) THEN</w:t>
            </w:r>
          </w:p>
          <w:p w:rsidR="00032E93" w:rsidRPr="00032E93" w:rsidRDefault="00032E93" w:rsidP="00032E93">
            <w:pPr>
              <w:pStyle w:val="ListParagraph"/>
              <w:rPr>
                <w:sz w:val="24"/>
                <w:szCs w:val="24"/>
              </w:rPr>
            </w:pPr>
            <w:r w:rsidRPr="00032E93">
              <w:rPr>
                <w:sz w:val="24"/>
                <w:szCs w:val="24"/>
              </w:rPr>
              <w:t xml:space="preserve">                    GOTO insertzdoep1;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---CLTRELN null validation</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TRIM(obj_mbrindp1.cltreln) IS NULL THEN</w:t>
            </w:r>
          </w:p>
          <w:p w:rsidR="00032E93" w:rsidRPr="00032E93" w:rsidRDefault="00032E93" w:rsidP="00032E93">
            <w:pPr>
              <w:pStyle w:val="ListParagraph"/>
              <w:rPr>
                <w:sz w:val="24"/>
                <w:szCs w:val="24"/>
              </w:rPr>
            </w:pPr>
            <w:r w:rsidRPr="00032E93">
              <w:rPr>
                <w:sz w:val="24"/>
                <w:szCs w:val="24"/>
              </w:rPr>
              <w:t xml:space="preserve">                v_isanyerrorp1 := 'Y';</w:t>
            </w:r>
          </w:p>
          <w:p w:rsidR="00032E93" w:rsidRPr="00032E93" w:rsidRDefault="00032E93" w:rsidP="00032E93">
            <w:pPr>
              <w:pStyle w:val="ListParagraph"/>
              <w:rPr>
                <w:sz w:val="24"/>
                <w:szCs w:val="24"/>
              </w:rPr>
            </w:pPr>
            <w:r w:rsidRPr="00032E93">
              <w:rPr>
                <w:sz w:val="24"/>
                <w:szCs w:val="24"/>
              </w:rPr>
              <w:lastRenderedPageBreak/>
              <w:t xml:space="preserve">                v_errorcountp1 := v_errorcountp1 + 1;</w:t>
            </w:r>
          </w:p>
          <w:p w:rsidR="00032E93" w:rsidRPr="00032E93" w:rsidRDefault="00032E93" w:rsidP="00032E93">
            <w:pPr>
              <w:pStyle w:val="ListParagraph"/>
              <w:rPr>
                <w:sz w:val="24"/>
                <w:szCs w:val="24"/>
              </w:rPr>
            </w:pPr>
            <w:r w:rsidRPr="00032E93">
              <w:rPr>
                <w:sz w:val="24"/>
                <w:szCs w:val="24"/>
              </w:rPr>
              <w:t xml:space="preserve">                t_ercodep1(v_errorcountp1) := c_z087;</w:t>
            </w:r>
          </w:p>
          <w:p w:rsidR="00032E93" w:rsidRPr="00032E93" w:rsidRDefault="00032E93" w:rsidP="00032E93">
            <w:pPr>
              <w:pStyle w:val="ListParagraph"/>
              <w:rPr>
                <w:sz w:val="24"/>
                <w:szCs w:val="24"/>
              </w:rPr>
            </w:pPr>
            <w:r w:rsidRPr="00032E93">
              <w:rPr>
                <w:sz w:val="24"/>
                <w:szCs w:val="24"/>
              </w:rPr>
              <w:t xml:space="preserve">                t_errorfieldp1(v_errorcountp1) := 'CLTRELN';</w:t>
            </w:r>
          </w:p>
          <w:p w:rsidR="00032E93" w:rsidRPr="00032E93" w:rsidRDefault="00032E93" w:rsidP="00032E93">
            <w:pPr>
              <w:pStyle w:val="ListParagraph"/>
              <w:rPr>
                <w:sz w:val="24"/>
                <w:szCs w:val="24"/>
              </w:rPr>
            </w:pPr>
            <w:r w:rsidRPr="00032E93">
              <w:rPr>
                <w:sz w:val="24"/>
                <w:szCs w:val="24"/>
              </w:rPr>
              <w:t xml:space="preserve">                t_errormsgp1(v_errorcountp1) := o_errortext(c_z087);</w:t>
            </w:r>
          </w:p>
          <w:p w:rsidR="00032E93" w:rsidRPr="00032E93" w:rsidRDefault="00032E93" w:rsidP="00032E93">
            <w:pPr>
              <w:pStyle w:val="ListParagraph"/>
              <w:rPr>
                <w:sz w:val="24"/>
                <w:szCs w:val="24"/>
              </w:rPr>
            </w:pPr>
            <w:r w:rsidRPr="00032E93">
              <w:rPr>
                <w:sz w:val="24"/>
                <w:szCs w:val="24"/>
              </w:rPr>
              <w:t xml:space="preserve">                t_errorfieldvalp1(v_errorcountp1) := obj_mbrindp1.cltreln;</w:t>
            </w:r>
          </w:p>
          <w:p w:rsidR="00032E93" w:rsidRPr="00032E93" w:rsidRDefault="00032E93" w:rsidP="00032E93">
            <w:pPr>
              <w:pStyle w:val="ListParagraph"/>
              <w:rPr>
                <w:sz w:val="24"/>
                <w:szCs w:val="24"/>
              </w:rPr>
            </w:pPr>
            <w:r w:rsidRPr="00032E93">
              <w:rPr>
                <w:sz w:val="24"/>
                <w:szCs w:val="24"/>
              </w:rPr>
              <w:t xml:space="preserve">                t_errorprogramp1(v_errorcountp1) := i_schedulename;</w:t>
            </w:r>
          </w:p>
          <w:p w:rsidR="00032E93" w:rsidRPr="00032E93" w:rsidRDefault="00032E93" w:rsidP="00032E93">
            <w:pPr>
              <w:pStyle w:val="ListParagraph"/>
              <w:rPr>
                <w:sz w:val="24"/>
                <w:szCs w:val="24"/>
              </w:rPr>
            </w:pPr>
            <w:r w:rsidRPr="00032E93">
              <w:rPr>
                <w:sz w:val="24"/>
                <w:szCs w:val="24"/>
              </w:rPr>
              <w:t xml:space="preserve">                IF ( v_errorcountp1 = c_errorcountp1 ) THEN</w:t>
            </w:r>
          </w:p>
          <w:p w:rsidR="00032E93" w:rsidRPr="00032E93" w:rsidRDefault="00032E93" w:rsidP="00032E93">
            <w:pPr>
              <w:pStyle w:val="ListParagraph"/>
              <w:rPr>
                <w:sz w:val="24"/>
                <w:szCs w:val="24"/>
              </w:rPr>
            </w:pPr>
            <w:r w:rsidRPr="00032E93">
              <w:rPr>
                <w:sz w:val="24"/>
                <w:szCs w:val="24"/>
              </w:rPr>
              <w:t xml:space="preserve">                    GOTO insertzdoep1;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---ZPLANCDE null validation</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TRIM(obj_mbrindp1.zplancde) IS NULL THEN</w:t>
            </w:r>
          </w:p>
          <w:p w:rsidR="00032E93" w:rsidRPr="00032E93" w:rsidRDefault="00032E93" w:rsidP="00032E93">
            <w:pPr>
              <w:pStyle w:val="ListParagraph"/>
              <w:rPr>
                <w:sz w:val="24"/>
                <w:szCs w:val="24"/>
              </w:rPr>
            </w:pPr>
            <w:r w:rsidRPr="00032E93">
              <w:rPr>
                <w:sz w:val="24"/>
                <w:szCs w:val="24"/>
              </w:rPr>
              <w:t xml:space="preserve">                v_isanyerrorp1 := 'Y';</w:t>
            </w:r>
          </w:p>
          <w:p w:rsidR="00032E93" w:rsidRPr="00032E93" w:rsidRDefault="00032E93" w:rsidP="00032E93">
            <w:pPr>
              <w:pStyle w:val="ListParagraph"/>
              <w:rPr>
                <w:sz w:val="24"/>
                <w:szCs w:val="24"/>
              </w:rPr>
            </w:pPr>
            <w:r w:rsidRPr="00032E93">
              <w:rPr>
                <w:sz w:val="24"/>
                <w:szCs w:val="24"/>
              </w:rPr>
              <w:t xml:space="preserve">                v_errorcountp1 := v_errorcountp1 + 1;</w:t>
            </w:r>
          </w:p>
          <w:p w:rsidR="00032E93" w:rsidRPr="00032E93" w:rsidRDefault="00032E93" w:rsidP="00032E93">
            <w:pPr>
              <w:pStyle w:val="ListParagraph"/>
              <w:rPr>
                <w:sz w:val="24"/>
                <w:szCs w:val="24"/>
              </w:rPr>
            </w:pPr>
            <w:r w:rsidRPr="00032E93">
              <w:rPr>
                <w:sz w:val="24"/>
                <w:szCs w:val="24"/>
              </w:rPr>
              <w:t xml:space="preserve">                t_ercodep1(v_errorcountp1) := c_z088;</w:t>
            </w:r>
          </w:p>
          <w:p w:rsidR="00032E93" w:rsidRPr="00032E93" w:rsidRDefault="00032E93" w:rsidP="00032E93">
            <w:pPr>
              <w:pStyle w:val="ListParagraph"/>
              <w:rPr>
                <w:sz w:val="24"/>
                <w:szCs w:val="24"/>
              </w:rPr>
            </w:pPr>
            <w:r w:rsidRPr="00032E93">
              <w:rPr>
                <w:sz w:val="24"/>
                <w:szCs w:val="24"/>
              </w:rPr>
              <w:t xml:space="preserve">                t_errorfieldp1(v_errorcountp1) := 'ZPLANCDE';</w:t>
            </w:r>
          </w:p>
          <w:p w:rsidR="00032E93" w:rsidRPr="00032E93" w:rsidRDefault="00032E93" w:rsidP="00032E93">
            <w:pPr>
              <w:pStyle w:val="ListParagraph"/>
              <w:rPr>
                <w:sz w:val="24"/>
                <w:szCs w:val="24"/>
              </w:rPr>
            </w:pPr>
            <w:r w:rsidRPr="00032E93">
              <w:rPr>
                <w:sz w:val="24"/>
                <w:szCs w:val="24"/>
              </w:rPr>
              <w:t xml:space="preserve">                t_errormsgp1(v_errorcountp1) := o_errortext(c_z088);</w:t>
            </w:r>
          </w:p>
          <w:p w:rsidR="00032E93" w:rsidRPr="00032E93" w:rsidRDefault="00032E93" w:rsidP="00032E93">
            <w:pPr>
              <w:pStyle w:val="ListParagraph"/>
              <w:rPr>
                <w:sz w:val="24"/>
                <w:szCs w:val="24"/>
              </w:rPr>
            </w:pPr>
            <w:r w:rsidRPr="00032E93">
              <w:rPr>
                <w:sz w:val="24"/>
                <w:szCs w:val="24"/>
              </w:rPr>
              <w:t xml:space="preserve">                t_errorfieldvalp1(v_errorcountp1) := obj_mbrindp1.zplancde;</w:t>
            </w:r>
          </w:p>
          <w:p w:rsidR="00032E93" w:rsidRPr="00032E93" w:rsidRDefault="00032E93" w:rsidP="00032E93">
            <w:pPr>
              <w:pStyle w:val="ListParagraph"/>
              <w:rPr>
                <w:sz w:val="24"/>
                <w:szCs w:val="24"/>
              </w:rPr>
            </w:pPr>
            <w:r w:rsidRPr="00032E93">
              <w:rPr>
                <w:sz w:val="24"/>
                <w:szCs w:val="24"/>
              </w:rPr>
              <w:t xml:space="preserve">                t_errorprogramp1(v_errorcountp1) := i_schedulename;</w:t>
            </w:r>
          </w:p>
          <w:p w:rsidR="00032E93" w:rsidRPr="00032E93" w:rsidRDefault="00032E93" w:rsidP="00032E93">
            <w:pPr>
              <w:pStyle w:val="ListParagraph"/>
              <w:rPr>
                <w:sz w:val="24"/>
                <w:szCs w:val="24"/>
              </w:rPr>
            </w:pPr>
            <w:r w:rsidRPr="00032E93">
              <w:rPr>
                <w:sz w:val="24"/>
                <w:szCs w:val="24"/>
              </w:rPr>
              <w:t xml:space="preserve">                IF ( v_errorcountp1 = c_errorcountp1 ) THEN</w:t>
            </w:r>
          </w:p>
          <w:p w:rsidR="00032E93" w:rsidRPr="00032E93" w:rsidRDefault="00032E93" w:rsidP="00032E93">
            <w:pPr>
              <w:pStyle w:val="ListParagraph"/>
              <w:rPr>
                <w:sz w:val="24"/>
                <w:szCs w:val="24"/>
              </w:rPr>
            </w:pPr>
            <w:r w:rsidRPr="00032E93">
              <w:rPr>
                <w:sz w:val="24"/>
                <w:szCs w:val="24"/>
              </w:rPr>
              <w:t xml:space="preserve">                    GOTO insertzdoep1;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----ZDCLITEM01 Value must be either ?Y? or ?N?</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 TRIM(obj_mbrindp1.zdclitem01) IS NOT NULL AND ( ( trim(obj_mbrindp1.zdclitem01) &lt;&gt; 'Y' ) AND ( trim(obj_mbrindp1</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.zdclitem01) &lt;&gt; 'N' ) ) ) THEN</w:t>
            </w:r>
          </w:p>
          <w:p w:rsidR="00032E93" w:rsidRPr="00032E93" w:rsidRDefault="00032E93" w:rsidP="00032E93">
            <w:pPr>
              <w:pStyle w:val="ListParagraph"/>
              <w:rPr>
                <w:sz w:val="24"/>
                <w:szCs w:val="24"/>
              </w:rPr>
            </w:pPr>
            <w:r w:rsidRPr="00032E93">
              <w:rPr>
                <w:sz w:val="24"/>
                <w:szCs w:val="24"/>
              </w:rPr>
              <w:t xml:space="preserve">                v_isanyerrorp1 := 'Y';</w:t>
            </w:r>
          </w:p>
          <w:p w:rsidR="00032E93" w:rsidRPr="00032E93" w:rsidRDefault="00032E93" w:rsidP="00032E93">
            <w:pPr>
              <w:pStyle w:val="ListParagraph"/>
              <w:rPr>
                <w:sz w:val="24"/>
                <w:szCs w:val="24"/>
              </w:rPr>
            </w:pPr>
            <w:r w:rsidRPr="00032E93">
              <w:rPr>
                <w:sz w:val="24"/>
                <w:szCs w:val="24"/>
              </w:rPr>
              <w:t xml:space="preserve">                v_errorcountp1 := v_errorcountp1 + 1;</w:t>
            </w:r>
          </w:p>
          <w:p w:rsidR="00032E93" w:rsidRPr="00032E93" w:rsidRDefault="00032E93" w:rsidP="00032E93">
            <w:pPr>
              <w:pStyle w:val="ListParagraph"/>
              <w:rPr>
                <w:sz w:val="24"/>
                <w:szCs w:val="24"/>
              </w:rPr>
            </w:pPr>
            <w:r w:rsidRPr="00032E93">
              <w:rPr>
                <w:sz w:val="24"/>
                <w:szCs w:val="24"/>
              </w:rPr>
              <w:t xml:space="preserve">                t_ercodep1(v_errorcountp1) := c_e315;</w:t>
            </w:r>
          </w:p>
          <w:p w:rsidR="00032E93" w:rsidRPr="00032E93" w:rsidRDefault="00032E93" w:rsidP="00032E93">
            <w:pPr>
              <w:pStyle w:val="ListParagraph"/>
              <w:rPr>
                <w:sz w:val="24"/>
                <w:szCs w:val="24"/>
              </w:rPr>
            </w:pPr>
            <w:r w:rsidRPr="00032E93">
              <w:rPr>
                <w:sz w:val="24"/>
                <w:szCs w:val="24"/>
              </w:rPr>
              <w:t xml:space="preserve">                t_errorfieldp1(v_errorcountp1) := 'ZDCLITEM01';</w:t>
            </w:r>
          </w:p>
          <w:p w:rsidR="00032E93" w:rsidRPr="00032E93" w:rsidRDefault="00032E93" w:rsidP="00032E93">
            <w:pPr>
              <w:pStyle w:val="ListParagraph"/>
              <w:rPr>
                <w:sz w:val="24"/>
                <w:szCs w:val="24"/>
              </w:rPr>
            </w:pPr>
            <w:r w:rsidRPr="00032E93">
              <w:rPr>
                <w:sz w:val="24"/>
                <w:szCs w:val="24"/>
              </w:rPr>
              <w:t xml:space="preserve">                t_errormsgp1(v_errorcountp1) := o_errortext(c_e315);</w:t>
            </w:r>
          </w:p>
          <w:p w:rsidR="00032E93" w:rsidRPr="00032E93" w:rsidRDefault="00032E93" w:rsidP="00032E93">
            <w:pPr>
              <w:pStyle w:val="ListParagraph"/>
              <w:rPr>
                <w:sz w:val="24"/>
                <w:szCs w:val="24"/>
              </w:rPr>
            </w:pPr>
            <w:r w:rsidRPr="00032E93">
              <w:rPr>
                <w:sz w:val="24"/>
                <w:szCs w:val="24"/>
              </w:rPr>
              <w:t xml:space="preserve">                t_errorfieldvalp1(v_errorcountp1) := obj_mbrindp1.zdclitem01;</w:t>
            </w:r>
          </w:p>
          <w:p w:rsidR="00032E93" w:rsidRPr="00032E93" w:rsidRDefault="00032E93" w:rsidP="00032E93">
            <w:pPr>
              <w:pStyle w:val="ListParagraph"/>
              <w:rPr>
                <w:sz w:val="24"/>
                <w:szCs w:val="24"/>
              </w:rPr>
            </w:pPr>
            <w:r w:rsidRPr="00032E93">
              <w:rPr>
                <w:sz w:val="24"/>
                <w:szCs w:val="24"/>
              </w:rPr>
              <w:t xml:space="preserve">                t_errorprogramp1(v_errorcountp1) := i_schedulename;</w:t>
            </w:r>
          </w:p>
          <w:p w:rsidR="00032E93" w:rsidRPr="00032E93" w:rsidRDefault="00032E93" w:rsidP="00032E93">
            <w:pPr>
              <w:pStyle w:val="ListParagraph"/>
              <w:rPr>
                <w:sz w:val="24"/>
                <w:szCs w:val="24"/>
              </w:rPr>
            </w:pPr>
            <w:r w:rsidRPr="00032E93">
              <w:rPr>
                <w:sz w:val="24"/>
                <w:szCs w:val="24"/>
              </w:rPr>
              <w:t xml:space="preserve">                IF ( v_errorcountp1 = c_errorcountp1 ) THEN</w:t>
            </w:r>
          </w:p>
          <w:p w:rsidR="00032E93" w:rsidRPr="00032E93" w:rsidRDefault="00032E93" w:rsidP="00032E93">
            <w:pPr>
              <w:pStyle w:val="ListParagraph"/>
              <w:rPr>
                <w:sz w:val="24"/>
                <w:szCs w:val="24"/>
              </w:rPr>
            </w:pPr>
            <w:r w:rsidRPr="00032E93">
              <w:rPr>
                <w:sz w:val="24"/>
                <w:szCs w:val="24"/>
              </w:rPr>
              <w:t xml:space="preserve">                    GOTO insertzdoep1;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lastRenderedPageBreak/>
              <w:t xml:space="preserve">    ----ZDCLITEM02 Value must be either ?Y? or ?N?</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 TRIM(obj_mbrindp1.zdclitem02) IS NOT NULL AND ( ( trim(obj_mbrindp1.zdclitem02) &lt;&gt; 'Y' ) AND ( trim(obj_mbrindp1</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.zdclitem02) &lt;&gt; 'N' ) ) ) THEN</w:t>
            </w:r>
          </w:p>
          <w:p w:rsidR="00032E93" w:rsidRPr="00032E93" w:rsidRDefault="00032E93" w:rsidP="00032E93">
            <w:pPr>
              <w:pStyle w:val="ListParagraph"/>
              <w:rPr>
                <w:sz w:val="24"/>
                <w:szCs w:val="24"/>
              </w:rPr>
            </w:pPr>
            <w:r w:rsidRPr="00032E93">
              <w:rPr>
                <w:sz w:val="24"/>
                <w:szCs w:val="24"/>
              </w:rPr>
              <w:t xml:space="preserve">                v_isanyerrorp1 := 'Y';</w:t>
            </w:r>
          </w:p>
          <w:p w:rsidR="00032E93" w:rsidRPr="00032E93" w:rsidRDefault="00032E93" w:rsidP="00032E93">
            <w:pPr>
              <w:pStyle w:val="ListParagraph"/>
              <w:rPr>
                <w:sz w:val="24"/>
                <w:szCs w:val="24"/>
              </w:rPr>
            </w:pPr>
            <w:r w:rsidRPr="00032E93">
              <w:rPr>
                <w:sz w:val="24"/>
                <w:szCs w:val="24"/>
              </w:rPr>
              <w:t xml:space="preserve">                v_errorcountp1 := v_errorcountp1 + 1;</w:t>
            </w:r>
          </w:p>
          <w:p w:rsidR="00032E93" w:rsidRPr="00032E93" w:rsidRDefault="00032E93" w:rsidP="00032E93">
            <w:pPr>
              <w:pStyle w:val="ListParagraph"/>
              <w:rPr>
                <w:sz w:val="24"/>
                <w:szCs w:val="24"/>
              </w:rPr>
            </w:pPr>
            <w:r w:rsidRPr="00032E93">
              <w:rPr>
                <w:sz w:val="24"/>
                <w:szCs w:val="24"/>
              </w:rPr>
              <w:t xml:space="preserve">                t_ercodep1(v_errorcountp1) := c_e315;</w:t>
            </w:r>
          </w:p>
          <w:p w:rsidR="00032E93" w:rsidRPr="00032E93" w:rsidRDefault="00032E93" w:rsidP="00032E93">
            <w:pPr>
              <w:pStyle w:val="ListParagraph"/>
              <w:rPr>
                <w:sz w:val="24"/>
                <w:szCs w:val="24"/>
              </w:rPr>
            </w:pPr>
            <w:r w:rsidRPr="00032E93">
              <w:rPr>
                <w:sz w:val="24"/>
                <w:szCs w:val="24"/>
              </w:rPr>
              <w:t xml:space="preserve">                t_errorfieldp1(v_errorcountp1) := 'ZDCLITEM02';</w:t>
            </w:r>
          </w:p>
          <w:p w:rsidR="00032E93" w:rsidRPr="00032E93" w:rsidRDefault="00032E93" w:rsidP="00032E93">
            <w:pPr>
              <w:pStyle w:val="ListParagraph"/>
              <w:rPr>
                <w:sz w:val="24"/>
                <w:szCs w:val="24"/>
              </w:rPr>
            </w:pPr>
            <w:r w:rsidRPr="00032E93">
              <w:rPr>
                <w:sz w:val="24"/>
                <w:szCs w:val="24"/>
              </w:rPr>
              <w:t xml:space="preserve">                t_errormsgp1(v_errorcountp1) := o_errortext(c_e315);</w:t>
            </w:r>
          </w:p>
          <w:p w:rsidR="00032E93" w:rsidRPr="00032E93" w:rsidRDefault="00032E93" w:rsidP="00032E93">
            <w:pPr>
              <w:pStyle w:val="ListParagraph"/>
              <w:rPr>
                <w:sz w:val="24"/>
                <w:szCs w:val="24"/>
              </w:rPr>
            </w:pPr>
            <w:r w:rsidRPr="00032E93">
              <w:rPr>
                <w:sz w:val="24"/>
                <w:szCs w:val="24"/>
              </w:rPr>
              <w:t xml:space="preserve">                t_errorfieldvalp1(v_errorcountp1) := obj_mbrindp1.zdclitem01;</w:t>
            </w:r>
          </w:p>
          <w:p w:rsidR="00032E93" w:rsidRPr="00032E93" w:rsidRDefault="00032E93" w:rsidP="00032E93">
            <w:pPr>
              <w:pStyle w:val="ListParagraph"/>
              <w:rPr>
                <w:sz w:val="24"/>
                <w:szCs w:val="24"/>
              </w:rPr>
            </w:pPr>
            <w:r w:rsidRPr="00032E93">
              <w:rPr>
                <w:sz w:val="24"/>
                <w:szCs w:val="24"/>
              </w:rPr>
              <w:t xml:space="preserve">                t_errorprogramp1(v_errorcountp1) := i_schedulename;</w:t>
            </w:r>
          </w:p>
          <w:p w:rsidR="00032E93" w:rsidRPr="00032E93" w:rsidRDefault="00032E93" w:rsidP="00032E93">
            <w:pPr>
              <w:pStyle w:val="ListParagraph"/>
              <w:rPr>
                <w:sz w:val="24"/>
                <w:szCs w:val="24"/>
              </w:rPr>
            </w:pPr>
            <w:r w:rsidRPr="00032E93">
              <w:rPr>
                <w:sz w:val="24"/>
                <w:szCs w:val="24"/>
              </w:rPr>
              <w:t xml:space="preserve">                IF ( v_errorcountp1 = c_errorcountp1 ) THEN</w:t>
            </w:r>
          </w:p>
          <w:p w:rsidR="00032E93" w:rsidRPr="00032E93" w:rsidRDefault="00032E93" w:rsidP="00032E93">
            <w:pPr>
              <w:pStyle w:val="ListParagraph"/>
              <w:rPr>
                <w:sz w:val="24"/>
                <w:szCs w:val="24"/>
              </w:rPr>
            </w:pPr>
            <w:r w:rsidRPr="00032E93">
              <w:rPr>
                <w:sz w:val="24"/>
                <w:szCs w:val="24"/>
              </w:rPr>
              <w:t xml:space="preserve">                    GOTO insertzdoep1;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----DTETRM Validation 1</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v_isdtetrmvalid := validate_date(trim(obj_mbrindp1.dtetrm));</w:t>
            </w:r>
          </w:p>
          <w:p w:rsidR="00032E93" w:rsidRPr="00032E93" w:rsidRDefault="00032E93" w:rsidP="00032E93">
            <w:pPr>
              <w:pStyle w:val="ListParagraph"/>
              <w:rPr>
                <w:sz w:val="24"/>
                <w:szCs w:val="24"/>
              </w:rPr>
            </w:pPr>
            <w:r w:rsidRPr="00032E93">
              <w:rPr>
                <w:sz w:val="24"/>
                <w:szCs w:val="24"/>
              </w:rPr>
              <w:t xml:space="preserve">            IF ( ( trim(obj_mbrindp1.statcode) = 'CA' ) AND ( ( TRIM(obj_mbrindp1.dtetrm) IS NULL ) OR v_isdtetrmvalid &lt;&gt; 'OK' ) )</w:t>
            </w:r>
          </w:p>
          <w:p w:rsidR="00032E93" w:rsidRPr="00032E93" w:rsidRDefault="00032E93" w:rsidP="00032E93">
            <w:pPr>
              <w:pStyle w:val="ListParagraph"/>
              <w:rPr>
                <w:sz w:val="24"/>
                <w:szCs w:val="24"/>
              </w:rPr>
            </w:pPr>
            <w:r w:rsidRPr="00032E93">
              <w:rPr>
                <w:sz w:val="24"/>
                <w:szCs w:val="24"/>
              </w:rPr>
              <w:t xml:space="preserve">            THEN</w:t>
            </w:r>
          </w:p>
          <w:p w:rsidR="00032E93" w:rsidRPr="00032E93" w:rsidRDefault="00032E93" w:rsidP="00032E93">
            <w:pPr>
              <w:pStyle w:val="ListParagraph"/>
              <w:rPr>
                <w:sz w:val="24"/>
                <w:szCs w:val="24"/>
              </w:rPr>
            </w:pPr>
            <w:r w:rsidRPr="00032E93">
              <w:rPr>
                <w:sz w:val="24"/>
                <w:szCs w:val="24"/>
              </w:rPr>
              <w:t xml:space="preserve">                v_isanyerrorp1 := 'Y';</w:t>
            </w:r>
          </w:p>
          <w:p w:rsidR="00032E93" w:rsidRPr="00032E93" w:rsidRDefault="00032E93" w:rsidP="00032E93">
            <w:pPr>
              <w:pStyle w:val="ListParagraph"/>
              <w:rPr>
                <w:sz w:val="24"/>
                <w:szCs w:val="24"/>
              </w:rPr>
            </w:pPr>
            <w:r w:rsidRPr="00032E93">
              <w:rPr>
                <w:sz w:val="24"/>
                <w:szCs w:val="24"/>
              </w:rPr>
              <w:t xml:space="preserve">                v_errorcountp1 := v_errorcountp1 + 1;</w:t>
            </w:r>
          </w:p>
          <w:p w:rsidR="00032E93" w:rsidRPr="00032E93" w:rsidRDefault="00032E93" w:rsidP="00032E93">
            <w:pPr>
              <w:pStyle w:val="ListParagraph"/>
              <w:rPr>
                <w:sz w:val="24"/>
                <w:szCs w:val="24"/>
              </w:rPr>
            </w:pPr>
            <w:r w:rsidRPr="00032E93">
              <w:rPr>
                <w:sz w:val="24"/>
                <w:szCs w:val="24"/>
              </w:rPr>
              <w:t xml:space="preserve">                t_ercodep1(v_errorcountp1) := c_f623;</w:t>
            </w:r>
          </w:p>
          <w:p w:rsidR="00032E93" w:rsidRPr="00032E93" w:rsidRDefault="00032E93" w:rsidP="00032E93">
            <w:pPr>
              <w:pStyle w:val="ListParagraph"/>
              <w:rPr>
                <w:sz w:val="24"/>
                <w:szCs w:val="24"/>
              </w:rPr>
            </w:pPr>
            <w:r w:rsidRPr="00032E93">
              <w:rPr>
                <w:sz w:val="24"/>
                <w:szCs w:val="24"/>
              </w:rPr>
              <w:t xml:space="preserve">                t_errorfieldp1(v_errorcountp1) := 'DTETRM';</w:t>
            </w:r>
          </w:p>
          <w:p w:rsidR="00032E93" w:rsidRPr="00032E93" w:rsidRDefault="00032E93" w:rsidP="00032E93">
            <w:pPr>
              <w:pStyle w:val="ListParagraph"/>
              <w:rPr>
                <w:sz w:val="24"/>
                <w:szCs w:val="24"/>
              </w:rPr>
            </w:pPr>
            <w:r w:rsidRPr="00032E93">
              <w:rPr>
                <w:sz w:val="24"/>
                <w:szCs w:val="24"/>
              </w:rPr>
              <w:t xml:space="preserve">                t_errormsgp1(v_errorcountp1) := o_errortext(c_f623);</w:t>
            </w:r>
          </w:p>
          <w:p w:rsidR="00032E93" w:rsidRPr="00032E93" w:rsidRDefault="00032E93" w:rsidP="00032E93">
            <w:pPr>
              <w:pStyle w:val="ListParagraph"/>
              <w:rPr>
                <w:sz w:val="24"/>
                <w:szCs w:val="24"/>
              </w:rPr>
            </w:pPr>
            <w:r w:rsidRPr="00032E93">
              <w:rPr>
                <w:sz w:val="24"/>
                <w:szCs w:val="24"/>
              </w:rPr>
              <w:t xml:space="preserve">                t_errorfieldvalp1(v_errorcountp1) := obj_mbrindp1.dtetrm;</w:t>
            </w:r>
          </w:p>
          <w:p w:rsidR="00032E93" w:rsidRPr="00032E93" w:rsidRDefault="00032E93" w:rsidP="00032E93">
            <w:pPr>
              <w:pStyle w:val="ListParagraph"/>
              <w:rPr>
                <w:sz w:val="24"/>
                <w:szCs w:val="24"/>
              </w:rPr>
            </w:pPr>
            <w:r w:rsidRPr="00032E93">
              <w:rPr>
                <w:sz w:val="24"/>
                <w:szCs w:val="24"/>
              </w:rPr>
              <w:t xml:space="preserve">                t_errorprogramp1(v_errorcountp1) := i_schedulename;</w:t>
            </w:r>
          </w:p>
          <w:p w:rsidR="00032E93" w:rsidRPr="00032E93" w:rsidRDefault="00032E93" w:rsidP="00032E93">
            <w:pPr>
              <w:pStyle w:val="ListParagraph"/>
              <w:rPr>
                <w:sz w:val="24"/>
                <w:szCs w:val="24"/>
              </w:rPr>
            </w:pPr>
            <w:r w:rsidRPr="00032E93">
              <w:rPr>
                <w:sz w:val="24"/>
                <w:szCs w:val="24"/>
              </w:rPr>
              <w:t xml:space="preserve">                IF ( v_errorcountp1 = c_errorcountp1 ) THEN</w:t>
            </w:r>
          </w:p>
          <w:p w:rsidR="00032E93" w:rsidRPr="00032E93" w:rsidRDefault="00032E93" w:rsidP="00032E93">
            <w:pPr>
              <w:pStyle w:val="ListParagraph"/>
              <w:rPr>
                <w:sz w:val="24"/>
                <w:szCs w:val="24"/>
              </w:rPr>
            </w:pPr>
            <w:r w:rsidRPr="00032E93">
              <w:rPr>
                <w:sz w:val="24"/>
                <w:szCs w:val="24"/>
              </w:rPr>
              <w:t xml:space="preserve">                    GOTO insertzdoep1;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----DTETRM Validation 1</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 ( trim(obj_mbrindp1.statcode) &lt;&gt; 'CA' ) AND ( TRIM(obj_mbrindp1.dtetrm) IS NOT NULL ) AND ( trim(obj_mbrindp1.dtetrm</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 &lt;&gt; 0 ) AND ( trim(obj_mbrindp1.dtetrm) &lt;&gt; c_maxdate ) ) THEN</w:t>
            </w:r>
          </w:p>
          <w:p w:rsidR="00032E93" w:rsidRPr="00032E93" w:rsidRDefault="00032E93" w:rsidP="00032E93">
            <w:pPr>
              <w:pStyle w:val="ListParagraph"/>
              <w:rPr>
                <w:sz w:val="24"/>
                <w:szCs w:val="24"/>
              </w:rPr>
            </w:pPr>
            <w:r w:rsidRPr="00032E93">
              <w:rPr>
                <w:sz w:val="24"/>
                <w:szCs w:val="24"/>
              </w:rPr>
              <w:lastRenderedPageBreak/>
              <w:t xml:space="preserve">                v_isanyerrorp1 := 'Y';</w:t>
            </w:r>
          </w:p>
          <w:p w:rsidR="00032E93" w:rsidRPr="00032E93" w:rsidRDefault="00032E93" w:rsidP="00032E93">
            <w:pPr>
              <w:pStyle w:val="ListParagraph"/>
              <w:rPr>
                <w:sz w:val="24"/>
                <w:szCs w:val="24"/>
              </w:rPr>
            </w:pPr>
            <w:r w:rsidRPr="00032E93">
              <w:rPr>
                <w:sz w:val="24"/>
                <w:szCs w:val="24"/>
              </w:rPr>
              <w:t xml:space="preserve">                v_errorcountp1 := v_errorcountp1 + 1;</w:t>
            </w:r>
          </w:p>
          <w:p w:rsidR="00032E93" w:rsidRPr="00032E93" w:rsidRDefault="00032E93" w:rsidP="00032E93">
            <w:pPr>
              <w:pStyle w:val="ListParagraph"/>
              <w:rPr>
                <w:sz w:val="24"/>
                <w:szCs w:val="24"/>
              </w:rPr>
            </w:pPr>
            <w:r w:rsidRPr="00032E93">
              <w:rPr>
                <w:sz w:val="24"/>
                <w:szCs w:val="24"/>
              </w:rPr>
              <w:t xml:space="preserve">                t_ercodep1(v_errorcountp1) := c_z089;</w:t>
            </w:r>
          </w:p>
          <w:p w:rsidR="00032E93" w:rsidRPr="00032E93" w:rsidRDefault="00032E93" w:rsidP="00032E93">
            <w:pPr>
              <w:pStyle w:val="ListParagraph"/>
              <w:rPr>
                <w:sz w:val="24"/>
                <w:szCs w:val="24"/>
              </w:rPr>
            </w:pPr>
            <w:r w:rsidRPr="00032E93">
              <w:rPr>
                <w:sz w:val="24"/>
                <w:szCs w:val="24"/>
              </w:rPr>
              <w:t xml:space="preserve">                t_errorfieldp1(v_errorcountp1) := 'DTETRM';</w:t>
            </w:r>
          </w:p>
          <w:p w:rsidR="00032E93" w:rsidRPr="00032E93" w:rsidRDefault="00032E93" w:rsidP="00032E93">
            <w:pPr>
              <w:pStyle w:val="ListParagraph"/>
              <w:rPr>
                <w:sz w:val="24"/>
                <w:szCs w:val="24"/>
              </w:rPr>
            </w:pPr>
            <w:r w:rsidRPr="00032E93">
              <w:rPr>
                <w:sz w:val="24"/>
                <w:szCs w:val="24"/>
              </w:rPr>
              <w:t xml:space="preserve">                t_errormsgp1(v_errorcountp1) := o_errortext(c_z089);</w:t>
            </w:r>
          </w:p>
          <w:p w:rsidR="00032E93" w:rsidRPr="00032E93" w:rsidRDefault="00032E93" w:rsidP="00032E93">
            <w:pPr>
              <w:pStyle w:val="ListParagraph"/>
              <w:rPr>
                <w:sz w:val="24"/>
                <w:szCs w:val="24"/>
              </w:rPr>
            </w:pPr>
            <w:r w:rsidRPr="00032E93">
              <w:rPr>
                <w:sz w:val="24"/>
                <w:szCs w:val="24"/>
              </w:rPr>
              <w:t xml:space="preserve">                t_errorfieldvalp1(v_errorcountp1) := obj_mbrindp1.dtetrm;</w:t>
            </w:r>
          </w:p>
          <w:p w:rsidR="00032E93" w:rsidRPr="00032E93" w:rsidRDefault="00032E93" w:rsidP="00032E93">
            <w:pPr>
              <w:pStyle w:val="ListParagraph"/>
              <w:rPr>
                <w:sz w:val="24"/>
                <w:szCs w:val="24"/>
              </w:rPr>
            </w:pPr>
            <w:r w:rsidRPr="00032E93">
              <w:rPr>
                <w:sz w:val="24"/>
                <w:szCs w:val="24"/>
              </w:rPr>
              <w:t xml:space="preserve">                t_errorprogramp1(v_errorcountp1) := i_schedulename;</w:t>
            </w:r>
          </w:p>
          <w:p w:rsidR="00032E93" w:rsidRPr="00032E93" w:rsidRDefault="00032E93" w:rsidP="00032E93">
            <w:pPr>
              <w:pStyle w:val="ListParagraph"/>
              <w:rPr>
                <w:sz w:val="24"/>
                <w:szCs w:val="24"/>
              </w:rPr>
            </w:pPr>
            <w:r w:rsidRPr="00032E93">
              <w:rPr>
                <w:sz w:val="24"/>
                <w:szCs w:val="24"/>
              </w:rPr>
              <w:t xml:space="preserve">                IF ( v_errorcountp1 = c_errorcountp1 ) THEN</w:t>
            </w:r>
          </w:p>
          <w:p w:rsidR="00032E93" w:rsidRPr="00032E93" w:rsidRDefault="00032E93" w:rsidP="00032E93">
            <w:pPr>
              <w:pStyle w:val="ListParagraph"/>
              <w:rPr>
                <w:sz w:val="24"/>
                <w:szCs w:val="24"/>
              </w:rPr>
            </w:pPr>
            <w:r w:rsidRPr="00032E93">
              <w:rPr>
                <w:sz w:val="24"/>
                <w:szCs w:val="24"/>
              </w:rPr>
              <w:t xml:space="preserve">                    GOTO insertzdoep1;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----STATCODE Validation</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TRIM(obj_mbrindp1.statcode) IS NULL THEN</w:t>
            </w:r>
          </w:p>
          <w:p w:rsidR="00032E93" w:rsidRPr="00032E93" w:rsidRDefault="00032E93" w:rsidP="00032E93">
            <w:pPr>
              <w:pStyle w:val="ListParagraph"/>
              <w:rPr>
                <w:sz w:val="24"/>
                <w:szCs w:val="24"/>
              </w:rPr>
            </w:pPr>
            <w:r w:rsidRPr="00032E93">
              <w:rPr>
                <w:sz w:val="24"/>
                <w:szCs w:val="24"/>
              </w:rPr>
              <w:t xml:space="preserve">                v_isanyerrorp1 := 'Y';</w:t>
            </w:r>
          </w:p>
          <w:p w:rsidR="00032E93" w:rsidRPr="00032E93" w:rsidRDefault="00032E93" w:rsidP="00032E93">
            <w:pPr>
              <w:pStyle w:val="ListParagraph"/>
              <w:rPr>
                <w:sz w:val="24"/>
                <w:szCs w:val="24"/>
              </w:rPr>
            </w:pPr>
            <w:r w:rsidRPr="00032E93">
              <w:rPr>
                <w:sz w:val="24"/>
                <w:szCs w:val="24"/>
              </w:rPr>
              <w:t xml:space="preserve">                v_errorcountp1 := v_errorcountp1 + 1;</w:t>
            </w:r>
          </w:p>
          <w:p w:rsidR="00032E93" w:rsidRPr="00032E93" w:rsidRDefault="00032E93" w:rsidP="00032E93">
            <w:pPr>
              <w:pStyle w:val="ListParagraph"/>
              <w:rPr>
                <w:sz w:val="24"/>
                <w:szCs w:val="24"/>
              </w:rPr>
            </w:pPr>
            <w:r w:rsidRPr="00032E93">
              <w:rPr>
                <w:sz w:val="24"/>
                <w:szCs w:val="24"/>
              </w:rPr>
              <w:t xml:space="preserve">                t_ercodep1(v_errorcountp1) := c_s008;</w:t>
            </w:r>
          </w:p>
          <w:p w:rsidR="00032E93" w:rsidRPr="00032E93" w:rsidRDefault="00032E93" w:rsidP="00032E93">
            <w:pPr>
              <w:pStyle w:val="ListParagraph"/>
              <w:rPr>
                <w:sz w:val="24"/>
                <w:szCs w:val="24"/>
              </w:rPr>
            </w:pPr>
            <w:r w:rsidRPr="00032E93">
              <w:rPr>
                <w:sz w:val="24"/>
                <w:szCs w:val="24"/>
              </w:rPr>
              <w:t xml:space="preserve">                t_errorfieldp1(v_errorcountp1) := 'STATCODE';</w:t>
            </w:r>
          </w:p>
          <w:p w:rsidR="00032E93" w:rsidRPr="00032E93" w:rsidRDefault="00032E93" w:rsidP="00032E93">
            <w:pPr>
              <w:pStyle w:val="ListParagraph"/>
              <w:rPr>
                <w:sz w:val="24"/>
                <w:szCs w:val="24"/>
              </w:rPr>
            </w:pPr>
            <w:r w:rsidRPr="00032E93">
              <w:rPr>
                <w:sz w:val="24"/>
                <w:szCs w:val="24"/>
              </w:rPr>
              <w:t xml:space="preserve">                t_errormsgp1(v_errorcountp1) := o_errortext(c_s008);</w:t>
            </w:r>
          </w:p>
          <w:p w:rsidR="00032E93" w:rsidRPr="00032E93" w:rsidRDefault="00032E93" w:rsidP="00032E93">
            <w:pPr>
              <w:pStyle w:val="ListParagraph"/>
              <w:rPr>
                <w:sz w:val="24"/>
                <w:szCs w:val="24"/>
              </w:rPr>
            </w:pPr>
            <w:r w:rsidRPr="00032E93">
              <w:rPr>
                <w:sz w:val="24"/>
                <w:szCs w:val="24"/>
              </w:rPr>
              <w:t xml:space="preserve">                t_errorfieldvalp1(v_errorcountp1) := obj_mbrindp1.statcode;</w:t>
            </w:r>
          </w:p>
          <w:p w:rsidR="00032E93" w:rsidRPr="00032E93" w:rsidRDefault="00032E93" w:rsidP="00032E93">
            <w:pPr>
              <w:pStyle w:val="ListParagraph"/>
              <w:rPr>
                <w:sz w:val="24"/>
                <w:szCs w:val="24"/>
              </w:rPr>
            </w:pPr>
            <w:r w:rsidRPr="00032E93">
              <w:rPr>
                <w:sz w:val="24"/>
                <w:szCs w:val="24"/>
              </w:rPr>
              <w:t xml:space="preserve">                t_errorprogramp1(v_errorcountp1) := i_schedulename;</w:t>
            </w:r>
          </w:p>
          <w:p w:rsidR="00032E93" w:rsidRPr="00032E93" w:rsidRDefault="00032E93" w:rsidP="00032E93">
            <w:pPr>
              <w:pStyle w:val="ListParagraph"/>
              <w:rPr>
                <w:sz w:val="24"/>
                <w:szCs w:val="24"/>
              </w:rPr>
            </w:pPr>
            <w:r w:rsidRPr="00032E93">
              <w:rPr>
                <w:sz w:val="24"/>
                <w:szCs w:val="24"/>
              </w:rPr>
              <w:t xml:space="preserve">                IF ( v_errorcountp1 = c_errorcountp1 ) THEN</w:t>
            </w:r>
          </w:p>
          <w:p w:rsidR="00032E93" w:rsidRPr="00032E93" w:rsidRDefault="00032E93" w:rsidP="00032E93">
            <w:pPr>
              <w:pStyle w:val="ListParagraph"/>
              <w:rPr>
                <w:sz w:val="24"/>
                <w:szCs w:val="24"/>
              </w:rPr>
            </w:pPr>
            <w:r w:rsidRPr="00032E93">
              <w:rPr>
                <w:sz w:val="24"/>
                <w:szCs w:val="24"/>
              </w:rPr>
              <w:t xml:space="preserve">                    GOTO insertzdoep1;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t xml:space="preserve">                IF ( trim(obj_mbrindp1.statcode) &lt;&gt; 'PN' ) AND ( trim(obj_mbrindp1.statcode) &lt;&gt; 'CA' ) AND ( trim(obj_mbrindp1.statcode</w:t>
            </w:r>
          </w:p>
          <w:p w:rsidR="00032E93" w:rsidRPr="00032E93" w:rsidRDefault="00032E93" w:rsidP="00032E93">
            <w:pPr>
              <w:pStyle w:val="ListParagraph"/>
              <w:rPr>
                <w:sz w:val="24"/>
                <w:szCs w:val="24"/>
              </w:rPr>
            </w:pPr>
            <w:r w:rsidRPr="00032E93">
              <w:rPr>
                <w:sz w:val="24"/>
                <w:szCs w:val="24"/>
              </w:rPr>
              <w:t xml:space="preserve">                ) &lt;&gt; 'XN' ) AND ( trim(obj_mbrindp1.statcode) &lt;&gt; 'IF' ) THEN</w:t>
            </w:r>
          </w:p>
          <w:p w:rsidR="00032E93" w:rsidRPr="00032E93" w:rsidRDefault="00032E93" w:rsidP="00032E93">
            <w:pPr>
              <w:pStyle w:val="ListParagraph"/>
              <w:rPr>
                <w:sz w:val="24"/>
                <w:szCs w:val="24"/>
              </w:rPr>
            </w:pPr>
            <w:r w:rsidRPr="00032E93">
              <w:rPr>
                <w:sz w:val="24"/>
                <w:szCs w:val="24"/>
              </w:rPr>
              <w:t xml:space="preserve">                    v_isanyerrorp1 := 'Y';</w:t>
            </w:r>
          </w:p>
          <w:p w:rsidR="00032E93" w:rsidRPr="00032E93" w:rsidRDefault="00032E93" w:rsidP="00032E93">
            <w:pPr>
              <w:pStyle w:val="ListParagraph"/>
              <w:rPr>
                <w:sz w:val="24"/>
                <w:szCs w:val="24"/>
              </w:rPr>
            </w:pPr>
            <w:r w:rsidRPr="00032E93">
              <w:rPr>
                <w:sz w:val="24"/>
                <w:szCs w:val="24"/>
              </w:rPr>
              <w:t xml:space="preserve">                    v_errorcountp1 := v_errorcountp1 + 1;</w:t>
            </w:r>
          </w:p>
          <w:p w:rsidR="00032E93" w:rsidRPr="00032E93" w:rsidRDefault="00032E93" w:rsidP="00032E93">
            <w:pPr>
              <w:pStyle w:val="ListParagraph"/>
              <w:rPr>
                <w:sz w:val="24"/>
                <w:szCs w:val="24"/>
              </w:rPr>
            </w:pPr>
            <w:r w:rsidRPr="00032E93">
              <w:rPr>
                <w:sz w:val="24"/>
                <w:szCs w:val="24"/>
              </w:rPr>
              <w:t xml:space="preserve">                    t_ercodep1(v_errorcountp1) := c_s008;</w:t>
            </w:r>
          </w:p>
          <w:p w:rsidR="00032E93" w:rsidRPr="00032E93" w:rsidRDefault="00032E93" w:rsidP="00032E93">
            <w:pPr>
              <w:pStyle w:val="ListParagraph"/>
              <w:rPr>
                <w:sz w:val="24"/>
                <w:szCs w:val="24"/>
              </w:rPr>
            </w:pPr>
            <w:r w:rsidRPr="00032E93">
              <w:rPr>
                <w:sz w:val="24"/>
                <w:szCs w:val="24"/>
              </w:rPr>
              <w:t xml:space="preserve">                    t_errorfieldp1(v_errorcountp1) := 'STATCODE';</w:t>
            </w:r>
          </w:p>
          <w:p w:rsidR="00032E93" w:rsidRPr="00032E93" w:rsidRDefault="00032E93" w:rsidP="00032E93">
            <w:pPr>
              <w:pStyle w:val="ListParagraph"/>
              <w:rPr>
                <w:sz w:val="24"/>
                <w:szCs w:val="24"/>
              </w:rPr>
            </w:pPr>
            <w:r w:rsidRPr="00032E93">
              <w:rPr>
                <w:sz w:val="24"/>
                <w:szCs w:val="24"/>
              </w:rPr>
              <w:t xml:space="preserve">                    t_errormsgp1(v_errorcountp1) := o_errortext(c_s008);</w:t>
            </w:r>
          </w:p>
          <w:p w:rsidR="00032E93" w:rsidRPr="00032E93" w:rsidRDefault="00032E93" w:rsidP="00032E93">
            <w:pPr>
              <w:pStyle w:val="ListParagraph"/>
              <w:rPr>
                <w:sz w:val="24"/>
                <w:szCs w:val="24"/>
              </w:rPr>
            </w:pPr>
            <w:r w:rsidRPr="00032E93">
              <w:rPr>
                <w:sz w:val="24"/>
                <w:szCs w:val="24"/>
              </w:rPr>
              <w:t xml:space="preserve">                    t_errorfieldvalp1(v_errorcountp1) := obj_mbrindp1.statcode;</w:t>
            </w:r>
          </w:p>
          <w:p w:rsidR="00032E93" w:rsidRPr="00032E93" w:rsidRDefault="00032E93" w:rsidP="00032E93">
            <w:pPr>
              <w:pStyle w:val="ListParagraph"/>
              <w:rPr>
                <w:sz w:val="24"/>
                <w:szCs w:val="24"/>
              </w:rPr>
            </w:pPr>
            <w:r w:rsidRPr="00032E93">
              <w:rPr>
                <w:sz w:val="24"/>
                <w:szCs w:val="24"/>
              </w:rPr>
              <w:t xml:space="preserve">                    t_errorprogramp1(v_errorcountp1) := i_schedulename;</w:t>
            </w:r>
          </w:p>
          <w:p w:rsidR="00032E93" w:rsidRPr="00032E93" w:rsidRDefault="00032E93" w:rsidP="00032E93">
            <w:pPr>
              <w:pStyle w:val="ListParagraph"/>
              <w:rPr>
                <w:sz w:val="24"/>
                <w:szCs w:val="24"/>
              </w:rPr>
            </w:pPr>
            <w:r w:rsidRPr="00032E93">
              <w:rPr>
                <w:sz w:val="24"/>
                <w:szCs w:val="24"/>
              </w:rPr>
              <w:t xml:space="preserve">                    IF ( v_errorcountp1 = c_errorcountp1 ) THEN</w:t>
            </w:r>
          </w:p>
          <w:p w:rsidR="00032E93" w:rsidRPr="00032E93" w:rsidRDefault="00032E93" w:rsidP="00032E93">
            <w:pPr>
              <w:pStyle w:val="ListParagraph"/>
              <w:rPr>
                <w:sz w:val="24"/>
                <w:szCs w:val="24"/>
              </w:rPr>
            </w:pPr>
            <w:r w:rsidRPr="00032E93">
              <w:rPr>
                <w:sz w:val="24"/>
                <w:szCs w:val="24"/>
              </w:rPr>
              <w:t xml:space="preserve">                        GOTO insertzdoep1;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lastRenderedPageBreak/>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 New Validation For Newly Added Column ISSDATE -------------------------------------</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trim(obj_mbrindp1.statcode) = 'PN' THEN</w:t>
            </w:r>
          </w:p>
          <w:p w:rsidR="00032E93" w:rsidRPr="00032E93" w:rsidRDefault="00032E93" w:rsidP="00032E93">
            <w:pPr>
              <w:pStyle w:val="ListParagraph"/>
              <w:rPr>
                <w:sz w:val="24"/>
                <w:szCs w:val="24"/>
              </w:rPr>
            </w:pPr>
            <w:r w:rsidRPr="00032E93">
              <w:rPr>
                <w:sz w:val="24"/>
                <w:szCs w:val="24"/>
              </w:rPr>
              <w:t xml:space="preserve">                n_issdate := o_defaultvalues('NOTSFROM');</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t xml:space="preserve">                IF ( trim(obj_mbrindp1.issdate) &lt;&gt; 99999999 AND TRIM(obj_mbrindp1.issdate) IS NOT NULL ) THEN</w:t>
            </w:r>
          </w:p>
          <w:p w:rsidR="00032E93" w:rsidRPr="00032E93" w:rsidRDefault="00032E93" w:rsidP="00032E93">
            <w:pPr>
              <w:pStyle w:val="ListParagraph"/>
              <w:rPr>
                <w:sz w:val="24"/>
                <w:szCs w:val="24"/>
              </w:rPr>
            </w:pPr>
            <w:r w:rsidRPr="00032E93">
              <w:rPr>
                <w:sz w:val="24"/>
                <w:szCs w:val="24"/>
              </w:rPr>
              <w:t xml:space="preserve">                    n_issdate := obj_mbrindp1.issdate;</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t xml:space="preserve">                    v_isanyerrorp1 := 'Y';</w:t>
            </w:r>
          </w:p>
          <w:p w:rsidR="00032E93" w:rsidRPr="00032E93" w:rsidRDefault="00032E93" w:rsidP="00032E93">
            <w:pPr>
              <w:pStyle w:val="ListParagraph"/>
              <w:rPr>
                <w:sz w:val="24"/>
                <w:szCs w:val="24"/>
              </w:rPr>
            </w:pPr>
            <w:r w:rsidRPr="00032E93">
              <w:rPr>
                <w:sz w:val="24"/>
                <w:szCs w:val="24"/>
              </w:rPr>
              <w:t xml:space="preserve">                    v_errorcountp1 := v_errorcountp1 + 1;</w:t>
            </w:r>
          </w:p>
          <w:p w:rsidR="00032E93" w:rsidRPr="00032E93" w:rsidRDefault="00032E93" w:rsidP="00032E93">
            <w:pPr>
              <w:pStyle w:val="ListParagraph"/>
              <w:rPr>
                <w:sz w:val="24"/>
                <w:szCs w:val="24"/>
              </w:rPr>
            </w:pPr>
            <w:r w:rsidRPr="00032E93">
              <w:rPr>
                <w:sz w:val="24"/>
                <w:szCs w:val="24"/>
              </w:rPr>
              <w:t xml:space="preserve">                    t_ercodep1(v_errorcountp1) := c_z013;</w:t>
            </w:r>
          </w:p>
          <w:p w:rsidR="00032E93" w:rsidRPr="00032E93" w:rsidRDefault="00032E93" w:rsidP="00032E93">
            <w:pPr>
              <w:pStyle w:val="ListParagraph"/>
              <w:rPr>
                <w:sz w:val="24"/>
                <w:szCs w:val="24"/>
              </w:rPr>
            </w:pPr>
            <w:r w:rsidRPr="00032E93">
              <w:rPr>
                <w:sz w:val="24"/>
                <w:szCs w:val="24"/>
              </w:rPr>
              <w:t xml:space="preserve">                    t_errorfieldp1(v_errorcountp1) := 'ISSDATE';</w:t>
            </w:r>
          </w:p>
          <w:p w:rsidR="00032E93" w:rsidRPr="00032E93" w:rsidRDefault="00032E93" w:rsidP="00032E93">
            <w:pPr>
              <w:pStyle w:val="ListParagraph"/>
              <w:rPr>
                <w:sz w:val="24"/>
                <w:szCs w:val="24"/>
              </w:rPr>
            </w:pPr>
            <w:r w:rsidRPr="00032E93">
              <w:rPr>
                <w:sz w:val="24"/>
                <w:szCs w:val="24"/>
              </w:rPr>
              <w:t xml:space="preserve">                    t_errormsgp1(v_errorcountp1) := o_errortext(c_z013);</w:t>
            </w:r>
          </w:p>
          <w:p w:rsidR="00032E93" w:rsidRPr="00032E93" w:rsidRDefault="00032E93" w:rsidP="00032E93">
            <w:pPr>
              <w:pStyle w:val="ListParagraph"/>
              <w:rPr>
                <w:sz w:val="24"/>
                <w:szCs w:val="24"/>
              </w:rPr>
            </w:pPr>
            <w:r w:rsidRPr="00032E93">
              <w:rPr>
                <w:sz w:val="24"/>
                <w:szCs w:val="24"/>
              </w:rPr>
              <w:t xml:space="preserve">                    t_errorfieldvalp1(v_errorcountp1) := obj_mbrindp1.issdate;</w:t>
            </w:r>
          </w:p>
          <w:p w:rsidR="00032E93" w:rsidRPr="00032E93" w:rsidRDefault="00032E93" w:rsidP="00032E93">
            <w:pPr>
              <w:pStyle w:val="ListParagraph"/>
              <w:rPr>
                <w:sz w:val="24"/>
                <w:szCs w:val="24"/>
              </w:rPr>
            </w:pPr>
            <w:r w:rsidRPr="00032E93">
              <w:rPr>
                <w:sz w:val="24"/>
                <w:szCs w:val="24"/>
              </w:rPr>
              <w:t xml:space="preserve">                    t_errorprogramp1(v_errorcountp1) := i_schedulename;</w:t>
            </w:r>
          </w:p>
          <w:p w:rsidR="00032E93" w:rsidRPr="00032E93" w:rsidRDefault="00032E93" w:rsidP="00032E93">
            <w:pPr>
              <w:pStyle w:val="ListParagraph"/>
              <w:rPr>
                <w:sz w:val="24"/>
                <w:szCs w:val="24"/>
              </w:rPr>
            </w:pPr>
            <w:r w:rsidRPr="00032E93">
              <w:rPr>
                <w:sz w:val="24"/>
                <w:szCs w:val="24"/>
              </w:rPr>
              <w:t xml:space="preserve">                    IF ( v_errorcountp1 = c_errorcountp1 ) THEN</w:t>
            </w:r>
          </w:p>
          <w:p w:rsidR="00032E93" w:rsidRPr="00032E93" w:rsidRDefault="00032E93" w:rsidP="00032E93">
            <w:pPr>
              <w:pStyle w:val="ListParagraph"/>
              <w:rPr>
                <w:sz w:val="24"/>
                <w:szCs w:val="24"/>
              </w:rPr>
            </w:pPr>
            <w:r w:rsidRPr="00032E93">
              <w:rPr>
                <w:sz w:val="24"/>
                <w:szCs w:val="24"/>
              </w:rPr>
              <w:t xml:space="preserve">                        GOTO insertzdoep1;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---------------Second part of validation -TITDMGMBRINDP1----------------------------------------</w:t>
            </w:r>
          </w:p>
          <w:p w:rsidR="00032E93" w:rsidRPr="00032E93" w:rsidRDefault="00032E93" w:rsidP="00032E93">
            <w:pPr>
              <w:pStyle w:val="ListParagraph"/>
              <w:rPr>
                <w:sz w:val="24"/>
                <w:szCs w:val="24"/>
              </w:rPr>
            </w:pPr>
            <w:r w:rsidRPr="00032E93">
              <w:rPr>
                <w:sz w:val="24"/>
                <w:szCs w:val="24"/>
              </w:rPr>
              <w:t xml:space="preserve">    ---MPOLNUM validation</w:t>
            </w:r>
          </w:p>
          <w:p w:rsidR="00032E93" w:rsidRPr="00032E93" w:rsidRDefault="00032E93" w:rsidP="00032E93">
            <w:pPr>
              <w:pStyle w:val="ListParagraph"/>
              <w:rPr>
                <w:sz w:val="24"/>
                <w:szCs w:val="24"/>
              </w:rPr>
            </w:pPr>
            <w:r w:rsidRPr="00032E93">
              <w:rPr>
                <w:sz w:val="24"/>
                <w:szCs w:val="24"/>
              </w:rPr>
              <w:t xml:space="preserve">    /* IF TRIM(obj_mbrindp1.mpolnum) IS NOT NULL THEN</w:t>
            </w:r>
          </w:p>
          <w:p w:rsidR="00032E93" w:rsidRPr="00032E93" w:rsidRDefault="00032E93" w:rsidP="00032E93">
            <w:pPr>
              <w:pStyle w:val="ListParagraph"/>
              <w:rPr>
                <w:sz w:val="24"/>
                <w:szCs w:val="24"/>
              </w:rPr>
            </w:pPr>
            <w:r w:rsidRPr="00032E93">
              <w:rPr>
                <w:sz w:val="24"/>
                <w:szCs w:val="24"/>
              </w:rPr>
              <w:t xml:space="preserve">    select count(*)</w:t>
            </w:r>
          </w:p>
          <w:p w:rsidR="00032E93" w:rsidRPr="00032E93" w:rsidRDefault="00032E93" w:rsidP="00032E93">
            <w:pPr>
              <w:pStyle w:val="ListParagraph"/>
              <w:rPr>
                <w:sz w:val="24"/>
                <w:szCs w:val="24"/>
              </w:rPr>
            </w:pPr>
            <w:r w:rsidRPr="00032E93">
              <w:rPr>
                <w:sz w:val="24"/>
                <w:szCs w:val="24"/>
              </w:rPr>
              <w:t xml:space="preserve">    into v_ismasterplmig</w:t>
            </w:r>
          </w:p>
          <w:p w:rsidR="00032E93" w:rsidRPr="00032E93" w:rsidRDefault="00032E93" w:rsidP="00032E93">
            <w:pPr>
              <w:pStyle w:val="ListParagraph"/>
              <w:rPr>
                <w:sz w:val="24"/>
                <w:szCs w:val="24"/>
              </w:rPr>
            </w:pPr>
            <w:r w:rsidRPr="00032E93">
              <w:rPr>
                <w:sz w:val="24"/>
                <w:szCs w:val="24"/>
              </w:rPr>
              <w:t xml:space="preserve">    from GCHD</w:t>
            </w:r>
          </w:p>
          <w:p w:rsidR="00032E93" w:rsidRPr="00032E93" w:rsidRDefault="00032E93" w:rsidP="00032E93">
            <w:pPr>
              <w:pStyle w:val="ListParagraph"/>
              <w:rPr>
                <w:sz w:val="24"/>
                <w:szCs w:val="24"/>
              </w:rPr>
            </w:pPr>
            <w:r w:rsidRPr="00032E93">
              <w:rPr>
                <w:sz w:val="24"/>
                <w:szCs w:val="24"/>
              </w:rPr>
              <w:t xml:space="preserve">    where TRIM(CHDRNUM) = TRIM(obj_mbrindp1.mpolnum);*/</w:t>
            </w:r>
          </w:p>
          <w:p w:rsidR="00032E93" w:rsidRPr="00032E93" w:rsidRDefault="00032E93" w:rsidP="00032E93">
            <w:pPr>
              <w:pStyle w:val="ListParagraph"/>
              <w:rPr>
                <w:sz w:val="24"/>
                <w:szCs w:val="24"/>
              </w:rPr>
            </w:pPr>
            <w:r w:rsidRPr="00032E93">
              <w:rPr>
                <w:sz w:val="24"/>
                <w:szCs w:val="24"/>
              </w:rPr>
              <w:t xml:space="preserve">    --  IF NOT        (checkchdrnum.exists(TRIM(obj_mbrindp1.mpolnum) || TRIM(i_company))) THEN</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TRIM(obj_mbrindp1.mpolnum) IS NOT NULL THEN</w:t>
            </w:r>
          </w:p>
          <w:p w:rsidR="00032E93" w:rsidRPr="00032E93" w:rsidRDefault="00032E93" w:rsidP="00032E93">
            <w:pPr>
              <w:pStyle w:val="ListParagraph"/>
              <w:rPr>
                <w:sz w:val="24"/>
                <w:szCs w:val="24"/>
              </w:rPr>
            </w:pPr>
            <w:r w:rsidRPr="00032E93">
              <w:rPr>
                <w:sz w:val="24"/>
                <w:szCs w:val="24"/>
              </w:rPr>
              <w:t xml:space="preserve">                IF NOT ( getmpol.EXISTS(trim(obj_mbrindp1.mpolnum)) ) THEN</w:t>
            </w:r>
          </w:p>
          <w:p w:rsidR="00032E93" w:rsidRPr="00032E93" w:rsidRDefault="00032E93" w:rsidP="00032E93">
            <w:pPr>
              <w:pStyle w:val="ListParagraph"/>
              <w:rPr>
                <w:sz w:val="24"/>
                <w:szCs w:val="24"/>
              </w:rPr>
            </w:pPr>
            <w:r w:rsidRPr="00032E93">
              <w:rPr>
                <w:sz w:val="24"/>
                <w:szCs w:val="24"/>
              </w:rPr>
              <w:t xml:space="preserve">                    IF trim(v_ismasterplmig) &lt; 1 THEN</w:t>
            </w:r>
          </w:p>
          <w:p w:rsidR="00032E93" w:rsidRPr="00032E93" w:rsidRDefault="00032E93" w:rsidP="00032E93">
            <w:pPr>
              <w:pStyle w:val="ListParagraph"/>
              <w:rPr>
                <w:sz w:val="24"/>
                <w:szCs w:val="24"/>
              </w:rPr>
            </w:pPr>
            <w:r w:rsidRPr="00032E93">
              <w:rPr>
                <w:sz w:val="24"/>
                <w:szCs w:val="24"/>
              </w:rPr>
              <w:t xml:space="preserve">                        v_isanyerrorp1 := 'Y';</w:t>
            </w:r>
          </w:p>
          <w:p w:rsidR="00032E93" w:rsidRPr="00032E93" w:rsidRDefault="00032E93" w:rsidP="00032E93">
            <w:pPr>
              <w:pStyle w:val="ListParagraph"/>
              <w:rPr>
                <w:sz w:val="24"/>
                <w:szCs w:val="24"/>
              </w:rPr>
            </w:pPr>
            <w:r w:rsidRPr="00032E93">
              <w:rPr>
                <w:sz w:val="24"/>
                <w:szCs w:val="24"/>
              </w:rPr>
              <w:lastRenderedPageBreak/>
              <w:t xml:space="preserve">                        v_errorcountp1 := v_errorcountp1 + 1;</w:t>
            </w:r>
          </w:p>
          <w:p w:rsidR="00032E93" w:rsidRPr="00032E93" w:rsidRDefault="00032E93" w:rsidP="00032E93">
            <w:pPr>
              <w:pStyle w:val="ListParagraph"/>
              <w:rPr>
                <w:sz w:val="24"/>
                <w:szCs w:val="24"/>
              </w:rPr>
            </w:pPr>
            <w:r w:rsidRPr="00032E93">
              <w:rPr>
                <w:sz w:val="24"/>
                <w:szCs w:val="24"/>
              </w:rPr>
              <w:t xml:space="preserve">                        t_ercodep1(v_errorcountp1) := c_z003;</w:t>
            </w:r>
          </w:p>
          <w:p w:rsidR="00032E93" w:rsidRPr="00032E93" w:rsidRDefault="00032E93" w:rsidP="00032E93">
            <w:pPr>
              <w:pStyle w:val="ListParagraph"/>
              <w:rPr>
                <w:sz w:val="24"/>
                <w:szCs w:val="24"/>
              </w:rPr>
            </w:pPr>
            <w:r w:rsidRPr="00032E93">
              <w:rPr>
                <w:sz w:val="24"/>
                <w:szCs w:val="24"/>
              </w:rPr>
              <w:t xml:space="preserve">                        t_errorfieldp1(v_errorcountp1) := 'MPOLNUM';</w:t>
            </w:r>
          </w:p>
          <w:p w:rsidR="00032E93" w:rsidRPr="00032E93" w:rsidRDefault="00032E93" w:rsidP="00032E93">
            <w:pPr>
              <w:pStyle w:val="ListParagraph"/>
              <w:rPr>
                <w:sz w:val="24"/>
                <w:szCs w:val="24"/>
              </w:rPr>
            </w:pPr>
            <w:r w:rsidRPr="00032E93">
              <w:rPr>
                <w:sz w:val="24"/>
                <w:szCs w:val="24"/>
              </w:rPr>
              <w:t xml:space="preserve">                        t_errormsgp1(v_errorcountp1) := o_errortext(c_z003);</w:t>
            </w:r>
          </w:p>
          <w:p w:rsidR="00032E93" w:rsidRPr="00032E93" w:rsidRDefault="00032E93" w:rsidP="00032E93">
            <w:pPr>
              <w:pStyle w:val="ListParagraph"/>
              <w:rPr>
                <w:sz w:val="24"/>
                <w:szCs w:val="24"/>
              </w:rPr>
            </w:pPr>
            <w:r w:rsidRPr="00032E93">
              <w:rPr>
                <w:sz w:val="24"/>
                <w:szCs w:val="24"/>
              </w:rPr>
              <w:t xml:space="preserve">                        t_errorfieldvalp1(v_errorcountp1) := obj_mbrindp1.mpolnum;</w:t>
            </w:r>
          </w:p>
          <w:p w:rsidR="00032E93" w:rsidRPr="00032E93" w:rsidRDefault="00032E93" w:rsidP="00032E93">
            <w:pPr>
              <w:pStyle w:val="ListParagraph"/>
              <w:rPr>
                <w:sz w:val="24"/>
                <w:szCs w:val="24"/>
              </w:rPr>
            </w:pPr>
            <w:r w:rsidRPr="00032E93">
              <w:rPr>
                <w:sz w:val="24"/>
                <w:szCs w:val="24"/>
              </w:rPr>
              <w:t xml:space="preserve">                        t_errorprogramp1(v_errorcountp1) := i_schedulename;</w:t>
            </w:r>
          </w:p>
          <w:p w:rsidR="00032E93" w:rsidRPr="00032E93" w:rsidRDefault="00032E93" w:rsidP="00032E93">
            <w:pPr>
              <w:pStyle w:val="ListParagraph"/>
              <w:rPr>
                <w:sz w:val="24"/>
                <w:szCs w:val="24"/>
              </w:rPr>
            </w:pPr>
            <w:r w:rsidRPr="00032E93">
              <w:rPr>
                <w:sz w:val="24"/>
                <w:szCs w:val="24"/>
              </w:rPr>
              <w:t xml:space="preserve">                        IF ( v_errorcountp1 = c_errorcountp1 ) THEN</w:t>
            </w:r>
          </w:p>
          <w:p w:rsidR="00032E93" w:rsidRPr="00032E93" w:rsidRDefault="00032E93" w:rsidP="00032E93">
            <w:pPr>
              <w:pStyle w:val="ListParagraph"/>
              <w:rPr>
                <w:sz w:val="24"/>
                <w:szCs w:val="24"/>
              </w:rPr>
            </w:pPr>
            <w:r w:rsidRPr="00032E93">
              <w:rPr>
                <w:sz w:val="24"/>
                <w:szCs w:val="24"/>
              </w:rPr>
              <w:t xml:space="preserve">                            GOTO insertzdoep1;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--ZSALECHNL validation</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TRIM(obj_mbrindp1.zsalechnl) IS NOT NULL THEN</w:t>
            </w:r>
          </w:p>
          <w:p w:rsidR="00032E93" w:rsidRPr="00032E93" w:rsidRDefault="00032E93" w:rsidP="00032E93">
            <w:pPr>
              <w:pStyle w:val="ListParagraph"/>
              <w:rPr>
                <w:sz w:val="24"/>
                <w:szCs w:val="24"/>
              </w:rPr>
            </w:pPr>
            <w:r w:rsidRPr="00032E93">
              <w:rPr>
                <w:sz w:val="24"/>
                <w:szCs w:val="24"/>
              </w:rPr>
              <w:t xml:space="preserve">                IF NOT ( itemexist.EXISTS(trim('TQ9FW')</w:t>
            </w:r>
          </w:p>
          <w:p w:rsidR="00032E93" w:rsidRPr="00032E93" w:rsidRDefault="00032E93" w:rsidP="00032E93">
            <w:pPr>
              <w:pStyle w:val="ListParagraph"/>
              <w:rPr>
                <w:sz w:val="24"/>
                <w:szCs w:val="24"/>
              </w:rPr>
            </w:pPr>
            <w:r w:rsidRPr="00032E93">
              <w:rPr>
                <w:sz w:val="24"/>
                <w:szCs w:val="24"/>
              </w:rPr>
              <w:t xml:space="preserve">                                          || trim(obj_mbrindp1.zsalechnl)</w:t>
            </w:r>
          </w:p>
          <w:p w:rsidR="00032E93" w:rsidRPr="00032E93" w:rsidRDefault="00032E93" w:rsidP="00032E93">
            <w:pPr>
              <w:pStyle w:val="ListParagraph"/>
              <w:rPr>
                <w:sz w:val="24"/>
                <w:szCs w:val="24"/>
              </w:rPr>
            </w:pPr>
            <w:r w:rsidRPr="00032E93">
              <w:rPr>
                <w:sz w:val="24"/>
                <w:szCs w:val="24"/>
              </w:rPr>
              <w:t xml:space="preserve">                                          || 1) ) THEN</w:t>
            </w:r>
          </w:p>
          <w:p w:rsidR="00032E93" w:rsidRPr="00032E93" w:rsidRDefault="00032E93" w:rsidP="00032E93">
            <w:pPr>
              <w:pStyle w:val="ListParagraph"/>
              <w:rPr>
                <w:sz w:val="24"/>
                <w:szCs w:val="24"/>
              </w:rPr>
            </w:pPr>
            <w:r w:rsidRPr="00032E93">
              <w:rPr>
                <w:sz w:val="24"/>
                <w:szCs w:val="24"/>
              </w:rPr>
              <w:t xml:space="preserve">                    v_isanyerrorp1 := 'Y';</w:t>
            </w:r>
          </w:p>
          <w:p w:rsidR="00032E93" w:rsidRPr="00032E93" w:rsidRDefault="00032E93" w:rsidP="00032E93">
            <w:pPr>
              <w:pStyle w:val="ListParagraph"/>
              <w:rPr>
                <w:sz w:val="24"/>
                <w:szCs w:val="24"/>
              </w:rPr>
            </w:pPr>
            <w:r w:rsidRPr="00032E93">
              <w:rPr>
                <w:sz w:val="24"/>
                <w:szCs w:val="24"/>
              </w:rPr>
              <w:t xml:space="preserve">                    v_errorcountp1 := v_errorcountp1 + 1;</w:t>
            </w:r>
          </w:p>
          <w:p w:rsidR="00032E93" w:rsidRPr="00032E93" w:rsidRDefault="00032E93" w:rsidP="00032E93">
            <w:pPr>
              <w:pStyle w:val="ListParagraph"/>
              <w:rPr>
                <w:sz w:val="24"/>
                <w:szCs w:val="24"/>
              </w:rPr>
            </w:pPr>
            <w:r w:rsidRPr="00032E93">
              <w:rPr>
                <w:sz w:val="24"/>
                <w:szCs w:val="24"/>
              </w:rPr>
              <w:t xml:space="preserve">                    t_ercodep1(v_errorcountp1) := c_z005;</w:t>
            </w:r>
          </w:p>
          <w:p w:rsidR="00032E93" w:rsidRPr="00032E93" w:rsidRDefault="00032E93" w:rsidP="00032E93">
            <w:pPr>
              <w:pStyle w:val="ListParagraph"/>
              <w:rPr>
                <w:sz w:val="24"/>
                <w:szCs w:val="24"/>
              </w:rPr>
            </w:pPr>
            <w:r w:rsidRPr="00032E93">
              <w:rPr>
                <w:sz w:val="24"/>
                <w:szCs w:val="24"/>
              </w:rPr>
              <w:t xml:space="preserve">                    t_errorfieldp1(v_errorcountp1) := 'ZSALECHNL';</w:t>
            </w:r>
          </w:p>
          <w:p w:rsidR="00032E93" w:rsidRPr="00032E93" w:rsidRDefault="00032E93" w:rsidP="00032E93">
            <w:pPr>
              <w:pStyle w:val="ListParagraph"/>
              <w:rPr>
                <w:sz w:val="24"/>
                <w:szCs w:val="24"/>
              </w:rPr>
            </w:pPr>
            <w:r w:rsidRPr="00032E93">
              <w:rPr>
                <w:sz w:val="24"/>
                <w:szCs w:val="24"/>
              </w:rPr>
              <w:t xml:space="preserve">                    t_errormsgp1(v_errorcountp1) := o_errortext(c_z005);</w:t>
            </w:r>
          </w:p>
          <w:p w:rsidR="00032E93" w:rsidRPr="00032E93" w:rsidRDefault="00032E93" w:rsidP="00032E93">
            <w:pPr>
              <w:pStyle w:val="ListParagraph"/>
              <w:rPr>
                <w:sz w:val="24"/>
                <w:szCs w:val="24"/>
              </w:rPr>
            </w:pPr>
            <w:r w:rsidRPr="00032E93">
              <w:rPr>
                <w:sz w:val="24"/>
                <w:szCs w:val="24"/>
              </w:rPr>
              <w:t xml:space="preserve">                    t_errorfieldvalp1(v_errorcountp1) := obj_mbrindp1.zsalechnl;</w:t>
            </w:r>
          </w:p>
          <w:p w:rsidR="00032E93" w:rsidRPr="00032E93" w:rsidRDefault="00032E93" w:rsidP="00032E93">
            <w:pPr>
              <w:pStyle w:val="ListParagraph"/>
              <w:rPr>
                <w:sz w:val="24"/>
                <w:szCs w:val="24"/>
              </w:rPr>
            </w:pPr>
            <w:r w:rsidRPr="00032E93">
              <w:rPr>
                <w:sz w:val="24"/>
                <w:szCs w:val="24"/>
              </w:rPr>
              <w:t xml:space="preserve">                    t_errorprogramp1(v_errorcountp1) := i_schedulename;</w:t>
            </w:r>
          </w:p>
          <w:p w:rsidR="00032E93" w:rsidRPr="00032E93" w:rsidRDefault="00032E93" w:rsidP="00032E93">
            <w:pPr>
              <w:pStyle w:val="ListParagraph"/>
              <w:rPr>
                <w:sz w:val="24"/>
                <w:szCs w:val="24"/>
              </w:rPr>
            </w:pPr>
            <w:r w:rsidRPr="00032E93">
              <w:rPr>
                <w:sz w:val="24"/>
                <w:szCs w:val="24"/>
              </w:rPr>
              <w:t xml:space="preserve">                    IF ( v_errorcountp1 = c_errorcountp1 ) THEN</w:t>
            </w:r>
          </w:p>
          <w:p w:rsidR="00032E93" w:rsidRPr="00032E93" w:rsidRDefault="00032E93" w:rsidP="00032E93">
            <w:pPr>
              <w:pStyle w:val="ListParagraph"/>
              <w:rPr>
                <w:sz w:val="24"/>
                <w:szCs w:val="24"/>
              </w:rPr>
            </w:pPr>
            <w:r w:rsidRPr="00032E93">
              <w:rPr>
                <w:sz w:val="24"/>
                <w:szCs w:val="24"/>
              </w:rPr>
              <w:t xml:space="preserve">                        GOTO insertzdoep1;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--CLTRELN validation</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TRIM(obj_mbrindp1.cltreln) IS NOT NULL THEN</w:t>
            </w:r>
          </w:p>
          <w:p w:rsidR="00032E93" w:rsidRPr="00032E93" w:rsidRDefault="00032E93" w:rsidP="00032E93">
            <w:pPr>
              <w:pStyle w:val="ListParagraph"/>
              <w:rPr>
                <w:sz w:val="24"/>
                <w:szCs w:val="24"/>
              </w:rPr>
            </w:pPr>
            <w:r w:rsidRPr="00032E93">
              <w:rPr>
                <w:sz w:val="24"/>
                <w:szCs w:val="24"/>
              </w:rPr>
              <w:t xml:space="preserve">                IF NOT ( itemexist.EXISTS(trim('T3584')</w:t>
            </w:r>
          </w:p>
          <w:p w:rsidR="00032E93" w:rsidRPr="00032E93" w:rsidRDefault="00032E93" w:rsidP="00032E93">
            <w:pPr>
              <w:pStyle w:val="ListParagraph"/>
              <w:rPr>
                <w:sz w:val="24"/>
                <w:szCs w:val="24"/>
              </w:rPr>
            </w:pPr>
            <w:r w:rsidRPr="00032E93">
              <w:rPr>
                <w:sz w:val="24"/>
                <w:szCs w:val="24"/>
              </w:rPr>
              <w:t xml:space="preserve">                                          || trim(obj_mbrindp1.cltreln)</w:t>
            </w:r>
          </w:p>
          <w:p w:rsidR="00032E93" w:rsidRPr="00032E93" w:rsidRDefault="00032E93" w:rsidP="00032E93">
            <w:pPr>
              <w:pStyle w:val="ListParagraph"/>
              <w:rPr>
                <w:sz w:val="24"/>
                <w:szCs w:val="24"/>
              </w:rPr>
            </w:pPr>
            <w:r w:rsidRPr="00032E93">
              <w:rPr>
                <w:sz w:val="24"/>
                <w:szCs w:val="24"/>
              </w:rPr>
              <w:lastRenderedPageBreak/>
              <w:t xml:space="preserve">                                          || 9) ) THEN</w:t>
            </w:r>
          </w:p>
          <w:p w:rsidR="00032E93" w:rsidRPr="00032E93" w:rsidRDefault="00032E93" w:rsidP="00032E93">
            <w:pPr>
              <w:pStyle w:val="ListParagraph"/>
              <w:rPr>
                <w:sz w:val="24"/>
                <w:szCs w:val="24"/>
              </w:rPr>
            </w:pPr>
            <w:r w:rsidRPr="00032E93">
              <w:rPr>
                <w:sz w:val="24"/>
                <w:szCs w:val="24"/>
              </w:rPr>
              <w:t xml:space="preserve">                    v_isanyerrorp1 := 'Y';</w:t>
            </w:r>
          </w:p>
          <w:p w:rsidR="00032E93" w:rsidRPr="00032E93" w:rsidRDefault="00032E93" w:rsidP="00032E93">
            <w:pPr>
              <w:pStyle w:val="ListParagraph"/>
              <w:rPr>
                <w:sz w:val="24"/>
                <w:szCs w:val="24"/>
              </w:rPr>
            </w:pPr>
            <w:r w:rsidRPr="00032E93">
              <w:rPr>
                <w:sz w:val="24"/>
                <w:szCs w:val="24"/>
              </w:rPr>
              <w:t xml:space="preserve">                    v_errorcountp1 := v_errorcountp1 + 1;</w:t>
            </w:r>
          </w:p>
          <w:p w:rsidR="00032E93" w:rsidRPr="00032E93" w:rsidRDefault="00032E93" w:rsidP="00032E93">
            <w:pPr>
              <w:pStyle w:val="ListParagraph"/>
              <w:rPr>
                <w:sz w:val="24"/>
                <w:szCs w:val="24"/>
              </w:rPr>
            </w:pPr>
            <w:r w:rsidRPr="00032E93">
              <w:rPr>
                <w:sz w:val="24"/>
                <w:szCs w:val="24"/>
              </w:rPr>
              <w:t xml:space="preserve">                    t_ercodep1(v_errorcountp1) := c_z006;</w:t>
            </w:r>
          </w:p>
          <w:p w:rsidR="00032E93" w:rsidRPr="00032E93" w:rsidRDefault="00032E93" w:rsidP="00032E93">
            <w:pPr>
              <w:pStyle w:val="ListParagraph"/>
              <w:rPr>
                <w:sz w:val="24"/>
                <w:szCs w:val="24"/>
              </w:rPr>
            </w:pPr>
            <w:r w:rsidRPr="00032E93">
              <w:rPr>
                <w:sz w:val="24"/>
                <w:szCs w:val="24"/>
              </w:rPr>
              <w:t xml:space="preserve">                    t_errorfieldp1(v_errorcountp1) := 'CLTRELN';</w:t>
            </w:r>
          </w:p>
          <w:p w:rsidR="00032E93" w:rsidRPr="00032E93" w:rsidRDefault="00032E93" w:rsidP="00032E93">
            <w:pPr>
              <w:pStyle w:val="ListParagraph"/>
              <w:rPr>
                <w:sz w:val="24"/>
                <w:szCs w:val="24"/>
              </w:rPr>
            </w:pPr>
            <w:r w:rsidRPr="00032E93">
              <w:rPr>
                <w:sz w:val="24"/>
                <w:szCs w:val="24"/>
              </w:rPr>
              <w:t xml:space="preserve">                    t_errormsgp1(v_errorcountp1) := o_errortext(c_z006);</w:t>
            </w:r>
          </w:p>
          <w:p w:rsidR="00032E93" w:rsidRPr="00032E93" w:rsidRDefault="00032E93" w:rsidP="00032E93">
            <w:pPr>
              <w:pStyle w:val="ListParagraph"/>
              <w:rPr>
                <w:sz w:val="24"/>
                <w:szCs w:val="24"/>
              </w:rPr>
            </w:pPr>
            <w:r w:rsidRPr="00032E93">
              <w:rPr>
                <w:sz w:val="24"/>
                <w:szCs w:val="24"/>
              </w:rPr>
              <w:t xml:space="preserve">                    t_errorfieldvalp1(v_errorcountp1) := obj_mbrindp1.cltreln;</w:t>
            </w:r>
          </w:p>
          <w:p w:rsidR="00032E93" w:rsidRPr="00032E93" w:rsidRDefault="00032E93" w:rsidP="00032E93">
            <w:pPr>
              <w:pStyle w:val="ListParagraph"/>
              <w:rPr>
                <w:sz w:val="24"/>
                <w:szCs w:val="24"/>
              </w:rPr>
            </w:pPr>
            <w:r w:rsidRPr="00032E93">
              <w:rPr>
                <w:sz w:val="24"/>
                <w:szCs w:val="24"/>
              </w:rPr>
              <w:t xml:space="preserve">                    t_errorprogramp1(v_errorcountp1) := i_schedulename;</w:t>
            </w:r>
          </w:p>
          <w:p w:rsidR="00032E93" w:rsidRPr="00032E93" w:rsidRDefault="00032E93" w:rsidP="00032E93">
            <w:pPr>
              <w:pStyle w:val="ListParagraph"/>
              <w:rPr>
                <w:sz w:val="24"/>
                <w:szCs w:val="24"/>
              </w:rPr>
            </w:pPr>
            <w:r w:rsidRPr="00032E93">
              <w:rPr>
                <w:sz w:val="24"/>
                <w:szCs w:val="24"/>
              </w:rPr>
              <w:t xml:space="preserve">                    IF ( v_errorcountp1 = c_errorcountp1 ) THEN</w:t>
            </w:r>
          </w:p>
          <w:p w:rsidR="00032E93" w:rsidRPr="00032E93" w:rsidRDefault="00032E93" w:rsidP="00032E93">
            <w:pPr>
              <w:pStyle w:val="ListParagraph"/>
              <w:rPr>
                <w:sz w:val="24"/>
                <w:szCs w:val="24"/>
              </w:rPr>
            </w:pPr>
            <w:r w:rsidRPr="00032E93">
              <w:rPr>
                <w:sz w:val="24"/>
                <w:szCs w:val="24"/>
              </w:rPr>
              <w:t xml:space="preserve">                        GOTO insertzdoep1;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--ZTRXSTAT validation</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TRIM(obj_mbrindp1.ztrxstat) IS NOT NULL THEN</w:t>
            </w:r>
          </w:p>
          <w:p w:rsidR="00032E93" w:rsidRPr="00032E93" w:rsidRDefault="00032E93" w:rsidP="00032E93">
            <w:pPr>
              <w:pStyle w:val="ListParagraph"/>
              <w:rPr>
                <w:sz w:val="24"/>
                <w:szCs w:val="24"/>
              </w:rPr>
            </w:pPr>
            <w:r w:rsidRPr="00032E93">
              <w:rPr>
                <w:sz w:val="24"/>
                <w:szCs w:val="24"/>
              </w:rPr>
              <w:t xml:space="preserve">                IF NOT ( itemexist.EXISTS(trim('TQ9FT')</w:t>
            </w:r>
          </w:p>
          <w:p w:rsidR="00032E93" w:rsidRPr="00032E93" w:rsidRDefault="00032E93" w:rsidP="00032E93">
            <w:pPr>
              <w:pStyle w:val="ListParagraph"/>
              <w:rPr>
                <w:sz w:val="24"/>
                <w:szCs w:val="24"/>
              </w:rPr>
            </w:pPr>
            <w:r w:rsidRPr="00032E93">
              <w:rPr>
                <w:sz w:val="24"/>
                <w:szCs w:val="24"/>
              </w:rPr>
              <w:t xml:space="preserve">                                          || trim(obj_mbrindp1.ztrxstat)</w:t>
            </w:r>
          </w:p>
          <w:p w:rsidR="00032E93" w:rsidRPr="00032E93" w:rsidRDefault="00032E93" w:rsidP="00032E93">
            <w:pPr>
              <w:pStyle w:val="ListParagraph"/>
              <w:rPr>
                <w:sz w:val="24"/>
                <w:szCs w:val="24"/>
              </w:rPr>
            </w:pPr>
            <w:r w:rsidRPr="00032E93">
              <w:rPr>
                <w:sz w:val="24"/>
                <w:szCs w:val="24"/>
              </w:rPr>
              <w:t xml:space="preserve">                                          || 1) ) THEN</w:t>
            </w:r>
          </w:p>
          <w:p w:rsidR="00032E93" w:rsidRPr="00032E93" w:rsidRDefault="00032E93" w:rsidP="00032E93">
            <w:pPr>
              <w:pStyle w:val="ListParagraph"/>
              <w:rPr>
                <w:sz w:val="24"/>
                <w:szCs w:val="24"/>
              </w:rPr>
            </w:pPr>
            <w:r w:rsidRPr="00032E93">
              <w:rPr>
                <w:sz w:val="24"/>
                <w:szCs w:val="24"/>
              </w:rPr>
              <w:t xml:space="preserve">                    v_isanyerrorp1 := 'Y';</w:t>
            </w:r>
          </w:p>
          <w:p w:rsidR="00032E93" w:rsidRPr="00032E93" w:rsidRDefault="00032E93" w:rsidP="00032E93">
            <w:pPr>
              <w:pStyle w:val="ListParagraph"/>
              <w:rPr>
                <w:sz w:val="24"/>
                <w:szCs w:val="24"/>
              </w:rPr>
            </w:pPr>
            <w:r w:rsidRPr="00032E93">
              <w:rPr>
                <w:sz w:val="24"/>
                <w:szCs w:val="24"/>
              </w:rPr>
              <w:t xml:space="preserve">                    v_errorcountp1 := v_errorcountp1 + 1;</w:t>
            </w:r>
          </w:p>
          <w:p w:rsidR="00032E93" w:rsidRPr="00032E93" w:rsidRDefault="00032E93" w:rsidP="00032E93">
            <w:pPr>
              <w:pStyle w:val="ListParagraph"/>
              <w:rPr>
                <w:sz w:val="24"/>
                <w:szCs w:val="24"/>
              </w:rPr>
            </w:pPr>
            <w:r w:rsidRPr="00032E93">
              <w:rPr>
                <w:sz w:val="24"/>
                <w:szCs w:val="24"/>
              </w:rPr>
              <w:t xml:space="preserve">                    t_ercodep1(v_errorcountp1) := c_z007;</w:t>
            </w:r>
          </w:p>
          <w:p w:rsidR="00032E93" w:rsidRPr="00032E93" w:rsidRDefault="00032E93" w:rsidP="00032E93">
            <w:pPr>
              <w:pStyle w:val="ListParagraph"/>
              <w:rPr>
                <w:sz w:val="24"/>
                <w:szCs w:val="24"/>
              </w:rPr>
            </w:pPr>
            <w:r w:rsidRPr="00032E93">
              <w:rPr>
                <w:sz w:val="24"/>
                <w:szCs w:val="24"/>
              </w:rPr>
              <w:t xml:space="preserve">                    t_errorfieldp1(v_errorcountp1) := 'ZTRXSTAT';</w:t>
            </w:r>
          </w:p>
          <w:p w:rsidR="00032E93" w:rsidRPr="00032E93" w:rsidRDefault="00032E93" w:rsidP="00032E93">
            <w:pPr>
              <w:pStyle w:val="ListParagraph"/>
              <w:rPr>
                <w:sz w:val="24"/>
                <w:szCs w:val="24"/>
              </w:rPr>
            </w:pPr>
            <w:r w:rsidRPr="00032E93">
              <w:rPr>
                <w:sz w:val="24"/>
                <w:szCs w:val="24"/>
              </w:rPr>
              <w:t xml:space="preserve">                    t_errormsgp1(v_errorcountp1) := o_errortext(c_z007);</w:t>
            </w:r>
          </w:p>
          <w:p w:rsidR="00032E93" w:rsidRPr="00032E93" w:rsidRDefault="00032E93" w:rsidP="00032E93">
            <w:pPr>
              <w:pStyle w:val="ListParagraph"/>
              <w:rPr>
                <w:sz w:val="24"/>
                <w:szCs w:val="24"/>
              </w:rPr>
            </w:pPr>
            <w:r w:rsidRPr="00032E93">
              <w:rPr>
                <w:sz w:val="24"/>
                <w:szCs w:val="24"/>
              </w:rPr>
              <w:t xml:space="preserve">                    t_errorfieldvalp1(v_errorcountp1) := obj_mbrindp1.ztrxstat;</w:t>
            </w:r>
          </w:p>
          <w:p w:rsidR="00032E93" w:rsidRPr="00032E93" w:rsidRDefault="00032E93" w:rsidP="00032E93">
            <w:pPr>
              <w:pStyle w:val="ListParagraph"/>
              <w:rPr>
                <w:sz w:val="24"/>
                <w:szCs w:val="24"/>
              </w:rPr>
            </w:pPr>
            <w:r w:rsidRPr="00032E93">
              <w:rPr>
                <w:sz w:val="24"/>
                <w:szCs w:val="24"/>
              </w:rPr>
              <w:t xml:space="preserve">                    t_errorprogramp1(v_errorcountp1) := i_schedulename;</w:t>
            </w:r>
          </w:p>
          <w:p w:rsidR="00032E93" w:rsidRPr="00032E93" w:rsidRDefault="00032E93" w:rsidP="00032E93">
            <w:pPr>
              <w:pStyle w:val="ListParagraph"/>
              <w:rPr>
                <w:sz w:val="24"/>
                <w:szCs w:val="24"/>
              </w:rPr>
            </w:pPr>
            <w:r w:rsidRPr="00032E93">
              <w:rPr>
                <w:sz w:val="24"/>
                <w:szCs w:val="24"/>
              </w:rPr>
              <w:t xml:space="preserve">                    IF ( v_errorcountp1 = c_errorcountp1 ) THEN</w:t>
            </w:r>
          </w:p>
          <w:p w:rsidR="00032E93" w:rsidRPr="00032E93" w:rsidRDefault="00032E93" w:rsidP="00032E93">
            <w:pPr>
              <w:pStyle w:val="ListParagraph"/>
              <w:rPr>
                <w:sz w:val="24"/>
                <w:szCs w:val="24"/>
              </w:rPr>
            </w:pPr>
            <w:r w:rsidRPr="00032E93">
              <w:rPr>
                <w:sz w:val="24"/>
                <w:szCs w:val="24"/>
              </w:rPr>
              <w:t xml:space="preserve">                        GOTO insertzdoep1;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--ZSTATRESN validation</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TRIM(obj_mbrindp1.zstatresn) IS NOT NULL THEN</w:t>
            </w:r>
          </w:p>
          <w:p w:rsidR="00032E93" w:rsidRPr="00032E93" w:rsidRDefault="00032E93" w:rsidP="00032E93">
            <w:pPr>
              <w:pStyle w:val="ListParagraph"/>
              <w:rPr>
                <w:sz w:val="24"/>
                <w:szCs w:val="24"/>
              </w:rPr>
            </w:pPr>
            <w:r w:rsidRPr="00032E93">
              <w:rPr>
                <w:sz w:val="24"/>
                <w:szCs w:val="24"/>
              </w:rPr>
              <w:t xml:space="preserve">                IF NOT ( itemexist.EXISTS(trim('TQ9FU')</w:t>
            </w:r>
          </w:p>
          <w:p w:rsidR="00032E93" w:rsidRPr="00032E93" w:rsidRDefault="00032E93" w:rsidP="00032E93">
            <w:pPr>
              <w:pStyle w:val="ListParagraph"/>
              <w:rPr>
                <w:sz w:val="24"/>
                <w:szCs w:val="24"/>
              </w:rPr>
            </w:pPr>
            <w:r w:rsidRPr="00032E93">
              <w:rPr>
                <w:sz w:val="24"/>
                <w:szCs w:val="24"/>
              </w:rPr>
              <w:t xml:space="preserve">                                          || trim(obj_mbrindp1.zstatresn)</w:t>
            </w:r>
          </w:p>
          <w:p w:rsidR="00032E93" w:rsidRPr="00032E93" w:rsidRDefault="00032E93" w:rsidP="00032E93">
            <w:pPr>
              <w:pStyle w:val="ListParagraph"/>
              <w:rPr>
                <w:sz w:val="24"/>
                <w:szCs w:val="24"/>
              </w:rPr>
            </w:pPr>
            <w:r w:rsidRPr="00032E93">
              <w:rPr>
                <w:sz w:val="24"/>
                <w:szCs w:val="24"/>
              </w:rPr>
              <w:lastRenderedPageBreak/>
              <w:t xml:space="preserve">                                          || 1) ) THEN</w:t>
            </w:r>
          </w:p>
          <w:p w:rsidR="00032E93" w:rsidRPr="00032E93" w:rsidRDefault="00032E93" w:rsidP="00032E93">
            <w:pPr>
              <w:pStyle w:val="ListParagraph"/>
              <w:rPr>
                <w:sz w:val="24"/>
                <w:szCs w:val="24"/>
              </w:rPr>
            </w:pPr>
            <w:r w:rsidRPr="00032E93">
              <w:rPr>
                <w:sz w:val="24"/>
                <w:szCs w:val="24"/>
              </w:rPr>
              <w:t xml:space="preserve">                    v_isanyerrorp1 := 'Y';</w:t>
            </w:r>
          </w:p>
          <w:p w:rsidR="00032E93" w:rsidRPr="00032E93" w:rsidRDefault="00032E93" w:rsidP="00032E93">
            <w:pPr>
              <w:pStyle w:val="ListParagraph"/>
              <w:rPr>
                <w:sz w:val="24"/>
                <w:szCs w:val="24"/>
              </w:rPr>
            </w:pPr>
            <w:r w:rsidRPr="00032E93">
              <w:rPr>
                <w:sz w:val="24"/>
                <w:szCs w:val="24"/>
              </w:rPr>
              <w:t xml:space="preserve">                    v_errorcountp1 := v_errorcountp1 + 1;</w:t>
            </w:r>
          </w:p>
          <w:p w:rsidR="00032E93" w:rsidRPr="00032E93" w:rsidRDefault="00032E93" w:rsidP="00032E93">
            <w:pPr>
              <w:pStyle w:val="ListParagraph"/>
              <w:rPr>
                <w:sz w:val="24"/>
                <w:szCs w:val="24"/>
              </w:rPr>
            </w:pPr>
            <w:r w:rsidRPr="00032E93">
              <w:rPr>
                <w:sz w:val="24"/>
                <w:szCs w:val="24"/>
              </w:rPr>
              <w:t xml:space="preserve">                    t_ercodep1(v_errorcountp1) := c_z008;</w:t>
            </w:r>
          </w:p>
          <w:p w:rsidR="00032E93" w:rsidRPr="00032E93" w:rsidRDefault="00032E93" w:rsidP="00032E93">
            <w:pPr>
              <w:pStyle w:val="ListParagraph"/>
              <w:rPr>
                <w:sz w:val="24"/>
                <w:szCs w:val="24"/>
              </w:rPr>
            </w:pPr>
            <w:r w:rsidRPr="00032E93">
              <w:rPr>
                <w:sz w:val="24"/>
                <w:szCs w:val="24"/>
              </w:rPr>
              <w:t xml:space="preserve">                    t_errorfieldp1(v_errorcountp1) := 'ZSTATRESN';</w:t>
            </w:r>
          </w:p>
          <w:p w:rsidR="00032E93" w:rsidRPr="00032E93" w:rsidRDefault="00032E93" w:rsidP="00032E93">
            <w:pPr>
              <w:pStyle w:val="ListParagraph"/>
              <w:rPr>
                <w:sz w:val="24"/>
                <w:szCs w:val="24"/>
              </w:rPr>
            </w:pPr>
            <w:r w:rsidRPr="00032E93">
              <w:rPr>
                <w:sz w:val="24"/>
                <w:szCs w:val="24"/>
              </w:rPr>
              <w:t xml:space="preserve">                    t_errormsgp1(v_errorcountp1) := o_errortext(c_z008);</w:t>
            </w:r>
          </w:p>
          <w:p w:rsidR="00032E93" w:rsidRPr="00032E93" w:rsidRDefault="00032E93" w:rsidP="00032E93">
            <w:pPr>
              <w:pStyle w:val="ListParagraph"/>
              <w:rPr>
                <w:sz w:val="24"/>
                <w:szCs w:val="24"/>
              </w:rPr>
            </w:pPr>
            <w:r w:rsidRPr="00032E93">
              <w:rPr>
                <w:sz w:val="24"/>
                <w:szCs w:val="24"/>
              </w:rPr>
              <w:t xml:space="preserve">                    t_errorfieldvalp1(v_errorcountp1) := obj_mbrindp1.zstatresn;</w:t>
            </w:r>
          </w:p>
          <w:p w:rsidR="00032E93" w:rsidRPr="00032E93" w:rsidRDefault="00032E93" w:rsidP="00032E93">
            <w:pPr>
              <w:pStyle w:val="ListParagraph"/>
              <w:rPr>
                <w:sz w:val="24"/>
                <w:szCs w:val="24"/>
              </w:rPr>
            </w:pPr>
            <w:r w:rsidRPr="00032E93">
              <w:rPr>
                <w:sz w:val="24"/>
                <w:szCs w:val="24"/>
              </w:rPr>
              <w:t xml:space="preserve">                    t_errorprogramp1(v_errorcountp1) := i_schedulename;</w:t>
            </w:r>
          </w:p>
          <w:p w:rsidR="00032E93" w:rsidRPr="00032E93" w:rsidRDefault="00032E93" w:rsidP="00032E93">
            <w:pPr>
              <w:pStyle w:val="ListParagraph"/>
              <w:rPr>
                <w:sz w:val="24"/>
                <w:szCs w:val="24"/>
              </w:rPr>
            </w:pPr>
            <w:r w:rsidRPr="00032E93">
              <w:rPr>
                <w:sz w:val="24"/>
                <w:szCs w:val="24"/>
              </w:rPr>
              <w:t xml:space="preserve">                    IF ( v_errorcountp1 = c_errorcountp1 ) THEN</w:t>
            </w:r>
          </w:p>
          <w:p w:rsidR="00032E93" w:rsidRPr="00032E93" w:rsidRDefault="00032E93" w:rsidP="00032E93">
            <w:pPr>
              <w:pStyle w:val="ListParagraph"/>
              <w:rPr>
                <w:sz w:val="24"/>
                <w:szCs w:val="24"/>
              </w:rPr>
            </w:pPr>
            <w:r w:rsidRPr="00032E93">
              <w:rPr>
                <w:sz w:val="24"/>
                <w:szCs w:val="24"/>
              </w:rPr>
              <w:t xml:space="preserve">                        GOTO insertzdoep1;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--ZPLANCDE validation</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TRIM(obj_mbrindp1.zplancde) IS NOT NULL THEN</w:t>
            </w:r>
          </w:p>
          <w:p w:rsidR="00032E93" w:rsidRPr="00032E93" w:rsidRDefault="00032E93" w:rsidP="00032E93">
            <w:pPr>
              <w:pStyle w:val="ListParagraph"/>
              <w:rPr>
                <w:sz w:val="24"/>
                <w:szCs w:val="24"/>
              </w:rPr>
            </w:pPr>
            <w:r w:rsidRPr="00032E93">
              <w:rPr>
                <w:sz w:val="24"/>
                <w:szCs w:val="24"/>
              </w:rPr>
              <w:t xml:space="preserve">      /* select count(*)</w:t>
            </w:r>
          </w:p>
          <w:p w:rsidR="00032E93" w:rsidRPr="00032E93" w:rsidRDefault="00032E93" w:rsidP="00032E93">
            <w:pPr>
              <w:pStyle w:val="ListParagraph"/>
              <w:rPr>
                <w:sz w:val="24"/>
                <w:szCs w:val="24"/>
              </w:rPr>
            </w:pPr>
            <w:r w:rsidRPr="00032E93">
              <w:rPr>
                <w:sz w:val="24"/>
                <w:szCs w:val="24"/>
              </w:rPr>
              <w:t xml:space="preserve">      into v_iszplancde</w:t>
            </w:r>
          </w:p>
          <w:p w:rsidR="00032E93" w:rsidRPr="00032E93" w:rsidRDefault="00032E93" w:rsidP="00032E93">
            <w:pPr>
              <w:pStyle w:val="ListParagraph"/>
              <w:rPr>
                <w:sz w:val="24"/>
                <w:szCs w:val="24"/>
              </w:rPr>
            </w:pPr>
            <w:r w:rsidRPr="00032E93">
              <w:rPr>
                <w:sz w:val="24"/>
                <w:szCs w:val="24"/>
              </w:rPr>
              <w:t xml:space="preserve">      from ZSLPPF</w:t>
            </w:r>
          </w:p>
          <w:p w:rsidR="00032E93" w:rsidRPr="00032E93" w:rsidRDefault="00032E93" w:rsidP="00032E93">
            <w:pPr>
              <w:pStyle w:val="ListParagraph"/>
              <w:rPr>
                <w:sz w:val="24"/>
                <w:szCs w:val="24"/>
              </w:rPr>
            </w:pPr>
            <w:r w:rsidRPr="00032E93">
              <w:rPr>
                <w:sz w:val="24"/>
                <w:szCs w:val="24"/>
              </w:rPr>
              <w:t xml:space="preserve">      where TRIM(ZSALPLAN) = obj_mbrindp1.zplancde;*/</w:t>
            </w:r>
          </w:p>
          <w:p w:rsidR="00032E93" w:rsidRPr="00032E93" w:rsidRDefault="00032E93" w:rsidP="00032E93">
            <w:pPr>
              <w:pStyle w:val="ListParagraph"/>
              <w:rPr>
                <w:sz w:val="24"/>
                <w:szCs w:val="24"/>
              </w:rPr>
            </w:pPr>
            <w:r w:rsidRPr="00032E93">
              <w:rPr>
                <w:sz w:val="24"/>
                <w:szCs w:val="24"/>
              </w:rPr>
              <w:t xml:space="preserve">                IF NOT ( checksalplan.EXISTS(trim(obj_mbrindp1.zplancde)) ) THEN</w:t>
            </w:r>
          </w:p>
          <w:p w:rsidR="00032E93" w:rsidRPr="00032E93" w:rsidRDefault="00032E93" w:rsidP="00032E93">
            <w:pPr>
              <w:pStyle w:val="ListParagraph"/>
              <w:rPr>
                <w:sz w:val="24"/>
                <w:szCs w:val="24"/>
              </w:rPr>
            </w:pPr>
            <w:r w:rsidRPr="00032E93">
              <w:rPr>
                <w:sz w:val="24"/>
                <w:szCs w:val="24"/>
              </w:rPr>
              <w:t xml:space="preserve">        --    IF TRIM(v_iszplancde) &lt; 1 THEN</w:t>
            </w:r>
          </w:p>
          <w:p w:rsidR="00032E93" w:rsidRPr="00032E93" w:rsidRDefault="00032E93" w:rsidP="00032E93">
            <w:pPr>
              <w:pStyle w:val="ListParagraph"/>
              <w:rPr>
                <w:sz w:val="24"/>
                <w:szCs w:val="24"/>
              </w:rPr>
            </w:pPr>
            <w:r w:rsidRPr="00032E93">
              <w:rPr>
                <w:sz w:val="24"/>
                <w:szCs w:val="24"/>
              </w:rPr>
              <w:t xml:space="preserve">                    v_isanyerrorp1 := 'Y';</w:t>
            </w:r>
          </w:p>
          <w:p w:rsidR="00032E93" w:rsidRPr="00032E93" w:rsidRDefault="00032E93" w:rsidP="00032E93">
            <w:pPr>
              <w:pStyle w:val="ListParagraph"/>
              <w:rPr>
                <w:sz w:val="24"/>
                <w:szCs w:val="24"/>
              </w:rPr>
            </w:pPr>
            <w:r w:rsidRPr="00032E93">
              <w:rPr>
                <w:sz w:val="24"/>
                <w:szCs w:val="24"/>
              </w:rPr>
              <w:t xml:space="preserve">                    v_errorcountp1 := v_errorcountp1 + 1;</w:t>
            </w:r>
          </w:p>
          <w:p w:rsidR="00032E93" w:rsidRPr="00032E93" w:rsidRDefault="00032E93" w:rsidP="00032E93">
            <w:pPr>
              <w:pStyle w:val="ListParagraph"/>
              <w:rPr>
                <w:sz w:val="24"/>
                <w:szCs w:val="24"/>
              </w:rPr>
            </w:pPr>
            <w:r w:rsidRPr="00032E93">
              <w:rPr>
                <w:sz w:val="24"/>
                <w:szCs w:val="24"/>
              </w:rPr>
              <w:t xml:space="preserve">                    t_ercodep1(v_errorcountp1) := c_z009;</w:t>
            </w:r>
          </w:p>
          <w:p w:rsidR="00032E93" w:rsidRPr="00032E93" w:rsidRDefault="00032E93" w:rsidP="00032E93">
            <w:pPr>
              <w:pStyle w:val="ListParagraph"/>
              <w:rPr>
                <w:sz w:val="24"/>
                <w:szCs w:val="24"/>
              </w:rPr>
            </w:pPr>
            <w:r w:rsidRPr="00032E93">
              <w:rPr>
                <w:sz w:val="24"/>
                <w:szCs w:val="24"/>
              </w:rPr>
              <w:t xml:space="preserve">                    t_errorfieldp1(v_errorcountp1) := 'ZPLANCDE';</w:t>
            </w:r>
          </w:p>
          <w:p w:rsidR="00032E93" w:rsidRPr="00032E93" w:rsidRDefault="00032E93" w:rsidP="00032E93">
            <w:pPr>
              <w:pStyle w:val="ListParagraph"/>
              <w:rPr>
                <w:sz w:val="24"/>
                <w:szCs w:val="24"/>
              </w:rPr>
            </w:pPr>
            <w:r w:rsidRPr="00032E93">
              <w:rPr>
                <w:sz w:val="24"/>
                <w:szCs w:val="24"/>
              </w:rPr>
              <w:t xml:space="preserve">                    t_errormsgp1(v_errorcountp1) := o_errortext(c_z009);</w:t>
            </w:r>
          </w:p>
          <w:p w:rsidR="00032E93" w:rsidRPr="00032E93" w:rsidRDefault="00032E93" w:rsidP="00032E93">
            <w:pPr>
              <w:pStyle w:val="ListParagraph"/>
              <w:rPr>
                <w:sz w:val="24"/>
                <w:szCs w:val="24"/>
              </w:rPr>
            </w:pPr>
            <w:r w:rsidRPr="00032E93">
              <w:rPr>
                <w:sz w:val="24"/>
                <w:szCs w:val="24"/>
              </w:rPr>
              <w:t xml:space="preserve">                    t_errorfieldvalp1(v_errorcountp1) := obj_mbrindp1.zplancde;</w:t>
            </w:r>
          </w:p>
          <w:p w:rsidR="00032E93" w:rsidRPr="00032E93" w:rsidRDefault="00032E93" w:rsidP="00032E93">
            <w:pPr>
              <w:pStyle w:val="ListParagraph"/>
              <w:rPr>
                <w:sz w:val="24"/>
                <w:szCs w:val="24"/>
              </w:rPr>
            </w:pPr>
            <w:r w:rsidRPr="00032E93">
              <w:rPr>
                <w:sz w:val="24"/>
                <w:szCs w:val="24"/>
              </w:rPr>
              <w:t xml:space="preserve">                    t_errorprogramp1(v_errorcountp1) := i_schedulename;</w:t>
            </w:r>
          </w:p>
          <w:p w:rsidR="00032E93" w:rsidRPr="00032E93" w:rsidRDefault="00032E93" w:rsidP="00032E93">
            <w:pPr>
              <w:pStyle w:val="ListParagraph"/>
              <w:rPr>
                <w:sz w:val="24"/>
                <w:szCs w:val="24"/>
              </w:rPr>
            </w:pPr>
            <w:r w:rsidRPr="00032E93">
              <w:rPr>
                <w:sz w:val="24"/>
                <w:szCs w:val="24"/>
              </w:rPr>
              <w:t xml:space="preserve">                    IF ( v_errorcountp1 = c_errorcountp1 ) THEN</w:t>
            </w:r>
          </w:p>
          <w:p w:rsidR="00032E93" w:rsidRPr="00032E93" w:rsidRDefault="00032E93" w:rsidP="00032E93">
            <w:pPr>
              <w:pStyle w:val="ListParagraph"/>
              <w:rPr>
                <w:sz w:val="24"/>
                <w:szCs w:val="24"/>
              </w:rPr>
            </w:pPr>
            <w:r w:rsidRPr="00032E93">
              <w:rPr>
                <w:sz w:val="24"/>
                <w:szCs w:val="24"/>
              </w:rPr>
              <w:t xml:space="preserve">                        GOTO insertzdoep1;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--ZENDCDE validation</w:t>
            </w:r>
          </w:p>
          <w:p w:rsidR="00032E93" w:rsidRPr="00032E93" w:rsidRDefault="00032E93" w:rsidP="00032E93">
            <w:pPr>
              <w:pStyle w:val="ListParagraph"/>
              <w:rPr>
                <w:sz w:val="24"/>
                <w:szCs w:val="24"/>
              </w:rPr>
            </w:pPr>
            <w:r w:rsidRPr="00032E93">
              <w:rPr>
                <w:sz w:val="24"/>
                <w:szCs w:val="24"/>
              </w:rPr>
              <w:t xml:space="preserve">    /*    IF TRIM(obj_mbrindp1.zendcde) IS NOT NULL THEN</w:t>
            </w:r>
          </w:p>
          <w:p w:rsidR="00032E93" w:rsidRPr="00032E93" w:rsidRDefault="00032E93" w:rsidP="00032E93">
            <w:pPr>
              <w:pStyle w:val="ListParagraph"/>
              <w:rPr>
                <w:sz w:val="24"/>
                <w:szCs w:val="24"/>
              </w:rPr>
            </w:pPr>
            <w:r w:rsidRPr="00032E93">
              <w:rPr>
                <w:sz w:val="24"/>
                <w:szCs w:val="24"/>
              </w:rPr>
              <w:t xml:space="preserve">    select count(*)</w:t>
            </w:r>
          </w:p>
          <w:p w:rsidR="00032E93" w:rsidRPr="00032E93" w:rsidRDefault="00032E93" w:rsidP="00032E93">
            <w:pPr>
              <w:pStyle w:val="ListParagraph"/>
              <w:rPr>
                <w:sz w:val="24"/>
                <w:szCs w:val="24"/>
              </w:rPr>
            </w:pPr>
            <w:r w:rsidRPr="00032E93">
              <w:rPr>
                <w:sz w:val="24"/>
                <w:szCs w:val="24"/>
              </w:rPr>
              <w:lastRenderedPageBreak/>
              <w:t xml:space="preserve">    into v_iszendcde</w:t>
            </w:r>
          </w:p>
          <w:p w:rsidR="00032E93" w:rsidRPr="00032E93" w:rsidRDefault="00032E93" w:rsidP="00032E93">
            <w:pPr>
              <w:pStyle w:val="ListParagraph"/>
              <w:rPr>
                <w:sz w:val="24"/>
                <w:szCs w:val="24"/>
              </w:rPr>
            </w:pPr>
            <w:r w:rsidRPr="00032E93">
              <w:rPr>
                <w:sz w:val="24"/>
                <w:szCs w:val="24"/>
              </w:rPr>
              <w:t xml:space="preserve">    from ZENDRPF</w:t>
            </w:r>
          </w:p>
          <w:p w:rsidR="00032E93" w:rsidRPr="00032E93" w:rsidRDefault="00032E93" w:rsidP="00032E93">
            <w:pPr>
              <w:pStyle w:val="ListParagraph"/>
              <w:rPr>
                <w:sz w:val="24"/>
                <w:szCs w:val="24"/>
              </w:rPr>
            </w:pPr>
            <w:r w:rsidRPr="00032E93">
              <w:rPr>
                <w:sz w:val="24"/>
                <w:szCs w:val="24"/>
              </w:rPr>
              <w:t xml:space="preserve">    where TRIM(ZENDCDE) = TRIM(obj_mbrindp1.zendcde);*/</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NOT ( zendcde.EXISTS(trim(obj_mbrindp1.zendcde)) ) THEN</w:t>
            </w:r>
          </w:p>
          <w:p w:rsidR="00032E93" w:rsidRPr="00032E93" w:rsidRDefault="00032E93" w:rsidP="00032E93">
            <w:pPr>
              <w:pStyle w:val="ListParagraph"/>
              <w:rPr>
                <w:sz w:val="24"/>
                <w:szCs w:val="24"/>
              </w:rPr>
            </w:pPr>
            <w:r w:rsidRPr="00032E93">
              <w:rPr>
                <w:sz w:val="24"/>
                <w:szCs w:val="24"/>
              </w:rPr>
              <w:t xml:space="preserve">                IF trim(v_iszendcde) &lt; 1 THEN</w:t>
            </w:r>
          </w:p>
          <w:p w:rsidR="00032E93" w:rsidRPr="00032E93" w:rsidRDefault="00032E93" w:rsidP="00032E93">
            <w:pPr>
              <w:pStyle w:val="ListParagraph"/>
              <w:rPr>
                <w:sz w:val="24"/>
                <w:szCs w:val="24"/>
              </w:rPr>
            </w:pPr>
            <w:r w:rsidRPr="00032E93">
              <w:rPr>
                <w:sz w:val="24"/>
                <w:szCs w:val="24"/>
              </w:rPr>
              <w:t xml:space="preserve">                    v_isanyerrorp1 := 'Y';</w:t>
            </w:r>
          </w:p>
          <w:p w:rsidR="00032E93" w:rsidRPr="00032E93" w:rsidRDefault="00032E93" w:rsidP="00032E93">
            <w:pPr>
              <w:pStyle w:val="ListParagraph"/>
              <w:rPr>
                <w:sz w:val="24"/>
                <w:szCs w:val="24"/>
              </w:rPr>
            </w:pPr>
            <w:r w:rsidRPr="00032E93">
              <w:rPr>
                <w:sz w:val="24"/>
                <w:szCs w:val="24"/>
              </w:rPr>
              <w:t xml:space="preserve">                    v_errorcountp1 := v_errorcountp1 + 1;</w:t>
            </w:r>
          </w:p>
          <w:p w:rsidR="00032E93" w:rsidRPr="00032E93" w:rsidRDefault="00032E93" w:rsidP="00032E93">
            <w:pPr>
              <w:pStyle w:val="ListParagraph"/>
              <w:rPr>
                <w:sz w:val="24"/>
                <w:szCs w:val="24"/>
              </w:rPr>
            </w:pPr>
            <w:r w:rsidRPr="00032E93">
              <w:rPr>
                <w:sz w:val="24"/>
                <w:szCs w:val="24"/>
              </w:rPr>
              <w:t xml:space="preserve">                    t_ercodep1(v_errorcountp1) := c_z010;</w:t>
            </w:r>
          </w:p>
          <w:p w:rsidR="00032E93" w:rsidRPr="00032E93" w:rsidRDefault="00032E93" w:rsidP="00032E93">
            <w:pPr>
              <w:pStyle w:val="ListParagraph"/>
              <w:rPr>
                <w:sz w:val="24"/>
                <w:szCs w:val="24"/>
              </w:rPr>
            </w:pPr>
            <w:r w:rsidRPr="00032E93">
              <w:rPr>
                <w:sz w:val="24"/>
                <w:szCs w:val="24"/>
              </w:rPr>
              <w:t xml:space="preserve">                    t_errorfieldp1(v_errorcountp1) := 'ZENDCDE';</w:t>
            </w:r>
          </w:p>
          <w:p w:rsidR="00032E93" w:rsidRPr="00032E93" w:rsidRDefault="00032E93" w:rsidP="00032E93">
            <w:pPr>
              <w:pStyle w:val="ListParagraph"/>
              <w:rPr>
                <w:sz w:val="24"/>
                <w:szCs w:val="24"/>
              </w:rPr>
            </w:pPr>
            <w:r w:rsidRPr="00032E93">
              <w:rPr>
                <w:sz w:val="24"/>
                <w:szCs w:val="24"/>
              </w:rPr>
              <w:t xml:space="preserve">                    t_errormsgp1(v_errorcountp1) := o_errortext(c_z010);</w:t>
            </w:r>
          </w:p>
          <w:p w:rsidR="00032E93" w:rsidRPr="00032E93" w:rsidRDefault="00032E93" w:rsidP="00032E93">
            <w:pPr>
              <w:pStyle w:val="ListParagraph"/>
              <w:rPr>
                <w:sz w:val="24"/>
                <w:szCs w:val="24"/>
              </w:rPr>
            </w:pPr>
            <w:r w:rsidRPr="00032E93">
              <w:rPr>
                <w:sz w:val="24"/>
                <w:szCs w:val="24"/>
              </w:rPr>
              <w:t xml:space="preserve">                    t_errorfieldvalp1(v_errorcountp1) := obj_mbrindp1.zendcde;</w:t>
            </w:r>
          </w:p>
          <w:p w:rsidR="00032E93" w:rsidRPr="00032E93" w:rsidRDefault="00032E93" w:rsidP="00032E93">
            <w:pPr>
              <w:pStyle w:val="ListParagraph"/>
              <w:rPr>
                <w:sz w:val="24"/>
                <w:szCs w:val="24"/>
              </w:rPr>
            </w:pPr>
            <w:r w:rsidRPr="00032E93">
              <w:rPr>
                <w:sz w:val="24"/>
                <w:szCs w:val="24"/>
              </w:rPr>
              <w:t xml:space="preserve">                    t_errorprogramp1(v_errorcountp1) := i_schedulename;</w:t>
            </w:r>
          </w:p>
          <w:p w:rsidR="00032E93" w:rsidRPr="00032E93" w:rsidRDefault="00032E93" w:rsidP="00032E93">
            <w:pPr>
              <w:pStyle w:val="ListParagraph"/>
              <w:rPr>
                <w:sz w:val="24"/>
                <w:szCs w:val="24"/>
              </w:rPr>
            </w:pPr>
            <w:r w:rsidRPr="00032E93">
              <w:rPr>
                <w:sz w:val="24"/>
                <w:szCs w:val="24"/>
              </w:rPr>
              <w:t xml:space="preserve">                    IF ( v_errorcountp1 = c_errorcountp1 ) THEN</w:t>
            </w:r>
          </w:p>
          <w:p w:rsidR="00032E93" w:rsidRPr="00032E93" w:rsidRDefault="00032E93" w:rsidP="00032E93">
            <w:pPr>
              <w:pStyle w:val="ListParagraph"/>
              <w:rPr>
                <w:sz w:val="24"/>
                <w:szCs w:val="24"/>
              </w:rPr>
            </w:pPr>
            <w:r w:rsidRPr="00032E93">
              <w:rPr>
                <w:sz w:val="24"/>
                <w:szCs w:val="24"/>
              </w:rPr>
              <w:t xml:space="preserve">                        GOTO insertzdoep1;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 MB17 - MPS --</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 trim(obj_mbrindp1.gpoltype) = 'FSH' ) THEN</w:t>
            </w:r>
          </w:p>
          <w:p w:rsidR="00032E93" w:rsidRPr="00032E93" w:rsidRDefault="00032E93" w:rsidP="00032E93">
            <w:pPr>
              <w:pStyle w:val="ListParagraph"/>
              <w:rPr>
                <w:sz w:val="24"/>
                <w:szCs w:val="24"/>
              </w:rPr>
            </w:pPr>
            <w:r w:rsidRPr="00032E93">
              <w:rPr>
                <w:sz w:val="24"/>
                <w:szCs w:val="24"/>
              </w:rPr>
              <w:t xml:space="preserve">                IF ( ( TRIM(obj_mbrindp1.crdtcard) IS NULL ) AND ( TRIM(obj_mbrindp1.zenspcd01) IS NULL ) AND ( TRIM(obj_mbrindp1</w:t>
            </w:r>
          </w:p>
          <w:p w:rsidR="00032E93" w:rsidRPr="00032E93" w:rsidRDefault="00032E93" w:rsidP="00032E93">
            <w:pPr>
              <w:pStyle w:val="ListParagraph"/>
              <w:rPr>
                <w:sz w:val="24"/>
                <w:szCs w:val="24"/>
              </w:rPr>
            </w:pPr>
            <w:r w:rsidRPr="00032E93">
              <w:rPr>
                <w:sz w:val="24"/>
                <w:szCs w:val="24"/>
              </w:rPr>
              <w:t xml:space="preserve">                .zenspcd02) IS NULL ) AND ( TRIM(obj_mbrindp1.zcifcode) IS NULL ) ) THEN</w:t>
            </w:r>
          </w:p>
          <w:p w:rsidR="00032E93" w:rsidRPr="00032E93" w:rsidRDefault="00032E93" w:rsidP="00032E93">
            <w:pPr>
              <w:pStyle w:val="ListParagraph"/>
              <w:rPr>
                <w:sz w:val="24"/>
                <w:szCs w:val="24"/>
              </w:rPr>
            </w:pPr>
            <w:r w:rsidRPr="00032E93">
              <w:rPr>
                <w:sz w:val="24"/>
                <w:szCs w:val="24"/>
              </w:rPr>
              <w:t xml:space="preserve">                    v_isanyerrorp1 := 'Y';</w:t>
            </w:r>
          </w:p>
          <w:p w:rsidR="00032E93" w:rsidRPr="00032E93" w:rsidRDefault="00032E93" w:rsidP="00032E93">
            <w:pPr>
              <w:pStyle w:val="ListParagraph"/>
              <w:rPr>
                <w:sz w:val="24"/>
                <w:szCs w:val="24"/>
              </w:rPr>
            </w:pPr>
            <w:r w:rsidRPr="00032E93">
              <w:rPr>
                <w:sz w:val="24"/>
                <w:szCs w:val="24"/>
              </w:rPr>
              <w:t xml:space="preserve">                    v_errorcountp1 := v_errorcountp1 + 1;</w:t>
            </w:r>
          </w:p>
          <w:p w:rsidR="00032E93" w:rsidRPr="00032E93" w:rsidRDefault="00032E93" w:rsidP="00032E93">
            <w:pPr>
              <w:pStyle w:val="ListParagraph"/>
              <w:rPr>
                <w:sz w:val="24"/>
                <w:szCs w:val="24"/>
              </w:rPr>
            </w:pPr>
            <w:r w:rsidRPr="00032E93">
              <w:rPr>
                <w:sz w:val="24"/>
                <w:szCs w:val="24"/>
              </w:rPr>
              <w:t xml:space="preserve">                    t_ercodep1(v_errorcountp1) := c_z011;</w:t>
            </w:r>
          </w:p>
          <w:p w:rsidR="00032E93" w:rsidRPr="00032E93" w:rsidRDefault="00032E93" w:rsidP="00032E93">
            <w:pPr>
              <w:pStyle w:val="ListParagraph"/>
              <w:rPr>
                <w:sz w:val="24"/>
                <w:szCs w:val="24"/>
              </w:rPr>
            </w:pPr>
            <w:r w:rsidRPr="00032E93">
              <w:rPr>
                <w:sz w:val="24"/>
                <w:szCs w:val="24"/>
              </w:rPr>
              <w:t xml:space="preserve">                    t_errorfieldp1(v_errorcountp1) := 'CRDTCARD';</w:t>
            </w:r>
          </w:p>
          <w:p w:rsidR="00032E93" w:rsidRPr="00032E93" w:rsidRDefault="00032E93" w:rsidP="00032E93">
            <w:pPr>
              <w:pStyle w:val="ListParagraph"/>
              <w:rPr>
                <w:sz w:val="24"/>
                <w:szCs w:val="24"/>
              </w:rPr>
            </w:pPr>
            <w:r w:rsidRPr="00032E93">
              <w:rPr>
                <w:sz w:val="24"/>
                <w:szCs w:val="24"/>
              </w:rPr>
              <w:t xml:space="preserve">                    t_errormsgp1(v_errorcountp1) := o_errortext(c_z011);</w:t>
            </w:r>
          </w:p>
          <w:p w:rsidR="00032E93" w:rsidRPr="00032E93" w:rsidRDefault="00032E93" w:rsidP="00032E93">
            <w:pPr>
              <w:pStyle w:val="ListParagraph"/>
              <w:rPr>
                <w:sz w:val="24"/>
                <w:szCs w:val="24"/>
              </w:rPr>
            </w:pPr>
            <w:r w:rsidRPr="00032E93">
              <w:rPr>
                <w:sz w:val="24"/>
                <w:szCs w:val="24"/>
              </w:rPr>
              <w:t xml:space="preserve">                    t_errorfieldvalp1(v_errorcountp1) := obj_mbrindp1.crdtcard;</w:t>
            </w:r>
          </w:p>
          <w:p w:rsidR="00032E93" w:rsidRPr="00032E93" w:rsidRDefault="00032E93" w:rsidP="00032E93">
            <w:pPr>
              <w:pStyle w:val="ListParagraph"/>
              <w:rPr>
                <w:sz w:val="24"/>
                <w:szCs w:val="24"/>
              </w:rPr>
            </w:pPr>
            <w:r w:rsidRPr="00032E93">
              <w:rPr>
                <w:sz w:val="24"/>
                <w:szCs w:val="24"/>
              </w:rPr>
              <w:t xml:space="preserve">                    t_errorprogramp1(v_errorcountp1) := i_schedulename;</w:t>
            </w:r>
          </w:p>
          <w:p w:rsidR="00032E93" w:rsidRPr="00032E93" w:rsidRDefault="00032E93" w:rsidP="00032E93">
            <w:pPr>
              <w:pStyle w:val="ListParagraph"/>
              <w:rPr>
                <w:sz w:val="24"/>
                <w:szCs w:val="24"/>
              </w:rPr>
            </w:pPr>
            <w:r w:rsidRPr="00032E93">
              <w:rPr>
                <w:sz w:val="24"/>
                <w:szCs w:val="24"/>
              </w:rPr>
              <w:t xml:space="preserve">                    IF ( v_errorcountp1 = c_errorcountp1 ) THEN</w:t>
            </w:r>
          </w:p>
          <w:p w:rsidR="00032E93" w:rsidRPr="00032E93" w:rsidRDefault="00032E93" w:rsidP="00032E93">
            <w:pPr>
              <w:pStyle w:val="ListParagraph"/>
              <w:rPr>
                <w:sz w:val="24"/>
                <w:szCs w:val="24"/>
              </w:rPr>
            </w:pPr>
            <w:r w:rsidRPr="00032E93">
              <w:rPr>
                <w:sz w:val="24"/>
                <w:szCs w:val="24"/>
              </w:rPr>
              <w:t xml:space="preserve">                        GOTO insertzdoep1;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 MB17 - MPS --</w:t>
            </w:r>
          </w:p>
          <w:p w:rsidR="00032E93" w:rsidRPr="00032E93" w:rsidRDefault="00032E93" w:rsidP="00032E93">
            <w:pPr>
              <w:pStyle w:val="ListParagraph"/>
              <w:rPr>
                <w:sz w:val="24"/>
                <w:szCs w:val="24"/>
              </w:rPr>
            </w:pPr>
            <w:r w:rsidRPr="00032E93">
              <w:rPr>
                <w:sz w:val="24"/>
                <w:szCs w:val="24"/>
              </w:rPr>
              <w:lastRenderedPageBreak/>
              <w:t xml:space="preserve">    --At least one of the 3 fields (Credit Card No, Bank Account No and Endorser Specific Code) is mandatory. validation</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 trim(obj_mbrindp1.gpoltype) &lt;&gt; 'FSH' ) THEN</w:t>
            </w:r>
          </w:p>
          <w:p w:rsidR="00032E93" w:rsidRPr="00032E93" w:rsidRDefault="00032E93" w:rsidP="00032E93">
            <w:pPr>
              <w:pStyle w:val="ListParagraph"/>
              <w:rPr>
                <w:sz w:val="24"/>
                <w:szCs w:val="24"/>
              </w:rPr>
            </w:pPr>
            <w:r w:rsidRPr="00032E93">
              <w:rPr>
                <w:sz w:val="24"/>
                <w:szCs w:val="24"/>
              </w:rPr>
              <w:t xml:space="preserve">                IF ( ( TRIM(obj_mbrindp1.crdtcard) IS NULL ) AND ( TRIM(obj_mbrindp1.bnkacckey01) IS NULL ) AND ( TRIM(obj_mbrindp1</w:t>
            </w:r>
          </w:p>
          <w:p w:rsidR="00032E93" w:rsidRPr="00032E93" w:rsidRDefault="00032E93" w:rsidP="00032E93">
            <w:pPr>
              <w:pStyle w:val="ListParagraph"/>
              <w:rPr>
                <w:sz w:val="24"/>
                <w:szCs w:val="24"/>
              </w:rPr>
            </w:pPr>
            <w:r w:rsidRPr="00032E93">
              <w:rPr>
                <w:sz w:val="24"/>
                <w:szCs w:val="24"/>
              </w:rPr>
              <w:t xml:space="preserve">                .zenspcd01) IS NULL ) ) THEN</w:t>
            </w:r>
          </w:p>
          <w:p w:rsidR="00032E93" w:rsidRPr="00032E93" w:rsidRDefault="00032E93" w:rsidP="00032E93">
            <w:pPr>
              <w:pStyle w:val="ListParagraph"/>
              <w:rPr>
                <w:sz w:val="24"/>
                <w:szCs w:val="24"/>
              </w:rPr>
            </w:pPr>
            <w:r w:rsidRPr="00032E93">
              <w:rPr>
                <w:sz w:val="24"/>
                <w:szCs w:val="24"/>
              </w:rPr>
              <w:t xml:space="preserve">                    v_isanyerrorp1 := 'Y';</w:t>
            </w:r>
          </w:p>
          <w:p w:rsidR="00032E93" w:rsidRPr="00032E93" w:rsidRDefault="00032E93" w:rsidP="00032E93">
            <w:pPr>
              <w:pStyle w:val="ListParagraph"/>
              <w:rPr>
                <w:sz w:val="24"/>
                <w:szCs w:val="24"/>
              </w:rPr>
            </w:pPr>
            <w:r w:rsidRPr="00032E93">
              <w:rPr>
                <w:sz w:val="24"/>
                <w:szCs w:val="24"/>
              </w:rPr>
              <w:t xml:space="preserve">                    v_errorcountp1 := v_errorcountp1 + 1;</w:t>
            </w:r>
          </w:p>
          <w:p w:rsidR="00032E93" w:rsidRPr="00032E93" w:rsidRDefault="00032E93" w:rsidP="00032E93">
            <w:pPr>
              <w:pStyle w:val="ListParagraph"/>
              <w:rPr>
                <w:sz w:val="24"/>
                <w:szCs w:val="24"/>
              </w:rPr>
            </w:pPr>
            <w:r w:rsidRPr="00032E93">
              <w:rPr>
                <w:sz w:val="24"/>
                <w:szCs w:val="24"/>
              </w:rPr>
              <w:t xml:space="preserve">                    t_ercodep1(v_errorcountp1) := c_z011;</w:t>
            </w:r>
          </w:p>
          <w:p w:rsidR="00032E93" w:rsidRPr="00032E93" w:rsidRDefault="00032E93" w:rsidP="00032E93">
            <w:pPr>
              <w:pStyle w:val="ListParagraph"/>
              <w:rPr>
                <w:sz w:val="24"/>
                <w:szCs w:val="24"/>
              </w:rPr>
            </w:pPr>
            <w:r w:rsidRPr="00032E93">
              <w:rPr>
                <w:sz w:val="24"/>
                <w:szCs w:val="24"/>
              </w:rPr>
              <w:t xml:space="preserve">                    t_errorfieldp1(v_errorcountp1) := 'CRDTCARD';</w:t>
            </w:r>
          </w:p>
          <w:p w:rsidR="00032E93" w:rsidRPr="00032E93" w:rsidRDefault="00032E93" w:rsidP="00032E93">
            <w:pPr>
              <w:pStyle w:val="ListParagraph"/>
              <w:rPr>
                <w:sz w:val="24"/>
                <w:szCs w:val="24"/>
              </w:rPr>
            </w:pPr>
            <w:r w:rsidRPr="00032E93">
              <w:rPr>
                <w:sz w:val="24"/>
                <w:szCs w:val="24"/>
              </w:rPr>
              <w:t xml:space="preserve">                    t_errormsgp1(v_errorcountp1) := o_errortext(c_z011);</w:t>
            </w:r>
          </w:p>
          <w:p w:rsidR="00032E93" w:rsidRPr="00032E93" w:rsidRDefault="00032E93" w:rsidP="00032E93">
            <w:pPr>
              <w:pStyle w:val="ListParagraph"/>
              <w:rPr>
                <w:sz w:val="24"/>
                <w:szCs w:val="24"/>
              </w:rPr>
            </w:pPr>
            <w:r w:rsidRPr="00032E93">
              <w:rPr>
                <w:sz w:val="24"/>
                <w:szCs w:val="24"/>
              </w:rPr>
              <w:t xml:space="preserve">                    t_errorfieldvalp1(v_errorcountp1) := obj_mbrindp1.crdtcard;</w:t>
            </w:r>
          </w:p>
          <w:p w:rsidR="00032E93" w:rsidRPr="00032E93" w:rsidRDefault="00032E93" w:rsidP="00032E93">
            <w:pPr>
              <w:pStyle w:val="ListParagraph"/>
              <w:rPr>
                <w:sz w:val="24"/>
                <w:szCs w:val="24"/>
              </w:rPr>
            </w:pPr>
            <w:r w:rsidRPr="00032E93">
              <w:rPr>
                <w:sz w:val="24"/>
                <w:szCs w:val="24"/>
              </w:rPr>
              <w:t xml:space="preserve">                    t_errorprogramp1(v_errorcountp1) := i_schedulename;</w:t>
            </w:r>
          </w:p>
          <w:p w:rsidR="00032E93" w:rsidRPr="00032E93" w:rsidRDefault="00032E93" w:rsidP="00032E93">
            <w:pPr>
              <w:pStyle w:val="ListParagraph"/>
              <w:rPr>
                <w:sz w:val="24"/>
                <w:szCs w:val="24"/>
              </w:rPr>
            </w:pPr>
            <w:r w:rsidRPr="00032E93">
              <w:rPr>
                <w:sz w:val="24"/>
                <w:szCs w:val="24"/>
              </w:rPr>
              <w:t xml:space="preserve">                    IF ( v_errorcountp1 = c_errorcountp1 ) THEN</w:t>
            </w:r>
          </w:p>
          <w:p w:rsidR="00032E93" w:rsidRPr="00032E93" w:rsidRDefault="00032E93" w:rsidP="00032E93">
            <w:pPr>
              <w:pStyle w:val="ListParagraph"/>
              <w:rPr>
                <w:sz w:val="24"/>
                <w:szCs w:val="24"/>
              </w:rPr>
            </w:pPr>
            <w:r w:rsidRPr="00032E93">
              <w:rPr>
                <w:sz w:val="24"/>
                <w:szCs w:val="24"/>
              </w:rPr>
              <w:t xml:space="preserve">                        GOTO insertzdoep1;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 --At least one of the 3 fields (Credit Card No, Bank Account No and Endorser Specific Code) is mandatory. validation</w:t>
            </w:r>
          </w:p>
          <w:p w:rsidR="00032E93" w:rsidRPr="00032E93" w:rsidRDefault="00032E93" w:rsidP="00032E93">
            <w:pPr>
              <w:pStyle w:val="ListParagraph"/>
              <w:rPr>
                <w:sz w:val="24"/>
                <w:szCs w:val="24"/>
              </w:rPr>
            </w:pPr>
            <w:r w:rsidRPr="00032E93">
              <w:rPr>
                <w:sz w:val="24"/>
                <w:szCs w:val="24"/>
              </w:rPr>
              <w:t xml:space="preserve">    IF ((TRIM(obj_mbrindp1.crdtcard) IS NULL) AND</w:t>
            </w:r>
          </w:p>
          <w:p w:rsidR="00032E93" w:rsidRPr="00032E93" w:rsidRDefault="00032E93" w:rsidP="00032E93">
            <w:pPr>
              <w:pStyle w:val="ListParagraph"/>
              <w:rPr>
                <w:sz w:val="24"/>
                <w:szCs w:val="24"/>
              </w:rPr>
            </w:pPr>
            <w:r w:rsidRPr="00032E93">
              <w:rPr>
                <w:sz w:val="24"/>
                <w:szCs w:val="24"/>
              </w:rPr>
              <w:t xml:space="preserve">    (TRIM(obj_mbrindp1.bnkacckey01) IS NULL) AND</w:t>
            </w:r>
          </w:p>
          <w:p w:rsidR="00032E93" w:rsidRPr="00032E93" w:rsidRDefault="00032E93" w:rsidP="00032E93">
            <w:pPr>
              <w:pStyle w:val="ListParagraph"/>
              <w:rPr>
                <w:sz w:val="24"/>
                <w:szCs w:val="24"/>
              </w:rPr>
            </w:pPr>
            <w:r w:rsidRPr="00032E93">
              <w:rPr>
                <w:sz w:val="24"/>
                <w:szCs w:val="24"/>
              </w:rPr>
              <w:t xml:space="preserve">    (TRIM(obj_mbrindp1.zenspcd01) IS NULL)) THEN</w:t>
            </w:r>
          </w:p>
          <w:p w:rsidR="00032E93" w:rsidRPr="00032E93" w:rsidRDefault="00032E93" w:rsidP="00032E93">
            <w:pPr>
              <w:pStyle w:val="ListParagraph"/>
              <w:rPr>
                <w:sz w:val="24"/>
                <w:szCs w:val="24"/>
              </w:rPr>
            </w:pPr>
            <w:r w:rsidRPr="00032E93">
              <w:rPr>
                <w:sz w:val="24"/>
                <w:szCs w:val="24"/>
              </w:rPr>
              <w:t xml:space="preserve">    v_isAnyErrorp1 := 'Y';</w:t>
            </w:r>
          </w:p>
          <w:p w:rsidR="00032E93" w:rsidRPr="00032E93" w:rsidRDefault="00032E93" w:rsidP="00032E93">
            <w:pPr>
              <w:pStyle w:val="ListParagraph"/>
              <w:rPr>
                <w:sz w:val="24"/>
                <w:szCs w:val="24"/>
              </w:rPr>
            </w:pPr>
            <w:r w:rsidRPr="00032E93">
              <w:rPr>
                <w:sz w:val="24"/>
                <w:szCs w:val="24"/>
              </w:rPr>
              <w:t xml:space="preserve">    v_errorCountp1 := INSERT_ZDOE(v_prefix,</w:t>
            </w:r>
          </w:p>
          <w:p w:rsidR="00032E93" w:rsidRPr="00032E93" w:rsidRDefault="00032E93" w:rsidP="00032E93">
            <w:pPr>
              <w:pStyle w:val="ListParagraph"/>
              <w:rPr>
                <w:sz w:val="24"/>
                <w:szCs w:val="24"/>
              </w:rPr>
            </w:pPr>
            <w:r w:rsidRPr="00032E93">
              <w:rPr>
                <w:sz w:val="24"/>
                <w:szCs w:val="24"/>
              </w:rPr>
              <w:t xml:space="preserve">    i_scheduleNumber,</w:t>
            </w:r>
          </w:p>
          <w:p w:rsidR="00032E93" w:rsidRPr="00032E93" w:rsidRDefault="00032E93" w:rsidP="00032E93">
            <w:pPr>
              <w:pStyle w:val="ListParagraph"/>
              <w:rPr>
                <w:sz w:val="24"/>
                <w:szCs w:val="24"/>
              </w:rPr>
            </w:pPr>
            <w:r w:rsidRPr="00032E93">
              <w:rPr>
                <w:sz w:val="24"/>
                <w:szCs w:val="24"/>
              </w:rPr>
              <w:t xml:space="preserve">    TRIM(v_refKeyp1),</w:t>
            </w:r>
          </w:p>
          <w:p w:rsidR="00032E93" w:rsidRPr="00032E93" w:rsidRDefault="00032E93" w:rsidP="00032E93">
            <w:pPr>
              <w:pStyle w:val="ListParagraph"/>
              <w:rPr>
                <w:sz w:val="24"/>
                <w:szCs w:val="24"/>
              </w:rPr>
            </w:pPr>
            <w:r w:rsidRPr="00032E93">
              <w:rPr>
                <w:sz w:val="24"/>
                <w:szCs w:val="24"/>
              </w:rPr>
              <w:t xml:space="preserve">    C_Z011,</w:t>
            </w:r>
          </w:p>
          <w:p w:rsidR="00032E93" w:rsidRPr="00032E93" w:rsidRDefault="00032E93" w:rsidP="00032E93">
            <w:pPr>
              <w:pStyle w:val="ListParagraph"/>
              <w:rPr>
                <w:sz w:val="24"/>
                <w:szCs w:val="24"/>
              </w:rPr>
            </w:pPr>
            <w:r w:rsidRPr="00032E93">
              <w:rPr>
                <w:sz w:val="24"/>
                <w:szCs w:val="24"/>
              </w:rPr>
              <w:t xml:space="preserve">    'BNKACCKEY01',</w:t>
            </w:r>
          </w:p>
          <w:p w:rsidR="00032E93" w:rsidRPr="00032E93" w:rsidRDefault="00032E93" w:rsidP="00032E93">
            <w:pPr>
              <w:pStyle w:val="ListParagraph"/>
              <w:rPr>
                <w:sz w:val="24"/>
                <w:szCs w:val="24"/>
              </w:rPr>
            </w:pPr>
            <w:r w:rsidRPr="00032E93">
              <w:rPr>
                <w:sz w:val="24"/>
                <w:szCs w:val="24"/>
              </w:rPr>
              <w:t xml:space="preserve">    obj_mbrindp1.bnkacckey01,</w:t>
            </w:r>
          </w:p>
          <w:p w:rsidR="00032E93" w:rsidRPr="00032E93" w:rsidRDefault="00032E93" w:rsidP="00032E93">
            <w:pPr>
              <w:pStyle w:val="ListParagraph"/>
              <w:rPr>
                <w:sz w:val="24"/>
                <w:szCs w:val="24"/>
              </w:rPr>
            </w:pPr>
            <w:r w:rsidRPr="00032E93">
              <w:rPr>
                <w:sz w:val="24"/>
                <w:szCs w:val="24"/>
              </w:rPr>
              <w:t xml:space="preserve">    NULL,</w:t>
            </w:r>
          </w:p>
          <w:p w:rsidR="00032E93" w:rsidRPr="00032E93" w:rsidRDefault="00032E93" w:rsidP="00032E93">
            <w:pPr>
              <w:pStyle w:val="ListParagraph"/>
              <w:rPr>
                <w:sz w:val="24"/>
                <w:szCs w:val="24"/>
              </w:rPr>
            </w:pPr>
            <w:r w:rsidRPr="00032E93">
              <w:rPr>
                <w:sz w:val="24"/>
                <w:szCs w:val="24"/>
              </w:rPr>
              <w:t xml:space="preserve">    'E');</w:t>
            </w:r>
          </w:p>
          <w:p w:rsidR="00032E93" w:rsidRPr="00032E93" w:rsidRDefault="00032E93" w:rsidP="00032E93">
            <w:pPr>
              <w:pStyle w:val="ListParagraph"/>
              <w:rPr>
                <w:sz w:val="24"/>
                <w:szCs w:val="24"/>
              </w:rPr>
            </w:pPr>
            <w:r w:rsidRPr="00032E93">
              <w:rPr>
                <w:sz w:val="24"/>
                <w:szCs w:val="24"/>
              </w:rPr>
              <w:t xml:space="preserve">    IF (v_errorCountp1 = C_ERRORCOUNTP1) THEN</w:t>
            </w:r>
          </w:p>
          <w:p w:rsidR="00032E93" w:rsidRPr="00032E93" w:rsidRDefault="00032E93" w:rsidP="00032E93">
            <w:pPr>
              <w:pStyle w:val="ListParagraph"/>
              <w:rPr>
                <w:sz w:val="24"/>
                <w:szCs w:val="24"/>
              </w:rPr>
            </w:pPr>
            <w:r w:rsidRPr="00032E93">
              <w:rPr>
                <w:sz w:val="24"/>
                <w:szCs w:val="24"/>
              </w:rPr>
              <w:t xml:space="preserve">    GOTO insertzdoep1;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--At least one of the 3 fields (Credit Card No, Bank Account No and Endorser Specific Code) is mandatory. validation</w:t>
            </w:r>
          </w:p>
          <w:p w:rsidR="00032E93" w:rsidRPr="00032E93" w:rsidRDefault="00032E93" w:rsidP="00032E93">
            <w:pPr>
              <w:pStyle w:val="ListParagraph"/>
              <w:rPr>
                <w:sz w:val="24"/>
                <w:szCs w:val="24"/>
              </w:rPr>
            </w:pPr>
            <w:r w:rsidRPr="00032E93">
              <w:rPr>
                <w:sz w:val="24"/>
                <w:szCs w:val="24"/>
              </w:rPr>
              <w:t xml:space="preserve">    IF ((TRIM(obj_mbrindp1.crdtcard) IS NULL) AND</w:t>
            </w:r>
          </w:p>
          <w:p w:rsidR="00032E93" w:rsidRPr="00032E93" w:rsidRDefault="00032E93" w:rsidP="00032E93">
            <w:pPr>
              <w:pStyle w:val="ListParagraph"/>
              <w:rPr>
                <w:sz w:val="24"/>
                <w:szCs w:val="24"/>
              </w:rPr>
            </w:pPr>
            <w:r w:rsidRPr="00032E93">
              <w:rPr>
                <w:sz w:val="24"/>
                <w:szCs w:val="24"/>
              </w:rPr>
              <w:t xml:space="preserve">    (TRIM(obj_mbrindp1.bnkacckey01) IS NULL) AND</w:t>
            </w:r>
          </w:p>
          <w:p w:rsidR="00032E93" w:rsidRPr="00032E93" w:rsidRDefault="00032E93" w:rsidP="00032E93">
            <w:pPr>
              <w:pStyle w:val="ListParagraph"/>
              <w:rPr>
                <w:sz w:val="24"/>
                <w:szCs w:val="24"/>
              </w:rPr>
            </w:pPr>
            <w:r w:rsidRPr="00032E93">
              <w:rPr>
                <w:sz w:val="24"/>
                <w:szCs w:val="24"/>
              </w:rPr>
              <w:lastRenderedPageBreak/>
              <w:t xml:space="preserve">    (TRIM(obj_mbrindp1.zenspcd01) IS NULL)) THEN</w:t>
            </w:r>
          </w:p>
          <w:p w:rsidR="00032E93" w:rsidRPr="00032E93" w:rsidRDefault="00032E93" w:rsidP="00032E93">
            <w:pPr>
              <w:pStyle w:val="ListParagraph"/>
              <w:rPr>
                <w:sz w:val="24"/>
                <w:szCs w:val="24"/>
              </w:rPr>
            </w:pPr>
            <w:r w:rsidRPr="00032E93">
              <w:rPr>
                <w:sz w:val="24"/>
                <w:szCs w:val="24"/>
              </w:rPr>
              <w:t xml:space="preserve">    v_isAnyErrorp1 := 'Y';</w:t>
            </w:r>
          </w:p>
          <w:p w:rsidR="00032E93" w:rsidRPr="00032E93" w:rsidRDefault="00032E93" w:rsidP="00032E93">
            <w:pPr>
              <w:pStyle w:val="ListParagraph"/>
              <w:rPr>
                <w:sz w:val="24"/>
                <w:szCs w:val="24"/>
              </w:rPr>
            </w:pPr>
            <w:r w:rsidRPr="00032E93">
              <w:rPr>
                <w:sz w:val="24"/>
                <w:szCs w:val="24"/>
              </w:rPr>
              <w:t xml:space="preserve">    v_errorCountp1 := INSERT_ZDOE(v_prefix,</w:t>
            </w:r>
          </w:p>
          <w:p w:rsidR="00032E93" w:rsidRPr="00032E93" w:rsidRDefault="00032E93" w:rsidP="00032E93">
            <w:pPr>
              <w:pStyle w:val="ListParagraph"/>
              <w:rPr>
                <w:sz w:val="24"/>
                <w:szCs w:val="24"/>
              </w:rPr>
            </w:pPr>
            <w:r w:rsidRPr="00032E93">
              <w:rPr>
                <w:sz w:val="24"/>
                <w:szCs w:val="24"/>
              </w:rPr>
              <w:t xml:space="preserve">    i_scheduleNumber,</w:t>
            </w:r>
          </w:p>
          <w:p w:rsidR="00032E93" w:rsidRPr="00032E93" w:rsidRDefault="00032E93" w:rsidP="00032E93">
            <w:pPr>
              <w:pStyle w:val="ListParagraph"/>
              <w:rPr>
                <w:sz w:val="24"/>
                <w:szCs w:val="24"/>
              </w:rPr>
            </w:pPr>
            <w:r w:rsidRPr="00032E93">
              <w:rPr>
                <w:sz w:val="24"/>
                <w:szCs w:val="24"/>
              </w:rPr>
              <w:t xml:space="preserve">    TRIM(v_refKeyp1),</w:t>
            </w:r>
          </w:p>
          <w:p w:rsidR="00032E93" w:rsidRPr="00032E93" w:rsidRDefault="00032E93" w:rsidP="00032E93">
            <w:pPr>
              <w:pStyle w:val="ListParagraph"/>
              <w:rPr>
                <w:sz w:val="24"/>
                <w:szCs w:val="24"/>
              </w:rPr>
            </w:pPr>
            <w:r w:rsidRPr="00032E93">
              <w:rPr>
                <w:sz w:val="24"/>
                <w:szCs w:val="24"/>
              </w:rPr>
              <w:t xml:space="preserve">    C_Z011,</w:t>
            </w:r>
          </w:p>
          <w:p w:rsidR="00032E93" w:rsidRPr="00032E93" w:rsidRDefault="00032E93" w:rsidP="00032E93">
            <w:pPr>
              <w:pStyle w:val="ListParagraph"/>
              <w:rPr>
                <w:sz w:val="24"/>
                <w:szCs w:val="24"/>
              </w:rPr>
            </w:pPr>
            <w:r w:rsidRPr="00032E93">
              <w:rPr>
                <w:sz w:val="24"/>
                <w:szCs w:val="24"/>
              </w:rPr>
              <w:t xml:space="preserve">    'ZENSPCD01',</w:t>
            </w:r>
          </w:p>
          <w:p w:rsidR="00032E93" w:rsidRPr="00032E93" w:rsidRDefault="00032E93" w:rsidP="00032E93">
            <w:pPr>
              <w:pStyle w:val="ListParagraph"/>
              <w:rPr>
                <w:sz w:val="24"/>
                <w:szCs w:val="24"/>
              </w:rPr>
            </w:pPr>
            <w:r w:rsidRPr="00032E93">
              <w:rPr>
                <w:sz w:val="24"/>
                <w:szCs w:val="24"/>
              </w:rPr>
              <w:t xml:space="preserve">    obj_mbrindp1.zenspcd01,</w:t>
            </w:r>
          </w:p>
          <w:p w:rsidR="00032E93" w:rsidRPr="00032E93" w:rsidRDefault="00032E93" w:rsidP="00032E93">
            <w:pPr>
              <w:pStyle w:val="ListParagraph"/>
              <w:rPr>
                <w:sz w:val="24"/>
                <w:szCs w:val="24"/>
              </w:rPr>
            </w:pPr>
            <w:r w:rsidRPr="00032E93">
              <w:rPr>
                <w:sz w:val="24"/>
                <w:szCs w:val="24"/>
              </w:rPr>
              <w:t xml:space="preserve">    NULL,</w:t>
            </w:r>
          </w:p>
          <w:p w:rsidR="00032E93" w:rsidRPr="00032E93" w:rsidRDefault="00032E93" w:rsidP="00032E93">
            <w:pPr>
              <w:pStyle w:val="ListParagraph"/>
              <w:rPr>
                <w:sz w:val="24"/>
                <w:szCs w:val="24"/>
              </w:rPr>
            </w:pPr>
            <w:r w:rsidRPr="00032E93">
              <w:rPr>
                <w:sz w:val="24"/>
                <w:szCs w:val="24"/>
              </w:rPr>
              <w:t xml:space="preserve">    'E');</w:t>
            </w:r>
          </w:p>
          <w:p w:rsidR="00032E93" w:rsidRPr="00032E93" w:rsidRDefault="00032E93" w:rsidP="00032E93">
            <w:pPr>
              <w:pStyle w:val="ListParagraph"/>
              <w:rPr>
                <w:sz w:val="24"/>
                <w:szCs w:val="24"/>
              </w:rPr>
            </w:pPr>
            <w:r w:rsidRPr="00032E93">
              <w:rPr>
                <w:sz w:val="24"/>
                <w:szCs w:val="24"/>
              </w:rPr>
              <w:t xml:space="preserve">    IF (v_errorCountp1 = C_ERRORCOUNTP1) THEN</w:t>
            </w:r>
          </w:p>
          <w:p w:rsidR="00032E93" w:rsidRPr="00032E93" w:rsidRDefault="00032E93" w:rsidP="00032E93">
            <w:pPr>
              <w:pStyle w:val="ListParagraph"/>
              <w:rPr>
                <w:sz w:val="24"/>
                <w:szCs w:val="24"/>
              </w:rPr>
            </w:pPr>
            <w:r w:rsidRPr="00032E93">
              <w:rPr>
                <w:sz w:val="24"/>
                <w:szCs w:val="24"/>
              </w:rPr>
              <w:t xml:space="preserve">    GOTO insertzdoep1;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--ZCMPCODE validation</w:t>
            </w:r>
          </w:p>
          <w:p w:rsidR="00032E93" w:rsidRPr="00032E93" w:rsidRDefault="00032E93" w:rsidP="00032E93">
            <w:pPr>
              <w:pStyle w:val="ListParagraph"/>
              <w:rPr>
                <w:sz w:val="24"/>
                <w:szCs w:val="24"/>
              </w:rPr>
            </w:pPr>
            <w:r w:rsidRPr="00032E93">
              <w:rPr>
                <w:sz w:val="24"/>
                <w:szCs w:val="24"/>
              </w:rPr>
              <w:t xml:space="preserve">    /*IF TRIM(obj_mbrindp1.zcmpcode) IS NOT NULL THEN</w:t>
            </w:r>
          </w:p>
          <w:p w:rsidR="00032E93" w:rsidRPr="00032E93" w:rsidRDefault="00032E93" w:rsidP="00032E93">
            <w:pPr>
              <w:pStyle w:val="ListParagraph"/>
              <w:rPr>
                <w:sz w:val="24"/>
                <w:szCs w:val="24"/>
              </w:rPr>
            </w:pPr>
            <w:r w:rsidRPr="00032E93">
              <w:rPr>
                <w:sz w:val="24"/>
                <w:szCs w:val="24"/>
              </w:rPr>
              <w:t xml:space="preserve">    select count(*)</w:t>
            </w:r>
          </w:p>
          <w:p w:rsidR="00032E93" w:rsidRPr="00032E93" w:rsidRDefault="00032E93" w:rsidP="00032E93">
            <w:pPr>
              <w:pStyle w:val="ListParagraph"/>
              <w:rPr>
                <w:sz w:val="24"/>
                <w:szCs w:val="24"/>
              </w:rPr>
            </w:pPr>
            <w:r w:rsidRPr="00032E93">
              <w:rPr>
                <w:sz w:val="24"/>
                <w:szCs w:val="24"/>
              </w:rPr>
              <w:t xml:space="preserve">    into v_iszcmpcode</w:t>
            </w:r>
          </w:p>
          <w:p w:rsidR="00032E93" w:rsidRPr="00032E93" w:rsidRDefault="00032E93" w:rsidP="00032E93">
            <w:pPr>
              <w:pStyle w:val="ListParagraph"/>
              <w:rPr>
                <w:sz w:val="24"/>
                <w:szCs w:val="24"/>
              </w:rPr>
            </w:pPr>
            <w:r w:rsidRPr="00032E93">
              <w:rPr>
                <w:sz w:val="24"/>
                <w:szCs w:val="24"/>
              </w:rPr>
              <w:t xml:space="preserve">    from ZCPNPF</w:t>
            </w:r>
          </w:p>
          <w:p w:rsidR="00032E93" w:rsidRPr="00032E93" w:rsidRDefault="00032E93" w:rsidP="00032E93">
            <w:pPr>
              <w:pStyle w:val="ListParagraph"/>
              <w:rPr>
                <w:sz w:val="24"/>
                <w:szCs w:val="24"/>
              </w:rPr>
            </w:pPr>
            <w:r w:rsidRPr="00032E93">
              <w:rPr>
                <w:sz w:val="24"/>
                <w:szCs w:val="24"/>
              </w:rPr>
              <w:t xml:space="preserve">    where TRIM(ZCMPCODE) = TRIM(obj_mbrindp1.zcmpcode);*/</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NOT ( campcode.EXISTS(trim(obj_mbrindp1.zcmpcode)) ) THEN</w:t>
            </w:r>
          </w:p>
          <w:p w:rsidR="00032E93" w:rsidRPr="00032E93" w:rsidRDefault="00032E93" w:rsidP="00032E93">
            <w:pPr>
              <w:pStyle w:val="ListParagraph"/>
              <w:rPr>
                <w:sz w:val="24"/>
                <w:szCs w:val="24"/>
              </w:rPr>
            </w:pPr>
            <w:r w:rsidRPr="00032E93">
              <w:rPr>
                <w:sz w:val="24"/>
                <w:szCs w:val="24"/>
              </w:rPr>
              <w:t xml:space="preserve">                IF trim(v_iszcmpcode) &lt; 1 THEN</w:t>
            </w:r>
          </w:p>
          <w:p w:rsidR="00032E93" w:rsidRPr="00032E93" w:rsidRDefault="00032E93" w:rsidP="00032E93">
            <w:pPr>
              <w:pStyle w:val="ListParagraph"/>
              <w:rPr>
                <w:sz w:val="24"/>
                <w:szCs w:val="24"/>
              </w:rPr>
            </w:pPr>
            <w:r w:rsidRPr="00032E93">
              <w:rPr>
                <w:sz w:val="24"/>
                <w:szCs w:val="24"/>
              </w:rPr>
              <w:t xml:space="preserve">                    v_isanyerrorp1 := 'Y';</w:t>
            </w:r>
          </w:p>
          <w:p w:rsidR="00032E93" w:rsidRPr="00032E93" w:rsidRDefault="00032E93" w:rsidP="00032E93">
            <w:pPr>
              <w:pStyle w:val="ListParagraph"/>
              <w:rPr>
                <w:sz w:val="24"/>
                <w:szCs w:val="24"/>
              </w:rPr>
            </w:pPr>
            <w:r w:rsidRPr="00032E93">
              <w:rPr>
                <w:sz w:val="24"/>
                <w:szCs w:val="24"/>
              </w:rPr>
              <w:t xml:space="preserve">                    v_errorcountp1 := v_errorcountp1 + 1;</w:t>
            </w:r>
          </w:p>
          <w:p w:rsidR="00032E93" w:rsidRPr="00032E93" w:rsidRDefault="00032E93" w:rsidP="00032E93">
            <w:pPr>
              <w:pStyle w:val="ListParagraph"/>
              <w:rPr>
                <w:sz w:val="24"/>
                <w:szCs w:val="24"/>
              </w:rPr>
            </w:pPr>
            <w:r w:rsidRPr="00032E93">
              <w:rPr>
                <w:sz w:val="24"/>
                <w:szCs w:val="24"/>
              </w:rPr>
              <w:t xml:space="preserve">                    t_ercodep1(v_errorcountp1) := c_z021;</w:t>
            </w:r>
          </w:p>
          <w:p w:rsidR="00032E93" w:rsidRPr="00032E93" w:rsidRDefault="00032E93" w:rsidP="00032E93">
            <w:pPr>
              <w:pStyle w:val="ListParagraph"/>
              <w:rPr>
                <w:sz w:val="24"/>
                <w:szCs w:val="24"/>
              </w:rPr>
            </w:pPr>
            <w:r w:rsidRPr="00032E93">
              <w:rPr>
                <w:sz w:val="24"/>
                <w:szCs w:val="24"/>
              </w:rPr>
              <w:t xml:space="preserve">                    t_errorfieldp1(v_errorcountp1) := 'ZCMPCODE';</w:t>
            </w:r>
          </w:p>
          <w:p w:rsidR="00032E93" w:rsidRPr="00032E93" w:rsidRDefault="00032E93" w:rsidP="00032E93">
            <w:pPr>
              <w:pStyle w:val="ListParagraph"/>
              <w:rPr>
                <w:sz w:val="24"/>
                <w:szCs w:val="24"/>
              </w:rPr>
            </w:pPr>
            <w:r w:rsidRPr="00032E93">
              <w:rPr>
                <w:sz w:val="24"/>
                <w:szCs w:val="24"/>
              </w:rPr>
              <w:t xml:space="preserve">                    t_errormsgp1(v_errorcountp1) := o_errortext(c_z021);</w:t>
            </w:r>
          </w:p>
          <w:p w:rsidR="00032E93" w:rsidRPr="00032E93" w:rsidRDefault="00032E93" w:rsidP="00032E93">
            <w:pPr>
              <w:pStyle w:val="ListParagraph"/>
              <w:rPr>
                <w:sz w:val="24"/>
                <w:szCs w:val="24"/>
              </w:rPr>
            </w:pPr>
            <w:r w:rsidRPr="00032E93">
              <w:rPr>
                <w:sz w:val="24"/>
                <w:szCs w:val="24"/>
              </w:rPr>
              <w:t xml:space="preserve">                    t_errorfieldvalp1(v_errorcountp1) := obj_mbrindp1.zcmpcode;</w:t>
            </w:r>
          </w:p>
          <w:p w:rsidR="00032E93" w:rsidRPr="00032E93" w:rsidRDefault="00032E93" w:rsidP="00032E93">
            <w:pPr>
              <w:pStyle w:val="ListParagraph"/>
              <w:rPr>
                <w:sz w:val="24"/>
                <w:szCs w:val="24"/>
              </w:rPr>
            </w:pPr>
            <w:r w:rsidRPr="00032E93">
              <w:rPr>
                <w:sz w:val="24"/>
                <w:szCs w:val="24"/>
              </w:rPr>
              <w:t xml:space="preserve">                    t_errorprogramp1(v_errorcountp1) := i_schedulename;</w:t>
            </w:r>
          </w:p>
          <w:p w:rsidR="00032E93" w:rsidRPr="00032E93" w:rsidRDefault="00032E93" w:rsidP="00032E93">
            <w:pPr>
              <w:pStyle w:val="ListParagraph"/>
              <w:rPr>
                <w:sz w:val="24"/>
                <w:szCs w:val="24"/>
              </w:rPr>
            </w:pPr>
            <w:r w:rsidRPr="00032E93">
              <w:rPr>
                <w:sz w:val="24"/>
                <w:szCs w:val="24"/>
              </w:rPr>
              <w:t xml:space="preserve">                    IF ( v_errorcountp1 = c_errorcountp1 ) THEN</w:t>
            </w:r>
          </w:p>
          <w:p w:rsidR="00032E93" w:rsidRPr="00032E93" w:rsidRDefault="00032E93" w:rsidP="00032E93">
            <w:pPr>
              <w:pStyle w:val="ListParagraph"/>
              <w:rPr>
                <w:sz w:val="24"/>
                <w:szCs w:val="24"/>
              </w:rPr>
            </w:pPr>
            <w:r w:rsidRPr="00032E93">
              <w:rPr>
                <w:sz w:val="24"/>
                <w:szCs w:val="24"/>
              </w:rPr>
              <w:t xml:space="preserve">                        GOTO insertzdoep1;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----CNTTYPIND Value must be either ?M? or ?I?</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 TRIM(obj_mbrindp1.cnttypind) IS NOT NULL AND ( ( trim(obj_mbrindp1.cnttypind) &lt;&gt; 'M' ) AND ( trim(obj_mbrindp1.</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lastRenderedPageBreak/>
              <w:t xml:space="preserve">            cnttypind) &lt;&gt; 'I' ) ) ) THEN</w:t>
            </w:r>
          </w:p>
          <w:p w:rsidR="00032E93" w:rsidRPr="00032E93" w:rsidRDefault="00032E93" w:rsidP="00032E93">
            <w:pPr>
              <w:pStyle w:val="ListParagraph"/>
              <w:rPr>
                <w:sz w:val="24"/>
                <w:szCs w:val="24"/>
              </w:rPr>
            </w:pPr>
            <w:r w:rsidRPr="00032E93">
              <w:rPr>
                <w:sz w:val="24"/>
                <w:szCs w:val="24"/>
              </w:rPr>
              <w:t xml:space="preserve">                v_isanyerrorp1 := 'Y';</w:t>
            </w:r>
          </w:p>
          <w:p w:rsidR="00032E93" w:rsidRPr="00032E93" w:rsidRDefault="00032E93" w:rsidP="00032E93">
            <w:pPr>
              <w:pStyle w:val="ListParagraph"/>
              <w:rPr>
                <w:sz w:val="24"/>
                <w:szCs w:val="24"/>
              </w:rPr>
            </w:pPr>
            <w:r w:rsidRPr="00032E93">
              <w:rPr>
                <w:sz w:val="24"/>
                <w:szCs w:val="24"/>
              </w:rPr>
              <w:t xml:space="preserve">                v_errorcountp1 := v_errorcountp1 + 1;</w:t>
            </w:r>
          </w:p>
          <w:p w:rsidR="00032E93" w:rsidRPr="00032E93" w:rsidRDefault="00032E93" w:rsidP="00032E93">
            <w:pPr>
              <w:pStyle w:val="ListParagraph"/>
              <w:rPr>
                <w:sz w:val="24"/>
                <w:szCs w:val="24"/>
              </w:rPr>
            </w:pPr>
            <w:r w:rsidRPr="00032E93">
              <w:rPr>
                <w:sz w:val="24"/>
                <w:szCs w:val="24"/>
              </w:rPr>
              <w:t xml:space="preserve">                t_ercodep1(v_errorcountp1) := c_z012;</w:t>
            </w:r>
          </w:p>
          <w:p w:rsidR="00032E93" w:rsidRPr="00032E93" w:rsidRDefault="00032E93" w:rsidP="00032E93">
            <w:pPr>
              <w:pStyle w:val="ListParagraph"/>
              <w:rPr>
                <w:sz w:val="24"/>
                <w:szCs w:val="24"/>
              </w:rPr>
            </w:pPr>
            <w:r w:rsidRPr="00032E93">
              <w:rPr>
                <w:sz w:val="24"/>
                <w:szCs w:val="24"/>
              </w:rPr>
              <w:t xml:space="preserve">                t_errorfieldp1(v_errorcountp1) := 'CNTTYPIND';</w:t>
            </w:r>
          </w:p>
          <w:p w:rsidR="00032E93" w:rsidRPr="00032E93" w:rsidRDefault="00032E93" w:rsidP="00032E93">
            <w:pPr>
              <w:pStyle w:val="ListParagraph"/>
              <w:rPr>
                <w:sz w:val="24"/>
                <w:szCs w:val="24"/>
              </w:rPr>
            </w:pPr>
            <w:r w:rsidRPr="00032E93">
              <w:rPr>
                <w:sz w:val="24"/>
                <w:szCs w:val="24"/>
              </w:rPr>
              <w:t xml:space="preserve">                t_errormsgp1(v_errorcountp1) := o_errortext(c_z012);</w:t>
            </w:r>
          </w:p>
          <w:p w:rsidR="00032E93" w:rsidRPr="00032E93" w:rsidRDefault="00032E93" w:rsidP="00032E93">
            <w:pPr>
              <w:pStyle w:val="ListParagraph"/>
              <w:rPr>
                <w:sz w:val="24"/>
                <w:szCs w:val="24"/>
              </w:rPr>
            </w:pPr>
            <w:r w:rsidRPr="00032E93">
              <w:rPr>
                <w:sz w:val="24"/>
                <w:szCs w:val="24"/>
              </w:rPr>
              <w:t xml:space="preserve">                t_errorfieldvalp1(v_errorcountp1) := obj_mbrindp1.cnttypind;</w:t>
            </w:r>
          </w:p>
          <w:p w:rsidR="00032E93" w:rsidRPr="00032E93" w:rsidRDefault="00032E93" w:rsidP="00032E93">
            <w:pPr>
              <w:pStyle w:val="ListParagraph"/>
              <w:rPr>
                <w:sz w:val="24"/>
                <w:szCs w:val="24"/>
              </w:rPr>
            </w:pPr>
            <w:r w:rsidRPr="00032E93">
              <w:rPr>
                <w:sz w:val="24"/>
                <w:szCs w:val="24"/>
              </w:rPr>
              <w:t xml:space="preserve">                t_errorprogramp1(v_errorcountp1) := i_schedulename;</w:t>
            </w:r>
          </w:p>
          <w:p w:rsidR="00032E93" w:rsidRPr="00032E93" w:rsidRDefault="00032E93" w:rsidP="00032E93">
            <w:pPr>
              <w:pStyle w:val="ListParagraph"/>
              <w:rPr>
                <w:sz w:val="24"/>
                <w:szCs w:val="24"/>
              </w:rPr>
            </w:pPr>
            <w:r w:rsidRPr="00032E93">
              <w:rPr>
                <w:sz w:val="24"/>
                <w:szCs w:val="24"/>
              </w:rPr>
              <w:t xml:space="preserve">                IF ( v_errorcountp1 = c_errorcountp1 ) THEN</w:t>
            </w:r>
          </w:p>
          <w:p w:rsidR="00032E93" w:rsidRPr="00032E93" w:rsidRDefault="00032E93" w:rsidP="00032E93">
            <w:pPr>
              <w:pStyle w:val="ListParagraph"/>
              <w:rPr>
                <w:sz w:val="24"/>
                <w:szCs w:val="24"/>
              </w:rPr>
            </w:pPr>
            <w:r w:rsidRPr="00032E93">
              <w:rPr>
                <w:sz w:val="24"/>
                <w:szCs w:val="24"/>
              </w:rPr>
              <w:t xml:space="preserve">                    GOTO insertzdoep1;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----EFFDATE Validation</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v_iseffdate := validate_date(trim(obj_mbrindp1.effdate));</w:t>
            </w:r>
          </w:p>
          <w:p w:rsidR="00032E93" w:rsidRPr="00032E93" w:rsidRDefault="00032E93" w:rsidP="00032E93">
            <w:pPr>
              <w:pStyle w:val="ListParagraph"/>
              <w:rPr>
                <w:sz w:val="24"/>
                <w:szCs w:val="24"/>
              </w:rPr>
            </w:pPr>
            <w:r w:rsidRPr="00032E93">
              <w:rPr>
                <w:sz w:val="24"/>
                <w:szCs w:val="24"/>
              </w:rPr>
              <w:t xml:space="preserve">            IF ( ( TRIM(obj_mbrindp1.effdate) IS NULL ) OR ( v_iseffdate &lt;&gt; 'OK' ) ) THEN</w:t>
            </w:r>
          </w:p>
          <w:p w:rsidR="00032E93" w:rsidRPr="00032E93" w:rsidRDefault="00032E93" w:rsidP="00032E93">
            <w:pPr>
              <w:pStyle w:val="ListParagraph"/>
              <w:rPr>
                <w:sz w:val="24"/>
                <w:szCs w:val="24"/>
              </w:rPr>
            </w:pPr>
            <w:r w:rsidRPr="00032E93">
              <w:rPr>
                <w:sz w:val="24"/>
                <w:szCs w:val="24"/>
              </w:rPr>
              <w:t xml:space="preserve">                v_isanyerrorp1 := 'Y';</w:t>
            </w:r>
          </w:p>
          <w:p w:rsidR="00032E93" w:rsidRPr="00032E93" w:rsidRDefault="00032E93" w:rsidP="00032E93">
            <w:pPr>
              <w:pStyle w:val="ListParagraph"/>
              <w:rPr>
                <w:sz w:val="24"/>
                <w:szCs w:val="24"/>
              </w:rPr>
            </w:pPr>
            <w:r w:rsidRPr="00032E93">
              <w:rPr>
                <w:sz w:val="24"/>
                <w:szCs w:val="24"/>
              </w:rPr>
              <w:t xml:space="preserve">                v_errorcountp1 := v_errorcountp1 + 1;</w:t>
            </w:r>
          </w:p>
          <w:p w:rsidR="00032E93" w:rsidRPr="00032E93" w:rsidRDefault="00032E93" w:rsidP="00032E93">
            <w:pPr>
              <w:pStyle w:val="ListParagraph"/>
              <w:rPr>
                <w:sz w:val="24"/>
                <w:szCs w:val="24"/>
              </w:rPr>
            </w:pPr>
            <w:r w:rsidRPr="00032E93">
              <w:rPr>
                <w:sz w:val="24"/>
                <w:szCs w:val="24"/>
              </w:rPr>
              <w:t xml:space="preserve">                t_ercodep1(v_errorcountp1) := c_z013;</w:t>
            </w:r>
          </w:p>
          <w:p w:rsidR="00032E93" w:rsidRPr="00032E93" w:rsidRDefault="00032E93" w:rsidP="00032E93">
            <w:pPr>
              <w:pStyle w:val="ListParagraph"/>
              <w:rPr>
                <w:sz w:val="24"/>
                <w:szCs w:val="24"/>
              </w:rPr>
            </w:pPr>
            <w:r w:rsidRPr="00032E93">
              <w:rPr>
                <w:sz w:val="24"/>
                <w:szCs w:val="24"/>
              </w:rPr>
              <w:t xml:space="preserve">                t_errorfieldp1(v_errorcountp1) := 'EFFDATE';</w:t>
            </w:r>
          </w:p>
          <w:p w:rsidR="00032E93" w:rsidRPr="00032E93" w:rsidRDefault="00032E93" w:rsidP="00032E93">
            <w:pPr>
              <w:pStyle w:val="ListParagraph"/>
              <w:rPr>
                <w:sz w:val="24"/>
                <w:szCs w:val="24"/>
              </w:rPr>
            </w:pPr>
            <w:r w:rsidRPr="00032E93">
              <w:rPr>
                <w:sz w:val="24"/>
                <w:szCs w:val="24"/>
              </w:rPr>
              <w:t xml:space="preserve">                t_errormsgp1(v_errorcountp1) := o_errortext(c_z013);</w:t>
            </w:r>
          </w:p>
          <w:p w:rsidR="00032E93" w:rsidRPr="00032E93" w:rsidRDefault="00032E93" w:rsidP="00032E93">
            <w:pPr>
              <w:pStyle w:val="ListParagraph"/>
              <w:rPr>
                <w:sz w:val="24"/>
                <w:szCs w:val="24"/>
              </w:rPr>
            </w:pPr>
            <w:r w:rsidRPr="00032E93">
              <w:rPr>
                <w:sz w:val="24"/>
                <w:szCs w:val="24"/>
              </w:rPr>
              <w:t xml:space="preserve">                t_errorfieldvalp1(v_errorcountp1) := obj_mbrindp1.effdate;</w:t>
            </w:r>
          </w:p>
          <w:p w:rsidR="00032E93" w:rsidRPr="00032E93" w:rsidRDefault="00032E93" w:rsidP="00032E93">
            <w:pPr>
              <w:pStyle w:val="ListParagraph"/>
              <w:rPr>
                <w:sz w:val="24"/>
                <w:szCs w:val="24"/>
              </w:rPr>
            </w:pPr>
            <w:r w:rsidRPr="00032E93">
              <w:rPr>
                <w:sz w:val="24"/>
                <w:szCs w:val="24"/>
              </w:rPr>
              <w:t xml:space="preserve">                t_errorprogramp1(v_errorcountp1) := i_schedulename;</w:t>
            </w:r>
          </w:p>
          <w:p w:rsidR="00032E93" w:rsidRPr="00032E93" w:rsidRDefault="00032E93" w:rsidP="00032E93">
            <w:pPr>
              <w:pStyle w:val="ListParagraph"/>
              <w:rPr>
                <w:sz w:val="24"/>
                <w:szCs w:val="24"/>
              </w:rPr>
            </w:pPr>
            <w:r w:rsidRPr="00032E93">
              <w:rPr>
                <w:sz w:val="24"/>
                <w:szCs w:val="24"/>
              </w:rPr>
              <w:t xml:space="preserve">                IF ( v_errorcountp1 = c_errorcountp1 ) THEN</w:t>
            </w:r>
          </w:p>
          <w:p w:rsidR="00032E93" w:rsidRPr="00032E93" w:rsidRDefault="00032E93" w:rsidP="00032E93">
            <w:pPr>
              <w:pStyle w:val="ListParagraph"/>
              <w:rPr>
                <w:sz w:val="24"/>
                <w:szCs w:val="24"/>
              </w:rPr>
            </w:pPr>
            <w:r w:rsidRPr="00032E93">
              <w:rPr>
                <w:sz w:val="24"/>
                <w:szCs w:val="24"/>
              </w:rPr>
              <w:t xml:space="preserve">                    GOTO insertzdoep1;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----DOCRCVDT Validation</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v_iseffdate := validate_date(trim(obj_mbrindp1.docrcvdt));</w:t>
            </w:r>
          </w:p>
          <w:p w:rsidR="00032E93" w:rsidRPr="00032E93" w:rsidRDefault="00032E93" w:rsidP="00032E93">
            <w:pPr>
              <w:pStyle w:val="ListParagraph"/>
              <w:rPr>
                <w:sz w:val="24"/>
                <w:szCs w:val="24"/>
              </w:rPr>
            </w:pPr>
            <w:r w:rsidRPr="00032E93">
              <w:rPr>
                <w:sz w:val="24"/>
                <w:szCs w:val="24"/>
              </w:rPr>
              <w:t xml:space="preserve">            IF ( ( TRIM(obj_mbrindp1.docrcvdt) IS NULL ) OR ( trim(v_iseffdate) &lt;&gt; 'OK' ) ) THEN</w:t>
            </w:r>
          </w:p>
          <w:p w:rsidR="00032E93" w:rsidRPr="00032E93" w:rsidRDefault="00032E93" w:rsidP="00032E93">
            <w:pPr>
              <w:pStyle w:val="ListParagraph"/>
              <w:rPr>
                <w:sz w:val="24"/>
                <w:szCs w:val="24"/>
              </w:rPr>
            </w:pPr>
            <w:r w:rsidRPr="00032E93">
              <w:rPr>
                <w:sz w:val="24"/>
                <w:szCs w:val="24"/>
              </w:rPr>
              <w:t xml:space="preserve">                v_isanyerrorp1 := 'Y';</w:t>
            </w:r>
          </w:p>
          <w:p w:rsidR="00032E93" w:rsidRPr="00032E93" w:rsidRDefault="00032E93" w:rsidP="00032E93">
            <w:pPr>
              <w:pStyle w:val="ListParagraph"/>
              <w:rPr>
                <w:sz w:val="24"/>
                <w:szCs w:val="24"/>
              </w:rPr>
            </w:pPr>
            <w:r w:rsidRPr="00032E93">
              <w:rPr>
                <w:sz w:val="24"/>
                <w:szCs w:val="24"/>
              </w:rPr>
              <w:t xml:space="preserve">                v_errorcountp1 := v_errorcountp1 + 1;</w:t>
            </w:r>
          </w:p>
          <w:p w:rsidR="00032E93" w:rsidRPr="00032E93" w:rsidRDefault="00032E93" w:rsidP="00032E93">
            <w:pPr>
              <w:pStyle w:val="ListParagraph"/>
              <w:rPr>
                <w:sz w:val="24"/>
                <w:szCs w:val="24"/>
              </w:rPr>
            </w:pPr>
            <w:r w:rsidRPr="00032E93">
              <w:rPr>
                <w:sz w:val="24"/>
                <w:szCs w:val="24"/>
              </w:rPr>
              <w:t xml:space="preserve">                t_ercodep1(v_errorcountp1) := c_z013;</w:t>
            </w:r>
          </w:p>
          <w:p w:rsidR="00032E93" w:rsidRPr="00032E93" w:rsidRDefault="00032E93" w:rsidP="00032E93">
            <w:pPr>
              <w:pStyle w:val="ListParagraph"/>
              <w:rPr>
                <w:sz w:val="24"/>
                <w:szCs w:val="24"/>
              </w:rPr>
            </w:pPr>
            <w:r w:rsidRPr="00032E93">
              <w:rPr>
                <w:sz w:val="24"/>
                <w:szCs w:val="24"/>
              </w:rPr>
              <w:t xml:space="preserve">                t_errorfieldp1(v_errorcountp1) := 'DOCRCVDT';</w:t>
            </w:r>
          </w:p>
          <w:p w:rsidR="00032E93" w:rsidRPr="00032E93" w:rsidRDefault="00032E93" w:rsidP="00032E93">
            <w:pPr>
              <w:pStyle w:val="ListParagraph"/>
              <w:rPr>
                <w:sz w:val="24"/>
                <w:szCs w:val="24"/>
              </w:rPr>
            </w:pPr>
            <w:r w:rsidRPr="00032E93">
              <w:rPr>
                <w:sz w:val="24"/>
                <w:szCs w:val="24"/>
              </w:rPr>
              <w:t xml:space="preserve">                t_errormsgp1(v_errorcountp1) := o_errortext(c_z013);</w:t>
            </w:r>
          </w:p>
          <w:p w:rsidR="00032E93" w:rsidRPr="00032E93" w:rsidRDefault="00032E93" w:rsidP="00032E93">
            <w:pPr>
              <w:pStyle w:val="ListParagraph"/>
              <w:rPr>
                <w:sz w:val="24"/>
                <w:szCs w:val="24"/>
              </w:rPr>
            </w:pPr>
            <w:r w:rsidRPr="00032E93">
              <w:rPr>
                <w:sz w:val="24"/>
                <w:szCs w:val="24"/>
              </w:rPr>
              <w:t xml:space="preserve">                t_errorfieldvalp1(v_errorcountp1) := obj_mbrindp1.docrcvdt;</w:t>
            </w:r>
          </w:p>
          <w:p w:rsidR="00032E93" w:rsidRPr="00032E93" w:rsidRDefault="00032E93" w:rsidP="00032E93">
            <w:pPr>
              <w:pStyle w:val="ListParagraph"/>
              <w:rPr>
                <w:sz w:val="24"/>
                <w:szCs w:val="24"/>
              </w:rPr>
            </w:pPr>
            <w:r w:rsidRPr="00032E93">
              <w:rPr>
                <w:sz w:val="24"/>
                <w:szCs w:val="24"/>
              </w:rPr>
              <w:t xml:space="preserve">                t_errorprogramp1(v_errorcountp1) := i_schedulename;</w:t>
            </w:r>
          </w:p>
          <w:p w:rsidR="00032E93" w:rsidRPr="00032E93" w:rsidRDefault="00032E93" w:rsidP="00032E93">
            <w:pPr>
              <w:pStyle w:val="ListParagraph"/>
              <w:rPr>
                <w:sz w:val="24"/>
                <w:szCs w:val="24"/>
              </w:rPr>
            </w:pPr>
            <w:r w:rsidRPr="00032E93">
              <w:rPr>
                <w:sz w:val="24"/>
                <w:szCs w:val="24"/>
              </w:rPr>
              <w:t xml:space="preserve">                IF ( v_errorcountp1 = c_errorcountp1 ) THEN</w:t>
            </w:r>
          </w:p>
          <w:p w:rsidR="00032E93" w:rsidRPr="00032E93" w:rsidRDefault="00032E93" w:rsidP="00032E93">
            <w:pPr>
              <w:pStyle w:val="ListParagraph"/>
              <w:rPr>
                <w:sz w:val="24"/>
                <w:szCs w:val="24"/>
              </w:rPr>
            </w:pPr>
            <w:r w:rsidRPr="00032E93">
              <w:rPr>
                <w:sz w:val="24"/>
                <w:szCs w:val="24"/>
              </w:rPr>
              <w:lastRenderedPageBreak/>
              <w:t xml:space="preserve">                    GOTO insertzdoep1;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----HPROPDTE Validation</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v_iseffdate := validate_date(trim(obj_mbrindp1.hpropdte));</w:t>
            </w:r>
          </w:p>
          <w:p w:rsidR="00032E93" w:rsidRPr="00032E93" w:rsidRDefault="00032E93" w:rsidP="00032E93">
            <w:pPr>
              <w:pStyle w:val="ListParagraph"/>
              <w:rPr>
                <w:sz w:val="24"/>
                <w:szCs w:val="24"/>
              </w:rPr>
            </w:pPr>
            <w:r w:rsidRPr="00032E93">
              <w:rPr>
                <w:sz w:val="24"/>
                <w:szCs w:val="24"/>
              </w:rPr>
              <w:t xml:space="preserve">            IF ( ( TRIM(obj_mbrindp1.hpropdte) IS NULL ) OR ( trim(v_iseffdate) &lt;&gt; 'OK' ) ) THEN</w:t>
            </w:r>
          </w:p>
          <w:p w:rsidR="00032E93" w:rsidRPr="00032E93" w:rsidRDefault="00032E93" w:rsidP="00032E93">
            <w:pPr>
              <w:pStyle w:val="ListParagraph"/>
              <w:rPr>
                <w:sz w:val="24"/>
                <w:szCs w:val="24"/>
              </w:rPr>
            </w:pPr>
            <w:r w:rsidRPr="00032E93">
              <w:rPr>
                <w:sz w:val="24"/>
                <w:szCs w:val="24"/>
              </w:rPr>
              <w:t xml:space="preserve">                v_isanyerrorp1 := 'Y';</w:t>
            </w:r>
          </w:p>
          <w:p w:rsidR="00032E93" w:rsidRPr="00032E93" w:rsidRDefault="00032E93" w:rsidP="00032E93">
            <w:pPr>
              <w:pStyle w:val="ListParagraph"/>
              <w:rPr>
                <w:sz w:val="24"/>
                <w:szCs w:val="24"/>
              </w:rPr>
            </w:pPr>
            <w:r w:rsidRPr="00032E93">
              <w:rPr>
                <w:sz w:val="24"/>
                <w:szCs w:val="24"/>
              </w:rPr>
              <w:t xml:space="preserve">                v_errorcountp1 := v_errorcountp1 + 1;</w:t>
            </w:r>
          </w:p>
          <w:p w:rsidR="00032E93" w:rsidRPr="00032E93" w:rsidRDefault="00032E93" w:rsidP="00032E93">
            <w:pPr>
              <w:pStyle w:val="ListParagraph"/>
              <w:rPr>
                <w:sz w:val="24"/>
                <w:szCs w:val="24"/>
              </w:rPr>
            </w:pPr>
            <w:r w:rsidRPr="00032E93">
              <w:rPr>
                <w:sz w:val="24"/>
                <w:szCs w:val="24"/>
              </w:rPr>
              <w:t xml:space="preserve">                t_ercodep1(v_errorcountp1) := c_z013;</w:t>
            </w:r>
          </w:p>
          <w:p w:rsidR="00032E93" w:rsidRPr="00032E93" w:rsidRDefault="00032E93" w:rsidP="00032E93">
            <w:pPr>
              <w:pStyle w:val="ListParagraph"/>
              <w:rPr>
                <w:sz w:val="24"/>
                <w:szCs w:val="24"/>
              </w:rPr>
            </w:pPr>
            <w:r w:rsidRPr="00032E93">
              <w:rPr>
                <w:sz w:val="24"/>
                <w:szCs w:val="24"/>
              </w:rPr>
              <w:t xml:space="preserve">                t_errorfieldp1(v_errorcountp1) := 'HPROPDTE';</w:t>
            </w:r>
          </w:p>
          <w:p w:rsidR="00032E93" w:rsidRPr="00032E93" w:rsidRDefault="00032E93" w:rsidP="00032E93">
            <w:pPr>
              <w:pStyle w:val="ListParagraph"/>
              <w:rPr>
                <w:sz w:val="24"/>
                <w:szCs w:val="24"/>
              </w:rPr>
            </w:pPr>
            <w:r w:rsidRPr="00032E93">
              <w:rPr>
                <w:sz w:val="24"/>
                <w:szCs w:val="24"/>
              </w:rPr>
              <w:t xml:space="preserve">                t_errormsgp1(v_errorcountp1) := o_errortext(c_z013);</w:t>
            </w:r>
          </w:p>
          <w:p w:rsidR="00032E93" w:rsidRPr="00032E93" w:rsidRDefault="00032E93" w:rsidP="00032E93">
            <w:pPr>
              <w:pStyle w:val="ListParagraph"/>
              <w:rPr>
                <w:sz w:val="24"/>
                <w:szCs w:val="24"/>
              </w:rPr>
            </w:pPr>
            <w:r w:rsidRPr="00032E93">
              <w:rPr>
                <w:sz w:val="24"/>
                <w:szCs w:val="24"/>
              </w:rPr>
              <w:t xml:space="preserve">                t_errorfieldvalp1(v_errorcountp1) := obj_mbrindp1.hpropdte;</w:t>
            </w:r>
          </w:p>
          <w:p w:rsidR="00032E93" w:rsidRPr="00032E93" w:rsidRDefault="00032E93" w:rsidP="00032E93">
            <w:pPr>
              <w:pStyle w:val="ListParagraph"/>
              <w:rPr>
                <w:sz w:val="24"/>
                <w:szCs w:val="24"/>
              </w:rPr>
            </w:pPr>
            <w:r w:rsidRPr="00032E93">
              <w:rPr>
                <w:sz w:val="24"/>
                <w:szCs w:val="24"/>
              </w:rPr>
              <w:t xml:space="preserve">                t_errorprogramp1(v_errorcountp1) := i_schedulename;</w:t>
            </w:r>
          </w:p>
          <w:p w:rsidR="00032E93" w:rsidRPr="00032E93" w:rsidRDefault="00032E93" w:rsidP="00032E93">
            <w:pPr>
              <w:pStyle w:val="ListParagraph"/>
              <w:rPr>
                <w:sz w:val="24"/>
                <w:szCs w:val="24"/>
              </w:rPr>
            </w:pPr>
            <w:r w:rsidRPr="00032E93">
              <w:rPr>
                <w:sz w:val="24"/>
                <w:szCs w:val="24"/>
              </w:rPr>
              <w:t xml:space="preserve">                IF ( v_errorcountp1 = c_errorcountp1 ) THEN</w:t>
            </w:r>
          </w:p>
          <w:p w:rsidR="00032E93" w:rsidRPr="00032E93" w:rsidRDefault="00032E93" w:rsidP="00032E93">
            <w:pPr>
              <w:pStyle w:val="ListParagraph"/>
              <w:rPr>
                <w:sz w:val="24"/>
                <w:szCs w:val="24"/>
              </w:rPr>
            </w:pPr>
            <w:r w:rsidRPr="00032E93">
              <w:rPr>
                <w:sz w:val="24"/>
                <w:szCs w:val="24"/>
              </w:rPr>
              <w:t xml:space="preserve">                    GOTO insertzdoep1;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----ZANNCLDT Validation</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v_iseffdate := validate_date(trim(obj_mbrindp1.zanncldt));</w:t>
            </w:r>
          </w:p>
          <w:p w:rsidR="00032E93" w:rsidRPr="00032E93" w:rsidRDefault="00032E93" w:rsidP="00032E93">
            <w:pPr>
              <w:pStyle w:val="ListParagraph"/>
              <w:rPr>
                <w:sz w:val="24"/>
                <w:szCs w:val="24"/>
              </w:rPr>
            </w:pPr>
            <w:r w:rsidRPr="00032E93">
              <w:rPr>
                <w:sz w:val="24"/>
                <w:szCs w:val="24"/>
              </w:rPr>
              <w:t xml:space="preserve">            IF ( ( TRIM(obj_mbrindp1.zanncldt) IS NULL ) OR ( trim(v_iseffdate) &lt;&gt; 'OK' ) ) THEN</w:t>
            </w:r>
          </w:p>
          <w:p w:rsidR="00032E93" w:rsidRPr="00032E93" w:rsidRDefault="00032E93" w:rsidP="00032E93">
            <w:pPr>
              <w:pStyle w:val="ListParagraph"/>
              <w:rPr>
                <w:sz w:val="24"/>
                <w:szCs w:val="24"/>
              </w:rPr>
            </w:pPr>
            <w:r w:rsidRPr="00032E93">
              <w:rPr>
                <w:sz w:val="24"/>
                <w:szCs w:val="24"/>
              </w:rPr>
              <w:t xml:space="preserve">                v_isanyerrorp1 := 'Y';</w:t>
            </w:r>
          </w:p>
          <w:p w:rsidR="00032E93" w:rsidRPr="00032E93" w:rsidRDefault="00032E93" w:rsidP="00032E93">
            <w:pPr>
              <w:pStyle w:val="ListParagraph"/>
              <w:rPr>
                <w:sz w:val="24"/>
                <w:szCs w:val="24"/>
              </w:rPr>
            </w:pPr>
            <w:r w:rsidRPr="00032E93">
              <w:rPr>
                <w:sz w:val="24"/>
                <w:szCs w:val="24"/>
              </w:rPr>
              <w:t xml:space="preserve">                v_errorcountp1 := v_errorcountp1 + 1;</w:t>
            </w:r>
          </w:p>
          <w:p w:rsidR="00032E93" w:rsidRPr="00032E93" w:rsidRDefault="00032E93" w:rsidP="00032E93">
            <w:pPr>
              <w:pStyle w:val="ListParagraph"/>
              <w:rPr>
                <w:sz w:val="24"/>
                <w:szCs w:val="24"/>
              </w:rPr>
            </w:pPr>
            <w:r w:rsidRPr="00032E93">
              <w:rPr>
                <w:sz w:val="24"/>
                <w:szCs w:val="24"/>
              </w:rPr>
              <w:t xml:space="preserve">                t_ercodep1(v_errorcountp1) := c_z013;</w:t>
            </w:r>
          </w:p>
          <w:p w:rsidR="00032E93" w:rsidRPr="00032E93" w:rsidRDefault="00032E93" w:rsidP="00032E93">
            <w:pPr>
              <w:pStyle w:val="ListParagraph"/>
              <w:rPr>
                <w:sz w:val="24"/>
                <w:szCs w:val="24"/>
              </w:rPr>
            </w:pPr>
            <w:r w:rsidRPr="00032E93">
              <w:rPr>
                <w:sz w:val="24"/>
                <w:szCs w:val="24"/>
              </w:rPr>
              <w:t xml:space="preserve">                t_errorfieldp1(v_errorcountp1) := 'ZANNCLDT';</w:t>
            </w:r>
          </w:p>
          <w:p w:rsidR="00032E93" w:rsidRPr="00032E93" w:rsidRDefault="00032E93" w:rsidP="00032E93">
            <w:pPr>
              <w:pStyle w:val="ListParagraph"/>
              <w:rPr>
                <w:sz w:val="24"/>
                <w:szCs w:val="24"/>
              </w:rPr>
            </w:pPr>
            <w:r w:rsidRPr="00032E93">
              <w:rPr>
                <w:sz w:val="24"/>
                <w:szCs w:val="24"/>
              </w:rPr>
              <w:t xml:space="preserve">                t_errormsgp1(v_errorcountp1) := o_errortext(c_z013);</w:t>
            </w:r>
          </w:p>
          <w:p w:rsidR="00032E93" w:rsidRPr="00032E93" w:rsidRDefault="00032E93" w:rsidP="00032E93">
            <w:pPr>
              <w:pStyle w:val="ListParagraph"/>
              <w:rPr>
                <w:sz w:val="24"/>
                <w:szCs w:val="24"/>
              </w:rPr>
            </w:pPr>
            <w:r w:rsidRPr="00032E93">
              <w:rPr>
                <w:sz w:val="24"/>
                <w:szCs w:val="24"/>
              </w:rPr>
              <w:t xml:space="preserve">                t_errorfieldvalp1(v_errorcountp1) := obj_mbrindp1.zanncldt;</w:t>
            </w:r>
          </w:p>
          <w:p w:rsidR="00032E93" w:rsidRPr="00032E93" w:rsidRDefault="00032E93" w:rsidP="00032E93">
            <w:pPr>
              <w:pStyle w:val="ListParagraph"/>
              <w:rPr>
                <w:sz w:val="24"/>
                <w:szCs w:val="24"/>
              </w:rPr>
            </w:pPr>
            <w:r w:rsidRPr="00032E93">
              <w:rPr>
                <w:sz w:val="24"/>
                <w:szCs w:val="24"/>
              </w:rPr>
              <w:t xml:space="preserve">                t_errorprogramp1(v_errorcountp1) := i_schedulename;</w:t>
            </w:r>
          </w:p>
          <w:p w:rsidR="00032E93" w:rsidRPr="00032E93" w:rsidRDefault="00032E93" w:rsidP="00032E93">
            <w:pPr>
              <w:pStyle w:val="ListParagraph"/>
              <w:rPr>
                <w:sz w:val="24"/>
                <w:szCs w:val="24"/>
              </w:rPr>
            </w:pPr>
            <w:r w:rsidRPr="00032E93">
              <w:rPr>
                <w:sz w:val="24"/>
                <w:szCs w:val="24"/>
              </w:rPr>
              <w:t xml:space="preserve">                IF ( v_errorcountp1 = c_errorcountp1 ) THEN</w:t>
            </w:r>
          </w:p>
          <w:p w:rsidR="00032E93" w:rsidRPr="00032E93" w:rsidRDefault="00032E93" w:rsidP="00032E93">
            <w:pPr>
              <w:pStyle w:val="ListParagraph"/>
              <w:rPr>
                <w:sz w:val="24"/>
                <w:szCs w:val="24"/>
              </w:rPr>
            </w:pPr>
            <w:r w:rsidRPr="00032E93">
              <w:rPr>
                <w:sz w:val="24"/>
                <w:szCs w:val="24"/>
              </w:rPr>
              <w:t xml:space="preserve">                    GOTO insertzdoep1;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---PTDATE validation</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 trim(obj_mbrindp1.statcode) &lt;&gt; 'PN' ) THEN</w:t>
            </w:r>
          </w:p>
          <w:p w:rsidR="00032E93" w:rsidRPr="00032E93" w:rsidRDefault="00032E93" w:rsidP="00032E93">
            <w:pPr>
              <w:pStyle w:val="ListParagraph"/>
              <w:rPr>
                <w:sz w:val="24"/>
                <w:szCs w:val="24"/>
              </w:rPr>
            </w:pPr>
            <w:r w:rsidRPr="00032E93">
              <w:rPr>
                <w:sz w:val="24"/>
                <w:szCs w:val="24"/>
              </w:rPr>
              <w:t xml:space="preserve">                v_iseffdate := validate_date(trim(obj_mbrindp1.ptdate));</w:t>
            </w:r>
          </w:p>
          <w:p w:rsidR="00032E93" w:rsidRPr="00032E93" w:rsidRDefault="00032E93" w:rsidP="00032E93">
            <w:pPr>
              <w:pStyle w:val="ListParagraph"/>
              <w:rPr>
                <w:sz w:val="24"/>
                <w:szCs w:val="24"/>
              </w:rPr>
            </w:pPr>
            <w:r w:rsidRPr="00032E93">
              <w:rPr>
                <w:sz w:val="24"/>
                <w:szCs w:val="24"/>
              </w:rPr>
              <w:t xml:space="preserve">                IF ( ( TRIM(obj_mbrindp1.ptdate) IS NULL ) OR ( trim(v_iseffdate) &lt;&gt; 'OK' ) ) THEN</w:t>
            </w:r>
          </w:p>
          <w:p w:rsidR="00032E93" w:rsidRPr="00032E93" w:rsidRDefault="00032E93" w:rsidP="00032E93">
            <w:pPr>
              <w:pStyle w:val="ListParagraph"/>
              <w:rPr>
                <w:sz w:val="24"/>
                <w:szCs w:val="24"/>
              </w:rPr>
            </w:pPr>
            <w:r w:rsidRPr="00032E93">
              <w:rPr>
                <w:sz w:val="24"/>
                <w:szCs w:val="24"/>
              </w:rPr>
              <w:t xml:space="preserve">                    v_isanyerrorp1 := 'Y';</w:t>
            </w:r>
          </w:p>
          <w:p w:rsidR="00032E93" w:rsidRPr="00032E93" w:rsidRDefault="00032E93" w:rsidP="00032E93">
            <w:pPr>
              <w:pStyle w:val="ListParagraph"/>
              <w:rPr>
                <w:sz w:val="24"/>
                <w:szCs w:val="24"/>
              </w:rPr>
            </w:pPr>
            <w:r w:rsidRPr="00032E93">
              <w:rPr>
                <w:sz w:val="24"/>
                <w:szCs w:val="24"/>
              </w:rPr>
              <w:lastRenderedPageBreak/>
              <w:t xml:space="preserve">                    v_errorcountp1 := v_errorcountp1 + 1;</w:t>
            </w:r>
          </w:p>
          <w:p w:rsidR="00032E93" w:rsidRPr="00032E93" w:rsidRDefault="00032E93" w:rsidP="00032E93">
            <w:pPr>
              <w:pStyle w:val="ListParagraph"/>
              <w:rPr>
                <w:sz w:val="24"/>
                <w:szCs w:val="24"/>
              </w:rPr>
            </w:pPr>
            <w:r w:rsidRPr="00032E93">
              <w:rPr>
                <w:sz w:val="24"/>
                <w:szCs w:val="24"/>
              </w:rPr>
              <w:t xml:space="preserve">                    t_ercodep1(v_errorcountp1) := c_z013;</w:t>
            </w:r>
          </w:p>
          <w:p w:rsidR="00032E93" w:rsidRPr="00032E93" w:rsidRDefault="00032E93" w:rsidP="00032E93">
            <w:pPr>
              <w:pStyle w:val="ListParagraph"/>
              <w:rPr>
                <w:sz w:val="24"/>
                <w:szCs w:val="24"/>
              </w:rPr>
            </w:pPr>
            <w:r w:rsidRPr="00032E93">
              <w:rPr>
                <w:sz w:val="24"/>
                <w:szCs w:val="24"/>
              </w:rPr>
              <w:t xml:space="preserve">                    t_errorfieldp1(v_errorcountp1) := 'PTDATE';</w:t>
            </w:r>
          </w:p>
          <w:p w:rsidR="00032E93" w:rsidRPr="00032E93" w:rsidRDefault="00032E93" w:rsidP="00032E93">
            <w:pPr>
              <w:pStyle w:val="ListParagraph"/>
              <w:rPr>
                <w:sz w:val="24"/>
                <w:szCs w:val="24"/>
              </w:rPr>
            </w:pPr>
            <w:r w:rsidRPr="00032E93">
              <w:rPr>
                <w:sz w:val="24"/>
                <w:szCs w:val="24"/>
              </w:rPr>
              <w:t xml:space="preserve">                    t_errormsgp1(v_errorcountp1) := o_errortext(c_z013);</w:t>
            </w:r>
          </w:p>
          <w:p w:rsidR="00032E93" w:rsidRPr="00032E93" w:rsidRDefault="00032E93" w:rsidP="00032E93">
            <w:pPr>
              <w:pStyle w:val="ListParagraph"/>
              <w:rPr>
                <w:sz w:val="24"/>
                <w:szCs w:val="24"/>
              </w:rPr>
            </w:pPr>
            <w:r w:rsidRPr="00032E93">
              <w:rPr>
                <w:sz w:val="24"/>
                <w:szCs w:val="24"/>
              </w:rPr>
              <w:t xml:space="preserve">                    t_errorfieldvalp1(v_errorcountp1) := obj_mbrindp1.ptdate;</w:t>
            </w:r>
          </w:p>
          <w:p w:rsidR="00032E93" w:rsidRPr="00032E93" w:rsidRDefault="00032E93" w:rsidP="00032E93">
            <w:pPr>
              <w:pStyle w:val="ListParagraph"/>
              <w:rPr>
                <w:sz w:val="24"/>
                <w:szCs w:val="24"/>
              </w:rPr>
            </w:pPr>
            <w:r w:rsidRPr="00032E93">
              <w:rPr>
                <w:sz w:val="24"/>
                <w:szCs w:val="24"/>
              </w:rPr>
              <w:t xml:space="preserve">                    t_errorprogramp1(v_errorcountp1) := i_schedulename;</w:t>
            </w:r>
          </w:p>
          <w:p w:rsidR="00032E93" w:rsidRPr="00032E93" w:rsidRDefault="00032E93" w:rsidP="00032E93">
            <w:pPr>
              <w:pStyle w:val="ListParagraph"/>
              <w:rPr>
                <w:sz w:val="24"/>
                <w:szCs w:val="24"/>
              </w:rPr>
            </w:pPr>
            <w:r w:rsidRPr="00032E93">
              <w:rPr>
                <w:sz w:val="24"/>
                <w:szCs w:val="24"/>
              </w:rPr>
              <w:t xml:space="preserve">                    IF ( v_errorcountp1 = c_errorcountp1 ) THEN</w:t>
            </w:r>
          </w:p>
          <w:p w:rsidR="00032E93" w:rsidRPr="00032E93" w:rsidRDefault="00032E93" w:rsidP="00032E93">
            <w:pPr>
              <w:pStyle w:val="ListParagraph"/>
              <w:rPr>
                <w:sz w:val="24"/>
                <w:szCs w:val="24"/>
              </w:rPr>
            </w:pPr>
            <w:r w:rsidRPr="00032E93">
              <w:rPr>
                <w:sz w:val="24"/>
                <w:szCs w:val="24"/>
              </w:rPr>
              <w:t xml:space="preserve">                        GOTO insertzdoep1;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---BTDATE validation</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 trim(obj_mbrindp1.statcode) &lt;&gt; 'PN' ) AND ( trim(obj_mbrindp1.ztrxstat) &lt;&gt; 'RJ' ) THEN</w:t>
            </w:r>
          </w:p>
          <w:p w:rsidR="00032E93" w:rsidRPr="00032E93" w:rsidRDefault="00032E93" w:rsidP="00032E93">
            <w:pPr>
              <w:pStyle w:val="ListParagraph"/>
              <w:rPr>
                <w:sz w:val="24"/>
                <w:szCs w:val="24"/>
              </w:rPr>
            </w:pPr>
            <w:r w:rsidRPr="00032E93">
              <w:rPr>
                <w:sz w:val="24"/>
                <w:szCs w:val="24"/>
              </w:rPr>
              <w:t xml:space="preserve">                v_iseffdate := validate_date(trim(obj_mbrindp1.btdate));</w:t>
            </w:r>
          </w:p>
          <w:p w:rsidR="00032E93" w:rsidRPr="00032E93" w:rsidRDefault="00032E93" w:rsidP="00032E93">
            <w:pPr>
              <w:pStyle w:val="ListParagraph"/>
              <w:rPr>
                <w:sz w:val="24"/>
                <w:szCs w:val="24"/>
              </w:rPr>
            </w:pPr>
            <w:r w:rsidRPr="00032E93">
              <w:rPr>
                <w:sz w:val="24"/>
                <w:szCs w:val="24"/>
              </w:rPr>
              <w:t xml:space="preserve">                IF ( ( TRIM(obj_mbrindp1.btdate) IS NULL ) OR ( trim(v_iseffdate) &lt;&gt; 'OK' ) ) THEN</w:t>
            </w:r>
          </w:p>
          <w:p w:rsidR="00032E93" w:rsidRPr="00032E93" w:rsidRDefault="00032E93" w:rsidP="00032E93">
            <w:pPr>
              <w:pStyle w:val="ListParagraph"/>
              <w:rPr>
                <w:sz w:val="24"/>
                <w:szCs w:val="24"/>
              </w:rPr>
            </w:pPr>
            <w:r w:rsidRPr="00032E93">
              <w:rPr>
                <w:sz w:val="24"/>
                <w:szCs w:val="24"/>
              </w:rPr>
              <w:t xml:space="preserve">                    v_isanyerrorp1 := 'Y'; --MB12</w:t>
            </w:r>
          </w:p>
          <w:p w:rsidR="00032E93" w:rsidRPr="00032E93" w:rsidRDefault="00032E93" w:rsidP="00032E93">
            <w:pPr>
              <w:pStyle w:val="ListParagraph"/>
              <w:rPr>
                <w:sz w:val="24"/>
                <w:szCs w:val="24"/>
              </w:rPr>
            </w:pPr>
            <w:r w:rsidRPr="00032E93">
              <w:rPr>
                <w:sz w:val="24"/>
                <w:szCs w:val="24"/>
              </w:rPr>
              <w:t xml:space="preserve">                    v_errorcountp1 := v_errorcountp1 + 1;</w:t>
            </w:r>
          </w:p>
          <w:p w:rsidR="00032E93" w:rsidRPr="00032E93" w:rsidRDefault="00032E93" w:rsidP="00032E93">
            <w:pPr>
              <w:pStyle w:val="ListParagraph"/>
              <w:rPr>
                <w:sz w:val="24"/>
                <w:szCs w:val="24"/>
              </w:rPr>
            </w:pPr>
            <w:r w:rsidRPr="00032E93">
              <w:rPr>
                <w:sz w:val="24"/>
                <w:szCs w:val="24"/>
              </w:rPr>
              <w:t xml:space="preserve">                    t_ercodep1(v_errorcountp1) := c_z013;</w:t>
            </w:r>
          </w:p>
          <w:p w:rsidR="00032E93" w:rsidRPr="00032E93" w:rsidRDefault="00032E93" w:rsidP="00032E93">
            <w:pPr>
              <w:pStyle w:val="ListParagraph"/>
              <w:rPr>
                <w:sz w:val="24"/>
                <w:szCs w:val="24"/>
              </w:rPr>
            </w:pPr>
            <w:r w:rsidRPr="00032E93">
              <w:rPr>
                <w:sz w:val="24"/>
                <w:szCs w:val="24"/>
              </w:rPr>
              <w:t xml:space="preserve">                    t_errorfieldp1(v_errorcountp1) := 'BTDATE';</w:t>
            </w:r>
          </w:p>
          <w:p w:rsidR="00032E93" w:rsidRPr="00032E93" w:rsidRDefault="00032E93" w:rsidP="00032E93">
            <w:pPr>
              <w:pStyle w:val="ListParagraph"/>
              <w:rPr>
                <w:sz w:val="24"/>
                <w:szCs w:val="24"/>
              </w:rPr>
            </w:pPr>
            <w:r w:rsidRPr="00032E93">
              <w:rPr>
                <w:sz w:val="24"/>
                <w:szCs w:val="24"/>
              </w:rPr>
              <w:t xml:space="preserve">                    t_errormsgp1(v_errorcountp1) := o_errortext(c_z013);</w:t>
            </w:r>
          </w:p>
          <w:p w:rsidR="00032E93" w:rsidRPr="00032E93" w:rsidRDefault="00032E93" w:rsidP="00032E93">
            <w:pPr>
              <w:pStyle w:val="ListParagraph"/>
              <w:rPr>
                <w:sz w:val="24"/>
                <w:szCs w:val="24"/>
              </w:rPr>
            </w:pPr>
            <w:r w:rsidRPr="00032E93">
              <w:rPr>
                <w:sz w:val="24"/>
                <w:szCs w:val="24"/>
              </w:rPr>
              <w:t xml:space="preserve">                    t_errorfieldvalp1(v_errorcountp1) := obj_mbrindp1.btdate;</w:t>
            </w:r>
          </w:p>
          <w:p w:rsidR="00032E93" w:rsidRPr="00032E93" w:rsidRDefault="00032E93" w:rsidP="00032E93">
            <w:pPr>
              <w:pStyle w:val="ListParagraph"/>
              <w:rPr>
                <w:sz w:val="24"/>
                <w:szCs w:val="24"/>
              </w:rPr>
            </w:pPr>
            <w:r w:rsidRPr="00032E93">
              <w:rPr>
                <w:sz w:val="24"/>
                <w:szCs w:val="24"/>
              </w:rPr>
              <w:t xml:space="preserve">                    t_errorprogramp1(v_errorcountp1) := i_schedulename;</w:t>
            </w:r>
          </w:p>
          <w:p w:rsidR="00032E93" w:rsidRPr="00032E93" w:rsidRDefault="00032E93" w:rsidP="00032E93">
            <w:pPr>
              <w:pStyle w:val="ListParagraph"/>
              <w:rPr>
                <w:sz w:val="24"/>
                <w:szCs w:val="24"/>
              </w:rPr>
            </w:pPr>
            <w:r w:rsidRPr="00032E93">
              <w:rPr>
                <w:sz w:val="24"/>
                <w:szCs w:val="24"/>
              </w:rPr>
              <w:t xml:space="preserve">                    IF ( v_errorcountp1 = c_errorcountp1 ) THEN</w:t>
            </w:r>
          </w:p>
          <w:p w:rsidR="00032E93" w:rsidRPr="00032E93" w:rsidRDefault="00032E93" w:rsidP="00032E93">
            <w:pPr>
              <w:pStyle w:val="ListParagraph"/>
              <w:rPr>
                <w:sz w:val="24"/>
                <w:szCs w:val="24"/>
              </w:rPr>
            </w:pPr>
            <w:r w:rsidRPr="00032E93">
              <w:rPr>
                <w:sz w:val="24"/>
                <w:szCs w:val="24"/>
              </w:rPr>
              <w:t xml:space="preserve">                        GOTO insertzdoep1;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---ITR-3 ZWAITPEDT validation</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v_iseffdate := validate_date(trim(obj_mbrindp1.zwaitpedt));</w:t>
            </w:r>
          </w:p>
          <w:p w:rsidR="00032E93" w:rsidRPr="00032E93" w:rsidRDefault="00032E93" w:rsidP="00032E93">
            <w:pPr>
              <w:pStyle w:val="ListParagraph"/>
              <w:rPr>
                <w:sz w:val="24"/>
                <w:szCs w:val="24"/>
              </w:rPr>
            </w:pPr>
            <w:r w:rsidRPr="00032E93">
              <w:rPr>
                <w:sz w:val="24"/>
                <w:szCs w:val="24"/>
              </w:rPr>
              <w:t xml:space="preserve">            IF ( ( TRIM(obj_mbrindp1.zwaitpedt) IS NULL ) OR ( trim(v_iseffdate) &lt;&gt; 'OK' ) ) THEN</w:t>
            </w:r>
          </w:p>
          <w:p w:rsidR="00032E93" w:rsidRPr="00032E93" w:rsidRDefault="00032E93" w:rsidP="00032E93">
            <w:pPr>
              <w:pStyle w:val="ListParagraph"/>
              <w:rPr>
                <w:sz w:val="24"/>
                <w:szCs w:val="24"/>
              </w:rPr>
            </w:pPr>
            <w:r w:rsidRPr="00032E93">
              <w:rPr>
                <w:sz w:val="24"/>
                <w:szCs w:val="24"/>
              </w:rPr>
              <w:t xml:space="preserve">                v_isanyerrorp1 := 'Y'; --MB12</w:t>
            </w:r>
          </w:p>
          <w:p w:rsidR="00032E93" w:rsidRPr="00032E93" w:rsidRDefault="00032E93" w:rsidP="00032E93">
            <w:pPr>
              <w:pStyle w:val="ListParagraph"/>
              <w:rPr>
                <w:sz w:val="24"/>
                <w:szCs w:val="24"/>
              </w:rPr>
            </w:pPr>
            <w:r w:rsidRPr="00032E93">
              <w:rPr>
                <w:sz w:val="24"/>
                <w:szCs w:val="24"/>
              </w:rPr>
              <w:lastRenderedPageBreak/>
              <w:t xml:space="preserve">                v_errorcountp1 := v_errorcountp1 + 1;</w:t>
            </w:r>
          </w:p>
          <w:p w:rsidR="00032E93" w:rsidRPr="00032E93" w:rsidRDefault="00032E93" w:rsidP="00032E93">
            <w:pPr>
              <w:pStyle w:val="ListParagraph"/>
              <w:rPr>
                <w:sz w:val="24"/>
                <w:szCs w:val="24"/>
              </w:rPr>
            </w:pPr>
            <w:r w:rsidRPr="00032E93">
              <w:rPr>
                <w:sz w:val="24"/>
                <w:szCs w:val="24"/>
              </w:rPr>
              <w:t xml:space="preserve">                t_ercodep1(v_errorcountp1) := c_z013;</w:t>
            </w:r>
          </w:p>
          <w:p w:rsidR="00032E93" w:rsidRPr="00032E93" w:rsidRDefault="00032E93" w:rsidP="00032E93">
            <w:pPr>
              <w:pStyle w:val="ListParagraph"/>
              <w:rPr>
                <w:sz w:val="24"/>
                <w:szCs w:val="24"/>
              </w:rPr>
            </w:pPr>
            <w:r w:rsidRPr="00032E93">
              <w:rPr>
                <w:sz w:val="24"/>
                <w:szCs w:val="24"/>
              </w:rPr>
              <w:t xml:space="preserve">                t_errorfieldp1(v_errorcountp1) := 'ZWAITPEDT';</w:t>
            </w:r>
          </w:p>
          <w:p w:rsidR="00032E93" w:rsidRPr="00032E93" w:rsidRDefault="00032E93" w:rsidP="00032E93">
            <w:pPr>
              <w:pStyle w:val="ListParagraph"/>
              <w:rPr>
                <w:sz w:val="24"/>
                <w:szCs w:val="24"/>
              </w:rPr>
            </w:pPr>
            <w:r w:rsidRPr="00032E93">
              <w:rPr>
                <w:sz w:val="24"/>
                <w:szCs w:val="24"/>
              </w:rPr>
              <w:t xml:space="preserve">                t_errormsgp1(v_errorcountp1) := o_errortext(c_z013);</w:t>
            </w:r>
          </w:p>
          <w:p w:rsidR="00032E93" w:rsidRPr="00032E93" w:rsidRDefault="00032E93" w:rsidP="00032E93">
            <w:pPr>
              <w:pStyle w:val="ListParagraph"/>
              <w:rPr>
                <w:sz w:val="24"/>
                <w:szCs w:val="24"/>
              </w:rPr>
            </w:pPr>
            <w:r w:rsidRPr="00032E93">
              <w:rPr>
                <w:sz w:val="24"/>
                <w:szCs w:val="24"/>
              </w:rPr>
              <w:t xml:space="preserve">                t_errorfieldvalp1(v_errorcountp1) := obj_mbrindp1.zwaitpedt;</w:t>
            </w:r>
          </w:p>
          <w:p w:rsidR="00032E93" w:rsidRPr="00032E93" w:rsidRDefault="00032E93" w:rsidP="00032E93">
            <w:pPr>
              <w:pStyle w:val="ListParagraph"/>
              <w:rPr>
                <w:sz w:val="24"/>
                <w:szCs w:val="24"/>
              </w:rPr>
            </w:pPr>
            <w:r w:rsidRPr="00032E93">
              <w:rPr>
                <w:sz w:val="24"/>
                <w:szCs w:val="24"/>
              </w:rPr>
              <w:t xml:space="preserve">                t_errorprogramp1(v_errorcountp1) := i_schedulename;</w:t>
            </w:r>
          </w:p>
          <w:p w:rsidR="00032E93" w:rsidRPr="00032E93" w:rsidRDefault="00032E93" w:rsidP="00032E93">
            <w:pPr>
              <w:pStyle w:val="ListParagraph"/>
              <w:rPr>
                <w:sz w:val="24"/>
                <w:szCs w:val="24"/>
              </w:rPr>
            </w:pPr>
            <w:r w:rsidRPr="00032E93">
              <w:rPr>
                <w:sz w:val="24"/>
                <w:szCs w:val="24"/>
              </w:rPr>
              <w:t xml:space="preserve">                IF ( v_errorcountp1 = c_errorcountp1 ) THEN</w:t>
            </w:r>
          </w:p>
          <w:p w:rsidR="00032E93" w:rsidRPr="00032E93" w:rsidRDefault="00032E93" w:rsidP="00032E93">
            <w:pPr>
              <w:pStyle w:val="ListParagraph"/>
              <w:rPr>
                <w:sz w:val="24"/>
                <w:szCs w:val="24"/>
              </w:rPr>
            </w:pPr>
            <w:r w:rsidRPr="00032E93">
              <w:rPr>
                <w:sz w:val="24"/>
                <w:szCs w:val="24"/>
              </w:rPr>
              <w:t xml:space="preserve">                    GOTO insertzdoep1;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---ITR-3 ZCONVINDPOL must be blank</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 TRIM(obj_mbrindp1.zconvindpol) IS NOT NULL AND ( trim(obj_mbrindp1.cnttypind) &lt;&gt; 'M' ) ) THEN</w:t>
            </w:r>
          </w:p>
          <w:p w:rsidR="00032E93" w:rsidRPr="00032E93" w:rsidRDefault="00032E93" w:rsidP="00032E93">
            <w:pPr>
              <w:pStyle w:val="ListParagraph"/>
              <w:rPr>
                <w:sz w:val="24"/>
                <w:szCs w:val="24"/>
              </w:rPr>
            </w:pPr>
            <w:r w:rsidRPr="00032E93">
              <w:rPr>
                <w:sz w:val="24"/>
                <w:szCs w:val="24"/>
              </w:rPr>
              <w:t xml:space="preserve">                v_isanyerrorp1 := 'Y';</w:t>
            </w:r>
          </w:p>
          <w:p w:rsidR="00032E93" w:rsidRPr="00032E93" w:rsidRDefault="00032E93" w:rsidP="00032E93">
            <w:pPr>
              <w:pStyle w:val="ListParagraph"/>
              <w:rPr>
                <w:sz w:val="24"/>
                <w:szCs w:val="24"/>
              </w:rPr>
            </w:pPr>
            <w:r w:rsidRPr="00032E93">
              <w:rPr>
                <w:sz w:val="24"/>
                <w:szCs w:val="24"/>
              </w:rPr>
              <w:t xml:space="preserve">                v_errorcountp1 := v_errorcountp1 + 1;</w:t>
            </w:r>
          </w:p>
          <w:p w:rsidR="00032E93" w:rsidRPr="00032E93" w:rsidRDefault="00032E93" w:rsidP="00032E93">
            <w:pPr>
              <w:pStyle w:val="ListParagraph"/>
              <w:rPr>
                <w:sz w:val="24"/>
                <w:szCs w:val="24"/>
              </w:rPr>
            </w:pPr>
            <w:r w:rsidRPr="00032E93">
              <w:rPr>
                <w:sz w:val="24"/>
                <w:szCs w:val="24"/>
              </w:rPr>
              <w:t xml:space="preserve">                t_ercodep1(v_errorcountp1) := c_z093;</w:t>
            </w:r>
          </w:p>
          <w:p w:rsidR="00032E93" w:rsidRPr="00032E93" w:rsidRDefault="00032E93" w:rsidP="00032E93">
            <w:pPr>
              <w:pStyle w:val="ListParagraph"/>
              <w:rPr>
                <w:sz w:val="24"/>
                <w:szCs w:val="24"/>
              </w:rPr>
            </w:pPr>
            <w:r w:rsidRPr="00032E93">
              <w:rPr>
                <w:sz w:val="24"/>
                <w:szCs w:val="24"/>
              </w:rPr>
              <w:t xml:space="preserve">                t_errorfieldp1(v_errorcountp1) := 'ZCONVINDPO';</w:t>
            </w:r>
          </w:p>
          <w:p w:rsidR="00032E93" w:rsidRPr="00032E93" w:rsidRDefault="00032E93" w:rsidP="00032E93">
            <w:pPr>
              <w:pStyle w:val="ListParagraph"/>
              <w:rPr>
                <w:sz w:val="24"/>
                <w:szCs w:val="24"/>
              </w:rPr>
            </w:pPr>
            <w:r w:rsidRPr="00032E93">
              <w:rPr>
                <w:sz w:val="24"/>
                <w:szCs w:val="24"/>
              </w:rPr>
              <w:t xml:space="preserve">                t_errormsgp1(v_errorcountp1) := o_errortext(c_z093);</w:t>
            </w:r>
          </w:p>
          <w:p w:rsidR="00032E93" w:rsidRPr="00032E93" w:rsidRDefault="00032E93" w:rsidP="00032E93">
            <w:pPr>
              <w:pStyle w:val="ListParagraph"/>
              <w:rPr>
                <w:sz w:val="24"/>
                <w:szCs w:val="24"/>
              </w:rPr>
            </w:pPr>
            <w:r w:rsidRPr="00032E93">
              <w:rPr>
                <w:sz w:val="24"/>
                <w:szCs w:val="24"/>
              </w:rPr>
              <w:t xml:space="preserve">                t_errorfieldvalp1(v_errorcountp1) := obj_mbrindp1.zconvindpol;</w:t>
            </w:r>
          </w:p>
          <w:p w:rsidR="00032E93" w:rsidRPr="00032E93" w:rsidRDefault="00032E93" w:rsidP="00032E93">
            <w:pPr>
              <w:pStyle w:val="ListParagraph"/>
              <w:rPr>
                <w:sz w:val="24"/>
                <w:szCs w:val="24"/>
              </w:rPr>
            </w:pPr>
            <w:r w:rsidRPr="00032E93">
              <w:rPr>
                <w:sz w:val="24"/>
                <w:szCs w:val="24"/>
              </w:rPr>
              <w:t xml:space="preserve">                t_errorprogramp1(v_errorcountp1) := i_schedulename;</w:t>
            </w:r>
          </w:p>
          <w:p w:rsidR="00032E93" w:rsidRPr="00032E93" w:rsidRDefault="00032E93" w:rsidP="00032E93">
            <w:pPr>
              <w:pStyle w:val="ListParagraph"/>
              <w:rPr>
                <w:sz w:val="24"/>
                <w:szCs w:val="24"/>
              </w:rPr>
            </w:pPr>
            <w:r w:rsidRPr="00032E93">
              <w:rPr>
                <w:sz w:val="24"/>
                <w:szCs w:val="24"/>
              </w:rPr>
              <w:t xml:space="preserve">                IF ( v_errorcountp1 = c_errorcountp1 ) THEN</w:t>
            </w:r>
          </w:p>
          <w:p w:rsidR="00032E93" w:rsidRPr="00032E93" w:rsidRDefault="00032E93" w:rsidP="00032E93">
            <w:pPr>
              <w:pStyle w:val="ListParagraph"/>
              <w:rPr>
                <w:sz w:val="24"/>
                <w:szCs w:val="24"/>
              </w:rPr>
            </w:pPr>
            <w:r w:rsidRPr="00032E93">
              <w:rPr>
                <w:sz w:val="24"/>
                <w:szCs w:val="24"/>
              </w:rPr>
              <w:t xml:space="preserve">                    GOTO insertzdoep1;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/*---ITR-3  ZCONVINDPOL is invalid  ---As removed in TSD</w:t>
            </w:r>
          </w:p>
          <w:p w:rsidR="00032E93" w:rsidRPr="00032E93" w:rsidRDefault="00032E93" w:rsidP="00032E93">
            <w:pPr>
              <w:pStyle w:val="ListParagraph"/>
              <w:rPr>
                <w:sz w:val="24"/>
                <w:szCs w:val="24"/>
              </w:rPr>
            </w:pPr>
            <w:r w:rsidRPr="00032E93">
              <w:rPr>
                <w:sz w:val="24"/>
                <w:szCs w:val="24"/>
              </w:rPr>
              <w:t xml:space="preserve">    IF (TRIM(obj_mbrindp1.ZCONVINDPOL) IS NOT NULL AND</w:t>
            </w:r>
          </w:p>
          <w:p w:rsidR="00032E93" w:rsidRPr="00032E93" w:rsidRDefault="00032E93" w:rsidP="00032E93">
            <w:pPr>
              <w:pStyle w:val="ListParagraph"/>
              <w:rPr>
                <w:sz w:val="24"/>
                <w:szCs w:val="24"/>
              </w:rPr>
            </w:pPr>
            <w:r w:rsidRPr="00032E93">
              <w:rPr>
                <w:sz w:val="24"/>
                <w:szCs w:val="24"/>
              </w:rPr>
              <w:t xml:space="preserve">    (TRIM(obj_mbrindp1.cnttypind) = 'M')) THEN</w:t>
            </w:r>
          </w:p>
          <w:p w:rsidR="00032E93" w:rsidRPr="00032E93" w:rsidRDefault="00032E93" w:rsidP="00032E93">
            <w:pPr>
              <w:pStyle w:val="ListParagraph"/>
              <w:rPr>
                <w:sz w:val="24"/>
                <w:szCs w:val="24"/>
              </w:rPr>
            </w:pPr>
            <w:r w:rsidRPr="00032E93">
              <w:rPr>
                <w:sz w:val="24"/>
                <w:szCs w:val="24"/>
              </w:rPr>
              <w:t xml:space="preserve">    select count(*)</w:t>
            </w:r>
          </w:p>
          <w:p w:rsidR="00032E93" w:rsidRPr="00032E93" w:rsidRDefault="00032E93" w:rsidP="00032E93">
            <w:pPr>
              <w:pStyle w:val="ListParagraph"/>
              <w:rPr>
                <w:sz w:val="24"/>
                <w:szCs w:val="24"/>
              </w:rPr>
            </w:pPr>
            <w:r w:rsidRPr="00032E93">
              <w:rPr>
                <w:sz w:val="24"/>
                <w:szCs w:val="24"/>
              </w:rPr>
              <w:t xml:space="preserve">    into v_ismasterplmig</w:t>
            </w:r>
          </w:p>
          <w:p w:rsidR="00032E93" w:rsidRPr="00032E93" w:rsidRDefault="00032E93" w:rsidP="00032E93">
            <w:pPr>
              <w:pStyle w:val="ListParagraph"/>
              <w:rPr>
                <w:sz w:val="24"/>
                <w:szCs w:val="24"/>
              </w:rPr>
            </w:pPr>
            <w:r w:rsidRPr="00032E93">
              <w:rPr>
                <w:sz w:val="24"/>
                <w:szCs w:val="24"/>
              </w:rPr>
              <w:t xml:space="preserve">    from GCHD</w:t>
            </w:r>
          </w:p>
          <w:p w:rsidR="00032E93" w:rsidRPr="00032E93" w:rsidRDefault="00032E93" w:rsidP="00032E93">
            <w:pPr>
              <w:pStyle w:val="ListParagraph"/>
              <w:rPr>
                <w:sz w:val="24"/>
                <w:szCs w:val="24"/>
              </w:rPr>
            </w:pPr>
            <w:r w:rsidRPr="00032E93">
              <w:rPr>
                <w:sz w:val="24"/>
                <w:szCs w:val="24"/>
              </w:rPr>
              <w:t xml:space="preserve">    where TRIM(CHDRNUM) = TRIM(obj_mbrindp1.ZCONVINDPOL);</w:t>
            </w:r>
          </w:p>
          <w:p w:rsidR="00032E93" w:rsidRPr="00032E93" w:rsidRDefault="00032E93" w:rsidP="00032E93">
            <w:pPr>
              <w:pStyle w:val="ListParagraph"/>
              <w:rPr>
                <w:sz w:val="24"/>
                <w:szCs w:val="24"/>
              </w:rPr>
            </w:pPr>
            <w:r w:rsidRPr="00032E93">
              <w:rPr>
                <w:sz w:val="24"/>
                <w:szCs w:val="24"/>
              </w:rPr>
              <w:t xml:space="preserve">    IF TRIM(v_ismasterplmig) &lt; 1 THEN</w:t>
            </w:r>
          </w:p>
          <w:p w:rsidR="00032E93" w:rsidRPr="00032E93" w:rsidRDefault="00032E93" w:rsidP="00032E93">
            <w:pPr>
              <w:pStyle w:val="ListParagraph"/>
              <w:rPr>
                <w:sz w:val="24"/>
                <w:szCs w:val="24"/>
              </w:rPr>
            </w:pPr>
            <w:r w:rsidRPr="00032E93">
              <w:rPr>
                <w:sz w:val="24"/>
                <w:szCs w:val="24"/>
              </w:rPr>
              <w:t xml:space="preserve">    v_isAnyErrorp1 := 'Y';</w:t>
            </w:r>
          </w:p>
          <w:p w:rsidR="00032E93" w:rsidRPr="00032E93" w:rsidRDefault="00032E93" w:rsidP="00032E93">
            <w:pPr>
              <w:pStyle w:val="ListParagraph"/>
              <w:rPr>
                <w:sz w:val="24"/>
                <w:szCs w:val="24"/>
              </w:rPr>
            </w:pPr>
            <w:r w:rsidRPr="00032E93">
              <w:rPr>
                <w:sz w:val="24"/>
                <w:szCs w:val="24"/>
              </w:rPr>
              <w:t xml:space="preserve">    v_errorCountp1 := v_errorCountp1 + 1;</w:t>
            </w:r>
          </w:p>
          <w:p w:rsidR="00032E93" w:rsidRPr="00032E93" w:rsidRDefault="00032E93" w:rsidP="00032E93">
            <w:pPr>
              <w:pStyle w:val="ListParagraph"/>
              <w:rPr>
                <w:sz w:val="24"/>
                <w:szCs w:val="24"/>
              </w:rPr>
            </w:pPr>
            <w:r w:rsidRPr="00032E93">
              <w:rPr>
                <w:sz w:val="24"/>
                <w:szCs w:val="24"/>
              </w:rPr>
              <w:t xml:space="preserve">    t_ercodep1(v_errorCountp1) := C_Z120;</w:t>
            </w:r>
          </w:p>
          <w:p w:rsidR="00032E93" w:rsidRPr="00032E93" w:rsidRDefault="00032E93" w:rsidP="00032E93">
            <w:pPr>
              <w:pStyle w:val="ListParagraph"/>
              <w:rPr>
                <w:sz w:val="24"/>
                <w:szCs w:val="24"/>
              </w:rPr>
            </w:pPr>
            <w:r w:rsidRPr="00032E93">
              <w:rPr>
                <w:sz w:val="24"/>
                <w:szCs w:val="24"/>
              </w:rPr>
              <w:t xml:space="preserve">    t_errorfieldp1(v_errorCountp1) := 'ZCONVINDPOL';</w:t>
            </w:r>
          </w:p>
          <w:p w:rsidR="00032E93" w:rsidRPr="00032E93" w:rsidRDefault="00032E93" w:rsidP="00032E93">
            <w:pPr>
              <w:pStyle w:val="ListParagraph"/>
              <w:rPr>
                <w:sz w:val="24"/>
                <w:szCs w:val="24"/>
              </w:rPr>
            </w:pPr>
            <w:r w:rsidRPr="00032E93">
              <w:rPr>
                <w:sz w:val="24"/>
                <w:szCs w:val="24"/>
              </w:rPr>
              <w:t xml:space="preserve">    t_errormsgp1(v_errorCountp1) := o_errortext(C_Z120);</w:t>
            </w:r>
          </w:p>
          <w:p w:rsidR="00032E93" w:rsidRPr="00032E93" w:rsidRDefault="00032E93" w:rsidP="00032E93">
            <w:pPr>
              <w:pStyle w:val="ListParagraph"/>
              <w:rPr>
                <w:sz w:val="24"/>
                <w:szCs w:val="24"/>
              </w:rPr>
            </w:pPr>
            <w:r w:rsidRPr="00032E93">
              <w:rPr>
                <w:sz w:val="24"/>
                <w:szCs w:val="24"/>
              </w:rPr>
              <w:t xml:space="preserve">    t_errorfieldvalp1(v_errorCountp1) := obj_mbrindp1.ZCONVINDPOL;</w:t>
            </w:r>
          </w:p>
          <w:p w:rsidR="00032E93" w:rsidRPr="00032E93" w:rsidRDefault="00032E93" w:rsidP="00032E93">
            <w:pPr>
              <w:pStyle w:val="ListParagraph"/>
              <w:rPr>
                <w:sz w:val="24"/>
                <w:szCs w:val="24"/>
              </w:rPr>
            </w:pPr>
            <w:r w:rsidRPr="00032E93">
              <w:rPr>
                <w:sz w:val="24"/>
                <w:szCs w:val="24"/>
              </w:rPr>
              <w:t xml:space="preserve">    t_errorprogramp1(v_errorCountp1) := i_scheduleName;</w:t>
            </w:r>
          </w:p>
          <w:p w:rsidR="00032E93" w:rsidRPr="00032E93" w:rsidRDefault="00032E93" w:rsidP="00032E93">
            <w:pPr>
              <w:pStyle w:val="ListParagraph"/>
              <w:rPr>
                <w:sz w:val="24"/>
                <w:szCs w:val="24"/>
              </w:rPr>
            </w:pPr>
            <w:r w:rsidRPr="00032E93">
              <w:rPr>
                <w:sz w:val="24"/>
                <w:szCs w:val="24"/>
              </w:rPr>
              <w:t xml:space="preserve">    IF (v_errorCountp1 = C_ERRORCOUNTP1) THEN</w:t>
            </w:r>
          </w:p>
          <w:p w:rsidR="00032E93" w:rsidRPr="00032E93" w:rsidRDefault="00032E93" w:rsidP="00032E93">
            <w:pPr>
              <w:pStyle w:val="ListParagraph"/>
              <w:rPr>
                <w:sz w:val="24"/>
                <w:szCs w:val="24"/>
              </w:rPr>
            </w:pPr>
            <w:r w:rsidRPr="00032E93">
              <w:rPr>
                <w:sz w:val="24"/>
                <w:szCs w:val="24"/>
              </w:rPr>
              <w:t xml:space="preserve">    GOTO insertzdoep1;</w:t>
            </w:r>
          </w:p>
          <w:p w:rsidR="00032E93" w:rsidRPr="00032E93" w:rsidRDefault="00032E93" w:rsidP="00032E93">
            <w:pPr>
              <w:pStyle w:val="ListParagraph"/>
              <w:rPr>
                <w:sz w:val="24"/>
                <w:szCs w:val="24"/>
              </w:rPr>
            </w:pPr>
            <w:r w:rsidRPr="00032E93">
              <w:rPr>
                <w:sz w:val="24"/>
                <w:szCs w:val="24"/>
              </w:rPr>
              <w:lastRenderedPageBreak/>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--ITR-3  OLDPOLNUM Old Pol No must be blank-</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 TRIM(obj_mbrindp1.oldpolnum) IS NOT NULL AND ( trim(obj_mbrindp1.cnttypind) &lt;&gt; 'I' ) ) THEN</w:t>
            </w:r>
          </w:p>
          <w:p w:rsidR="00032E93" w:rsidRPr="00032E93" w:rsidRDefault="00032E93" w:rsidP="00032E93">
            <w:pPr>
              <w:pStyle w:val="ListParagraph"/>
              <w:rPr>
                <w:sz w:val="24"/>
                <w:szCs w:val="24"/>
              </w:rPr>
            </w:pPr>
            <w:r w:rsidRPr="00032E93">
              <w:rPr>
                <w:sz w:val="24"/>
                <w:szCs w:val="24"/>
              </w:rPr>
              <w:t xml:space="preserve">                v_isanyerrorp1 := 'Y';</w:t>
            </w:r>
          </w:p>
          <w:p w:rsidR="00032E93" w:rsidRPr="00032E93" w:rsidRDefault="00032E93" w:rsidP="00032E93">
            <w:pPr>
              <w:pStyle w:val="ListParagraph"/>
              <w:rPr>
                <w:sz w:val="24"/>
                <w:szCs w:val="24"/>
              </w:rPr>
            </w:pPr>
            <w:r w:rsidRPr="00032E93">
              <w:rPr>
                <w:sz w:val="24"/>
                <w:szCs w:val="24"/>
              </w:rPr>
              <w:t xml:space="preserve">                v_errorcountp1 := v_errorcountp1 + 1;</w:t>
            </w:r>
          </w:p>
          <w:p w:rsidR="00032E93" w:rsidRPr="00032E93" w:rsidRDefault="00032E93" w:rsidP="00032E93">
            <w:pPr>
              <w:pStyle w:val="ListParagraph"/>
              <w:rPr>
                <w:sz w:val="24"/>
                <w:szCs w:val="24"/>
              </w:rPr>
            </w:pPr>
            <w:r w:rsidRPr="00032E93">
              <w:rPr>
                <w:sz w:val="24"/>
                <w:szCs w:val="24"/>
              </w:rPr>
              <w:t xml:space="preserve">                t_ercodep1(v_errorcountp1) := c_z095;</w:t>
            </w:r>
          </w:p>
          <w:p w:rsidR="00032E93" w:rsidRPr="00032E93" w:rsidRDefault="00032E93" w:rsidP="00032E93">
            <w:pPr>
              <w:pStyle w:val="ListParagraph"/>
              <w:rPr>
                <w:sz w:val="24"/>
                <w:szCs w:val="24"/>
              </w:rPr>
            </w:pPr>
            <w:r w:rsidRPr="00032E93">
              <w:rPr>
                <w:sz w:val="24"/>
                <w:szCs w:val="24"/>
              </w:rPr>
              <w:t xml:space="preserve">                t_errorfieldp1(v_errorcountp1) := 'OLDPOLNUM';</w:t>
            </w:r>
          </w:p>
          <w:p w:rsidR="00032E93" w:rsidRPr="00032E93" w:rsidRDefault="00032E93" w:rsidP="00032E93">
            <w:pPr>
              <w:pStyle w:val="ListParagraph"/>
              <w:rPr>
                <w:sz w:val="24"/>
                <w:szCs w:val="24"/>
              </w:rPr>
            </w:pPr>
            <w:r w:rsidRPr="00032E93">
              <w:rPr>
                <w:sz w:val="24"/>
                <w:szCs w:val="24"/>
              </w:rPr>
              <w:t xml:space="preserve">                t_errormsgp1(v_errorcountp1) := o_errortext(c_z095);</w:t>
            </w:r>
          </w:p>
          <w:p w:rsidR="00032E93" w:rsidRPr="00032E93" w:rsidRDefault="00032E93" w:rsidP="00032E93">
            <w:pPr>
              <w:pStyle w:val="ListParagraph"/>
              <w:rPr>
                <w:sz w:val="24"/>
                <w:szCs w:val="24"/>
              </w:rPr>
            </w:pPr>
            <w:r w:rsidRPr="00032E93">
              <w:rPr>
                <w:sz w:val="24"/>
                <w:szCs w:val="24"/>
              </w:rPr>
              <w:t xml:space="preserve">                t_errorfieldvalp1(v_errorcountp1) := obj_mbrindp1.oldpolnum;</w:t>
            </w:r>
          </w:p>
          <w:p w:rsidR="00032E93" w:rsidRPr="00032E93" w:rsidRDefault="00032E93" w:rsidP="00032E93">
            <w:pPr>
              <w:pStyle w:val="ListParagraph"/>
              <w:rPr>
                <w:sz w:val="24"/>
                <w:szCs w:val="24"/>
              </w:rPr>
            </w:pPr>
            <w:r w:rsidRPr="00032E93">
              <w:rPr>
                <w:sz w:val="24"/>
                <w:szCs w:val="24"/>
              </w:rPr>
              <w:t xml:space="preserve">                t_errorprogramp1(v_errorcountp1) := i_schedulename;</w:t>
            </w:r>
          </w:p>
          <w:p w:rsidR="00032E93" w:rsidRPr="00032E93" w:rsidRDefault="00032E93" w:rsidP="00032E93">
            <w:pPr>
              <w:pStyle w:val="ListParagraph"/>
              <w:rPr>
                <w:sz w:val="24"/>
                <w:szCs w:val="24"/>
              </w:rPr>
            </w:pPr>
            <w:r w:rsidRPr="00032E93">
              <w:rPr>
                <w:sz w:val="24"/>
                <w:szCs w:val="24"/>
              </w:rPr>
              <w:t xml:space="preserve">                IF ( v_errorcountp1 = c_errorcountp1 ) THEN</w:t>
            </w:r>
          </w:p>
          <w:p w:rsidR="00032E93" w:rsidRPr="00032E93" w:rsidRDefault="00032E93" w:rsidP="00032E93">
            <w:pPr>
              <w:pStyle w:val="ListParagraph"/>
              <w:rPr>
                <w:sz w:val="24"/>
                <w:szCs w:val="24"/>
              </w:rPr>
            </w:pPr>
            <w:r w:rsidRPr="00032E93">
              <w:rPr>
                <w:sz w:val="24"/>
                <w:szCs w:val="24"/>
              </w:rPr>
              <w:t xml:space="preserve">                    GOTO insertzdoep1;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  --ITR-3  OLDPOLNUM Invalid Old Policy No. ---As removed in TSD</w:t>
            </w:r>
          </w:p>
          <w:p w:rsidR="00032E93" w:rsidRPr="00032E93" w:rsidRDefault="00032E93" w:rsidP="00032E93">
            <w:pPr>
              <w:pStyle w:val="ListParagraph"/>
              <w:rPr>
                <w:sz w:val="24"/>
                <w:szCs w:val="24"/>
              </w:rPr>
            </w:pPr>
            <w:r w:rsidRPr="00032E93">
              <w:rPr>
                <w:sz w:val="24"/>
                <w:szCs w:val="24"/>
              </w:rPr>
              <w:t xml:space="preserve">    IF (TRIM(obj_mbrindp1.OLDPOLNUM) IS NOT NULL AND</w:t>
            </w:r>
          </w:p>
          <w:p w:rsidR="00032E93" w:rsidRPr="00032E93" w:rsidRDefault="00032E93" w:rsidP="00032E93">
            <w:pPr>
              <w:pStyle w:val="ListParagraph"/>
              <w:rPr>
                <w:sz w:val="24"/>
                <w:szCs w:val="24"/>
              </w:rPr>
            </w:pPr>
            <w:r w:rsidRPr="00032E93">
              <w:rPr>
                <w:sz w:val="24"/>
                <w:szCs w:val="24"/>
              </w:rPr>
              <w:t xml:space="preserve">    (TRIM(obj_mbrindp1.cnttypind) = 'I')) THEN</w:t>
            </w:r>
          </w:p>
          <w:p w:rsidR="00032E93" w:rsidRPr="00032E93" w:rsidRDefault="00032E93" w:rsidP="00032E93">
            <w:pPr>
              <w:pStyle w:val="ListParagraph"/>
              <w:rPr>
                <w:sz w:val="24"/>
                <w:szCs w:val="24"/>
              </w:rPr>
            </w:pPr>
            <w:r w:rsidRPr="00032E93">
              <w:rPr>
                <w:sz w:val="24"/>
                <w:szCs w:val="24"/>
              </w:rPr>
              <w:t xml:space="preserve">    select count(*)</w:t>
            </w:r>
          </w:p>
          <w:p w:rsidR="00032E93" w:rsidRPr="00032E93" w:rsidRDefault="00032E93" w:rsidP="00032E93">
            <w:pPr>
              <w:pStyle w:val="ListParagraph"/>
              <w:rPr>
                <w:sz w:val="24"/>
                <w:szCs w:val="24"/>
              </w:rPr>
            </w:pPr>
            <w:r w:rsidRPr="00032E93">
              <w:rPr>
                <w:sz w:val="24"/>
                <w:szCs w:val="24"/>
              </w:rPr>
              <w:t xml:space="preserve">    into v_ismasterplmig</w:t>
            </w:r>
          </w:p>
          <w:p w:rsidR="00032E93" w:rsidRPr="00032E93" w:rsidRDefault="00032E93" w:rsidP="00032E93">
            <w:pPr>
              <w:pStyle w:val="ListParagraph"/>
              <w:rPr>
                <w:sz w:val="24"/>
                <w:szCs w:val="24"/>
              </w:rPr>
            </w:pPr>
            <w:r w:rsidRPr="00032E93">
              <w:rPr>
                <w:sz w:val="24"/>
                <w:szCs w:val="24"/>
              </w:rPr>
              <w:t xml:space="preserve">    from GCHD</w:t>
            </w:r>
          </w:p>
          <w:p w:rsidR="00032E93" w:rsidRPr="00032E93" w:rsidRDefault="00032E93" w:rsidP="00032E93">
            <w:pPr>
              <w:pStyle w:val="ListParagraph"/>
              <w:rPr>
                <w:sz w:val="24"/>
                <w:szCs w:val="24"/>
              </w:rPr>
            </w:pPr>
            <w:r w:rsidRPr="00032E93">
              <w:rPr>
                <w:sz w:val="24"/>
                <w:szCs w:val="24"/>
              </w:rPr>
              <w:t xml:space="preserve">    where TRIM(CHDRNUM) = TRIM(obj_mbrindp1.OLDPOLNUM);</w:t>
            </w:r>
          </w:p>
          <w:p w:rsidR="00032E93" w:rsidRPr="00032E93" w:rsidRDefault="00032E93" w:rsidP="00032E93">
            <w:pPr>
              <w:pStyle w:val="ListParagraph"/>
              <w:rPr>
                <w:sz w:val="24"/>
                <w:szCs w:val="24"/>
              </w:rPr>
            </w:pPr>
            <w:r w:rsidRPr="00032E93">
              <w:rPr>
                <w:sz w:val="24"/>
                <w:szCs w:val="24"/>
              </w:rPr>
              <w:t xml:space="preserve">    IF TRIM(v_ismasterplmig) &lt; 1 THEN</w:t>
            </w:r>
          </w:p>
          <w:p w:rsidR="00032E93" w:rsidRPr="00032E93" w:rsidRDefault="00032E93" w:rsidP="00032E93">
            <w:pPr>
              <w:pStyle w:val="ListParagraph"/>
              <w:rPr>
                <w:sz w:val="24"/>
                <w:szCs w:val="24"/>
              </w:rPr>
            </w:pPr>
            <w:r w:rsidRPr="00032E93">
              <w:rPr>
                <w:sz w:val="24"/>
                <w:szCs w:val="24"/>
              </w:rPr>
              <w:t xml:space="preserve">    v_isAnyErrorp1 := 'Y';</w:t>
            </w:r>
          </w:p>
          <w:p w:rsidR="00032E93" w:rsidRPr="00032E93" w:rsidRDefault="00032E93" w:rsidP="00032E93">
            <w:pPr>
              <w:pStyle w:val="ListParagraph"/>
              <w:rPr>
                <w:sz w:val="24"/>
                <w:szCs w:val="24"/>
              </w:rPr>
            </w:pPr>
            <w:r w:rsidRPr="00032E93">
              <w:rPr>
                <w:sz w:val="24"/>
                <w:szCs w:val="24"/>
              </w:rPr>
              <w:t xml:space="preserve">    v_errorCountp1 := v_errorCountp1 + 1;</w:t>
            </w:r>
          </w:p>
          <w:p w:rsidR="00032E93" w:rsidRPr="00032E93" w:rsidRDefault="00032E93" w:rsidP="00032E93">
            <w:pPr>
              <w:pStyle w:val="ListParagraph"/>
              <w:rPr>
                <w:sz w:val="24"/>
                <w:szCs w:val="24"/>
              </w:rPr>
            </w:pPr>
            <w:r w:rsidRPr="00032E93">
              <w:rPr>
                <w:sz w:val="24"/>
                <w:szCs w:val="24"/>
              </w:rPr>
              <w:t xml:space="preserve">    t_ercodep1(v_errorCountp1) := C_Z094;</w:t>
            </w:r>
          </w:p>
          <w:p w:rsidR="00032E93" w:rsidRPr="00032E93" w:rsidRDefault="00032E93" w:rsidP="00032E93">
            <w:pPr>
              <w:pStyle w:val="ListParagraph"/>
              <w:rPr>
                <w:sz w:val="24"/>
                <w:szCs w:val="24"/>
              </w:rPr>
            </w:pPr>
            <w:r w:rsidRPr="00032E93">
              <w:rPr>
                <w:sz w:val="24"/>
                <w:szCs w:val="24"/>
              </w:rPr>
              <w:t xml:space="preserve">    t_errorfieldp1(v_errorCountp1) := 'OLDPOLNUM';</w:t>
            </w:r>
          </w:p>
          <w:p w:rsidR="00032E93" w:rsidRPr="00032E93" w:rsidRDefault="00032E93" w:rsidP="00032E93">
            <w:pPr>
              <w:pStyle w:val="ListParagraph"/>
              <w:rPr>
                <w:sz w:val="24"/>
                <w:szCs w:val="24"/>
              </w:rPr>
            </w:pPr>
            <w:r w:rsidRPr="00032E93">
              <w:rPr>
                <w:sz w:val="24"/>
                <w:szCs w:val="24"/>
              </w:rPr>
              <w:t xml:space="preserve">    t_errormsgp1(v_errorCountp1) := o_errortext(C_Z094);</w:t>
            </w:r>
          </w:p>
          <w:p w:rsidR="00032E93" w:rsidRPr="00032E93" w:rsidRDefault="00032E93" w:rsidP="00032E93">
            <w:pPr>
              <w:pStyle w:val="ListParagraph"/>
              <w:rPr>
                <w:sz w:val="24"/>
                <w:szCs w:val="24"/>
              </w:rPr>
            </w:pPr>
            <w:r w:rsidRPr="00032E93">
              <w:rPr>
                <w:sz w:val="24"/>
                <w:szCs w:val="24"/>
              </w:rPr>
              <w:t xml:space="preserve">    t_errorfieldvalp1(v_errorCountp1) := obj_mbrindp1.OLDPOLNUM;</w:t>
            </w:r>
          </w:p>
          <w:p w:rsidR="00032E93" w:rsidRPr="00032E93" w:rsidRDefault="00032E93" w:rsidP="00032E93">
            <w:pPr>
              <w:pStyle w:val="ListParagraph"/>
              <w:rPr>
                <w:sz w:val="24"/>
                <w:szCs w:val="24"/>
              </w:rPr>
            </w:pPr>
            <w:r w:rsidRPr="00032E93">
              <w:rPr>
                <w:sz w:val="24"/>
                <w:szCs w:val="24"/>
              </w:rPr>
              <w:t xml:space="preserve">    t_errorprogramp1(v_errorCountp1) := i_scheduleName;</w:t>
            </w:r>
          </w:p>
          <w:p w:rsidR="00032E93" w:rsidRPr="00032E93" w:rsidRDefault="00032E93" w:rsidP="00032E93">
            <w:pPr>
              <w:pStyle w:val="ListParagraph"/>
              <w:rPr>
                <w:sz w:val="24"/>
                <w:szCs w:val="24"/>
              </w:rPr>
            </w:pPr>
            <w:r w:rsidRPr="00032E93">
              <w:rPr>
                <w:sz w:val="24"/>
                <w:szCs w:val="24"/>
              </w:rPr>
              <w:t xml:space="preserve">    IF (v_errorCountp1 = C_ERRORCOUNTP1) THEN</w:t>
            </w:r>
          </w:p>
          <w:p w:rsidR="00032E93" w:rsidRPr="00032E93" w:rsidRDefault="00032E93" w:rsidP="00032E93">
            <w:pPr>
              <w:pStyle w:val="ListParagraph"/>
              <w:rPr>
                <w:sz w:val="24"/>
                <w:szCs w:val="24"/>
              </w:rPr>
            </w:pPr>
            <w:r w:rsidRPr="00032E93">
              <w:rPr>
                <w:sz w:val="24"/>
                <w:szCs w:val="24"/>
              </w:rPr>
              <w:t xml:space="preserve">    GOTO insertzdoep1;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--ITR-3  TREFNUM TREFNUM is invalid</w:t>
            </w:r>
          </w:p>
          <w:p w:rsidR="00032E93" w:rsidRPr="00032E93" w:rsidRDefault="00032E93" w:rsidP="00032E93">
            <w:pPr>
              <w:pStyle w:val="ListParagraph"/>
              <w:rPr>
                <w:sz w:val="24"/>
                <w:szCs w:val="24"/>
              </w:rPr>
            </w:pPr>
            <w:r w:rsidRPr="00032E93">
              <w:rPr>
                <w:sz w:val="24"/>
                <w:szCs w:val="24"/>
              </w:rPr>
              <w:t xml:space="preserve">    ---SIT bug changes</w:t>
            </w:r>
          </w:p>
          <w:p w:rsidR="00032E93" w:rsidRPr="00032E93" w:rsidRDefault="00032E93" w:rsidP="00032E93">
            <w:pPr>
              <w:pStyle w:val="ListParagraph"/>
              <w:rPr>
                <w:sz w:val="24"/>
                <w:szCs w:val="24"/>
              </w:rPr>
            </w:pPr>
            <w:r w:rsidRPr="00032E93">
              <w:rPr>
                <w:sz w:val="24"/>
                <w:szCs w:val="24"/>
              </w:rPr>
              <w:t xml:space="preserve">    /* IF (TRIM(obj_mbrindp1.TREFNUM) IS NOT NULL) THEN</w:t>
            </w:r>
          </w:p>
          <w:p w:rsidR="00032E93" w:rsidRPr="00032E93" w:rsidRDefault="00032E93" w:rsidP="00032E93">
            <w:pPr>
              <w:pStyle w:val="ListParagraph"/>
              <w:rPr>
                <w:sz w:val="24"/>
                <w:szCs w:val="24"/>
              </w:rPr>
            </w:pPr>
            <w:r w:rsidRPr="00032E93">
              <w:rPr>
                <w:sz w:val="24"/>
                <w:szCs w:val="24"/>
              </w:rPr>
              <w:t xml:space="preserve">    select count(*)</w:t>
            </w:r>
          </w:p>
          <w:p w:rsidR="00032E93" w:rsidRPr="00032E93" w:rsidRDefault="00032E93" w:rsidP="00032E93">
            <w:pPr>
              <w:pStyle w:val="ListParagraph"/>
              <w:rPr>
                <w:sz w:val="24"/>
                <w:szCs w:val="24"/>
              </w:rPr>
            </w:pPr>
            <w:r w:rsidRPr="00032E93">
              <w:rPr>
                <w:sz w:val="24"/>
                <w:szCs w:val="24"/>
              </w:rPr>
              <w:t xml:space="preserve">    into v_ismasterplmig</w:t>
            </w:r>
          </w:p>
          <w:p w:rsidR="00032E93" w:rsidRPr="00032E93" w:rsidRDefault="00032E93" w:rsidP="00032E93">
            <w:pPr>
              <w:pStyle w:val="ListParagraph"/>
              <w:rPr>
                <w:sz w:val="24"/>
                <w:szCs w:val="24"/>
              </w:rPr>
            </w:pPr>
            <w:r w:rsidRPr="00032E93">
              <w:rPr>
                <w:sz w:val="24"/>
                <w:szCs w:val="24"/>
              </w:rPr>
              <w:lastRenderedPageBreak/>
              <w:t xml:space="preserve">    from GCHD</w:t>
            </w:r>
          </w:p>
          <w:p w:rsidR="00032E93" w:rsidRPr="00032E93" w:rsidRDefault="00032E93" w:rsidP="00032E93">
            <w:pPr>
              <w:pStyle w:val="ListParagraph"/>
              <w:rPr>
                <w:sz w:val="24"/>
                <w:szCs w:val="24"/>
              </w:rPr>
            </w:pPr>
            <w:r w:rsidRPr="00032E93">
              <w:rPr>
                <w:sz w:val="24"/>
                <w:szCs w:val="24"/>
              </w:rPr>
              <w:t xml:space="preserve">    where TRIM(CHDRNUM) = TRIM(obj_mbrindp1.TREFNUM);</w:t>
            </w:r>
          </w:p>
          <w:p w:rsidR="00032E93" w:rsidRPr="00032E93" w:rsidRDefault="00032E93" w:rsidP="00032E93">
            <w:pPr>
              <w:pStyle w:val="ListParagraph"/>
              <w:rPr>
                <w:sz w:val="24"/>
                <w:szCs w:val="24"/>
              </w:rPr>
            </w:pPr>
            <w:r w:rsidRPr="00032E93">
              <w:rPr>
                <w:sz w:val="24"/>
                <w:szCs w:val="24"/>
              </w:rPr>
              <w:t xml:space="preserve">    IF TRIM(v_ismasterplmig) &lt; 1 THEN</w:t>
            </w:r>
          </w:p>
          <w:p w:rsidR="00032E93" w:rsidRPr="00032E93" w:rsidRDefault="00032E93" w:rsidP="00032E93">
            <w:pPr>
              <w:pStyle w:val="ListParagraph"/>
              <w:rPr>
                <w:sz w:val="24"/>
                <w:szCs w:val="24"/>
              </w:rPr>
            </w:pPr>
            <w:r w:rsidRPr="00032E93">
              <w:rPr>
                <w:sz w:val="24"/>
                <w:szCs w:val="24"/>
              </w:rPr>
              <w:t xml:space="preserve">    v_isAnyErrorp1 := 'Y';</w:t>
            </w:r>
          </w:p>
          <w:p w:rsidR="00032E93" w:rsidRPr="00032E93" w:rsidRDefault="00032E93" w:rsidP="00032E93">
            <w:pPr>
              <w:pStyle w:val="ListParagraph"/>
              <w:rPr>
                <w:sz w:val="24"/>
                <w:szCs w:val="24"/>
              </w:rPr>
            </w:pPr>
            <w:r w:rsidRPr="00032E93">
              <w:rPr>
                <w:sz w:val="24"/>
                <w:szCs w:val="24"/>
              </w:rPr>
              <w:t xml:space="preserve">    v_errorCountp1 := v_errorCountp1 + 1;</w:t>
            </w:r>
          </w:p>
          <w:p w:rsidR="00032E93" w:rsidRPr="00032E93" w:rsidRDefault="00032E93" w:rsidP="00032E93">
            <w:pPr>
              <w:pStyle w:val="ListParagraph"/>
              <w:rPr>
                <w:sz w:val="24"/>
                <w:szCs w:val="24"/>
              </w:rPr>
            </w:pPr>
            <w:r w:rsidRPr="00032E93">
              <w:rPr>
                <w:sz w:val="24"/>
                <w:szCs w:val="24"/>
              </w:rPr>
              <w:t xml:space="preserve">    t_ercodep1(v_errorCountp1) := C_Z121;</w:t>
            </w:r>
          </w:p>
          <w:p w:rsidR="00032E93" w:rsidRPr="00032E93" w:rsidRDefault="00032E93" w:rsidP="00032E93">
            <w:pPr>
              <w:pStyle w:val="ListParagraph"/>
              <w:rPr>
                <w:sz w:val="24"/>
                <w:szCs w:val="24"/>
              </w:rPr>
            </w:pPr>
            <w:r w:rsidRPr="00032E93">
              <w:rPr>
                <w:sz w:val="24"/>
                <w:szCs w:val="24"/>
              </w:rPr>
              <w:t xml:space="preserve">    t_errorfieldp1(v_errorCountp1) := 'TREFNUM';</w:t>
            </w:r>
          </w:p>
          <w:p w:rsidR="00032E93" w:rsidRPr="00032E93" w:rsidRDefault="00032E93" w:rsidP="00032E93">
            <w:pPr>
              <w:pStyle w:val="ListParagraph"/>
              <w:rPr>
                <w:sz w:val="24"/>
                <w:szCs w:val="24"/>
              </w:rPr>
            </w:pPr>
            <w:r w:rsidRPr="00032E93">
              <w:rPr>
                <w:sz w:val="24"/>
                <w:szCs w:val="24"/>
              </w:rPr>
              <w:t xml:space="preserve">    t_errormsgp1(v_errorCountp1) := o_errortext(C_Z121);</w:t>
            </w:r>
          </w:p>
          <w:p w:rsidR="00032E93" w:rsidRPr="00032E93" w:rsidRDefault="00032E93" w:rsidP="00032E93">
            <w:pPr>
              <w:pStyle w:val="ListParagraph"/>
              <w:rPr>
                <w:sz w:val="24"/>
                <w:szCs w:val="24"/>
              </w:rPr>
            </w:pPr>
            <w:r w:rsidRPr="00032E93">
              <w:rPr>
                <w:sz w:val="24"/>
                <w:szCs w:val="24"/>
              </w:rPr>
              <w:t xml:space="preserve">    t_errorfieldvalp1(v_errorCountp1) := obj_mbrindp1.TREFNUM;</w:t>
            </w:r>
          </w:p>
          <w:p w:rsidR="00032E93" w:rsidRPr="00032E93" w:rsidRDefault="00032E93" w:rsidP="00032E93">
            <w:pPr>
              <w:pStyle w:val="ListParagraph"/>
              <w:rPr>
                <w:sz w:val="24"/>
                <w:szCs w:val="24"/>
              </w:rPr>
            </w:pPr>
            <w:r w:rsidRPr="00032E93">
              <w:rPr>
                <w:sz w:val="24"/>
                <w:szCs w:val="24"/>
              </w:rPr>
              <w:t xml:space="preserve">    t_errorprogramp1(v_errorCountp1) := i_scheduleName;</w:t>
            </w:r>
          </w:p>
          <w:p w:rsidR="00032E93" w:rsidRPr="00032E93" w:rsidRDefault="00032E93" w:rsidP="00032E93">
            <w:pPr>
              <w:pStyle w:val="ListParagraph"/>
              <w:rPr>
                <w:sz w:val="24"/>
                <w:szCs w:val="24"/>
              </w:rPr>
            </w:pPr>
            <w:r w:rsidRPr="00032E93">
              <w:rPr>
                <w:sz w:val="24"/>
                <w:szCs w:val="24"/>
              </w:rPr>
              <w:t xml:space="preserve">    IF (v_errorCountp1 = C_ERRORCOUNTP1) THEN</w:t>
            </w:r>
          </w:p>
          <w:p w:rsidR="00032E93" w:rsidRPr="00032E93" w:rsidRDefault="00032E93" w:rsidP="00032E93">
            <w:pPr>
              <w:pStyle w:val="ListParagraph"/>
              <w:rPr>
                <w:sz w:val="24"/>
                <w:szCs w:val="24"/>
              </w:rPr>
            </w:pPr>
            <w:r w:rsidRPr="00032E93">
              <w:rPr>
                <w:sz w:val="24"/>
                <w:szCs w:val="24"/>
              </w:rPr>
              <w:t xml:space="preserve">    GOTO insertzdoep1;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--ITR-3  TREFNUM  ZCONVINDPOL is invalid</w:t>
            </w:r>
          </w:p>
          <w:p w:rsidR="00032E93" w:rsidRPr="00032E93" w:rsidRDefault="00032E93" w:rsidP="00032E93">
            <w:pPr>
              <w:pStyle w:val="ListParagraph"/>
              <w:rPr>
                <w:sz w:val="24"/>
                <w:szCs w:val="24"/>
              </w:rPr>
            </w:pPr>
            <w:r w:rsidRPr="00032E93">
              <w:rPr>
                <w:sz w:val="24"/>
                <w:szCs w:val="24"/>
              </w:rPr>
              <w:t xml:space="preserve">    -- MB9 [START]</w:t>
            </w:r>
          </w:p>
          <w:p w:rsidR="00032E93" w:rsidRPr="00032E93" w:rsidRDefault="00032E93" w:rsidP="00032E93">
            <w:pPr>
              <w:pStyle w:val="ListParagraph"/>
              <w:rPr>
                <w:sz w:val="24"/>
                <w:szCs w:val="24"/>
              </w:rPr>
            </w:pPr>
            <w:r w:rsidRPr="00032E93">
              <w:rPr>
                <w:sz w:val="24"/>
                <w:szCs w:val="24"/>
              </w:rPr>
              <w:t xml:space="preserve">    --    IF (TRIM(obj_mbrindp1.TREFNUM) IS NOT NULL AND</w:t>
            </w:r>
          </w:p>
          <w:p w:rsidR="00032E93" w:rsidRPr="00032E93" w:rsidRDefault="00032E93" w:rsidP="00032E93">
            <w:pPr>
              <w:pStyle w:val="ListParagraph"/>
              <w:rPr>
                <w:sz w:val="24"/>
                <w:szCs w:val="24"/>
              </w:rPr>
            </w:pPr>
            <w:r w:rsidRPr="00032E93">
              <w:rPr>
                <w:sz w:val="24"/>
                <w:szCs w:val="24"/>
              </w:rPr>
              <w:t xml:space="preserve">    --       (TRIM(obj_mbrindp1.ZCONVINDPOL) IS NOT NULL)) THEN</w:t>
            </w:r>
          </w:p>
          <w:p w:rsidR="00032E93" w:rsidRPr="00032E93" w:rsidRDefault="00032E93" w:rsidP="00032E93">
            <w:pPr>
              <w:pStyle w:val="ListParagraph"/>
              <w:rPr>
                <w:sz w:val="24"/>
                <w:szCs w:val="24"/>
              </w:rPr>
            </w:pPr>
            <w:r w:rsidRPr="00032E93">
              <w:rPr>
                <w:sz w:val="24"/>
                <w:szCs w:val="24"/>
              </w:rPr>
              <w:t xml:space="preserve">    --      v_isAnyErrorp1 := 'Y';</w:t>
            </w:r>
          </w:p>
          <w:p w:rsidR="00032E93" w:rsidRPr="00032E93" w:rsidRDefault="00032E93" w:rsidP="00032E93">
            <w:pPr>
              <w:pStyle w:val="ListParagraph"/>
              <w:rPr>
                <w:sz w:val="24"/>
                <w:szCs w:val="24"/>
              </w:rPr>
            </w:pPr>
            <w:r w:rsidRPr="00032E93">
              <w:rPr>
                <w:sz w:val="24"/>
                <w:szCs w:val="24"/>
              </w:rPr>
              <w:t xml:space="preserve">    --      v_errorCountp1 := v_errorCountp1 + 1;</w:t>
            </w:r>
          </w:p>
          <w:p w:rsidR="00032E93" w:rsidRPr="00032E93" w:rsidRDefault="00032E93" w:rsidP="00032E93">
            <w:pPr>
              <w:pStyle w:val="ListParagraph"/>
              <w:rPr>
                <w:sz w:val="24"/>
                <w:szCs w:val="24"/>
              </w:rPr>
            </w:pPr>
            <w:r w:rsidRPr="00032E93">
              <w:rPr>
                <w:sz w:val="24"/>
                <w:szCs w:val="24"/>
              </w:rPr>
              <w:t xml:space="preserve">    --      t_ercodep1(v_errorCountp1) := C_Z120;</w:t>
            </w:r>
          </w:p>
          <w:p w:rsidR="00032E93" w:rsidRPr="00032E93" w:rsidRDefault="00032E93" w:rsidP="00032E93">
            <w:pPr>
              <w:pStyle w:val="ListParagraph"/>
              <w:rPr>
                <w:sz w:val="24"/>
                <w:szCs w:val="24"/>
              </w:rPr>
            </w:pPr>
            <w:r w:rsidRPr="00032E93">
              <w:rPr>
                <w:sz w:val="24"/>
                <w:szCs w:val="24"/>
              </w:rPr>
              <w:t xml:space="preserve">    --      t_errorfieldp1(v_errorCountp1) := 'TREFNUM';</w:t>
            </w:r>
          </w:p>
          <w:p w:rsidR="00032E93" w:rsidRPr="00032E93" w:rsidRDefault="00032E93" w:rsidP="00032E93">
            <w:pPr>
              <w:pStyle w:val="ListParagraph"/>
              <w:rPr>
                <w:sz w:val="24"/>
                <w:szCs w:val="24"/>
              </w:rPr>
            </w:pPr>
            <w:r w:rsidRPr="00032E93">
              <w:rPr>
                <w:sz w:val="24"/>
                <w:szCs w:val="24"/>
              </w:rPr>
              <w:t xml:space="preserve">    --      t_errormsgp1(v_errorCountp1) := o_errortext(C_Z120);</w:t>
            </w:r>
          </w:p>
          <w:p w:rsidR="00032E93" w:rsidRPr="00032E93" w:rsidRDefault="00032E93" w:rsidP="00032E93">
            <w:pPr>
              <w:pStyle w:val="ListParagraph"/>
              <w:rPr>
                <w:sz w:val="24"/>
                <w:szCs w:val="24"/>
              </w:rPr>
            </w:pPr>
            <w:r w:rsidRPr="00032E93">
              <w:rPr>
                <w:sz w:val="24"/>
                <w:szCs w:val="24"/>
              </w:rPr>
              <w:t xml:space="preserve">    --      t_errorfieldvalp1(v_errorCountp1) := obj_mbrindp1.TREFNUM;</w:t>
            </w:r>
          </w:p>
          <w:p w:rsidR="00032E93" w:rsidRPr="00032E93" w:rsidRDefault="00032E93" w:rsidP="00032E93">
            <w:pPr>
              <w:pStyle w:val="ListParagraph"/>
              <w:rPr>
                <w:sz w:val="24"/>
                <w:szCs w:val="24"/>
              </w:rPr>
            </w:pPr>
            <w:r w:rsidRPr="00032E93">
              <w:rPr>
                <w:sz w:val="24"/>
                <w:szCs w:val="24"/>
              </w:rPr>
              <w:t xml:space="preserve">    --      t_errorprogramp1(v_errorCountp1) := i_scheduleName;</w:t>
            </w:r>
          </w:p>
          <w:p w:rsidR="00032E93" w:rsidRPr="00032E93" w:rsidRDefault="00032E93" w:rsidP="00032E93">
            <w:pPr>
              <w:pStyle w:val="ListParagraph"/>
              <w:rPr>
                <w:sz w:val="24"/>
                <w:szCs w:val="24"/>
              </w:rPr>
            </w:pPr>
            <w:r w:rsidRPr="00032E93">
              <w:rPr>
                <w:sz w:val="24"/>
                <w:szCs w:val="24"/>
              </w:rPr>
              <w:t xml:space="preserve">    --      IF (v_errorCountp1 = C_ERRORCOUNTP1) THEN</w:t>
            </w:r>
          </w:p>
          <w:p w:rsidR="00032E93" w:rsidRPr="00032E93" w:rsidRDefault="00032E93" w:rsidP="00032E93">
            <w:pPr>
              <w:pStyle w:val="ListParagraph"/>
              <w:rPr>
                <w:sz w:val="24"/>
                <w:szCs w:val="24"/>
              </w:rPr>
            </w:pPr>
            <w:r w:rsidRPr="00032E93">
              <w:rPr>
                <w:sz w:val="24"/>
                <w:szCs w:val="24"/>
              </w:rPr>
              <w:t xml:space="preserve">    --        GOTO insertzdoep1;</w:t>
            </w:r>
          </w:p>
          <w:p w:rsidR="00032E93" w:rsidRPr="00032E93" w:rsidRDefault="00032E93" w:rsidP="00032E93">
            <w:pPr>
              <w:pStyle w:val="ListParagraph"/>
              <w:rPr>
                <w:sz w:val="24"/>
                <w:szCs w:val="24"/>
              </w:rPr>
            </w:pPr>
            <w:r w:rsidRPr="00032E93">
              <w:rPr>
                <w:sz w:val="24"/>
                <w:szCs w:val="24"/>
              </w:rPr>
              <w:t xml:space="preserve">    --      END IF;</w:t>
            </w:r>
          </w:p>
          <w:p w:rsidR="00032E93" w:rsidRPr="00032E93" w:rsidRDefault="00032E93" w:rsidP="00032E93">
            <w:pPr>
              <w:pStyle w:val="ListParagraph"/>
              <w:rPr>
                <w:sz w:val="24"/>
                <w:szCs w:val="24"/>
              </w:rPr>
            </w:pPr>
            <w:r w:rsidRPr="00032E93">
              <w:rPr>
                <w:sz w:val="24"/>
                <w:szCs w:val="24"/>
              </w:rPr>
              <w:t xml:space="preserve">    --    END IF;</w:t>
            </w:r>
          </w:p>
          <w:p w:rsidR="00032E93" w:rsidRPr="00032E93" w:rsidRDefault="00032E93" w:rsidP="00032E93">
            <w:pPr>
              <w:pStyle w:val="ListParagraph"/>
              <w:rPr>
                <w:sz w:val="24"/>
                <w:szCs w:val="24"/>
              </w:rPr>
            </w:pPr>
            <w:r w:rsidRPr="00032E93">
              <w:rPr>
                <w:sz w:val="24"/>
                <w:szCs w:val="24"/>
              </w:rPr>
              <w:t xml:space="preserve">    -- MB9 [END]</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--ITR-3  TREFNUM  Old Pol No must be blank</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 TRIM(obj_mbrindp1.trefnum) IS NOT NULL AND ( TRIM(obj_mbrindp1.oldpolnum) IS NOT NULL ) ) THEN</w:t>
            </w:r>
          </w:p>
          <w:p w:rsidR="00032E93" w:rsidRPr="00032E93" w:rsidRDefault="00032E93" w:rsidP="00032E93">
            <w:pPr>
              <w:pStyle w:val="ListParagraph"/>
              <w:rPr>
                <w:sz w:val="24"/>
                <w:szCs w:val="24"/>
              </w:rPr>
            </w:pPr>
            <w:r w:rsidRPr="00032E93">
              <w:rPr>
                <w:sz w:val="24"/>
                <w:szCs w:val="24"/>
              </w:rPr>
              <w:t xml:space="preserve">                v_isanyerrorp1 := 'Y';</w:t>
            </w:r>
          </w:p>
          <w:p w:rsidR="00032E93" w:rsidRPr="00032E93" w:rsidRDefault="00032E93" w:rsidP="00032E93">
            <w:pPr>
              <w:pStyle w:val="ListParagraph"/>
              <w:rPr>
                <w:sz w:val="24"/>
                <w:szCs w:val="24"/>
              </w:rPr>
            </w:pPr>
            <w:r w:rsidRPr="00032E93">
              <w:rPr>
                <w:sz w:val="24"/>
                <w:szCs w:val="24"/>
              </w:rPr>
              <w:t xml:space="preserve">                v_errorcountp1 := v_errorcountp1 + 1;</w:t>
            </w:r>
          </w:p>
          <w:p w:rsidR="00032E93" w:rsidRPr="00032E93" w:rsidRDefault="00032E93" w:rsidP="00032E93">
            <w:pPr>
              <w:pStyle w:val="ListParagraph"/>
              <w:rPr>
                <w:sz w:val="24"/>
                <w:szCs w:val="24"/>
              </w:rPr>
            </w:pPr>
            <w:r w:rsidRPr="00032E93">
              <w:rPr>
                <w:sz w:val="24"/>
                <w:szCs w:val="24"/>
              </w:rPr>
              <w:t xml:space="preserve">                t_ercodep1(v_errorcountp1) := c_z095;</w:t>
            </w:r>
          </w:p>
          <w:p w:rsidR="00032E93" w:rsidRPr="00032E93" w:rsidRDefault="00032E93" w:rsidP="00032E93">
            <w:pPr>
              <w:pStyle w:val="ListParagraph"/>
              <w:rPr>
                <w:sz w:val="24"/>
                <w:szCs w:val="24"/>
              </w:rPr>
            </w:pPr>
            <w:r w:rsidRPr="00032E93">
              <w:rPr>
                <w:sz w:val="24"/>
                <w:szCs w:val="24"/>
              </w:rPr>
              <w:t xml:space="preserve">                t_errorfieldp1(v_errorcountp1) := 'TREFNUM';</w:t>
            </w:r>
          </w:p>
          <w:p w:rsidR="00032E93" w:rsidRPr="00032E93" w:rsidRDefault="00032E93" w:rsidP="00032E93">
            <w:pPr>
              <w:pStyle w:val="ListParagraph"/>
              <w:rPr>
                <w:sz w:val="24"/>
                <w:szCs w:val="24"/>
              </w:rPr>
            </w:pPr>
            <w:r w:rsidRPr="00032E93">
              <w:rPr>
                <w:sz w:val="24"/>
                <w:szCs w:val="24"/>
              </w:rPr>
              <w:t xml:space="preserve">                t_errormsgp1(v_errorcountp1) := o_errortext(c_z095);</w:t>
            </w:r>
          </w:p>
          <w:p w:rsidR="00032E93" w:rsidRPr="00032E93" w:rsidRDefault="00032E93" w:rsidP="00032E93">
            <w:pPr>
              <w:pStyle w:val="ListParagraph"/>
              <w:rPr>
                <w:sz w:val="24"/>
                <w:szCs w:val="24"/>
              </w:rPr>
            </w:pPr>
            <w:r w:rsidRPr="00032E93">
              <w:rPr>
                <w:sz w:val="24"/>
                <w:szCs w:val="24"/>
              </w:rPr>
              <w:t xml:space="preserve">                t_errorfieldvalp1(v_errorcountp1) := obj_mbrindp1.trefnum;</w:t>
            </w:r>
          </w:p>
          <w:p w:rsidR="00032E93" w:rsidRPr="00032E93" w:rsidRDefault="00032E93" w:rsidP="00032E93">
            <w:pPr>
              <w:pStyle w:val="ListParagraph"/>
              <w:rPr>
                <w:sz w:val="24"/>
                <w:szCs w:val="24"/>
              </w:rPr>
            </w:pPr>
            <w:r w:rsidRPr="00032E93">
              <w:rPr>
                <w:sz w:val="24"/>
                <w:szCs w:val="24"/>
              </w:rPr>
              <w:t xml:space="preserve">                t_errorprogramp1(v_errorcountp1) := i_schedulename;</w:t>
            </w:r>
          </w:p>
          <w:p w:rsidR="00032E93" w:rsidRPr="00032E93" w:rsidRDefault="00032E93" w:rsidP="00032E93">
            <w:pPr>
              <w:pStyle w:val="ListParagraph"/>
              <w:rPr>
                <w:sz w:val="24"/>
                <w:szCs w:val="24"/>
              </w:rPr>
            </w:pPr>
            <w:r w:rsidRPr="00032E93">
              <w:rPr>
                <w:sz w:val="24"/>
                <w:szCs w:val="24"/>
              </w:rPr>
              <w:lastRenderedPageBreak/>
              <w:t xml:space="preserve">                IF ( v_errorcountp1 = c_errorcountp1 ) THEN</w:t>
            </w:r>
          </w:p>
          <w:p w:rsidR="00032E93" w:rsidRPr="00032E93" w:rsidRDefault="00032E93" w:rsidP="00032E93">
            <w:pPr>
              <w:pStyle w:val="ListParagraph"/>
              <w:rPr>
                <w:sz w:val="24"/>
                <w:szCs w:val="24"/>
              </w:rPr>
            </w:pPr>
            <w:r w:rsidRPr="00032E93">
              <w:rPr>
                <w:sz w:val="24"/>
                <w:szCs w:val="24"/>
              </w:rPr>
              <w:t xml:space="preserve">                    GOTO insertzdoep1;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---ITR-3 ZPOLTDATE validation  Invalid Date</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v_iseffdate := validate_date(trim(obj_mbrindp1.zpoltdate));</w:t>
            </w:r>
          </w:p>
          <w:p w:rsidR="00032E93" w:rsidRPr="00032E93" w:rsidRDefault="00032E93" w:rsidP="00032E93">
            <w:pPr>
              <w:pStyle w:val="ListParagraph"/>
              <w:rPr>
                <w:sz w:val="24"/>
                <w:szCs w:val="24"/>
              </w:rPr>
            </w:pPr>
            <w:r w:rsidRPr="00032E93">
              <w:rPr>
                <w:sz w:val="24"/>
                <w:szCs w:val="24"/>
              </w:rPr>
              <w:t xml:space="preserve">            IF ( ( TRIM(obj_mbrindp1.zpoltdate) IS NULL ) OR ( trim(v_iseffdate) &lt;&gt; 'OK' ) ) THEN</w:t>
            </w:r>
          </w:p>
          <w:p w:rsidR="00032E93" w:rsidRPr="00032E93" w:rsidRDefault="00032E93" w:rsidP="00032E93">
            <w:pPr>
              <w:pStyle w:val="ListParagraph"/>
              <w:rPr>
                <w:sz w:val="24"/>
                <w:szCs w:val="24"/>
              </w:rPr>
            </w:pPr>
            <w:r w:rsidRPr="00032E93">
              <w:rPr>
                <w:sz w:val="24"/>
                <w:szCs w:val="24"/>
              </w:rPr>
              <w:t xml:space="preserve">                v_isanyerrorp1 := 'Y'; --MB12</w:t>
            </w:r>
          </w:p>
          <w:p w:rsidR="00032E93" w:rsidRPr="00032E93" w:rsidRDefault="00032E93" w:rsidP="00032E93">
            <w:pPr>
              <w:pStyle w:val="ListParagraph"/>
              <w:rPr>
                <w:sz w:val="24"/>
                <w:szCs w:val="24"/>
              </w:rPr>
            </w:pPr>
            <w:r w:rsidRPr="00032E93">
              <w:rPr>
                <w:sz w:val="24"/>
                <w:szCs w:val="24"/>
              </w:rPr>
              <w:t xml:space="preserve">                v_errorcountp1 := v_errorcountp1 + 1;</w:t>
            </w:r>
          </w:p>
          <w:p w:rsidR="00032E93" w:rsidRPr="00032E93" w:rsidRDefault="00032E93" w:rsidP="00032E93">
            <w:pPr>
              <w:pStyle w:val="ListParagraph"/>
              <w:rPr>
                <w:sz w:val="24"/>
                <w:szCs w:val="24"/>
              </w:rPr>
            </w:pPr>
            <w:r w:rsidRPr="00032E93">
              <w:rPr>
                <w:sz w:val="24"/>
                <w:szCs w:val="24"/>
              </w:rPr>
              <w:t xml:space="preserve">                t_ercodep1(v_errorcountp1) := c_z013;</w:t>
            </w:r>
          </w:p>
          <w:p w:rsidR="00032E93" w:rsidRPr="00032E93" w:rsidRDefault="00032E93" w:rsidP="00032E93">
            <w:pPr>
              <w:pStyle w:val="ListParagraph"/>
              <w:rPr>
                <w:sz w:val="24"/>
                <w:szCs w:val="24"/>
              </w:rPr>
            </w:pPr>
            <w:r w:rsidRPr="00032E93">
              <w:rPr>
                <w:sz w:val="24"/>
                <w:szCs w:val="24"/>
              </w:rPr>
              <w:t xml:space="preserve">                t_errorfieldp1(v_errorcountp1) := 'ZPOLTDATE';</w:t>
            </w:r>
          </w:p>
          <w:p w:rsidR="00032E93" w:rsidRPr="00032E93" w:rsidRDefault="00032E93" w:rsidP="00032E93">
            <w:pPr>
              <w:pStyle w:val="ListParagraph"/>
              <w:rPr>
                <w:sz w:val="24"/>
                <w:szCs w:val="24"/>
              </w:rPr>
            </w:pPr>
            <w:r w:rsidRPr="00032E93">
              <w:rPr>
                <w:sz w:val="24"/>
                <w:szCs w:val="24"/>
              </w:rPr>
              <w:t xml:space="preserve">                t_errormsgp1(v_errorcountp1) := o_errortext(c_z013);</w:t>
            </w:r>
          </w:p>
          <w:p w:rsidR="00032E93" w:rsidRPr="00032E93" w:rsidRDefault="00032E93" w:rsidP="00032E93">
            <w:pPr>
              <w:pStyle w:val="ListParagraph"/>
              <w:rPr>
                <w:sz w:val="24"/>
                <w:szCs w:val="24"/>
              </w:rPr>
            </w:pPr>
            <w:r w:rsidRPr="00032E93">
              <w:rPr>
                <w:sz w:val="24"/>
                <w:szCs w:val="24"/>
              </w:rPr>
              <w:t xml:space="preserve">                t_errorfieldvalp1(v_errorcountp1) := obj_mbrindp1.zpoltdate;</w:t>
            </w:r>
          </w:p>
          <w:p w:rsidR="00032E93" w:rsidRPr="00032E93" w:rsidRDefault="00032E93" w:rsidP="00032E93">
            <w:pPr>
              <w:pStyle w:val="ListParagraph"/>
              <w:rPr>
                <w:sz w:val="24"/>
                <w:szCs w:val="24"/>
              </w:rPr>
            </w:pPr>
            <w:r w:rsidRPr="00032E93">
              <w:rPr>
                <w:sz w:val="24"/>
                <w:szCs w:val="24"/>
              </w:rPr>
              <w:t xml:space="preserve">                t_errorprogramp1(v_errorcountp1) := i_schedulename;</w:t>
            </w:r>
          </w:p>
          <w:p w:rsidR="00032E93" w:rsidRPr="00032E93" w:rsidRDefault="00032E93" w:rsidP="00032E93">
            <w:pPr>
              <w:pStyle w:val="ListParagraph"/>
              <w:rPr>
                <w:sz w:val="24"/>
                <w:szCs w:val="24"/>
              </w:rPr>
            </w:pPr>
            <w:r w:rsidRPr="00032E93">
              <w:rPr>
                <w:sz w:val="24"/>
                <w:szCs w:val="24"/>
              </w:rPr>
              <w:t xml:space="preserve">                IF ( v_errorcountp1 = c_errorcountp1 ) THEN</w:t>
            </w:r>
          </w:p>
          <w:p w:rsidR="00032E93" w:rsidRPr="00032E93" w:rsidRDefault="00032E93" w:rsidP="00032E93">
            <w:pPr>
              <w:pStyle w:val="ListParagraph"/>
              <w:rPr>
                <w:sz w:val="24"/>
                <w:szCs w:val="24"/>
              </w:rPr>
            </w:pPr>
            <w:r w:rsidRPr="00032E93">
              <w:rPr>
                <w:sz w:val="24"/>
                <w:szCs w:val="24"/>
              </w:rPr>
              <w:t xml:space="preserve">                    GOTO insertzdoep1;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---ITR-3 ZPOLTDATE validation Outside policy period</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 ( TRIM(obj_mbrindp1.zpoltdate) IS NOT NULL ) AND ( trim(obj_mbrindp1.zpoltdate) &lt;&gt; 0 ) AND ( trim(obj_mbrindp1.</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zpoltdate) &lt;&gt; c_maxdate ) ) THEN</w:t>
            </w:r>
          </w:p>
          <w:p w:rsidR="00032E93" w:rsidRPr="00032E93" w:rsidRDefault="00032E93" w:rsidP="00032E93">
            <w:pPr>
              <w:pStyle w:val="ListParagraph"/>
              <w:rPr>
                <w:sz w:val="24"/>
                <w:szCs w:val="24"/>
              </w:rPr>
            </w:pPr>
            <w:r w:rsidRPr="00032E93">
              <w:rPr>
                <w:sz w:val="24"/>
                <w:szCs w:val="24"/>
              </w:rPr>
              <w:t xml:space="preserve">      /**** MB4 :  MOD : condition change due to new requirement : START ****/</w:t>
            </w:r>
          </w:p>
          <w:p w:rsidR="00032E93" w:rsidRPr="00032E93" w:rsidRDefault="00032E93" w:rsidP="00032E93">
            <w:pPr>
              <w:pStyle w:val="ListParagraph"/>
              <w:rPr>
                <w:sz w:val="24"/>
                <w:szCs w:val="24"/>
              </w:rPr>
            </w:pPr>
            <w:r w:rsidRPr="00032E93">
              <w:rPr>
                <w:sz w:val="24"/>
                <w:szCs w:val="24"/>
              </w:rPr>
              <w:t xml:space="preserve">                IF ( ( trim(obj_mbrindp1.zpoltdate) &lt; obj_mbrindp1.effdate ) OR ( trim(obj_mbrindp1.zpoltdate) &gt; v_temp_crdate ) )</w:t>
            </w:r>
          </w:p>
          <w:p w:rsidR="00032E93" w:rsidRPr="00032E93" w:rsidRDefault="00032E93" w:rsidP="00032E93">
            <w:pPr>
              <w:pStyle w:val="ListParagraph"/>
              <w:rPr>
                <w:sz w:val="24"/>
                <w:szCs w:val="24"/>
              </w:rPr>
            </w:pPr>
            <w:r w:rsidRPr="00032E93">
              <w:rPr>
                <w:sz w:val="24"/>
                <w:szCs w:val="24"/>
              </w:rPr>
              <w:t xml:space="preserve">                THEN</w:t>
            </w:r>
          </w:p>
          <w:p w:rsidR="00032E93" w:rsidRPr="00032E93" w:rsidRDefault="00032E93" w:rsidP="00032E93">
            <w:pPr>
              <w:pStyle w:val="ListParagraph"/>
              <w:rPr>
                <w:sz w:val="24"/>
                <w:szCs w:val="24"/>
              </w:rPr>
            </w:pPr>
            <w:r w:rsidRPr="00032E93">
              <w:rPr>
                <w:sz w:val="24"/>
                <w:szCs w:val="24"/>
              </w:rPr>
              <w:t xml:space="preserve">        /**** MB4 :  MOD : condition change due to new requirement : END ****/</w:t>
            </w:r>
          </w:p>
          <w:p w:rsidR="00032E93" w:rsidRPr="00032E93" w:rsidRDefault="00032E93" w:rsidP="00032E93">
            <w:pPr>
              <w:pStyle w:val="ListParagraph"/>
              <w:rPr>
                <w:sz w:val="24"/>
                <w:szCs w:val="24"/>
              </w:rPr>
            </w:pPr>
            <w:r w:rsidRPr="00032E93">
              <w:rPr>
                <w:sz w:val="24"/>
                <w:szCs w:val="24"/>
              </w:rPr>
              <w:t xml:space="preserve">                    v_isanyerrorp1 := 'Y'; --MB12</w:t>
            </w:r>
          </w:p>
          <w:p w:rsidR="00032E93" w:rsidRPr="00032E93" w:rsidRDefault="00032E93" w:rsidP="00032E93">
            <w:pPr>
              <w:pStyle w:val="ListParagraph"/>
              <w:rPr>
                <w:sz w:val="24"/>
                <w:szCs w:val="24"/>
              </w:rPr>
            </w:pPr>
            <w:r w:rsidRPr="00032E93">
              <w:rPr>
                <w:sz w:val="24"/>
                <w:szCs w:val="24"/>
              </w:rPr>
              <w:t xml:space="preserve">                    v_errorcountp1 := v_errorcountp1 + 1;</w:t>
            </w:r>
          </w:p>
          <w:p w:rsidR="00032E93" w:rsidRPr="00032E93" w:rsidRDefault="00032E93" w:rsidP="00032E93">
            <w:pPr>
              <w:pStyle w:val="ListParagraph"/>
              <w:rPr>
                <w:sz w:val="24"/>
                <w:szCs w:val="24"/>
              </w:rPr>
            </w:pPr>
            <w:r w:rsidRPr="00032E93">
              <w:rPr>
                <w:sz w:val="24"/>
                <w:szCs w:val="24"/>
              </w:rPr>
              <w:t xml:space="preserve">                    t_ercodep1(v_errorcountp1) := c_z096;</w:t>
            </w:r>
          </w:p>
          <w:p w:rsidR="00032E93" w:rsidRPr="00032E93" w:rsidRDefault="00032E93" w:rsidP="00032E93">
            <w:pPr>
              <w:pStyle w:val="ListParagraph"/>
              <w:rPr>
                <w:sz w:val="24"/>
                <w:szCs w:val="24"/>
              </w:rPr>
            </w:pPr>
            <w:r w:rsidRPr="00032E93">
              <w:rPr>
                <w:sz w:val="24"/>
                <w:szCs w:val="24"/>
              </w:rPr>
              <w:t xml:space="preserve">                    t_errorfieldp1(v_errorcountp1) := 'ZPOLTDATE';</w:t>
            </w:r>
          </w:p>
          <w:p w:rsidR="00032E93" w:rsidRPr="00032E93" w:rsidRDefault="00032E93" w:rsidP="00032E93">
            <w:pPr>
              <w:pStyle w:val="ListParagraph"/>
              <w:rPr>
                <w:sz w:val="24"/>
                <w:szCs w:val="24"/>
              </w:rPr>
            </w:pPr>
            <w:r w:rsidRPr="00032E93">
              <w:rPr>
                <w:sz w:val="24"/>
                <w:szCs w:val="24"/>
              </w:rPr>
              <w:t xml:space="preserve">                    t_errormsgp1(v_errorcountp1) := o_errortext(c_z096);</w:t>
            </w:r>
          </w:p>
          <w:p w:rsidR="00032E93" w:rsidRPr="00032E93" w:rsidRDefault="00032E93" w:rsidP="00032E93">
            <w:pPr>
              <w:pStyle w:val="ListParagraph"/>
              <w:rPr>
                <w:sz w:val="24"/>
                <w:szCs w:val="24"/>
              </w:rPr>
            </w:pPr>
            <w:r w:rsidRPr="00032E93">
              <w:rPr>
                <w:sz w:val="24"/>
                <w:szCs w:val="24"/>
              </w:rPr>
              <w:t xml:space="preserve">                    t_errorfieldvalp1(v_errorcountp1) := obj_mbrindp1.zpoltdate;</w:t>
            </w:r>
          </w:p>
          <w:p w:rsidR="00032E93" w:rsidRPr="00032E93" w:rsidRDefault="00032E93" w:rsidP="00032E93">
            <w:pPr>
              <w:pStyle w:val="ListParagraph"/>
              <w:rPr>
                <w:sz w:val="24"/>
                <w:szCs w:val="24"/>
              </w:rPr>
            </w:pPr>
            <w:r w:rsidRPr="00032E93">
              <w:rPr>
                <w:sz w:val="24"/>
                <w:szCs w:val="24"/>
              </w:rPr>
              <w:t xml:space="preserve">                    t_errorprogramp1(v_errorcountp1) := </w:t>
            </w:r>
            <w:r w:rsidRPr="00032E93">
              <w:rPr>
                <w:sz w:val="24"/>
                <w:szCs w:val="24"/>
              </w:rPr>
              <w:lastRenderedPageBreak/>
              <w:t>i_schedulename;</w:t>
            </w:r>
          </w:p>
          <w:p w:rsidR="00032E93" w:rsidRPr="00032E93" w:rsidRDefault="00032E93" w:rsidP="00032E93">
            <w:pPr>
              <w:pStyle w:val="ListParagraph"/>
              <w:rPr>
                <w:sz w:val="24"/>
                <w:szCs w:val="24"/>
              </w:rPr>
            </w:pPr>
            <w:r w:rsidRPr="00032E93">
              <w:rPr>
                <w:sz w:val="24"/>
                <w:szCs w:val="24"/>
              </w:rPr>
              <w:t xml:space="preserve">                    IF ( v_errorcountp1 = c_errorcountp1 ) THEN</w:t>
            </w:r>
          </w:p>
          <w:p w:rsidR="00032E93" w:rsidRPr="00032E93" w:rsidRDefault="00032E93" w:rsidP="00032E93">
            <w:pPr>
              <w:pStyle w:val="ListParagraph"/>
              <w:rPr>
                <w:sz w:val="24"/>
                <w:szCs w:val="24"/>
              </w:rPr>
            </w:pPr>
            <w:r w:rsidRPr="00032E93">
              <w:rPr>
                <w:sz w:val="24"/>
                <w:szCs w:val="24"/>
              </w:rPr>
              <w:t xml:space="preserve">                        GOTO insertzdoep1;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---ITR-3 ZPGPFRDT validation  Invalid Date</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v_iseffdate := validate_date(trim(obj_mbrindp1.zpgpfrdt));</w:t>
            </w:r>
          </w:p>
          <w:p w:rsidR="00032E93" w:rsidRPr="00032E93" w:rsidRDefault="00032E93" w:rsidP="00032E93">
            <w:pPr>
              <w:pStyle w:val="ListParagraph"/>
              <w:rPr>
                <w:sz w:val="24"/>
                <w:szCs w:val="24"/>
              </w:rPr>
            </w:pPr>
            <w:r w:rsidRPr="00032E93">
              <w:rPr>
                <w:sz w:val="24"/>
                <w:szCs w:val="24"/>
              </w:rPr>
              <w:t xml:space="preserve">            IF ( ( TRIM(obj_mbrindp1.zpgpfrdt) IS NULL ) OR ( trim(v_iseffdate) &lt;&gt; 'OK' ) ) THEN</w:t>
            </w:r>
          </w:p>
          <w:p w:rsidR="00032E93" w:rsidRPr="00032E93" w:rsidRDefault="00032E93" w:rsidP="00032E93">
            <w:pPr>
              <w:pStyle w:val="ListParagraph"/>
              <w:rPr>
                <w:sz w:val="24"/>
                <w:szCs w:val="24"/>
              </w:rPr>
            </w:pPr>
            <w:r w:rsidRPr="00032E93">
              <w:rPr>
                <w:sz w:val="24"/>
                <w:szCs w:val="24"/>
              </w:rPr>
              <w:t xml:space="preserve">                v_isanyerrorp1 := 'Y'; --MB12</w:t>
            </w:r>
          </w:p>
          <w:p w:rsidR="00032E93" w:rsidRPr="00032E93" w:rsidRDefault="00032E93" w:rsidP="00032E93">
            <w:pPr>
              <w:pStyle w:val="ListParagraph"/>
              <w:rPr>
                <w:sz w:val="24"/>
                <w:szCs w:val="24"/>
              </w:rPr>
            </w:pPr>
            <w:r w:rsidRPr="00032E93">
              <w:rPr>
                <w:sz w:val="24"/>
                <w:szCs w:val="24"/>
              </w:rPr>
              <w:t xml:space="preserve">                v_errorcountp1 := v_errorcountp1 + 1;</w:t>
            </w:r>
          </w:p>
          <w:p w:rsidR="00032E93" w:rsidRPr="00032E93" w:rsidRDefault="00032E93" w:rsidP="00032E93">
            <w:pPr>
              <w:pStyle w:val="ListParagraph"/>
              <w:rPr>
                <w:sz w:val="24"/>
                <w:szCs w:val="24"/>
              </w:rPr>
            </w:pPr>
            <w:r w:rsidRPr="00032E93">
              <w:rPr>
                <w:sz w:val="24"/>
                <w:szCs w:val="24"/>
              </w:rPr>
              <w:t xml:space="preserve">                t_ercodep1(v_errorcountp1) := c_z013;</w:t>
            </w:r>
          </w:p>
          <w:p w:rsidR="00032E93" w:rsidRPr="00032E93" w:rsidRDefault="00032E93" w:rsidP="00032E93">
            <w:pPr>
              <w:pStyle w:val="ListParagraph"/>
              <w:rPr>
                <w:sz w:val="24"/>
                <w:szCs w:val="24"/>
              </w:rPr>
            </w:pPr>
            <w:r w:rsidRPr="00032E93">
              <w:rPr>
                <w:sz w:val="24"/>
                <w:szCs w:val="24"/>
              </w:rPr>
              <w:t xml:space="preserve">                t_errorfieldp1(v_errorcountp1) := 'ZPGPFRDT';</w:t>
            </w:r>
          </w:p>
          <w:p w:rsidR="00032E93" w:rsidRPr="00032E93" w:rsidRDefault="00032E93" w:rsidP="00032E93">
            <w:pPr>
              <w:pStyle w:val="ListParagraph"/>
              <w:rPr>
                <w:sz w:val="24"/>
                <w:szCs w:val="24"/>
              </w:rPr>
            </w:pPr>
            <w:r w:rsidRPr="00032E93">
              <w:rPr>
                <w:sz w:val="24"/>
                <w:szCs w:val="24"/>
              </w:rPr>
              <w:t xml:space="preserve">                t_errormsgp1(v_errorcountp1) := o_errortext(c_z013);</w:t>
            </w:r>
          </w:p>
          <w:p w:rsidR="00032E93" w:rsidRPr="00032E93" w:rsidRDefault="00032E93" w:rsidP="00032E93">
            <w:pPr>
              <w:pStyle w:val="ListParagraph"/>
              <w:rPr>
                <w:sz w:val="24"/>
                <w:szCs w:val="24"/>
              </w:rPr>
            </w:pPr>
            <w:r w:rsidRPr="00032E93">
              <w:rPr>
                <w:sz w:val="24"/>
                <w:szCs w:val="24"/>
              </w:rPr>
              <w:t xml:space="preserve">                t_errorfieldvalp1(v_errorcountp1) := obj_mbrindp1.zpgpfrdt;</w:t>
            </w:r>
          </w:p>
          <w:p w:rsidR="00032E93" w:rsidRPr="00032E93" w:rsidRDefault="00032E93" w:rsidP="00032E93">
            <w:pPr>
              <w:pStyle w:val="ListParagraph"/>
              <w:rPr>
                <w:sz w:val="24"/>
                <w:szCs w:val="24"/>
              </w:rPr>
            </w:pPr>
            <w:r w:rsidRPr="00032E93">
              <w:rPr>
                <w:sz w:val="24"/>
                <w:szCs w:val="24"/>
              </w:rPr>
              <w:t xml:space="preserve">                t_errorprogramp1(v_errorcountp1) := i_schedulename;</w:t>
            </w:r>
          </w:p>
          <w:p w:rsidR="00032E93" w:rsidRPr="00032E93" w:rsidRDefault="00032E93" w:rsidP="00032E93">
            <w:pPr>
              <w:pStyle w:val="ListParagraph"/>
              <w:rPr>
                <w:sz w:val="24"/>
                <w:szCs w:val="24"/>
              </w:rPr>
            </w:pPr>
            <w:r w:rsidRPr="00032E93">
              <w:rPr>
                <w:sz w:val="24"/>
                <w:szCs w:val="24"/>
              </w:rPr>
              <w:t xml:space="preserve">                IF ( v_errorcountp1 = c_errorcountp1 ) THEN</w:t>
            </w:r>
          </w:p>
          <w:p w:rsidR="00032E93" w:rsidRPr="00032E93" w:rsidRDefault="00032E93" w:rsidP="00032E93">
            <w:pPr>
              <w:pStyle w:val="ListParagraph"/>
              <w:rPr>
                <w:sz w:val="24"/>
                <w:szCs w:val="24"/>
              </w:rPr>
            </w:pPr>
            <w:r w:rsidRPr="00032E93">
              <w:rPr>
                <w:sz w:val="24"/>
                <w:szCs w:val="24"/>
              </w:rPr>
              <w:t xml:space="preserve">                    GOTO insertzdoep1;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---ITR-3 ZPGPFRDT validation Outside policy period</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 ( TRIM(obj_mbrindp1.zpgpfrdt) IS NOT NULL ) AND ( trim(obj_mbrindp1.zpgpfrdt) &lt;&gt; 0 ) AND ( trim(obj_mbrindp1.zpgpfrdt</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 &lt;&gt; c_maxdate ) ) THEN</w:t>
            </w:r>
          </w:p>
          <w:p w:rsidR="00032E93" w:rsidRPr="00032E93" w:rsidRDefault="00032E93" w:rsidP="00032E93">
            <w:pPr>
              <w:pStyle w:val="ListParagraph"/>
              <w:rPr>
                <w:sz w:val="24"/>
                <w:szCs w:val="24"/>
              </w:rPr>
            </w:pPr>
            <w:r w:rsidRPr="00032E93">
              <w:rPr>
                <w:sz w:val="24"/>
                <w:szCs w:val="24"/>
              </w:rPr>
              <w:t xml:space="preserve">      /**** MB4 :  MOD : condition change due to new requirement : START ****/</w:t>
            </w:r>
          </w:p>
          <w:p w:rsidR="00032E93" w:rsidRPr="00032E93" w:rsidRDefault="00032E93" w:rsidP="00032E93">
            <w:pPr>
              <w:pStyle w:val="ListParagraph"/>
              <w:rPr>
                <w:sz w:val="24"/>
                <w:szCs w:val="24"/>
              </w:rPr>
            </w:pPr>
            <w:r w:rsidRPr="00032E93">
              <w:rPr>
                <w:sz w:val="24"/>
                <w:szCs w:val="24"/>
              </w:rPr>
              <w:t xml:space="preserve">                IF ( ( trim(obj_mbrindp1.zpgpfrdt) &lt; obj_mbrindp1.effdate ) OR ( trim(obj_mbrindp1.zpgpfrdt) &gt; v_temp_crdate ) ) THEN</w:t>
            </w:r>
          </w:p>
          <w:p w:rsidR="00032E93" w:rsidRPr="00032E93" w:rsidRDefault="00032E93" w:rsidP="00032E93">
            <w:pPr>
              <w:pStyle w:val="ListParagraph"/>
              <w:rPr>
                <w:sz w:val="24"/>
                <w:szCs w:val="24"/>
              </w:rPr>
            </w:pPr>
            <w:r w:rsidRPr="00032E93">
              <w:rPr>
                <w:sz w:val="24"/>
                <w:szCs w:val="24"/>
              </w:rPr>
              <w:t xml:space="preserve">        /**** MB4 :  MOD : condition change due to new requirement : END ****/</w:t>
            </w:r>
          </w:p>
          <w:p w:rsidR="00032E93" w:rsidRPr="00032E93" w:rsidRDefault="00032E93" w:rsidP="00032E93">
            <w:pPr>
              <w:pStyle w:val="ListParagraph"/>
              <w:rPr>
                <w:sz w:val="24"/>
                <w:szCs w:val="24"/>
              </w:rPr>
            </w:pPr>
            <w:r w:rsidRPr="00032E93">
              <w:rPr>
                <w:sz w:val="24"/>
                <w:szCs w:val="24"/>
              </w:rPr>
              <w:t xml:space="preserve">                    v_isanyerrorp1 := 'Y'; --MB12</w:t>
            </w:r>
          </w:p>
          <w:p w:rsidR="00032E93" w:rsidRPr="00032E93" w:rsidRDefault="00032E93" w:rsidP="00032E93">
            <w:pPr>
              <w:pStyle w:val="ListParagraph"/>
              <w:rPr>
                <w:sz w:val="24"/>
                <w:szCs w:val="24"/>
              </w:rPr>
            </w:pPr>
            <w:r w:rsidRPr="00032E93">
              <w:rPr>
                <w:sz w:val="24"/>
                <w:szCs w:val="24"/>
              </w:rPr>
              <w:t xml:space="preserve">                    v_errorcountp1 := v_errorcountp1 + 1;</w:t>
            </w:r>
          </w:p>
          <w:p w:rsidR="00032E93" w:rsidRPr="00032E93" w:rsidRDefault="00032E93" w:rsidP="00032E93">
            <w:pPr>
              <w:pStyle w:val="ListParagraph"/>
              <w:rPr>
                <w:sz w:val="24"/>
                <w:szCs w:val="24"/>
              </w:rPr>
            </w:pPr>
            <w:r w:rsidRPr="00032E93">
              <w:rPr>
                <w:sz w:val="24"/>
                <w:szCs w:val="24"/>
              </w:rPr>
              <w:t xml:space="preserve">                    t_ercodep1(v_errorcountp1) := c_z096;</w:t>
            </w:r>
          </w:p>
          <w:p w:rsidR="00032E93" w:rsidRPr="00032E93" w:rsidRDefault="00032E93" w:rsidP="00032E93">
            <w:pPr>
              <w:pStyle w:val="ListParagraph"/>
              <w:rPr>
                <w:sz w:val="24"/>
                <w:szCs w:val="24"/>
              </w:rPr>
            </w:pPr>
            <w:r w:rsidRPr="00032E93">
              <w:rPr>
                <w:sz w:val="24"/>
                <w:szCs w:val="24"/>
              </w:rPr>
              <w:t xml:space="preserve">                    t_errorfieldp1(v_errorcountp1) := 'ZPGPFRDT';</w:t>
            </w:r>
          </w:p>
          <w:p w:rsidR="00032E93" w:rsidRPr="00032E93" w:rsidRDefault="00032E93" w:rsidP="00032E93">
            <w:pPr>
              <w:pStyle w:val="ListParagraph"/>
              <w:rPr>
                <w:sz w:val="24"/>
                <w:szCs w:val="24"/>
              </w:rPr>
            </w:pPr>
            <w:r w:rsidRPr="00032E93">
              <w:rPr>
                <w:sz w:val="24"/>
                <w:szCs w:val="24"/>
              </w:rPr>
              <w:t xml:space="preserve">                    t_errormsgp1(v_errorcountp1) := o_errortext(c_z096);</w:t>
            </w:r>
          </w:p>
          <w:p w:rsidR="00032E93" w:rsidRPr="00032E93" w:rsidRDefault="00032E93" w:rsidP="00032E93">
            <w:pPr>
              <w:pStyle w:val="ListParagraph"/>
              <w:rPr>
                <w:sz w:val="24"/>
                <w:szCs w:val="24"/>
              </w:rPr>
            </w:pPr>
            <w:r w:rsidRPr="00032E93">
              <w:rPr>
                <w:sz w:val="24"/>
                <w:szCs w:val="24"/>
              </w:rPr>
              <w:t xml:space="preserve">                    t_errorfieldvalp1(v_errorcountp1) := obj_mbrindp1.zpgpfrdt;</w:t>
            </w:r>
          </w:p>
          <w:p w:rsidR="00032E93" w:rsidRPr="00032E93" w:rsidRDefault="00032E93" w:rsidP="00032E93">
            <w:pPr>
              <w:pStyle w:val="ListParagraph"/>
              <w:rPr>
                <w:sz w:val="24"/>
                <w:szCs w:val="24"/>
              </w:rPr>
            </w:pPr>
            <w:r w:rsidRPr="00032E93">
              <w:rPr>
                <w:sz w:val="24"/>
                <w:szCs w:val="24"/>
              </w:rPr>
              <w:lastRenderedPageBreak/>
              <w:t xml:space="preserve">                    t_errorprogramp1(v_errorcountp1) := i_schedulename;</w:t>
            </w:r>
          </w:p>
          <w:p w:rsidR="00032E93" w:rsidRPr="00032E93" w:rsidRDefault="00032E93" w:rsidP="00032E93">
            <w:pPr>
              <w:pStyle w:val="ListParagraph"/>
              <w:rPr>
                <w:sz w:val="24"/>
                <w:szCs w:val="24"/>
              </w:rPr>
            </w:pPr>
            <w:r w:rsidRPr="00032E93">
              <w:rPr>
                <w:sz w:val="24"/>
                <w:szCs w:val="24"/>
              </w:rPr>
              <w:t xml:space="preserve">                    IF ( v_errorcountp1 = c_errorcountp1 ) THEN</w:t>
            </w:r>
          </w:p>
          <w:p w:rsidR="00032E93" w:rsidRPr="00032E93" w:rsidRDefault="00032E93" w:rsidP="00032E93">
            <w:pPr>
              <w:pStyle w:val="ListParagraph"/>
              <w:rPr>
                <w:sz w:val="24"/>
                <w:szCs w:val="24"/>
              </w:rPr>
            </w:pPr>
            <w:r w:rsidRPr="00032E93">
              <w:rPr>
                <w:sz w:val="24"/>
                <w:szCs w:val="24"/>
              </w:rPr>
              <w:t xml:space="preserve">                        GOTO insertzdoep1;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---ITR-3 ZPGPTODT validation  Invalid Date</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v_iseffdate := validate_date(trim(obj_mbrindp1.zpgptodt));</w:t>
            </w:r>
          </w:p>
          <w:p w:rsidR="00032E93" w:rsidRPr="00032E93" w:rsidRDefault="00032E93" w:rsidP="00032E93">
            <w:pPr>
              <w:pStyle w:val="ListParagraph"/>
              <w:rPr>
                <w:sz w:val="24"/>
                <w:szCs w:val="24"/>
              </w:rPr>
            </w:pPr>
            <w:r w:rsidRPr="00032E93">
              <w:rPr>
                <w:sz w:val="24"/>
                <w:szCs w:val="24"/>
              </w:rPr>
              <w:t xml:space="preserve">            IF ( ( TRIM(obj_mbrindp1.zpgptodt) IS NULL ) OR ( trim(v_iseffdate) &lt;&gt; 'OK' ) ) THEN</w:t>
            </w:r>
          </w:p>
          <w:p w:rsidR="00032E93" w:rsidRPr="00032E93" w:rsidRDefault="00032E93" w:rsidP="00032E93">
            <w:pPr>
              <w:pStyle w:val="ListParagraph"/>
              <w:rPr>
                <w:sz w:val="24"/>
                <w:szCs w:val="24"/>
              </w:rPr>
            </w:pPr>
            <w:r w:rsidRPr="00032E93">
              <w:rPr>
                <w:sz w:val="24"/>
                <w:szCs w:val="24"/>
              </w:rPr>
              <w:t xml:space="preserve">                v_isanyerrorp1 := 'Y'; --MB12</w:t>
            </w:r>
          </w:p>
          <w:p w:rsidR="00032E93" w:rsidRPr="00032E93" w:rsidRDefault="00032E93" w:rsidP="00032E93">
            <w:pPr>
              <w:pStyle w:val="ListParagraph"/>
              <w:rPr>
                <w:sz w:val="24"/>
                <w:szCs w:val="24"/>
              </w:rPr>
            </w:pPr>
            <w:r w:rsidRPr="00032E93">
              <w:rPr>
                <w:sz w:val="24"/>
                <w:szCs w:val="24"/>
              </w:rPr>
              <w:t xml:space="preserve">                v_errorcountp1 := v_errorcountp1 + 1;</w:t>
            </w:r>
          </w:p>
          <w:p w:rsidR="00032E93" w:rsidRPr="00032E93" w:rsidRDefault="00032E93" w:rsidP="00032E93">
            <w:pPr>
              <w:pStyle w:val="ListParagraph"/>
              <w:rPr>
                <w:sz w:val="24"/>
                <w:szCs w:val="24"/>
              </w:rPr>
            </w:pPr>
            <w:r w:rsidRPr="00032E93">
              <w:rPr>
                <w:sz w:val="24"/>
                <w:szCs w:val="24"/>
              </w:rPr>
              <w:t xml:space="preserve">                t_ercodep1(v_errorcountp1) := c_z013;</w:t>
            </w:r>
          </w:p>
          <w:p w:rsidR="00032E93" w:rsidRPr="00032E93" w:rsidRDefault="00032E93" w:rsidP="00032E93">
            <w:pPr>
              <w:pStyle w:val="ListParagraph"/>
              <w:rPr>
                <w:sz w:val="24"/>
                <w:szCs w:val="24"/>
              </w:rPr>
            </w:pPr>
            <w:r w:rsidRPr="00032E93">
              <w:rPr>
                <w:sz w:val="24"/>
                <w:szCs w:val="24"/>
              </w:rPr>
              <w:t xml:space="preserve">                t_errorfieldp1(v_errorcountp1) := 'ZPGPTODT';</w:t>
            </w:r>
          </w:p>
          <w:p w:rsidR="00032E93" w:rsidRPr="00032E93" w:rsidRDefault="00032E93" w:rsidP="00032E93">
            <w:pPr>
              <w:pStyle w:val="ListParagraph"/>
              <w:rPr>
                <w:sz w:val="24"/>
                <w:szCs w:val="24"/>
              </w:rPr>
            </w:pPr>
            <w:r w:rsidRPr="00032E93">
              <w:rPr>
                <w:sz w:val="24"/>
                <w:szCs w:val="24"/>
              </w:rPr>
              <w:t xml:space="preserve">                t_errormsgp1(v_errorcountp1) := o_errortext(c_z013);</w:t>
            </w:r>
          </w:p>
          <w:p w:rsidR="00032E93" w:rsidRPr="00032E93" w:rsidRDefault="00032E93" w:rsidP="00032E93">
            <w:pPr>
              <w:pStyle w:val="ListParagraph"/>
              <w:rPr>
                <w:sz w:val="24"/>
                <w:szCs w:val="24"/>
              </w:rPr>
            </w:pPr>
            <w:r w:rsidRPr="00032E93">
              <w:rPr>
                <w:sz w:val="24"/>
                <w:szCs w:val="24"/>
              </w:rPr>
              <w:t xml:space="preserve">                t_errorfieldvalp1(v_errorcountp1) := obj_mbrindp1.zpgptodt;</w:t>
            </w:r>
          </w:p>
          <w:p w:rsidR="00032E93" w:rsidRPr="00032E93" w:rsidRDefault="00032E93" w:rsidP="00032E93">
            <w:pPr>
              <w:pStyle w:val="ListParagraph"/>
              <w:rPr>
                <w:sz w:val="24"/>
                <w:szCs w:val="24"/>
              </w:rPr>
            </w:pPr>
            <w:r w:rsidRPr="00032E93">
              <w:rPr>
                <w:sz w:val="24"/>
                <w:szCs w:val="24"/>
              </w:rPr>
              <w:t xml:space="preserve">                t_errorprogramp1(v_errorcountp1) := i_schedulename;</w:t>
            </w:r>
          </w:p>
          <w:p w:rsidR="00032E93" w:rsidRPr="00032E93" w:rsidRDefault="00032E93" w:rsidP="00032E93">
            <w:pPr>
              <w:pStyle w:val="ListParagraph"/>
              <w:rPr>
                <w:sz w:val="24"/>
                <w:szCs w:val="24"/>
              </w:rPr>
            </w:pPr>
            <w:r w:rsidRPr="00032E93">
              <w:rPr>
                <w:sz w:val="24"/>
                <w:szCs w:val="24"/>
              </w:rPr>
              <w:t xml:space="preserve">                IF ( v_errorcountp1 = c_errorcountp1 ) THEN</w:t>
            </w:r>
          </w:p>
          <w:p w:rsidR="00032E93" w:rsidRPr="00032E93" w:rsidRDefault="00032E93" w:rsidP="00032E93">
            <w:pPr>
              <w:pStyle w:val="ListParagraph"/>
              <w:rPr>
                <w:sz w:val="24"/>
                <w:szCs w:val="24"/>
              </w:rPr>
            </w:pPr>
            <w:r w:rsidRPr="00032E93">
              <w:rPr>
                <w:sz w:val="24"/>
                <w:szCs w:val="24"/>
              </w:rPr>
              <w:t xml:space="preserve">                    GOTO insertzdoep1;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---ITR-3 ZPGPTODT validation  From date &gt; To date</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 TRIM(obj_mbrindp1.zpgpfrdt) IS NOT NULL ) THEN</w:t>
            </w:r>
          </w:p>
          <w:p w:rsidR="00032E93" w:rsidRPr="00032E93" w:rsidRDefault="00032E93" w:rsidP="00032E93">
            <w:pPr>
              <w:pStyle w:val="ListParagraph"/>
              <w:rPr>
                <w:sz w:val="24"/>
                <w:szCs w:val="24"/>
              </w:rPr>
            </w:pPr>
            <w:r w:rsidRPr="00032E93">
              <w:rPr>
                <w:sz w:val="24"/>
                <w:szCs w:val="24"/>
              </w:rPr>
              <w:t xml:space="preserve">                IF ( ( TRIM(obj_mbrindp1.zpgptodt) IS NULL ) OR ( trim(obj_mbrindp1.zpgptodt) &lt; obj_mbrindp1.zpgpfrdt ) ) THEN</w:t>
            </w:r>
          </w:p>
          <w:p w:rsidR="00032E93" w:rsidRPr="00032E93" w:rsidRDefault="00032E93" w:rsidP="00032E93">
            <w:pPr>
              <w:pStyle w:val="ListParagraph"/>
              <w:rPr>
                <w:sz w:val="24"/>
                <w:szCs w:val="24"/>
              </w:rPr>
            </w:pPr>
            <w:r w:rsidRPr="00032E93">
              <w:rPr>
                <w:sz w:val="24"/>
                <w:szCs w:val="24"/>
              </w:rPr>
              <w:t xml:space="preserve">                    v_isanyerrorp1 := 'Y'; --MB12</w:t>
            </w:r>
          </w:p>
          <w:p w:rsidR="00032E93" w:rsidRPr="00032E93" w:rsidRDefault="00032E93" w:rsidP="00032E93">
            <w:pPr>
              <w:pStyle w:val="ListParagraph"/>
              <w:rPr>
                <w:sz w:val="24"/>
                <w:szCs w:val="24"/>
              </w:rPr>
            </w:pPr>
            <w:r w:rsidRPr="00032E93">
              <w:rPr>
                <w:sz w:val="24"/>
                <w:szCs w:val="24"/>
              </w:rPr>
              <w:t xml:space="preserve">                    v_errorcountp1 := v_errorcountp1 + 1;</w:t>
            </w:r>
          </w:p>
          <w:p w:rsidR="00032E93" w:rsidRPr="00032E93" w:rsidRDefault="00032E93" w:rsidP="00032E93">
            <w:pPr>
              <w:pStyle w:val="ListParagraph"/>
              <w:rPr>
                <w:sz w:val="24"/>
                <w:szCs w:val="24"/>
              </w:rPr>
            </w:pPr>
            <w:r w:rsidRPr="00032E93">
              <w:rPr>
                <w:sz w:val="24"/>
                <w:szCs w:val="24"/>
              </w:rPr>
              <w:t xml:space="preserve">                    t_ercodep1(v_errorcountp1) := c_z097;</w:t>
            </w:r>
          </w:p>
          <w:p w:rsidR="00032E93" w:rsidRPr="00032E93" w:rsidRDefault="00032E93" w:rsidP="00032E93">
            <w:pPr>
              <w:pStyle w:val="ListParagraph"/>
              <w:rPr>
                <w:sz w:val="24"/>
                <w:szCs w:val="24"/>
              </w:rPr>
            </w:pPr>
            <w:r w:rsidRPr="00032E93">
              <w:rPr>
                <w:sz w:val="24"/>
                <w:szCs w:val="24"/>
              </w:rPr>
              <w:t xml:space="preserve">                    t_errorfieldp1(v_errorcountp1) := 'ZPGPTODT';</w:t>
            </w:r>
          </w:p>
          <w:p w:rsidR="00032E93" w:rsidRPr="00032E93" w:rsidRDefault="00032E93" w:rsidP="00032E93">
            <w:pPr>
              <w:pStyle w:val="ListParagraph"/>
              <w:rPr>
                <w:sz w:val="24"/>
                <w:szCs w:val="24"/>
              </w:rPr>
            </w:pPr>
            <w:r w:rsidRPr="00032E93">
              <w:rPr>
                <w:sz w:val="24"/>
                <w:szCs w:val="24"/>
              </w:rPr>
              <w:t xml:space="preserve">                    t_errormsgp1(v_errorcountp1) := o_errortext(c_z097);</w:t>
            </w:r>
          </w:p>
          <w:p w:rsidR="00032E93" w:rsidRPr="00032E93" w:rsidRDefault="00032E93" w:rsidP="00032E93">
            <w:pPr>
              <w:pStyle w:val="ListParagraph"/>
              <w:rPr>
                <w:sz w:val="24"/>
                <w:szCs w:val="24"/>
              </w:rPr>
            </w:pPr>
            <w:r w:rsidRPr="00032E93">
              <w:rPr>
                <w:sz w:val="24"/>
                <w:szCs w:val="24"/>
              </w:rPr>
              <w:t xml:space="preserve">                    t_errorfieldvalp1(v_errorcountp1) := obj_mbrindp1.zpgptodt;</w:t>
            </w:r>
          </w:p>
          <w:p w:rsidR="00032E93" w:rsidRPr="00032E93" w:rsidRDefault="00032E93" w:rsidP="00032E93">
            <w:pPr>
              <w:pStyle w:val="ListParagraph"/>
              <w:rPr>
                <w:sz w:val="24"/>
                <w:szCs w:val="24"/>
              </w:rPr>
            </w:pPr>
            <w:r w:rsidRPr="00032E93">
              <w:rPr>
                <w:sz w:val="24"/>
                <w:szCs w:val="24"/>
              </w:rPr>
              <w:t xml:space="preserve">                    t_errorprogramp1(v_errorcountp1) := i_schedulename;</w:t>
            </w:r>
          </w:p>
          <w:p w:rsidR="00032E93" w:rsidRPr="00032E93" w:rsidRDefault="00032E93" w:rsidP="00032E93">
            <w:pPr>
              <w:pStyle w:val="ListParagraph"/>
              <w:rPr>
                <w:sz w:val="24"/>
                <w:szCs w:val="24"/>
              </w:rPr>
            </w:pPr>
            <w:r w:rsidRPr="00032E93">
              <w:rPr>
                <w:sz w:val="24"/>
                <w:szCs w:val="24"/>
              </w:rPr>
              <w:t xml:space="preserve">                    IF ( v_errorcountp1 = c_errorcountp1 ) THEN</w:t>
            </w:r>
          </w:p>
          <w:p w:rsidR="00032E93" w:rsidRPr="00032E93" w:rsidRDefault="00032E93" w:rsidP="00032E93">
            <w:pPr>
              <w:pStyle w:val="ListParagraph"/>
              <w:rPr>
                <w:sz w:val="24"/>
                <w:szCs w:val="24"/>
              </w:rPr>
            </w:pPr>
            <w:r w:rsidRPr="00032E93">
              <w:rPr>
                <w:sz w:val="24"/>
                <w:szCs w:val="24"/>
              </w:rPr>
              <w:t xml:space="preserve">                        GOTO insertzdoep1;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lastRenderedPageBreak/>
              <w:t xml:space="preserve">    ---ITR-3 ZPGPTODT validation Outside policy period</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 ( TRIM(obj_mbrindp1.zpgptodt) IS NOT NULL ) AND ( trim(obj_mbrindp1.zpgptodt) &lt;&gt; 0 ) AND ( trim(obj_mbrindp1.zpgptodt</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 &lt;&gt; c_maxdate ) ) THEN</w:t>
            </w:r>
          </w:p>
          <w:p w:rsidR="00032E93" w:rsidRPr="00032E93" w:rsidRDefault="00032E93" w:rsidP="00032E93">
            <w:pPr>
              <w:pStyle w:val="ListParagraph"/>
              <w:rPr>
                <w:sz w:val="24"/>
                <w:szCs w:val="24"/>
              </w:rPr>
            </w:pPr>
            <w:r w:rsidRPr="00032E93">
              <w:rPr>
                <w:sz w:val="24"/>
                <w:szCs w:val="24"/>
              </w:rPr>
              <w:t xml:space="preserve">      /**** MB4 :  MOD : condition change due to new requirement : START ****/</w:t>
            </w:r>
          </w:p>
          <w:p w:rsidR="00032E93" w:rsidRPr="00032E93" w:rsidRDefault="00032E93" w:rsidP="00032E93">
            <w:pPr>
              <w:pStyle w:val="ListParagraph"/>
              <w:rPr>
                <w:sz w:val="24"/>
                <w:szCs w:val="24"/>
              </w:rPr>
            </w:pPr>
            <w:r w:rsidRPr="00032E93">
              <w:rPr>
                <w:sz w:val="24"/>
                <w:szCs w:val="24"/>
              </w:rPr>
              <w:t xml:space="preserve">                IF ( ( trim(obj_mbrindp1.zpgptodt) &lt; obj_mbrindp1.effdate ) OR ( trim(obj_mbrindp1.zpgptodt) &gt; v_temp_crdate ) ) THEN</w:t>
            </w:r>
          </w:p>
          <w:p w:rsidR="00032E93" w:rsidRPr="00032E93" w:rsidRDefault="00032E93" w:rsidP="00032E93">
            <w:pPr>
              <w:pStyle w:val="ListParagraph"/>
              <w:rPr>
                <w:sz w:val="24"/>
                <w:szCs w:val="24"/>
              </w:rPr>
            </w:pPr>
            <w:r w:rsidRPr="00032E93">
              <w:rPr>
                <w:sz w:val="24"/>
                <w:szCs w:val="24"/>
              </w:rPr>
              <w:t xml:space="preserve">        /**** MB4 :  MOD : condition change due to new requirement : END ****/</w:t>
            </w:r>
          </w:p>
          <w:p w:rsidR="00032E93" w:rsidRPr="00032E93" w:rsidRDefault="00032E93" w:rsidP="00032E93">
            <w:pPr>
              <w:pStyle w:val="ListParagraph"/>
              <w:rPr>
                <w:sz w:val="24"/>
                <w:szCs w:val="24"/>
              </w:rPr>
            </w:pPr>
            <w:r w:rsidRPr="00032E93">
              <w:rPr>
                <w:sz w:val="24"/>
                <w:szCs w:val="24"/>
              </w:rPr>
              <w:t xml:space="preserve">                    v_isanyerrorp1 := 'Y'; --MB12</w:t>
            </w:r>
          </w:p>
          <w:p w:rsidR="00032E93" w:rsidRPr="00032E93" w:rsidRDefault="00032E93" w:rsidP="00032E93">
            <w:pPr>
              <w:pStyle w:val="ListParagraph"/>
              <w:rPr>
                <w:sz w:val="24"/>
                <w:szCs w:val="24"/>
              </w:rPr>
            </w:pPr>
            <w:r w:rsidRPr="00032E93">
              <w:rPr>
                <w:sz w:val="24"/>
                <w:szCs w:val="24"/>
              </w:rPr>
              <w:t xml:space="preserve">                    v_errorcountp1 := v_errorcountp1 + 1;</w:t>
            </w:r>
          </w:p>
          <w:p w:rsidR="00032E93" w:rsidRPr="00032E93" w:rsidRDefault="00032E93" w:rsidP="00032E93">
            <w:pPr>
              <w:pStyle w:val="ListParagraph"/>
              <w:rPr>
                <w:sz w:val="24"/>
                <w:szCs w:val="24"/>
              </w:rPr>
            </w:pPr>
            <w:r w:rsidRPr="00032E93">
              <w:rPr>
                <w:sz w:val="24"/>
                <w:szCs w:val="24"/>
              </w:rPr>
              <w:t xml:space="preserve">                    t_ercodep1(v_errorcountp1) := c_z096;</w:t>
            </w:r>
          </w:p>
          <w:p w:rsidR="00032E93" w:rsidRPr="00032E93" w:rsidRDefault="00032E93" w:rsidP="00032E93">
            <w:pPr>
              <w:pStyle w:val="ListParagraph"/>
              <w:rPr>
                <w:sz w:val="24"/>
                <w:szCs w:val="24"/>
              </w:rPr>
            </w:pPr>
            <w:r w:rsidRPr="00032E93">
              <w:rPr>
                <w:sz w:val="24"/>
                <w:szCs w:val="24"/>
              </w:rPr>
              <w:t xml:space="preserve">                    t_errorfieldp1(v_errorcountp1) := 'ZPGPTODT';</w:t>
            </w:r>
          </w:p>
          <w:p w:rsidR="00032E93" w:rsidRPr="00032E93" w:rsidRDefault="00032E93" w:rsidP="00032E93">
            <w:pPr>
              <w:pStyle w:val="ListParagraph"/>
              <w:rPr>
                <w:sz w:val="24"/>
                <w:szCs w:val="24"/>
              </w:rPr>
            </w:pPr>
            <w:r w:rsidRPr="00032E93">
              <w:rPr>
                <w:sz w:val="24"/>
                <w:szCs w:val="24"/>
              </w:rPr>
              <w:t xml:space="preserve">                    t_errormsgp1(v_errorcountp1) := o_errortext(c_z096);</w:t>
            </w:r>
          </w:p>
          <w:p w:rsidR="00032E93" w:rsidRPr="00032E93" w:rsidRDefault="00032E93" w:rsidP="00032E93">
            <w:pPr>
              <w:pStyle w:val="ListParagraph"/>
              <w:rPr>
                <w:sz w:val="24"/>
                <w:szCs w:val="24"/>
              </w:rPr>
            </w:pPr>
            <w:r w:rsidRPr="00032E93">
              <w:rPr>
                <w:sz w:val="24"/>
                <w:szCs w:val="24"/>
              </w:rPr>
              <w:t xml:space="preserve">                    t_errorfieldvalp1(v_errorcountp1) := obj_mbrindp1.zpgptodt;</w:t>
            </w:r>
          </w:p>
          <w:p w:rsidR="00032E93" w:rsidRPr="00032E93" w:rsidRDefault="00032E93" w:rsidP="00032E93">
            <w:pPr>
              <w:pStyle w:val="ListParagraph"/>
              <w:rPr>
                <w:sz w:val="24"/>
                <w:szCs w:val="24"/>
              </w:rPr>
            </w:pPr>
            <w:r w:rsidRPr="00032E93">
              <w:rPr>
                <w:sz w:val="24"/>
                <w:szCs w:val="24"/>
              </w:rPr>
              <w:t xml:space="preserve">                    t_errorprogramp1(v_errorcountp1) := i_schedulename;</w:t>
            </w:r>
          </w:p>
          <w:p w:rsidR="00032E93" w:rsidRPr="00032E93" w:rsidRDefault="00032E93" w:rsidP="00032E93">
            <w:pPr>
              <w:pStyle w:val="ListParagraph"/>
              <w:rPr>
                <w:sz w:val="24"/>
                <w:szCs w:val="24"/>
              </w:rPr>
            </w:pPr>
            <w:r w:rsidRPr="00032E93">
              <w:rPr>
                <w:sz w:val="24"/>
                <w:szCs w:val="24"/>
              </w:rPr>
              <w:t xml:space="preserve">                    IF ( v_errorcountp1 = c_errorcountp1 ) THEN</w:t>
            </w:r>
          </w:p>
          <w:p w:rsidR="00032E93" w:rsidRPr="00032E93" w:rsidRDefault="00032E93" w:rsidP="00032E93">
            <w:pPr>
              <w:pStyle w:val="ListParagraph"/>
              <w:rPr>
                <w:sz w:val="24"/>
                <w:szCs w:val="24"/>
              </w:rPr>
            </w:pPr>
            <w:r w:rsidRPr="00032E93">
              <w:rPr>
                <w:sz w:val="24"/>
                <w:szCs w:val="24"/>
              </w:rPr>
              <w:t xml:space="preserve">                        GOTO insertzdoep1;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---MB12 : MOD  :BTDATE allow As MAX DATE only for CA state : START</w:t>
            </w:r>
          </w:p>
          <w:p w:rsidR="00032E93" w:rsidRPr="00032E93" w:rsidRDefault="00032E93" w:rsidP="00032E93">
            <w:pPr>
              <w:pStyle w:val="ListParagraph"/>
              <w:rPr>
                <w:sz w:val="24"/>
                <w:szCs w:val="24"/>
              </w:rPr>
            </w:pPr>
            <w:r w:rsidRPr="00032E93">
              <w:rPr>
                <w:sz w:val="24"/>
                <w:szCs w:val="24"/>
              </w:rPr>
              <w:t xml:space="preserve">    ---BTDATE validation</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 trim(obj_mbrindp1.statcode) &lt;&gt; 'CA' ) THEN</w:t>
            </w:r>
          </w:p>
          <w:p w:rsidR="00032E93" w:rsidRPr="00032E93" w:rsidRDefault="00032E93" w:rsidP="00032E93">
            <w:pPr>
              <w:pStyle w:val="ListParagraph"/>
              <w:rPr>
                <w:sz w:val="24"/>
                <w:szCs w:val="24"/>
              </w:rPr>
            </w:pPr>
            <w:r w:rsidRPr="00032E93">
              <w:rPr>
                <w:sz w:val="24"/>
                <w:szCs w:val="24"/>
              </w:rPr>
              <w:t xml:space="preserve">                IF ( trim(obj_mbrindp1.btdate) = c_maxdate ) THEN</w:t>
            </w:r>
          </w:p>
          <w:p w:rsidR="00032E93" w:rsidRPr="00032E93" w:rsidRDefault="00032E93" w:rsidP="00032E93">
            <w:pPr>
              <w:pStyle w:val="ListParagraph"/>
              <w:rPr>
                <w:sz w:val="24"/>
                <w:szCs w:val="24"/>
              </w:rPr>
            </w:pPr>
            <w:r w:rsidRPr="00032E93">
              <w:rPr>
                <w:sz w:val="24"/>
                <w:szCs w:val="24"/>
              </w:rPr>
              <w:t xml:space="preserve">                    v_isanyerrorp1 := 'Y';</w:t>
            </w:r>
          </w:p>
          <w:p w:rsidR="00032E93" w:rsidRPr="00032E93" w:rsidRDefault="00032E93" w:rsidP="00032E93">
            <w:pPr>
              <w:pStyle w:val="ListParagraph"/>
              <w:rPr>
                <w:sz w:val="24"/>
                <w:szCs w:val="24"/>
              </w:rPr>
            </w:pPr>
            <w:r w:rsidRPr="00032E93">
              <w:rPr>
                <w:sz w:val="24"/>
                <w:szCs w:val="24"/>
              </w:rPr>
              <w:t xml:space="preserve">                    v_errorcountp1 := v_errorcountp1 + 1;</w:t>
            </w:r>
          </w:p>
          <w:p w:rsidR="00032E93" w:rsidRPr="00032E93" w:rsidRDefault="00032E93" w:rsidP="00032E93">
            <w:pPr>
              <w:pStyle w:val="ListParagraph"/>
              <w:rPr>
                <w:sz w:val="24"/>
                <w:szCs w:val="24"/>
              </w:rPr>
            </w:pPr>
            <w:r w:rsidRPr="00032E93">
              <w:rPr>
                <w:sz w:val="24"/>
                <w:szCs w:val="24"/>
              </w:rPr>
              <w:t xml:space="preserve">                    t_ercodep1(v_errorcountp1) := c_z013;</w:t>
            </w:r>
          </w:p>
          <w:p w:rsidR="00032E93" w:rsidRPr="00032E93" w:rsidRDefault="00032E93" w:rsidP="00032E93">
            <w:pPr>
              <w:pStyle w:val="ListParagraph"/>
              <w:rPr>
                <w:sz w:val="24"/>
                <w:szCs w:val="24"/>
              </w:rPr>
            </w:pPr>
            <w:r w:rsidRPr="00032E93">
              <w:rPr>
                <w:sz w:val="24"/>
                <w:szCs w:val="24"/>
              </w:rPr>
              <w:t xml:space="preserve">                    t_errorfieldp1(v_errorcountp1) := 'BTDATE';</w:t>
            </w:r>
          </w:p>
          <w:p w:rsidR="00032E93" w:rsidRPr="00032E93" w:rsidRDefault="00032E93" w:rsidP="00032E93">
            <w:pPr>
              <w:pStyle w:val="ListParagraph"/>
              <w:rPr>
                <w:sz w:val="24"/>
                <w:szCs w:val="24"/>
              </w:rPr>
            </w:pPr>
            <w:r w:rsidRPr="00032E93">
              <w:rPr>
                <w:sz w:val="24"/>
                <w:szCs w:val="24"/>
              </w:rPr>
              <w:t xml:space="preserve">                    t_errormsgp1(v_errorcountp1) := o_errortext(c_z013);</w:t>
            </w:r>
          </w:p>
          <w:p w:rsidR="00032E93" w:rsidRPr="00032E93" w:rsidRDefault="00032E93" w:rsidP="00032E93">
            <w:pPr>
              <w:pStyle w:val="ListParagraph"/>
              <w:rPr>
                <w:sz w:val="24"/>
                <w:szCs w:val="24"/>
              </w:rPr>
            </w:pPr>
            <w:r w:rsidRPr="00032E93">
              <w:rPr>
                <w:sz w:val="24"/>
                <w:szCs w:val="24"/>
              </w:rPr>
              <w:t xml:space="preserve">                    t_errorfieldvalp1(v_errorcountp1) := obj_mbrindp1.btdate;</w:t>
            </w:r>
          </w:p>
          <w:p w:rsidR="00032E93" w:rsidRPr="00032E93" w:rsidRDefault="00032E93" w:rsidP="00032E93">
            <w:pPr>
              <w:pStyle w:val="ListParagraph"/>
              <w:rPr>
                <w:sz w:val="24"/>
                <w:szCs w:val="24"/>
              </w:rPr>
            </w:pPr>
            <w:r w:rsidRPr="00032E93">
              <w:rPr>
                <w:sz w:val="24"/>
                <w:szCs w:val="24"/>
              </w:rPr>
              <w:t xml:space="preserve">                    t_errorprogramp1(v_errorcountp1) := i_schedulename;</w:t>
            </w:r>
          </w:p>
          <w:p w:rsidR="00032E93" w:rsidRPr="00032E93" w:rsidRDefault="00032E93" w:rsidP="00032E93">
            <w:pPr>
              <w:pStyle w:val="ListParagraph"/>
              <w:rPr>
                <w:sz w:val="24"/>
                <w:szCs w:val="24"/>
              </w:rPr>
            </w:pPr>
            <w:r w:rsidRPr="00032E93">
              <w:rPr>
                <w:sz w:val="24"/>
                <w:szCs w:val="24"/>
              </w:rPr>
              <w:t xml:space="preserve">                    IF ( v_errorcountp1 = c_errorcountp1 ) THEN</w:t>
            </w:r>
          </w:p>
          <w:p w:rsidR="00032E93" w:rsidRPr="00032E93" w:rsidRDefault="00032E93" w:rsidP="00032E93">
            <w:pPr>
              <w:pStyle w:val="ListParagraph"/>
              <w:rPr>
                <w:sz w:val="24"/>
                <w:szCs w:val="24"/>
              </w:rPr>
            </w:pPr>
            <w:r w:rsidRPr="00032E93">
              <w:rPr>
                <w:sz w:val="24"/>
                <w:szCs w:val="24"/>
              </w:rPr>
              <w:lastRenderedPageBreak/>
              <w:t xml:space="preserve">                        GOTO insertzdoep1;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---MB12 : MOD  :BTDATE allow As MAX DATE only for CA state : END</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&lt;&lt; insertzdoep1 &gt;&gt; i_zdoe_infop1.i_tablename := i_zdoe_infop1.i_tablename;</w:t>
            </w:r>
          </w:p>
          <w:p w:rsidR="00032E93" w:rsidRPr="00032E93" w:rsidRDefault="00032E93" w:rsidP="00032E93">
            <w:pPr>
              <w:pStyle w:val="ListParagraph"/>
              <w:rPr>
                <w:sz w:val="24"/>
                <w:szCs w:val="24"/>
              </w:rPr>
            </w:pPr>
            <w:r w:rsidRPr="00032E93">
              <w:rPr>
                <w:sz w:val="24"/>
                <w:szCs w:val="24"/>
              </w:rPr>
              <w:t xml:space="preserve">            IF ( v_isanyerrorp1 = 'Y' ) THEN</w:t>
            </w:r>
          </w:p>
          <w:p w:rsidR="00032E93" w:rsidRPr="00032E93" w:rsidRDefault="00032E93" w:rsidP="00032E93">
            <w:pPr>
              <w:pStyle w:val="ListParagraph"/>
              <w:rPr>
                <w:sz w:val="24"/>
                <w:szCs w:val="24"/>
              </w:rPr>
            </w:pPr>
            <w:r w:rsidRPr="00032E93">
              <w:rPr>
                <w:sz w:val="24"/>
                <w:szCs w:val="24"/>
              </w:rPr>
              <w:t xml:space="preserve">                IF TRIM(t_ercodep1(1)) IS NOT NULL THEN</w:t>
            </w:r>
          </w:p>
          <w:p w:rsidR="00032E93" w:rsidRPr="00032E93" w:rsidRDefault="00032E93" w:rsidP="00032E93">
            <w:pPr>
              <w:pStyle w:val="ListParagraph"/>
              <w:rPr>
                <w:sz w:val="24"/>
                <w:szCs w:val="24"/>
              </w:rPr>
            </w:pPr>
            <w:r w:rsidRPr="00032E93">
              <w:rPr>
                <w:sz w:val="24"/>
                <w:szCs w:val="24"/>
              </w:rPr>
              <w:t xml:space="preserve">                    i_zdoe_infop1.i_indic := c_error;</w:t>
            </w:r>
          </w:p>
          <w:p w:rsidR="00032E93" w:rsidRPr="00032E93" w:rsidRDefault="00032E93" w:rsidP="00032E93">
            <w:pPr>
              <w:pStyle w:val="ListParagraph"/>
              <w:rPr>
                <w:sz w:val="24"/>
                <w:szCs w:val="24"/>
              </w:rPr>
            </w:pPr>
            <w:r w:rsidRPr="00032E93">
              <w:rPr>
                <w:sz w:val="24"/>
                <w:szCs w:val="24"/>
              </w:rPr>
              <w:t xml:space="preserve">                    i_zdoe_infop1.i_error01 := t_ercodep1(1);</w:t>
            </w:r>
          </w:p>
          <w:p w:rsidR="00032E93" w:rsidRPr="00032E93" w:rsidRDefault="00032E93" w:rsidP="00032E93">
            <w:pPr>
              <w:pStyle w:val="ListParagraph"/>
              <w:rPr>
                <w:sz w:val="24"/>
                <w:szCs w:val="24"/>
              </w:rPr>
            </w:pPr>
            <w:r w:rsidRPr="00032E93">
              <w:rPr>
                <w:sz w:val="24"/>
                <w:szCs w:val="24"/>
              </w:rPr>
              <w:t xml:space="preserve">                    i_zdoe_infop1.i_errormsg01 := t_errormsgp1(1);</w:t>
            </w:r>
          </w:p>
          <w:p w:rsidR="00032E93" w:rsidRPr="00032E93" w:rsidRDefault="00032E93" w:rsidP="00032E93">
            <w:pPr>
              <w:pStyle w:val="ListParagraph"/>
              <w:rPr>
                <w:sz w:val="24"/>
                <w:szCs w:val="24"/>
              </w:rPr>
            </w:pPr>
            <w:r w:rsidRPr="00032E93">
              <w:rPr>
                <w:sz w:val="24"/>
                <w:szCs w:val="24"/>
              </w:rPr>
              <w:t xml:space="preserve">                    i_zdoe_infop1.i_errorfield01 := t_errorfieldp1(1);</w:t>
            </w:r>
          </w:p>
          <w:p w:rsidR="00032E93" w:rsidRPr="00032E93" w:rsidRDefault="00032E93" w:rsidP="00032E93">
            <w:pPr>
              <w:pStyle w:val="ListParagraph"/>
              <w:rPr>
                <w:sz w:val="24"/>
                <w:szCs w:val="24"/>
              </w:rPr>
            </w:pPr>
            <w:r w:rsidRPr="00032E93">
              <w:rPr>
                <w:sz w:val="24"/>
                <w:szCs w:val="24"/>
              </w:rPr>
              <w:t xml:space="preserve">                    i_zdoe_infop1.i_fieldvalue01 := t_errorfieldvalp1(1);</w:t>
            </w:r>
          </w:p>
          <w:p w:rsidR="00032E93" w:rsidRPr="00032E93" w:rsidRDefault="00032E93" w:rsidP="00032E93">
            <w:pPr>
              <w:pStyle w:val="ListParagraph"/>
              <w:rPr>
                <w:sz w:val="24"/>
                <w:szCs w:val="24"/>
              </w:rPr>
            </w:pPr>
            <w:r w:rsidRPr="00032E93">
              <w:rPr>
                <w:sz w:val="24"/>
                <w:szCs w:val="24"/>
              </w:rPr>
              <w:t xml:space="preserve">                    i_zdoe_infop1.i_errorprogram01 := t_errorprogramp1(1);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TRIM(t_ercodep1(2)) IS NOT NULL THEN</w:t>
            </w:r>
          </w:p>
          <w:p w:rsidR="00032E93" w:rsidRPr="00032E93" w:rsidRDefault="00032E93" w:rsidP="00032E93">
            <w:pPr>
              <w:pStyle w:val="ListParagraph"/>
              <w:rPr>
                <w:sz w:val="24"/>
                <w:szCs w:val="24"/>
              </w:rPr>
            </w:pPr>
            <w:r w:rsidRPr="00032E93">
              <w:rPr>
                <w:sz w:val="24"/>
                <w:szCs w:val="24"/>
              </w:rPr>
              <w:t xml:space="preserve">                    i_zdoe_infop1.i_indic := c_error;</w:t>
            </w:r>
          </w:p>
          <w:p w:rsidR="00032E93" w:rsidRPr="00032E93" w:rsidRDefault="00032E93" w:rsidP="00032E93">
            <w:pPr>
              <w:pStyle w:val="ListParagraph"/>
              <w:rPr>
                <w:sz w:val="24"/>
                <w:szCs w:val="24"/>
              </w:rPr>
            </w:pPr>
            <w:r w:rsidRPr="00032E93">
              <w:rPr>
                <w:sz w:val="24"/>
                <w:szCs w:val="24"/>
              </w:rPr>
              <w:t xml:space="preserve">                    i_zdoe_infop1.i_error02 := t_ercodep1(2);</w:t>
            </w:r>
          </w:p>
          <w:p w:rsidR="00032E93" w:rsidRPr="00032E93" w:rsidRDefault="00032E93" w:rsidP="00032E93">
            <w:pPr>
              <w:pStyle w:val="ListParagraph"/>
              <w:rPr>
                <w:sz w:val="24"/>
                <w:szCs w:val="24"/>
              </w:rPr>
            </w:pPr>
            <w:r w:rsidRPr="00032E93">
              <w:rPr>
                <w:sz w:val="24"/>
                <w:szCs w:val="24"/>
              </w:rPr>
              <w:t xml:space="preserve">                    i_zdoe_infop1.i_errormsg02 := t_errormsgp1(2);</w:t>
            </w:r>
          </w:p>
          <w:p w:rsidR="00032E93" w:rsidRPr="00032E93" w:rsidRDefault="00032E93" w:rsidP="00032E93">
            <w:pPr>
              <w:pStyle w:val="ListParagraph"/>
              <w:rPr>
                <w:sz w:val="24"/>
                <w:szCs w:val="24"/>
              </w:rPr>
            </w:pPr>
            <w:r w:rsidRPr="00032E93">
              <w:rPr>
                <w:sz w:val="24"/>
                <w:szCs w:val="24"/>
              </w:rPr>
              <w:t xml:space="preserve">                    i_zdoe_infop1.i_errorfield02 := t_errorfieldp1(2);</w:t>
            </w:r>
          </w:p>
          <w:p w:rsidR="00032E93" w:rsidRPr="00032E93" w:rsidRDefault="00032E93" w:rsidP="00032E93">
            <w:pPr>
              <w:pStyle w:val="ListParagraph"/>
              <w:rPr>
                <w:sz w:val="24"/>
                <w:szCs w:val="24"/>
              </w:rPr>
            </w:pPr>
            <w:r w:rsidRPr="00032E93">
              <w:rPr>
                <w:sz w:val="24"/>
                <w:szCs w:val="24"/>
              </w:rPr>
              <w:t xml:space="preserve">                    i_zdoe_infop1.i_fieldvalue02 := t_errorfieldvalp1(2);</w:t>
            </w:r>
          </w:p>
          <w:p w:rsidR="00032E93" w:rsidRPr="00032E93" w:rsidRDefault="00032E93" w:rsidP="00032E93">
            <w:pPr>
              <w:pStyle w:val="ListParagraph"/>
              <w:rPr>
                <w:sz w:val="24"/>
                <w:szCs w:val="24"/>
              </w:rPr>
            </w:pPr>
            <w:r w:rsidRPr="00032E93">
              <w:rPr>
                <w:sz w:val="24"/>
                <w:szCs w:val="24"/>
              </w:rPr>
              <w:t xml:space="preserve">                    i_zdoe_infop1.i_errorprogram02 := t_errorprogramp1(2);</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TRIM(t_ercodep1(3)) IS NOT NULL THEN</w:t>
            </w:r>
          </w:p>
          <w:p w:rsidR="00032E93" w:rsidRPr="00032E93" w:rsidRDefault="00032E93" w:rsidP="00032E93">
            <w:pPr>
              <w:pStyle w:val="ListParagraph"/>
              <w:rPr>
                <w:sz w:val="24"/>
                <w:szCs w:val="24"/>
              </w:rPr>
            </w:pPr>
            <w:r w:rsidRPr="00032E93">
              <w:rPr>
                <w:sz w:val="24"/>
                <w:szCs w:val="24"/>
              </w:rPr>
              <w:t xml:space="preserve">                    i_zdoe_infop1.i_indic := c_error;</w:t>
            </w:r>
          </w:p>
          <w:p w:rsidR="00032E93" w:rsidRPr="00032E93" w:rsidRDefault="00032E93" w:rsidP="00032E93">
            <w:pPr>
              <w:pStyle w:val="ListParagraph"/>
              <w:rPr>
                <w:sz w:val="24"/>
                <w:szCs w:val="24"/>
              </w:rPr>
            </w:pPr>
            <w:r w:rsidRPr="00032E93">
              <w:rPr>
                <w:sz w:val="24"/>
                <w:szCs w:val="24"/>
              </w:rPr>
              <w:t xml:space="preserve">                    i_zdoe_infop1.i_error03 := t_ercodep1(3);</w:t>
            </w:r>
          </w:p>
          <w:p w:rsidR="00032E93" w:rsidRPr="00032E93" w:rsidRDefault="00032E93" w:rsidP="00032E93">
            <w:pPr>
              <w:pStyle w:val="ListParagraph"/>
              <w:rPr>
                <w:sz w:val="24"/>
                <w:szCs w:val="24"/>
              </w:rPr>
            </w:pPr>
            <w:r w:rsidRPr="00032E93">
              <w:rPr>
                <w:sz w:val="24"/>
                <w:szCs w:val="24"/>
              </w:rPr>
              <w:t xml:space="preserve">                    i_zdoe_infop1.i_errormsg03 := t_errormsgp1(3);</w:t>
            </w:r>
          </w:p>
          <w:p w:rsidR="00032E93" w:rsidRPr="00032E93" w:rsidRDefault="00032E93" w:rsidP="00032E93">
            <w:pPr>
              <w:pStyle w:val="ListParagraph"/>
              <w:rPr>
                <w:sz w:val="24"/>
                <w:szCs w:val="24"/>
              </w:rPr>
            </w:pPr>
            <w:r w:rsidRPr="00032E93">
              <w:rPr>
                <w:sz w:val="24"/>
                <w:szCs w:val="24"/>
              </w:rPr>
              <w:t xml:space="preserve">                    i_zdoe_infop1.i_errorfield03 := t_errorfieldp1(3);</w:t>
            </w:r>
          </w:p>
          <w:p w:rsidR="00032E93" w:rsidRPr="00032E93" w:rsidRDefault="00032E93" w:rsidP="00032E93">
            <w:pPr>
              <w:pStyle w:val="ListParagraph"/>
              <w:rPr>
                <w:sz w:val="24"/>
                <w:szCs w:val="24"/>
              </w:rPr>
            </w:pPr>
            <w:r w:rsidRPr="00032E93">
              <w:rPr>
                <w:sz w:val="24"/>
                <w:szCs w:val="24"/>
              </w:rPr>
              <w:t xml:space="preserve">                    i_zdoe_infop1.i_fieldvalue03 := t_errorfieldvalp1(3);</w:t>
            </w:r>
          </w:p>
          <w:p w:rsidR="00032E93" w:rsidRPr="00032E93" w:rsidRDefault="00032E93" w:rsidP="00032E93">
            <w:pPr>
              <w:pStyle w:val="ListParagraph"/>
              <w:rPr>
                <w:sz w:val="24"/>
                <w:szCs w:val="24"/>
              </w:rPr>
            </w:pPr>
            <w:r w:rsidRPr="00032E93">
              <w:rPr>
                <w:sz w:val="24"/>
                <w:szCs w:val="24"/>
              </w:rPr>
              <w:t xml:space="preserve">                    i_zdoe_infop1.i_errorprogram03 := t_errorprogramp1(3);</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TRIM(t_ercodep1(4)) IS NOT NULL THEN</w:t>
            </w:r>
          </w:p>
          <w:p w:rsidR="00032E93" w:rsidRPr="00032E93" w:rsidRDefault="00032E93" w:rsidP="00032E93">
            <w:pPr>
              <w:pStyle w:val="ListParagraph"/>
              <w:rPr>
                <w:sz w:val="24"/>
                <w:szCs w:val="24"/>
              </w:rPr>
            </w:pPr>
            <w:r w:rsidRPr="00032E93">
              <w:rPr>
                <w:sz w:val="24"/>
                <w:szCs w:val="24"/>
              </w:rPr>
              <w:t xml:space="preserve">                    i_zdoe_infop1.i_indic := c_error;</w:t>
            </w:r>
          </w:p>
          <w:p w:rsidR="00032E93" w:rsidRPr="00032E93" w:rsidRDefault="00032E93" w:rsidP="00032E93">
            <w:pPr>
              <w:pStyle w:val="ListParagraph"/>
              <w:rPr>
                <w:sz w:val="24"/>
                <w:szCs w:val="24"/>
              </w:rPr>
            </w:pPr>
            <w:r w:rsidRPr="00032E93">
              <w:rPr>
                <w:sz w:val="24"/>
                <w:szCs w:val="24"/>
              </w:rPr>
              <w:t xml:space="preserve">                    i_zdoe_infop1.i_error04 := t_ercodep1(4);</w:t>
            </w:r>
          </w:p>
          <w:p w:rsidR="00032E93" w:rsidRPr="00032E93" w:rsidRDefault="00032E93" w:rsidP="00032E93">
            <w:pPr>
              <w:pStyle w:val="ListParagraph"/>
              <w:rPr>
                <w:sz w:val="24"/>
                <w:szCs w:val="24"/>
              </w:rPr>
            </w:pPr>
            <w:r w:rsidRPr="00032E93">
              <w:rPr>
                <w:sz w:val="24"/>
                <w:szCs w:val="24"/>
              </w:rPr>
              <w:t xml:space="preserve">                    i_zdoe_infop1.i_errormsg04 := t_errormsgp1(4);</w:t>
            </w:r>
          </w:p>
          <w:p w:rsidR="00032E93" w:rsidRPr="00032E93" w:rsidRDefault="00032E93" w:rsidP="00032E93">
            <w:pPr>
              <w:pStyle w:val="ListParagraph"/>
              <w:rPr>
                <w:sz w:val="24"/>
                <w:szCs w:val="24"/>
              </w:rPr>
            </w:pPr>
            <w:r w:rsidRPr="00032E93">
              <w:rPr>
                <w:sz w:val="24"/>
                <w:szCs w:val="24"/>
              </w:rPr>
              <w:t xml:space="preserve">                    i_zdoe_infop1.i_errorfield04 := t_errorfieldp1(4);</w:t>
            </w:r>
          </w:p>
          <w:p w:rsidR="00032E93" w:rsidRPr="00032E93" w:rsidRDefault="00032E93" w:rsidP="00032E93">
            <w:pPr>
              <w:pStyle w:val="ListParagraph"/>
              <w:rPr>
                <w:sz w:val="24"/>
                <w:szCs w:val="24"/>
              </w:rPr>
            </w:pPr>
            <w:r w:rsidRPr="00032E93">
              <w:rPr>
                <w:sz w:val="24"/>
                <w:szCs w:val="24"/>
              </w:rPr>
              <w:lastRenderedPageBreak/>
              <w:t xml:space="preserve">                    i_zdoe_infop1.i_fieldvalue04 := t_errorfieldvalp1(4);</w:t>
            </w:r>
          </w:p>
          <w:p w:rsidR="00032E93" w:rsidRPr="00032E93" w:rsidRDefault="00032E93" w:rsidP="00032E93">
            <w:pPr>
              <w:pStyle w:val="ListParagraph"/>
              <w:rPr>
                <w:sz w:val="24"/>
                <w:szCs w:val="24"/>
              </w:rPr>
            </w:pPr>
            <w:r w:rsidRPr="00032E93">
              <w:rPr>
                <w:sz w:val="24"/>
                <w:szCs w:val="24"/>
              </w:rPr>
              <w:t xml:space="preserve">                    i_zdoe_infop1.i_errorprogram04 := t_errorprogramp1(4);</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TRIM(t_ercodep1(5)) IS NOT NULL THEN</w:t>
            </w:r>
          </w:p>
          <w:p w:rsidR="00032E93" w:rsidRPr="00032E93" w:rsidRDefault="00032E93" w:rsidP="00032E93">
            <w:pPr>
              <w:pStyle w:val="ListParagraph"/>
              <w:rPr>
                <w:sz w:val="24"/>
                <w:szCs w:val="24"/>
              </w:rPr>
            </w:pPr>
            <w:r w:rsidRPr="00032E93">
              <w:rPr>
                <w:sz w:val="24"/>
                <w:szCs w:val="24"/>
              </w:rPr>
              <w:t xml:space="preserve">                    i_zdoe_infop1.i_indic := c_error;</w:t>
            </w:r>
          </w:p>
          <w:p w:rsidR="00032E93" w:rsidRPr="00032E93" w:rsidRDefault="00032E93" w:rsidP="00032E93">
            <w:pPr>
              <w:pStyle w:val="ListParagraph"/>
              <w:rPr>
                <w:sz w:val="24"/>
                <w:szCs w:val="24"/>
              </w:rPr>
            </w:pPr>
            <w:r w:rsidRPr="00032E93">
              <w:rPr>
                <w:sz w:val="24"/>
                <w:szCs w:val="24"/>
              </w:rPr>
              <w:t xml:space="preserve">                    i_zdoe_infop1.i_error05 := t_ercodep1(5);</w:t>
            </w:r>
          </w:p>
          <w:p w:rsidR="00032E93" w:rsidRPr="00032E93" w:rsidRDefault="00032E93" w:rsidP="00032E93">
            <w:pPr>
              <w:pStyle w:val="ListParagraph"/>
              <w:rPr>
                <w:sz w:val="24"/>
                <w:szCs w:val="24"/>
              </w:rPr>
            </w:pPr>
            <w:r w:rsidRPr="00032E93">
              <w:rPr>
                <w:sz w:val="24"/>
                <w:szCs w:val="24"/>
              </w:rPr>
              <w:t xml:space="preserve">                    i_zdoe_infop1.i_errormsg05 := t_errormsgp1(5);</w:t>
            </w:r>
          </w:p>
          <w:p w:rsidR="00032E93" w:rsidRPr="00032E93" w:rsidRDefault="00032E93" w:rsidP="00032E93">
            <w:pPr>
              <w:pStyle w:val="ListParagraph"/>
              <w:rPr>
                <w:sz w:val="24"/>
                <w:szCs w:val="24"/>
              </w:rPr>
            </w:pPr>
            <w:r w:rsidRPr="00032E93">
              <w:rPr>
                <w:sz w:val="24"/>
                <w:szCs w:val="24"/>
              </w:rPr>
              <w:t xml:space="preserve">                    i_zdoe_infop1.i_errorfield05 := t_errorfieldp1(5);</w:t>
            </w:r>
          </w:p>
          <w:p w:rsidR="00032E93" w:rsidRPr="00032E93" w:rsidRDefault="00032E93" w:rsidP="00032E93">
            <w:pPr>
              <w:pStyle w:val="ListParagraph"/>
              <w:rPr>
                <w:sz w:val="24"/>
                <w:szCs w:val="24"/>
              </w:rPr>
            </w:pPr>
            <w:r w:rsidRPr="00032E93">
              <w:rPr>
                <w:sz w:val="24"/>
                <w:szCs w:val="24"/>
              </w:rPr>
              <w:t xml:space="preserve">                    i_zdoe_infop1.i_fieldvalue05 := t_errorfieldvalp1(5);</w:t>
            </w:r>
          </w:p>
          <w:p w:rsidR="00032E93" w:rsidRPr="00032E93" w:rsidRDefault="00032E93" w:rsidP="00032E93">
            <w:pPr>
              <w:pStyle w:val="ListParagraph"/>
              <w:rPr>
                <w:sz w:val="24"/>
                <w:szCs w:val="24"/>
              </w:rPr>
            </w:pPr>
            <w:r w:rsidRPr="00032E93">
              <w:rPr>
                <w:sz w:val="24"/>
                <w:szCs w:val="24"/>
              </w:rPr>
              <w:t xml:space="preserve">                    i_zdoe_infop1.i_errorprogram05 := t_errorprogramp1(5);</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pkg_dm_common_operations.insertintozdoe(i_zdoe_info =&gt; i_zdoe_infop1);</w:t>
            </w:r>
          </w:p>
          <w:p w:rsidR="00032E93" w:rsidRPr="00032E93" w:rsidRDefault="00032E93" w:rsidP="00032E93">
            <w:pPr>
              <w:pStyle w:val="ListParagraph"/>
              <w:rPr>
                <w:sz w:val="24"/>
                <w:szCs w:val="24"/>
              </w:rPr>
            </w:pPr>
            <w:r w:rsidRPr="00032E93">
              <w:rPr>
                <w:sz w:val="24"/>
                <w:szCs w:val="24"/>
              </w:rPr>
              <w:t xml:space="preserve">                CONTINUE skiprecord;</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 v_isanyerrorp1 = 'N' ) THEN</w:t>
            </w:r>
          </w:p>
          <w:p w:rsidR="00032E93" w:rsidRPr="00032E93" w:rsidRDefault="00032E93" w:rsidP="00032E93">
            <w:pPr>
              <w:pStyle w:val="ListParagraph"/>
              <w:rPr>
                <w:sz w:val="24"/>
                <w:szCs w:val="24"/>
              </w:rPr>
            </w:pPr>
            <w:r w:rsidRPr="00032E93">
              <w:rPr>
                <w:sz w:val="24"/>
                <w:szCs w:val="24"/>
              </w:rPr>
              <w:t xml:space="preserve">                i_zdoe_infop1.i_indic := 'S';</w:t>
            </w:r>
          </w:p>
          <w:p w:rsidR="00032E93" w:rsidRPr="00032E93" w:rsidRDefault="00032E93" w:rsidP="00032E93">
            <w:pPr>
              <w:pStyle w:val="ListParagraph"/>
              <w:rPr>
                <w:sz w:val="24"/>
                <w:szCs w:val="24"/>
              </w:rPr>
            </w:pPr>
            <w:r w:rsidRPr="00032E93">
              <w:rPr>
                <w:sz w:val="24"/>
                <w:szCs w:val="24"/>
              </w:rPr>
              <w:t xml:space="preserve">                pkg_dm_common_operations.insertintozdoe(i_zdoe_info =&gt; i_zdoe_infop1);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 ( trim(i_zprvaldyn) = 'N' ) AND ( trim(v_isanyerrorp1) = 'N' ) ) THEN</w:t>
            </w:r>
          </w:p>
          <w:p w:rsidR="00032E93" w:rsidRPr="00032E93" w:rsidRDefault="00032E93" w:rsidP="00032E93">
            <w:pPr>
              <w:pStyle w:val="ListParagraph"/>
              <w:rPr>
                <w:sz w:val="24"/>
                <w:szCs w:val="24"/>
              </w:rPr>
            </w:pPr>
            <w:r w:rsidRPr="00032E93">
              <w:rPr>
                <w:sz w:val="24"/>
                <w:szCs w:val="24"/>
              </w:rPr>
              <w:t xml:space="preserve">                IF ( itemexist.EXISTS(trim('TQ9FK')</w:t>
            </w:r>
          </w:p>
          <w:p w:rsidR="00032E93" w:rsidRPr="00032E93" w:rsidRDefault="00032E93" w:rsidP="00032E93">
            <w:pPr>
              <w:pStyle w:val="ListParagraph"/>
              <w:rPr>
                <w:sz w:val="24"/>
                <w:szCs w:val="24"/>
              </w:rPr>
            </w:pPr>
            <w:r w:rsidRPr="00032E93">
              <w:rPr>
                <w:sz w:val="24"/>
                <w:szCs w:val="24"/>
              </w:rPr>
              <w:t xml:space="preserve">                                      || trim(obj_mbrindp1.gpoltype)</w:t>
            </w:r>
          </w:p>
          <w:p w:rsidR="00032E93" w:rsidRPr="00032E93" w:rsidRDefault="00032E93" w:rsidP="00032E93">
            <w:pPr>
              <w:pStyle w:val="ListParagraph"/>
              <w:rPr>
                <w:sz w:val="24"/>
                <w:szCs w:val="24"/>
              </w:rPr>
            </w:pPr>
            <w:r w:rsidRPr="00032E93">
              <w:rPr>
                <w:sz w:val="24"/>
                <w:szCs w:val="24"/>
              </w:rPr>
              <w:t xml:space="preserve">                                      || 1) ) THEN</w:t>
            </w:r>
          </w:p>
          <w:p w:rsidR="00032E93" w:rsidRPr="00032E93" w:rsidRDefault="00032E93" w:rsidP="00032E93">
            <w:pPr>
              <w:pStyle w:val="ListParagraph"/>
              <w:rPr>
                <w:sz w:val="24"/>
                <w:szCs w:val="24"/>
              </w:rPr>
            </w:pPr>
            <w:r w:rsidRPr="00032E93">
              <w:rPr>
                <w:sz w:val="24"/>
                <w:szCs w:val="24"/>
              </w:rPr>
              <w:t xml:space="preserve">        --    v_template := itemexist(obj_mbrindp1.gpoltype).template;</w:t>
            </w:r>
          </w:p>
          <w:p w:rsidR="00032E93" w:rsidRPr="00032E93" w:rsidRDefault="00032E93" w:rsidP="00032E93">
            <w:pPr>
              <w:pStyle w:val="ListParagraph"/>
              <w:rPr>
                <w:sz w:val="24"/>
                <w:szCs w:val="24"/>
              </w:rPr>
            </w:pPr>
            <w:r w:rsidRPr="00032E93">
              <w:rPr>
                <w:sz w:val="24"/>
                <w:szCs w:val="24"/>
              </w:rPr>
              <w:t xml:space="preserve">                    v_template := itemexist(trim('TQ9FK')</w:t>
            </w:r>
          </w:p>
          <w:p w:rsidR="00032E93" w:rsidRPr="00032E93" w:rsidRDefault="00032E93" w:rsidP="00032E93">
            <w:pPr>
              <w:pStyle w:val="ListParagraph"/>
              <w:rPr>
                <w:sz w:val="24"/>
                <w:szCs w:val="24"/>
              </w:rPr>
            </w:pPr>
            <w:r w:rsidRPr="00032E93">
              <w:rPr>
                <w:sz w:val="24"/>
                <w:szCs w:val="24"/>
              </w:rPr>
              <w:t xml:space="preserve">                                            || trim(obj_mbrindp1.gpoltype)</w:t>
            </w:r>
          </w:p>
          <w:p w:rsidR="00032E93" w:rsidRPr="00032E93" w:rsidRDefault="00032E93" w:rsidP="00032E93">
            <w:pPr>
              <w:pStyle w:val="ListParagraph"/>
              <w:rPr>
                <w:sz w:val="24"/>
                <w:szCs w:val="24"/>
              </w:rPr>
            </w:pPr>
            <w:r w:rsidRPr="00032E93">
              <w:rPr>
                <w:sz w:val="24"/>
                <w:szCs w:val="24"/>
              </w:rPr>
              <w:t xml:space="preserve">                                            || trim('1')).template;</w:t>
            </w:r>
          </w:p>
          <w:p w:rsidR="00032E93" w:rsidRPr="00032E93" w:rsidRDefault="00032E93" w:rsidP="00032E93">
            <w:pPr>
              <w:pStyle w:val="ListParagraph"/>
              <w:rPr>
                <w:sz w:val="24"/>
                <w:szCs w:val="24"/>
              </w:rPr>
            </w:pPr>
            <w:r w:rsidRPr="00032E93">
              <w:rPr>
                <w:sz w:val="24"/>
                <w:szCs w:val="24"/>
              </w:rPr>
              <w:t xml:space="preserve">        /*  select *</w:t>
            </w:r>
          </w:p>
          <w:p w:rsidR="00032E93" w:rsidRPr="00032E93" w:rsidRDefault="00032E93" w:rsidP="00032E93">
            <w:pPr>
              <w:pStyle w:val="ListParagraph"/>
              <w:rPr>
                <w:sz w:val="24"/>
                <w:szCs w:val="24"/>
              </w:rPr>
            </w:pPr>
            <w:r w:rsidRPr="00032E93">
              <w:rPr>
                <w:sz w:val="24"/>
                <w:szCs w:val="24"/>
              </w:rPr>
              <w:t xml:space="preserve">        into obj_dfpopf</w:t>
            </w:r>
          </w:p>
          <w:p w:rsidR="00032E93" w:rsidRPr="00032E93" w:rsidRDefault="00032E93" w:rsidP="00032E93">
            <w:pPr>
              <w:pStyle w:val="ListParagraph"/>
              <w:rPr>
                <w:sz w:val="24"/>
                <w:szCs w:val="24"/>
              </w:rPr>
            </w:pPr>
            <w:r w:rsidRPr="00032E93">
              <w:rPr>
                <w:sz w:val="24"/>
                <w:szCs w:val="24"/>
              </w:rPr>
              <w:t xml:space="preserve">        from DFPOPF</w:t>
            </w:r>
          </w:p>
          <w:p w:rsidR="00032E93" w:rsidRPr="00032E93" w:rsidRDefault="00032E93" w:rsidP="00032E93">
            <w:pPr>
              <w:pStyle w:val="ListParagraph"/>
              <w:rPr>
                <w:sz w:val="24"/>
                <w:szCs w:val="24"/>
              </w:rPr>
            </w:pPr>
            <w:r w:rsidRPr="00032E93">
              <w:rPr>
                <w:sz w:val="24"/>
                <w:szCs w:val="24"/>
              </w:rPr>
              <w:t xml:space="preserve">        where TRIM(template) = TRIM(v_template);  */</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 getdfpo.EXISTS(trim(v_template)) ) THEN</w:t>
            </w:r>
          </w:p>
          <w:p w:rsidR="00032E93" w:rsidRPr="00032E93" w:rsidRDefault="00032E93" w:rsidP="00032E93">
            <w:pPr>
              <w:pStyle w:val="ListParagraph"/>
              <w:rPr>
                <w:sz w:val="24"/>
                <w:szCs w:val="24"/>
              </w:rPr>
            </w:pPr>
            <w:r w:rsidRPr="00032E93">
              <w:rPr>
                <w:sz w:val="24"/>
                <w:szCs w:val="24"/>
              </w:rPr>
              <w:lastRenderedPageBreak/>
              <w:t xml:space="preserve">                        obj_dfpopf := getdfpo(trim(v_template));</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SELECT</w:t>
            </w:r>
          </w:p>
          <w:p w:rsidR="00032E93" w:rsidRPr="00032E93" w:rsidRDefault="00032E93" w:rsidP="00032E93">
            <w:pPr>
              <w:pStyle w:val="ListParagraph"/>
              <w:rPr>
                <w:sz w:val="24"/>
                <w:szCs w:val="24"/>
              </w:rPr>
            </w:pPr>
            <w:r w:rsidRPr="00032E93">
              <w:rPr>
                <w:sz w:val="24"/>
                <w:szCs w:val="24"/>
              </w:rPr>
              <w:t xml:space="preserve">                    seq_chdrpf.NEXTVAL</w:t>
            </w:r>
          </w:p>
          <w:p w:rsidR="00032E93" w:rsidRPr="00032E93" w:rsidRDefault="00032E93" w:rsidP="00032E93">
            <w:pPr>
              <w:pStyle w:val="ListParagraph"/>
              <w:rPr>
                <w:sz w:val="24"/>
                <w:szCs w:val="24"/>
              </w:rPr>
            </w:pPr>
            <w:r w:rsidRPr="00032E93">
              <w:rPr>
                <w:sz w:val="24"/>
                <w:szCs w:val="24"/>
              </w:rPr>
              <w:t xml:space="preserve">                INTO v_seq_chdrpf</w:t>
            </w:r>
          </w:p>
          <w:p w:rsidR="00032E93" w:rsidRPr="00032E93" w:rsidRDefault="00032E93" w:rsidP="00032E93">
            <w:pPr>
              <w:pStyle w:val="ListParagraph"/>
              <w:rPr>
                <w:sz w:val="24"/>
                <w:szCs w:val="24"/>
              </w:rPr>
            </w:pPr>
            <w:r w:rsidRPr="00032E93">
              <w:rPr>
                <w:sz w:val="24"/>
                <w:szCs w:val="24"/>
              </w:rPr>
              <w:t xml:space="preserve">                FROM</w:t>
            </w:r>
          </w:p>
          <w:p w:rsidR="00032E93" w:rsidRPr="00032E93" w:rsidRDefault="00032E93" w:rsidP="00032E93">
            <w:pPr>
              <w:pStyle w:val="ListParagraph"/>
              <w:rPr>
                <w:sz w:val="24"/>
                <w:szCs w:val="24"/>
              </w:rPr>
            </w:pPr>
            <w:r w:rsidRPr="00032E93">
              <w:rPr>
                <w:sz w:val="24"/>
                <w:szCs w:val="24"/>
              </w:rPr>
              <w:t xml:space="preserve">                    dual;</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obj_gchd.unique_number := v_seq_chdrpf;</w:t>
            </w:r>
          </w:p>
          <w:p w:rsidR="00032E93" w:rsidRPr="00032E93" w:rsidRDefault="00032E93" w:rsidP="00032E93">
            <w:pPr>
              <w:pStyle w:val="ListParagraph"/>
              <w:rPr>
                <w:sz w:val="24"/>
                <w:szCs w:val="24"/>
              </w:rPr>
            </w:pPr>
            <w:r w:rsidRPr="00032E93">
              <w:rPr>
                <w:sz w:val="24"/>
                <w:szCs w:val="24"/>
              </w:rPr>
              <w:t xml:space="preserve">                obj_gchd.chdrcoy := i_company;</w:t>
            </w:r>
          </w:p>
          <w:p w:rsidR="00032E93" w:rsidRPr="00032E93" w:rsidRDefault="00032E93" w:rsidP="00032E93">
            <w:pPr>
              <w:pStyle w:val="ListParagraph"/>
              <w:rPr>
                <w:sz w:val="24"/>
                <w:szCs w:val="24"/>
              </w:rPr>
            </w:pPr>
            <w:r w:rsidRPr="00032E93">
              <w:rPr>
                <w:sz w:val="24"/>
                <w:szCs w:val="24"/>
              </w:rPr>
              <w:t xml:space="preserve">                obj_gchd.chdrnum := substr(trim(obj_mbrindp1.refnum), 1, 8);</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obj_gchd.chdrpfx := o_defaultvalues('CHDRPFX');</w:t>
            </w:r>
          </w:p>
          <w:p w:rsidR="00032E93" w:rsidRPr="00032E93" w:rsidRDefault="00032E93" w:rsidP="00032E93">
            <w:pPr>
              <w:pStyle w:val="ListParagraph"/>
              <w:rPr>
                <w:sz w:val="24"/>
                <w:szCs w:val="24"/>
              </w:rPr>
            </w:pPr>
            <w:r w:rsidRPr="00032E93">
              <w:rPr>
                <w:sz w:val="24"/>
                <w:szCs w:val="24"/>
              </w:rPr>
              <w:t xml:space="preserve">                obj_gchd.cnttype := obj_mbrindp1.gpoltype;</w:t>
            </w:r>
          </w:p>
          <w:p w:rsidR="00032E93" w:rsidRPr="00032E93" w:rsidRDefault="00032E93" w:rsidP="00032E93">
            <w:pPr>
              <w:pStyle w:val="ListParagraph"/>
              <w:rPr>
                <w:sz w:val="24"/>
                <w:szCs w:val="24"/>
              </w:rPr>
            </w:pPr>
            <w:r w:rsidRPr="00032E93">
              <w:rPr>
                <w:sz w:val="24"/>
                <w:szCs w:val="24"/>
              </w:rPr>
              <w:t xml:space="preserve">                obj_gchd.cownpfx := o_defaultvalues('COWNPFX');</w:t>
            </w:r>
          </w:p>
          <w:p w:rsidR="00032E93" w:rsidRPr="00032E93" w:rsidRDefault="00032E93" w:rsidP="00032E93">
            <w:pPr>
              <w:pStyle w:val="ListParagraph"/>
              <w:rPr>
                <w:sz w:val="24"/>
                <w:szCs w:val="24"/>
              </w:rPr>
            </w:pPr>
            <w:r w:rsidRPr="00032E93">
              <w:rPr>
                <w:sz w:val="24"/>
                <w:szCs w:val="24"/>
              </w:rPr>
              <w:t xml:space="preserve">                obj_gchd.cowncoy := i_fsucocompany;</w:t>
            </w:r>
          </w:p>
          <w:p w:rsidR="00032E93" w:rsidRPr="00032E93" w:rsidRDefault="00032E93" w:rsidP="00032E93">
            <w:pPr>
              <w:pStyle w:val="ListParagraph"/>
              <w:rPr>
                <w:sz w:val="24"/>
                <w:szCs w:val="24"/>
              </w:rPr>
            </w:pPr>
            <w:r w:rsidRPr="00032E93">
              <w:rPr>
                <w:sz w:val="24"/>
                <w:szCs w:val="24"/>
              </w:rPr>
              <w:t xml:space="preserve">      /*  IF v_isexistzdclpf &gt; 0 THEN</w:t>
            </w:r>
          </w:p>
          <w:p w:rsidR="00032E93" w:rsidRPr="00032E93" w:rsidRDefault="00032E93" w:rsidP="00032E93">
            <w:pPr>
              <w:pStyle w:val="ListParagraph"/>
              <w:rPr>
                <w:sz w:val="24"/>
                <w:szCs w:val="24"/>
              </w:rPr>
            </w:pPr>
            <w:r w:rsidRPr="00032E93">
              <w:rPr>
                <w:sz w:val="24"/>
                <w:szCs w:val="24"/>
              </w:rPr>
              <w:t xml:space="preserve">      SELECT zigvalue</w:t>
            </w:r>
          </w:p>
          <w:p w:rsidR="00032E93" w:rsidRPr="00032E93" w:rsidRDefault="00032E93" w:rsidP="00032E93">
            <w:pPr>
              <w:pStyle w:val="ListParagraph"/>
              <w:rPr>
                <w:sz w:val="24"/>
                <w:szCs w:val="24"/>
              </w:rPr>
            </w:pPr>
            <w:r w:rsidRPr="00032E93">
              <w:rPr>
                <w:sz w:val="24"/>
                <w:szCs w:val="24"/>
              </w:rPr>
              <w:t xml:space="preserve">      INTO v_zigvalue1</w:t>
            </w:r>
          </w:p>
          <w:p w:rsidR="00032E93" w:rsidRPr="00032E93" w:rsidRDefault="00032E93" w:rsidP="00032E93">
            <w:pPr>
              <w:pStyle w:val="ListParagraph"/>
              <w:rPr>
                <w:sz w:val="24"/>
                <w:szCs w:val="24"/>
              </w:rPr>
            </w:pPr>
            <w:r w:rsidRPr="00032E93">
              <w:rPr>
                <w:sz w:val="24"/>
                <w:szCs w:val="24"/>
              </w:rPr>
              <w:t xml:space="preserve">      FROM VM1DTA.ZDCLPF</w:t>
            </w:r>
          </w:p>
          <w:p w:rsidR="00032E93" w:rsidRPr="00032E93" w:rsidRDefault="00032E93" w:rsidP="00032E93">
            <w:pPr>
              <w:pStyle w:val="ListParagraph"/>
              <w:rPr>
                <w:sz w:val="24"/>
                <w:szCs w:val="24"/>
              </w:rPr>
            </w:pPr>
            <w:r w:rsidRPr="00032E93">
              <w:rPr>
                <w:sz w:val="24"/>
                <w:szCs w:val="24"/>
              </w:rPr>
              <w:t xml:space="preserve">      WHERE TRIM(ZENTITY) = TRIM(v_refnump1);</w:t>
            </w:r>
          </w:p>
          <w:p w:rsidR="00032E93" w:rsidRPr="00032E93" w:rsidRDefault="00032E93" w:rsidP="00032E93">
            <w:pPr>
              <w:pStyle w:val="ListParagraph"/>
              <w:rPr>
                <w:sz w:val="24"/>
                <w:szCs w:val="24"/>
              </w:rPr>
            </w:pPr>
            <w:r w:rsidRPr="00032E93">
              <w:rPr>
                <w:sz w:val="24"/>
                <w:szCs w:val="24"/>
              </w:rPr>
              <w:t xml:space="preserve">      END IF; */</w:t>
            </w:r>
          </w:p>
          <w:p w:rsidR="00032E93" w:rsidRPr="00032E93" w:rsidRDefault="00032E93" w:rsidP="00032E93">
            <w:pPr>
              <w:pStyle w:val="ListParagraph"/>
              <w:rPr>
                <w:sz w:val="24"/>
                <w:szCs w:val="24"/>
              </w:rPr>
            </w:pPr>
            <w:r w:rsidRPr="00032E93">
              <w:rPr>
                <w:sz w:val="24"/>
                <w:szCs w:val="24"/>
              </w:rPr>
              <w:t xml:space="preserve">                obj_gchd.cownnum := v_zigvalue;</w:t>
            </w:r>
          </w:p>
          <w:p w:rsidR="00032E93" w:rsidRPr="00032E93" w:rsidRDefault="00032E93" w:rsidP="00032E93">
            <w:pPr>
              <w:pStyle w:val="ListParagraph"/>
              <w:rPr>
                <w:sz w:val="24"/>
                <w:szCs w:val="24"/>
              </w:rPr>
            </w:pPr>
            <w:r w:rsidRPr="00032E93">
              <w:rPr>
                <w:sz w:val="24"/>
                <w:szCs w:val="24"/>
              </w:rPr>
              <w:t xml:space="preserve">                obj_gchd.statcode := obj_mbrindp1.statcode;</w:t>
            </w:r>
          </w:p>
          <w:p w:rsidR="00032E93" w:rsidRPr="00032E93" w:rsidRDefault="00032E93" w:rsidP="00032E93">
            <w:pPr>
              <w:pStyle w:val="ListParagraph"/>
              <w:rPr>
                <w:sz w:val="24"/>
                <w:szCs w:val="24"/>
              </w:rPr>
            </w:pPr>
            <w:r w:rsidRPr="00032E93">
              <w:rPr>
                <w:sz w:val="24"/>
                <w:szCs w:val="24"/>
              </w:rPr>
              <w:t xml:space="preserve">                IF ( trim(obj_mbrindp1.statcode) = 'PN' ) THEN</w:t>
            </w:r>
          </w:p>
          <w:p w:rsidR="00032E93" w:rsidRPr="00032E93" w:rsidRDefault="00032E93" w:rsidP="00032E93">
            <w:pPr>
              <w:pStyle w:val="ListParagraph"/>
              <w:rPr>
                <w:sz w:val="24"/>
                <w:szCs w:val="24"/>
              </w:rPr>
            </w:pPr>
            <w:r w:rsidRPr="00032E93">
              <w:rPr>
                <w:sz w:val="24"/>
                <w:szCs w:val="24"/>
              </w:rPr>
              <w:t xml:space="preserve">                    obj_gchd.pndate := obj_mbrindp1.effdate;</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t xml:space="preserve">                    obj_gchd.pndate := c_maxdate;</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 obj_gchd.SUBSFLG := obj_dfpopf.Subsflg;</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obj_gchd.subsflg := c_space; --MB7</w:t>
            </w:r>
          </w:p>
          <w:p w:rsidR="00032E93" w:rsidRPr="00032E93" w:rsidRDefault="00032E93" w:rsidP="00032E93">
            <w:pPr>
              <w:pStyle w:val="ListParagraph"/>
              <w:rPr>
                <w:sz w:val="24"/>
                <w:szCs w:val="24"/>
              </w:rPr>
            </w:pPr>
            <w:r w:rsidRPr="00032E93">
              <w:rPr>
                <w:sz w:val="24"/>
                <w:szCs w:val="24"/>
              </w:rPr>
              <w:t xml:space="preserve">      --- 17/02/2018 After Pre-SIT execution</w:t>
            </w:r>
          </w:p>
          <w:p w:rsidR="00032E93" w:rsidRPr="00032E93" w:rsidRDefault="00032E93" w:rsidP="00032E93">
            <w:pPr>
              <w:pStyle w:val="ListParagraph"/>
              <w:rPr>
                <w:sz w:val="24"/>
                <w:szCs w:val="24"/>
              </w:rPr>
            </w:pPr>
            <w:r w:rsidRPr="00032E93">
              <w:rPr>
                <w:sz w:val="24"/>
                <w:szCs w:val="24"/>
              </w:rPr>
              <w:t xml:space="preserve">      /*  IF ((TRIM(obj_mbrindp1.zanncldt) IS NULL) OR</w:t>
            </w:r>
          </w:p>
          <w:p w:rsidR="00032E93" w:rsidRPr="00032E93" w:rsidRDefault="00032E93" w:rsidP="00032E93">
            <w:pPr>
              <w:pStyle w:val="ListParagraph"/>
              <w:rPr>
                <w:sz w:val="24"/>
                <w:szCs w:val="24"/>
              </w:rPr>
            </w:pPr>
            <w:r w:rsidRPr="00032E93">
              <w:rPr>
                <w:sz w:val="24"/>
                <w:szCs w:val="24"/>
              </w:rPr>
              <w:t xml:space="preserve">      ((TRIM(obj_mbrindp1.zanncldt) = C_MAXDATE)) OR</w:t>
            </w:r>
          </w:p>
          <w:p w:rsidR="00032E93" w:rsidRPr="00032E93" w:rsidRDefault="00032E93" w:rsidP="00032E93">
            <w:pPr>
              <w:pStyle w:val="ListParagraph"/>
              <w:rPr>
                <w:sz w:val="24"/>
                <w:szCs w:val="24"/>
              </w:rPr>
            </w:pPr>
            <w:r w:rsidRPr="00032E93">
              <w:rPr>
                <w:sz w:val="24"/>
                <w:szCs w:val="24"/>
              </w:rPr>
              <w:t xml:space="preserve">      ((TRIM(obj_mbrindp1.zanncldt) = C_ZERO))) THEN</w:t>
            </w:r>
          </w:p>
          <w:p w:rsidR="00032E93" w:rsidRPr="00032E93" w:rsidRDefault="00032E93" w:rsidP="00032E93">
            <w:pPr>
              <w:pStyle w:val="ListParagraph"/>
              <w:rPr>
                <w:sz w:val="24"/>
                <w:szCs w:val="24"/>
              </w:rPr>
            </w:pPr>
            <w:r w:rsidRPr="00032E93">
              <w:rPr>
                <w:sz w:val="24"/>
                <w:szCs w:val="24"/>
              </w:rPr>
              <w:t xml:space="preserve">      obj_gchd.OCCDATE := obj_mbrindp1.effdate;</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t xml:space="preserve">      obj_gchd.OCCDATE := TRIM(v_zcovcmdt);</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lastRenderedPageBreak/>
              <w:t xml:space="preserve">                obj_gchd.occdate := obj_mbrindp1.effdate;</w:t>
            </w:r>
          </w:p>
          <w:p w:rsidR="00032E93" w:rsidRPr="00032E93" w:rsidRDefault="00032E93" w:rsidP="00032E93">
            <w:pPr>
              <w:pStyle w:val="ListParagraph"/>
              <w:rPr>
                <w:sz w:val="24"/>
                <w:szCs w:val="24"/>
              </w:rPr>
            </w:pPr>
            <w:r w:rsidRPr="00032E93">
              <w:rPr>
                <w:sz w:val="24"/>
                <w:szCs w:val="24"/>
              </w:rPr>
              <w:t xml:space="preserve">                obj_gchd.hrskind := obj_dfpopf.hrskind;</w:t>
            </w:r>
          </w:p>
          <w:p w:rsidR="00032E93" w:rsidRPr="00032E93" w:rsidRDefault="00032E93" w:rsidP="00032E93">
            <w:pPr>
              <w:pStyle w:val="ListParagraph"/>
              <w:rPr>
                <w:sz w:val="24"/>
                <w:szCs w:val="24"/>
              </w:rPr>
            </w:pPr>
            <w:r w:rsidRPr="00032E93">
              <w:rPr>
                <w:sz w:val="24"/>
                <w:szCs w:val="24"/>
              </w:rPr>
              <w:t xml:space="preserve">      /* SELECT TRIM(SUBSTR(utl_raw.cast_to_varchar2(GENAREA), 0, 3))</w:t>
            </w:r>
          </w:p>
          <w:p w:rsidR="00032E93" w:rsidRPr="00032E93" w:rsidRDefault="00032E93" w:rsidP="00032E93">
            <w:pPr>
              <w:pStyle w:val="ListParagraph"/>
              <w:rPr>
                <w:sz w:val="24"/>
                <w:szCs w:val="24"/>
              </w:rPr>
            </w:pPr>
            <w:r w:rsidRPr="00032E93">
              <w:rPr>
                <w:sz w:val="24"/>
                <w:szCs w:val="24"/>
              </w:rPr>
              <w:t xml:space="preserve">      into v_currency</w:t>
            </w:r>
          </w:p>
          <w:p w:rsidR="00032E93" w:rsidRPr="00032E93" w:rsidRDefault="00032E93" w:rsidP="00032E93">
            <w:pPr>
              <w:pStyle w:val="ListParagraph"/>
              <w:rPr>
                <w:sz w:val="24"/>
                <w:szCs w:val="24"/>
              </w:rPr>
            </w:pPr>
            <w:r w:rsidRPr="00032E93">
              <w:rPr>
                <w:sz w:val="24"/>
                <w:szCs w:val="24"/>
              </w:rPr>
              <w:t xml:space="preserve">      FROM ITEMPF</w:t>
            </w:r>
          </w:p>
          <w:p w:rsidR="00032E93" w:rsidRPr="00032E93" w:rsidRDefault="00032E93" w:rsidP="00032E93">
            <w:pPr>
              <w:pStyle w:val="ListParagraph"/>
              <w:rPr>
                <w:sz w:val="24"/>
                <w:szCs w:val="24"/>
              </w:rPr>
            </w:pPr>
            <w:r w:rsidRPr="00032E93">
              <w:rPr>
                <w:sz w:val="24"/>
                <w:szCs w:val="24"/>
              </w:rPr>
              <w:t xml:space="preserve">      WHERE RTRIM(ITEMTABL) = 'T9775'</w:t>
            </w:r>
          </w:p>
          <w:p w:rsidR="00032E93" w:rsidRPr="00032E93" w:rsidRDefault="00032E93" w:rsidP="00032E93">
            <w:pPr>
              <w:pStyle w:val="ListParagraph"/>
              <w:rPr>
                <w:sz w:val="24"/>
                <w:szCs w:val="24"/>
              </w:rPr>
            </w:pPr>
            <w:r w:rsidRPr="00032E93">
              <w:rPr>
                <w:sz w:val="24"/>
                <w:szCs w:val="24"/>
              </w:rPr>
              <w:t xml:space="preserve">      and TRIM(ITEMITEM) = TRIM(i_branch)</w:t>
            </w:r>
          </w:p>
          <w:p w:rsidR="00032E93" w:rsidRPr="00032E93" w:rsidRDefault="00032E93" w:rsidP="00032E93">
            <w:pPr>
              <w:pStyle w:val="ListParagraph"/>
              <w:rPr>
                <w:sz w:val="24"/>
                <w:szCs w:val="24"/>
              </w:rPr>
            </w:pPr>
            <w:r w:rsidRPr="00032E93">
              <w:rPr>
                <w:sz w:val="24"/>
                <w:szCs w:val="24"/>
              </w:rPr>
              <w:t xml:space="preserve">      AND RTRIM(ITEMCOY) = TRIM(i_company);    */</w:t>
            </w:r>
          </w:p>
          <w:p w:rsidR="00032E93" w:rsidRPr="00032E93" w:rsidRDefault="00032E93" w:rsidP="00032E93">
            <w:pPr>
              <w:pStyle w:val="ListParagraph"/>
              <w:rPr>
                <w:sz w:val="24"/>
                <w:szCs w:val="24"/>
              </w:rPr>
            </w:pPr>
            <w:r w:rsidRPr="00032E93">
              <w:rPr>
                <w:sz w:val="24"/>
                <w:szCs w:val="24"/>
              </w:rPr>
              <w:t xml:space="preserve">                IF ( itemexist.EXISTS(trim('T9775')</w:t>
            </w:r>
          </w:p>
          <w:p w:rsidR="00032E93" w:rsidRPr="00032E93" w:rsidRDefault="00032E93" w:rsidP="00032E93">
            <w:pPr>
              <w:pStyle w:val="ListParagraph"/>
              <w:rPr>
                <w:sz w:val="24"/>
                <w:szCs w:val="24"/>
              </w:rPr>
            </w:pPr>
            <w:r w:rsidRPr="00032E93">
              <w:rPr>
                <w:sz w:val="24"/>
                <w:szCs w:val="24"/>
              </w:rPr>
              <w:t xml:space="preserve">                                      || trim(i_branch)</w:t>
            </w:r>
          </w:p>
          <w:p w:rsidR="00032E93" w:rsidRPr="00032E93" w:rsidRDefault="00032E93" w:rsidP="00032E93">
            <w:pPr>
              <w:pStyle w:val="ListParagraph"/>
              <w:rPr>
                <w:sz w:val="24"/>
                <w:szCs w:val="24"/>
              </w:rPr>
            </w:pPr>
            <w:r w:rsidRPr="00032E93">
              <w:rPr>
                <w:sz w:val="24"/>
                <w:szCs w:val="24"/>
              </w:rPr>
              <w:t xml:space="preserve">                                      || 1) ) THEN</w:t>
            </w:r>
          </w:p>
          <w:p w:rsidR="00032E93" w:rsidRPr="00032E93" w:rsidRDefault="00032E93" w:rsidP="00032E93">
            <w:pPr>
              <w:pStyle w:val="ListParagraph"/>
              <w:rPr>
                <w:sz w:val="24"/>
                <w:szCs w:val="24"/>
              </w:rPr>
            </w:pPr>
            <w:r w:rsidRPr="00032E93">
              <w:rPr>
                <w:sz w:val="24"/>
                <w:szCs w:val="24"/>
              </w:rPr>
              <w:t xml:space="preserve">        --  v_currency := itemexist(i_branch).currency;</w:t>
            </w:r>
          </w:p>
          <w:p w:rsidR="00032E93" w:rsidRPr="00032E93" w:rsidRDefault="00032E93" w:rsidP="00032E93">
            <w:pPr>
              <w:pStyle w:val="ListParagraph"/>
              <w:rPr>
                <w:sz w:val="24"/>
                <w:szCs w:val="24"/>
              </w:rPr>
            </w:pPr>
            <w:r w:rsidRPr="00032E93">
              <w:rPr>
                <w:sz w:val="24"/>
                <w:szCs w:val="24"/>
              </w:rPr>
              <w:t xml:space="preserve">                    v_currency := itemexist(trim('T9775')</w:t>
            </w:r>
          </w:p>
          <w:p w:rsidR="00032E93" w:rsidRPr="00032E93" w:rsidRDefault="00032E93" w:rsidP="00032E93">
            <w:pPr>
              <w:pStyle w:val="ListParagraph"/>
              <w:rPr>
                <w:sz w:val="24"/>
                <w:szCs w:val="24"/>
              </w:rPr>
            </w:pPr>
            <w:r w:rsidRPr="00032E93">
              <w:rPr>
                <w:sz w:val="24"/>
                <w:szCs w:val="24"/>
              </w:rPr>
              <w:t xml:space="preserve">                                            || trim(i_branch)</w:t>
            </w:r>
          </w:p>
          <w:p w:rsidR="00032E93" w:rsidRPr="00032E93" w:rsidRDefault="00032E93" w:rsidP="00032E93">
            <w:pPr>
              <w:pStyle w:val="ListParagraph"/>
              <w:rPr>
                <w:sz w:val="24"/>
                <w:szCs w:val="24"/>
              </w:rPr>
            </w:pPr>
            <w:r w:rsidRPr="00032E93">
              <w:rPr>
                <w:sz w:val="24"/>
                <w:szCs w:val="24"/>
              </w:rPr>
              <w:t xml:space="preserve">                                            || trim('1')).currency;</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obj_gchd.cntcurr := trim(v_currency);</w:t>
            </w:r>
          </w:p>
          <w:p w:rsidR="00032E93" w:rsidRPr="00032E93" w:rsidRDefault="00032E93" w:rsidP="00032E93">
            <w:pPr>
              <w:pStyle w:val="ListParagraph"/>
              <w:rPr>
                <w:sz w:val="24"/>
                <w:szCs w:val="24"/>
              </w:rPr>
            </w:pPr>
            <w:r w:rsidRPr="00032E93">
              <w:rPr>
                <w:sz w:val="24"/>
                <w:szCs w:val="24"/>
              </w:rPr>
              <w:t xml:space="preserve">                obj_gchd.billcurr := trim(v_currency);</w:t>
            </w:r>
          </w:p>
          <w:p w:rsidR="00032E93" w:rsidRPr="00032E93" w:rsidRDefault="00032E93" w:rsidP="00032E93">
            <w:pPr>
              <w:pStyle w:val="ListParagraph"/>
              <w:rPr>
                <w:sz w:val="24"/>
                <w:szCs w:val="24"/>
              </w:rPr>
            </w:pPr>
            <w:r w:rsidRPr="00032E93">
              <w:rPr>
                <w:sz w:val="24"/>
                <w:szCs w:val="24"/>
              </w:rPr>
              <w:t xml:space="preserve">      --  obj_gchd.TAKOVRFLG  := obj_dfpopf.takovrflg;</w:t>
            </w:r>
          </w:p>
          <w:p w:rsidR="00032E93" w:rsidRPr="00032E93" w:rsidRDefault="00032E93" w:rsidP="00032E93">
            <w:pPr>
              <w:pStyle w:val="ListParagraph"/>
              <w:rPr>
                <w:sz w:val="24"/>
                <w:szCs w:val="24"/>
              </w:rPr>
            </w:pPr>
            <w:r w:rsidRPr="00032E93">
              <w:rPr>
                <w:sz w:val="24"/>
                <w:szCs w:val="24"/>
              </w:rPr>
              <w:t xml:space="preserve">                obj_gchd.takovrflg := c_space; --MB7</w:t>
            </w:r>
          </w:p>
          <w:p w:rsidR="00032E93" w:rsidRPr="00032E93" w:rsidRDefault="00032E93" w:rsidP="00032E93">
            <w:pPr>
              <w:pStyle w:val="ListParagraph"/>
              <w:rPr>
                <w:sz w:val="24"/>
                <w:szCs w:val="24"/>
              </w:rPr>
            </w:pPr>
            <w:r w:rsidRPr="00032E93">
              <w:rPr>
                <w:sz w:val="24"/>
                <w:szCs w:val="24"/>
              </w:rPr>
              <w:t xml:space="preserve">                obj_gchd.gprnltyp := obj_dfpopf.gprnltyp;</w:t>
            </w:r>
          </w:p>
          <w:p w:rsidR="00032E93" w:rsidRPr="00032E93" w:rsidRDefault="00032E93" w:rsidP="00032E93">
            <w:pPr>
              <w:pStyle w:val="ListParagraph"/>
              <w:rPr>
                <w:sz w:val="24"/>
                <w:szCs w:val="24"/>
              </w:rPr>
            </w:pPr>
            <w:r w:rsidRPr="00032E93">
              <w:rPr>
                <w:sz w:val="24"/>
                <w:szCs w:val="24"/>
              </w:rPr>
              <w:t xml:space="preserve">                obj_gchd.gprmnths := obj_dfpopf.gprmnths;</w:t>
            </w:r>
          </w:p>
          <w:p w:rsidR="00032E93" w:rsidRPr="00032E93" w:rsidRDefault="00032E93" w:rsidP="00032E93">
            <w:pPr>
              <w:pStyle w:val="ListParagraph"/>
              <w:rPr>
                <w:sz w:val="24"/>
                <w:szCs w:val="24"/>
              </w:rPr>
            </w:pPr>
            <w:r w:rsidRPr="00032E93">
              <w:rPr>
                <w:sz w:val="24"/>
                <w:szCs w:val="24"/>
              </w:rPr>
              <w:t xml:space="preserve">                obj_gchd.rnlnotto := obj_dfpopf.rnlnotto;</w:t>
            </w:r>
          </w:p>
          <w:p w:rsidR="00032E93" w:rsidRPr="00032E93" w:rsidRDefault="00032E93" w:rsidP="00032E93">
            <w:pPr>
              <w:pStyle w:val="ListParagraph"/>
              <w:rPr>
                <w:sz w:val="24"/>
                <w:szCs w:val="24"/>
              </w:rPr>
            </w:pPr>
            <w:r w:rsidRPr="00032E93">
              <w:rPr>
                <w:sz w:val="24"/>
                <w:szCs w:val="24"/>
              </w:rPr>
              <w:t xml:space="preserve">                obj_gchd.srcebus := o_defaultvalues('SRCEBUS');</w:t>
            </w:r>
          </w:p>
          <w:p w:rsidR="00032E93" w:rsidRPr="00032E93" w:rsidRDefault="00032E93" w:rsidP="00032E93">
            <w:pPr>
              <w:pStyle w:val="ListParagraph"/>
              <w:rPr>
                <w:sz w:val="24"/>
                <w:szCs w:val="24"/>
              </w:rPr>
            </w:pPr>
            <w:r w:rsidRPr="00032E93">
              <w:rPr>
                <w:sz w:val="24"/>
                <w:szCs w:val="24"/>
              </w:rPr>
              <w:t xml:space="preserve">                obj_gchd.coysrvac := obj_dfpopf.coysrvac;</w:t>
            </w:r>
          </w:p>
          <w:p w:rsidR="00032E93" w:rsidRPr="00032E93" w:rsidRDefault="00032E93" w:rsidP="00032E93">
            <w:pPr>
              <w:pStyle w:val="ListParagraph"/>
              <w:rPr>
                <w:sz w:val="24"/>
                <w:szCs w:val="24"/>
              </w:rPr>
            </w:pPr>
            <w:r w:rsidRPr="00032E93">
              <w:rPr>
                <w:sz w:val="24"/>
                <w:szCs w:val="24"/>
              </w:rPr>
              <w:t xml:space="preserve">                obj_gchd.mrksrvac := obj_dfpopf.mrksrvac;</w:t>
            </w:r>
          </w:p>
          <w:p w:rsidR="00032E93" w:rsidRPr="00032E93" w:rsidRDefault="00032E93" w:rsidP="00032E93">
            <w:pPr>
              <w:pStyle w:val="ListParagraph"/>
              <w:rPr>
                <w:sz w:val="24"/>
                <w:szCs w:val="24"/>
              </w:rPr>
            </w:pPr>
            <w:r w:rsidRPr="00032E93">
              <w:rPr>
                <w:sz w:val="24"/>
                <w:szCs w:val="24"/>
              </w:rPr>
              <w:t xml:space="preserve">                obj_gchd.desppfx := c_space;</w:t>
            </w:r>
          </w:p>
          <w:p w:rsidR="00032E93" w:rsidRPr="00032E93" w:rsidRDefault="00032E93" w:rsidP="00032E93">
            <w:pPr>
              <w:pStyle w:val="ListParagraph"/>
              <w:rPr>
                <w:sz w:val="24"/>
                <w:szCs w:val="24"/>
              </w:rPr>
            </w:pPr>
            <w:r w:rsidRPr="00032E93">
              <w:rPr>
                <w:sz w:val="24"/>
                <w:szCs w:val="24"/>
              </w:rPr>
              <w:t xml:space="preserve">                obj_gchd.despcoy := c_space;</w:t>
            </w:r>
          </w:p>
          <w:p w:rsidR="00032E93" w:rsidRPr="00032E93" w:rsidRDefault="00032E93" w:rsidP="00032E93">
            <w:pPr>
              <w:pStyle w:val="ListParagraph"/>
              <w:rPr>
                <w:sz w:val="24"/>
                <w:szCs w:val="24"/>
              </w:rPr>
            </w:pPr>
            <w:r w:rsidRPr="00032E93">
              <w:rPr>
                <w:sz w:val="24"/>
                <w:szCs w:val="24"/>
              </w:rPr>
              <w:t xml:space="preserve">                obj_gchd.despnum := c_space;</w:t>
            </w:r>
          </w:p>
          <w:p w:rsidR="00032E93" w:rsidRPr="00032E93" w:rsidRDefault="00032E93" w:rsidP="00032E93">
            <w:pPr>
              <w:pStyle w:val="ListParagraph"/>
              <w:rPr>
                <w:sz w:val="24"/>
                <w:szCs w:val="24"/>
              </w:rPr>
            </w:pPr>
            <w:r w:rsidRPr="00032E93">
              <w:rPr>
                <w:sz w:val="24"/>
                <w:szCs w:val="24"/>
              </w:rPr>
              <w:t xml:space="preserve">                obj_gchd.polschpflg := o_defaultvalues('POLSCHPFLG');</w:t>
            </w:r>
          </w:p>
          <w:p w:rsidR="00032E93" w:rsidRPr="00032E93" w:rsidRDefault="00032E93" w:rsidP="00032E93">
            <w:pPr>
              <w:pStyle w:val="ListParagraph"/>
              <w:rPr>
                <w:sz w:val="24"/>
                <w:szCs w:val="24"/>
              </w:rPr>
            </w:pPr>
            <w:r w:rsidRPr="00032E93">
              <w:rPr>
                <w:sz w:val="24"/>
                <w:szCs w:val="24"/>
              </w:rPr>
              <w:t xml:space="preserve">                obj_gchd.btdate := obj_mbrindp1.btdate;</w:t>
            </w:r>
          </w:p>
          <w:p w:rsidR="00032E93" w:rsidRPr="00032E93" w:rsidRDefault="00032E93" w:rsidP="00032E93">
            <w:pPr>
              <w:pStyle w:val="ListParagraph"/>
              <w:rPr>
                <w:sz w:val="24"/>
                <w:szCs w:val="24"/>
              </w:rPr>
            </w:pPr>
            <w:r w:rsidRPr="00032E93">
              <w:rPr>
                <w:sz w:val="24"/>
                <w:szCs w:val="24"/>
              </w:rPr>
              <w:t xml:space="preserve">                obj_gchd.adjdate := c_maxdate;</w:t>
            </w:r>
          </w:p>
          <w:p w:rsidR="00032E93" w:rsidRPr="00032E93" w:rsidRDefault="00032E93" w:rsidP="00032E93">
            <w:pPr>
              <w:pStyle w:val="ListParagraph"/>
              <w:rPr>
                <w:sz w:val="24"/>
                <w:szCs w:val="24"/>
              </w:rPr>
            </w:pPr>
            <w:r w:rsidRPr="00032E93">
              <w:rPr>
                <w:sz w:val="24"/>
                <w:szCs w:val="24"/>
              </w:rPr>
              <w:t xml:space="preserve">                obj_gchd.ptdate := obj_mbrindp1.ptdate;</w:t>
            </w:r>
          </w:p>
          <w:p w:rsidR="00032E93" w:rsidRPr="00032E93" w:rsidRDefault="00032E93" w:rsidP="00032E93">
            <w:pPr>
              <w:pStyle w:val="ListParagraph"/>
              <w:rPr>
                <w:sz w:val="24"/>
                <w:szCs w:val="24"/>
              </w:rPr>
            </w:pPr>
            <w:r w:rsidRPr="00032E93">
              <w:rPr>
                <w:sz w:val="24"/>
                <w:szCs w:val="24"/>
              </w:rPr>
              <w:t xml:space="preserve">                obj_gchd.ptdateab := c_maxdate;</w:t>
            </w:r>
          </w:p>
          <w:p w:rsidR="00032E93" w:rsidRPr="00032E93" w:rsidRDefault="00032E93" w:rsidP="00032E93">
            <w:pPr>
              <w:pStyle w:val="ListParagraph"/>
              <w:rPr>
                <w:sz w:val="24"/>
                <w:szCs w:val="24"/>
              </w:rPr>
            </w:pPr>
            <w:r w:rsidRPr="00032E93">
              <w:rPr>
                <w:sz w:val="24"/>
                <w:szCs w:val="24"/>
              </w:rPr>
              <w:t xml:space="preserve">                obj_gchd.tranlused := o_defaultvalues('TRANLUSED');</w:t>
            </w:r>
          </w:p>
          <w:p w:rsidR="00032E93" w:rsidRPr="00032E93" w:rsidRDefault="00032E93" w:rsidP="00032E93">
            <w:pPr>
              <w:pStyle w:val="ListParagraph"/>
              <w:rPr>
                <w:sz w:val="24"/>
                <w:szCs w:val="24"/>
              </w:rPr>
            </w:pPr>
            <w:r w:rsidRPr="00032E93">
              <w:rPr>
                <w:sz w:val="24"/>
                <w:szCs w:val="24"/>
              </w:rPr>
              <w:t xml:space="preserve">                obj_gchd.lmbrno := o_defaultvalues('LMBRNO');</w:t>
            </w:r>
          </w:p>
          <w:p w:rsidR="00032E93" w:rsidRPr="00032E93" w:rsidRDefault="00032E93" w:rsidP="00032E93">
            <w:pPr>
              <w:pStyle w:val="ListParagraph"/>
              <w:rPr>
                <w:sz w:val="24"/>
                <w:szCs w:val="24"/>
              </w:rPr>
            </w:pPr>
            <w:r w:rsidRPr="00032E93">
              <w:rPr>
                <w:sz w:val="24"/>
                <w:szCs w:val="24"/>
              </w:rPr>
              <w:t xml:space="preserve">                obj_gchd.lheadno := o_defaultvalues('LHEADNO');</w:t>
            </w:r>
          </w:p>
          <w:p w:rsidR="00032E93" w:rsidRPr="00032E93" w:rsidRDefault="00032E93" w:rsidP="00032E93">
            <w:pPr>
              <w:pStyle w:val="ListParagraph"/>
              <w:rPr>
                <w:sz w:val="24"/>
                <w:szCs w:val="24"/>
              </w:rPr>
            </w:pPr>
            <w:r w:rsidRPr="00032E93">
              <w:rPr>
                <w:sz w:val="24"/>
                <w:szCs w:val="24"/>
              </w:rPr>
              <w:t xml:space="preserve">                IF ( trim(obj_mbrindp1.statcode) = 'CA' ) THEN</w:t>
            </w:r>
          </w:p>
          <w:p w:rsidR="00032E93" w:rsidRPr="00032E93" w:rsidRDefault="00032E93" w:rsidP="00032E93">
            <w:pPr>
              <w:pStyle w:val="ListParagraph"/>
              <w:rPr>
                <w:sz w:val="24"/>
                <w:szCs w:val="24"/>
              </w:rPr>
            </w:pPr>
            <w:r w:rsidRPr="00032E93">
              <w:rPr>
                <w:sz w:val="24"/>
                <w:szCs w:val="24"/>
              </w:rPr>
              <w:t xml:space="preserve">                    obj_gchd.effdcldt := obj_mbrindp1.dtetrm;</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t xml:space="preserve">                    obj_gchd.effdcldt := c_maxdate;</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lastRenderedPageBreak/>
              <w:t xml:space="preserve">                obj_gchd.servunit := o_defaultvalues('SERVUNIT');</w:t>
            </w:r>
          </w:p>
          <w:p w:rsidR="00032E93" w:rsidRPr="00032E93" w:rsidRDefault="00032E93" w:rsidP="00032E93">
            <w:pPr>
              <w:pStyle w:val="ListParagraph"/>
              <w:rPr>
                <w:sz w:val="24"/>
                <w:szCs w:val="24"/>
              </w:rPr>
            </w:pPr>
            <w:r w:rsidRPr="00032E93">
              <w:rPr>
                <w:sz w:val="24"/>
                <w:szCs w:val="24"/>
              </w:rPr>
              <w:t xml:space="preserve">                IF ( trim(obj_mbrindp1.statcode) = 'PN' ) THEN</w:t>
            </w:r>
          </w:p>
          <w:p w:rsidR="00032E93" w:rsidRPr="00032E93" w:rsidRDefault="00032E93" w:rsidP="00032E93">
            <w:pPr>
              <w:pStyle w:val="ListParagraph"/>
              <w:rPr>
                <w:sz w:val="24"/>
                <w:szCs w:val="24"/>
              </w:rPr>
            </w:pPr>
            <w:r w:rsidRPr="00032E93">
              <w:rPr>
                <w:sz w:val="24"/>
                <w:szCs w:val="24"/>
              </w:rPr>
              <w:t xml:space="preserve">                    obj_gchd.pntrcde := o_defaultvalues('PNTRCDE');</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t xml:space="preserve">                    obj_gchd.pntrcde := c_space;</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obj_gchd.procid := c_space;</w:t>
            </w:r>
          </w:p>
          <w:p w:rsidR="00032E93" w:rsidRPr="00032E93" w:rsidRDefault="00032E93" w:rsidP="00032E93">
            <w:pPr>
              <w:pStyle w:val="ListParagraph"/>
              <w:rPr>
                <w:sz w:val="24"/>
                <w:szCs w:val="24"/>
              </w:rPr>
            </w:pPr>
            <w:r w:rsidRPr="00032E93">
              <w:rPr>
                <w:sz w:val="24"/>
                <w:szCs w:val="24"/>
              </w:rPr>
              <w:t xml:space="preserve">                obj_gchd.tranid := concat('QPAD', TO_CHAR(SYSDATE, 'YYMMDDHHMM'));</w:t>
            </w:r>
          </w:p>
          <w:p w:rsidR="00032E93" w:rsidRPr="00032E93" w:rsidRDefault="00032E93" w:rsidP="00032E93">
            <w:pPr>
              <w:pStyle w:val="ListParagraph"/>
              <w:rPr>
                <w:sz w:val="24"/>
                <w:szCs w:val="24"/>
              </w:rPr>
            </w:pPr>
            <w:r w:rsidRPr="00032E93">
              <w:rPr>
                <w:sz w:val="24"/>
                <w:szCs w:val="24"/>
              </w:rPr>
              <w:t xml:space="preserve">      --IF (TRIM(obj_mbrindp1.statcode) = 'CA') THEN</w:t>
            </w:r>
          </w:p>
          <w:p w:rsidR="00032E93" w:rsidRPr="00032E93" w:rsidRDefault="00032E93" w:rsidP="00032E93">
            <w:pPr>
              <w:pStyle w:val="ListParagraph"/>
              <w:rPr>
                <w:sz w:val="24"/>
                <w:szCs w:val="24"/>
              </w:rPr>
            </w:pPr>
            <w:r w:rsidRPr="00032E93">
              <w:rPr>
                <w:sz w:val="24"/>
                <w:szCs w:val="24"/>
              </w:rPr>
              <w:t xml:space="preserve">      --  obj_gchd.TRANNO := v_seqnoincr;</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t xml:space="preserve">      --  obj_gchd.TRANNO := v_seqno;</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obj_gchd.tranno := v_seqnoincr;</w:t>
            </w:r>
          </w:p>
          <w:p w:rsidR="00032E93" w:rsidRPr="00032E93" w:rsidRDefault="00032E93" w:rsidP="00032E93">
            <w:pPr>
              <w:pStyle w:val="ListParagraph"/>
              <w:rPr>
                <w:sz w:val="24"/>
                <w:szCs w:val="24"/>
              </w:rPr>
            </w:pPr>
            <w:r w:rsidRPr="00032E93">
              <w:rPr>
                <w:sz w:val="24"/>
                <w:szCs w:val="24"/>
              </w:rPr>
              <w:t xml:space="preserve">                obj_gchd.validflag := o_defaultvalues('VALIDFLAG');</w:t>
            </w:r>
          </w:p>
          <w:p w:rsidR="00032E93" w:rsidRPr="00032E93" w:rsidRDefault="00032E93" w:rsidP="00032E93">
            <w:pPr>
              <w:pStyle w:val="ListParagraph"/>
              <w:rPr>
                <w:sz w:val="24"/>
                <w:szCs w:val="24"/>
              </w:rPr>
            </w:pPr>
            <w:r w:rsidRPr="00032E93">
              <w:rPr>
                <w:sz w:val="24"/>
                <w:szCs w:val="24"/>
              </w:rPr>
              <w:t xml:space="preserve">                obj_gchd.specind := c_space;</w:t>
            </w:r>
          </w:p>
          <w:p w:rsidR="00032E93" w:rsidRPr="00032E93" w:rsidRDefault="00032E93" w:rsidP="00032E93">
            <w:pPr>
              <w:pStyle w:val="ListParagraph"/>
              <w:rPr>
                <w:sz w:val="24"/>
                <w:szCs w:val="24"/>
              </w:rPr>
            </w:pPr>
            <w:r w:rsidRPr="00032E93">
              <w:rPr>
                <w:sz w:val="24"/>
                <w:szCs w:val="24"/>
              </w:rPr>
              <w:t xml:space="preserve">                obj_gchd.taxflag := obj_dfpopf.taxflag;</w:t>
            </w:r>
          </w:p>
          <w:p w:rsidR="00032E93" w:rsidRPr="00032E93" w:rsidRDefault="00032E93" w:rsidP="00032E93">
            <w:pPr>
              <w:pStyle w:val="ListParagraph"/>
              <w:rPr>
                <w:sz w:val="24"/>
                <w:szCs w:val="24"/>
              </w:rPr>
            </w:pPr>
            <w:r w:rsidRPr="00032E93">
              <w:rPr>
                <w:sz w:val="24"/>
                <w:szCs w:val="24"/>
              </w:rPr>
              <w:t xml:space="preserve">                obj_gchd.agedef := obj_dfpopf.agedef;</w:t>
            </w:r>
          </w:p>
          <w:p w:rsidR="00032E93" w:rsidRPr="00032E93" w:rsidRDefault="00032E93" w:rsidP="00032E93">
            <w:pPr>
              <w:pStyle w:val="ListParagraph"/>
              <w:rPr>
                <w:sz w:val="24"/>
                <w:szCs w:val="24"/>
              </w:rPr>
            </w:pPr>
            <w:r w:rsidRPr="00032E93">
              <w:rPr>
                <w:sz w:val="24"/>
                <w:szCs w:val="24"/>
              </w:rPr>
              <w:t xml:space="preserve">                obj_gchd.termage := obj_dfpopf.termage;</w:t>
            </w:r>
          </w:p>
          <w:p w:rsidR="00032E93" w:rsidRPr="00032E93" w:rsidRDefault="00032E93" w:rsidP="00032E93">
            <w:pPr>
              <w:pStyle w:val="ListParagraph"/>
              <w:rPr>
                <w:sz w:val="24"/>
                <w:szCs w:val="24"/>
              </w:rPr>
            </w:pPr>
            <w:r w:rsidRPr="00032E93">
              <w:rPr>
                <w:sz w:val="24"/>
                <w:szCs w:val="24"/>
              </w:rPr>
              <w:t xml:space="preserve">                obj_gchd.personcov := obj_dfpopf.personcov;</w:t>
            </w:r>
          </w:p>
          <w:p w:rsidR="00032E93" w:rsidRPr="00032E93" w:rsidRDefault="00032E93" w:rsidP="00032E93">
            <w:pPr>
              <w:pStyle w:val="ListParagraph"/>
              <w:rPr>
                <w:sz w:val="24"/>
                <w:szCs w:val="24"/>
              </w:rPr>
            </w:pPr>
            <w:r w:rsidRPr="00032E93">
              <w:rPr>
                <w:sz w:val="24"/>
                <w:szCs w:val="24"/>
              </w:rPr>
              <w:t xml:space="preserve">                obj_gchd.enrolltyp := obj_dfpopf.enrolltyp;</w:t>
            </w:r>
          </w:p>
          <w:p w:rsidR="00032E93" w:rsidRPr="00032E93" w:rsidRDefault="00032E93" w:rsidP="00032E93">
            <w:pPr>
              <w:pStyle w:val="ListParagraph"/>
              <w:rPr>
                <w:sz w:val="24"/>
                <w:szCs w:val="24"/>
              </w:rPr>
            </w:pPr>
            <w:r w:rsidRPr="00032E93">
              <w:rPr>
                <w:sz w:val="24"/>
                <w:szCs w:val="24"/>
              </w:rPr>
              <w:t xml:space="preserve">                obj_gchd.splitsubs := obj_dfpopf.splitsubs;</w:t>
            </w:r>
          </w:p>
          <w:p w:rsidR="00032E93" w:rsidRPr="00032E93" w:rsidRDefault="00032E93" w:rsidP="00032E93">
            <w:pPr>
              <w:pStyle w:val="ListParagraph"/>
              <w:rPr>
                <w:sz w:val="24"/>
                <w:szCs w:val="24"/>
              </w:rPr>
            </w:pPr>
            <w:r w:rsidRPr="00032E93">
              <w:rPr>
                <w:sz w:val="24"/>
                <w:szCs w:val="24"/>
              </w:rPr>
              <w:t xml:space="preserve">                obj_gchd.avlisu := c_space;</w:t>
            </w:r>
          </w:p>
          <w:p w:rsidR="00032E93" w:rsidRPr="00032E93" w:rsidRDefault="00032E93" w:rsidP="00032E93">
            <w:pPr>
              <w:pStyle w:val="ListParagraph"/>
              <w:rPr>
                <w:sz w:val="24"/>
                <w:szCs w:val="24"/>
              </w:rPr>
            </w:pPr>
            <w:r w:rsidRPr="00032E93">
              <w:rPr>
                <w:sz w:val="24"/>
                <w:szCs w:val="24"/>
              </w:rPr>
              <w:t xml:space="preserve">      --  obj_gchd.MPLPFX    := o_defaultvalues('CHDRPFX');</w:t>
            </w:r>
          </w:p>
          <w:p w:rsidR="00032E93" w:rsidRPr="00032E93" w:rsidRDefault="00032E93" w:rsidP="00032E93">
            <w:pPr>
              <w:pStyle w:val="ListParagraph"/>
              <w:rPr>
                <w:sz w:val="24"/>
                <w:szCs w:val="24"/>
              </w:rPr>
            </w:pPr>
            <w:r w:rsidRPr="00032E93">
              <w:rPr>
                <w:sz w:val="24"/>
                <w:szCs w:val="24"/>
              </w:rPr>
              <w:t xml:space="preserve">                obj_gchd.mplpfx := c_space; --MB7</w:t>
            </w:r>
          </w:p>
          <w:p w:rsidR="00032E93" w:rsidRPr="00032E93" w:rsidRDefault="00032E93" w:rsidP="00032E93">
            <w:pPr>
              <w:pStyle w:val="ListParagraph"/>
              <w:rPr>
                <w:sz w:val="24"/>
                <w:szCs w:val="24"/>
              </w:rPr>
            </w:pPr>
            <w:r w:rsidRPr="00032E93">
              <w:rPr>
                <w:sz w:val="24"/>
                <w:szCs w:val="24"/>
              </w:rPr>
              <w:t xml:space="preserve">                obj_gchd.mplcoy := i_company;</w:t>
            </w:r>
          </w:p>
          <w:p w:rsidR="00032E93" w:rsidRPr="00032E93" w:rsidRDefault="00032E93" w:rsidP="00032E93">
            <w:pPr>
              <w:pStyle w:val="ListParagraph"/>
              <w:rPr>
                <w:sz w:val="24"/>
                <w:szCs w:val="24"/>
              </w:rPr>
            </w:pPr>
            <w:r w:rsidRPr="00032E93">
              <w:rPr>
                <w:sz w:val="24"/>
                <w:szCs w:val="24"/>
              </w:rPr>
              <w:t xml:space="preserve">                IF ( trim(obj_mbrindp1.cnttypind) = 'I' ) THEN</w:t>
            </w:r>
          </w:p>
          <w:p w:rsidR="00032E93" w:rsidRPr="00032E93" w:rsidRDefault="00032E93" w:rsidP="00032E93">
            <w:pPr>
              <w:pStyle w:val="ListParagraph"/>
              <w:rPr>
                <w:sz w:val="24"/>
                <w:szCs w:val="24"/>
              </w:rPr>
            </w:pPr>
            <w:r w:rsidRPr="00032E93">
              <w:rPr>
                <w:sz w:val="24"/>
                <w:szCs w:val="24"/>
              </w:rPr>
              <w:t xml:space="preserve">                    obj_gchd.mplnum := c_space;</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t xml:space="preserve">                    obj_gchd.mplnum := obj_mbrindp1.mpolnum;</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obj_gchd.usrprf := i_usrprf;</w:t>
            </w:r>
          </w:p>
          <w:p w:rsidR="00032E93" w:rsidRPr="00032E93" w:rsidRDefault="00032E93" w:rsidP="00032E93">
            <w:pPr>
              <w:pStyle w:val="ListParagraph"/>
              <w:rPr>
                <w:sz w:val="24"/>
                <w:szCs w:val="24"/>
              </w:rPr>
            </w:pPr>
            <w:r w:rsidRPr="00032E93">
              <w:rPr>
                <w:sz w:val="24"/>
                <w:szCs w:val="24"/>
              </w:rPr>
              <w:t xml:space="preserve">                obj_gchd.jobnm := i_schedulename;</w:t>
            </w:r>
          </w:p>
          <w:p w:rsidR="00032E93" w:rsidRPr="00032E93" w:rsidRDefault="00032E93" w:rsidP="00032E93">
            <w:pPr>
              <w:pStyle w:val="ListParagraph"/>
              <w:rPr>
                <w:sz w:val="24"/>
                <w:szCs w:val="24"/>
              </w:rPr>
            </w:pPr>
            <w:r w:rsidRPr="00032E93">
              <w:rPr>
                <w:sz w:val="24"/>
                <w:szCs w:val="24"/>
              </w:rPr>
              <w:t xml:space="preserve">                obj_gchd.datime := CAST ( SYSDATE AS TIMESTAMP );</w:t>
            </w:r>
          </w:p>
          <w:p w:rsidR="00032E93" w:rsidRPr="00032E93" w:rsidRDefault="00032E93" w:rsidP="00032E93">
            <w:pPr>
              <w:pStyle w:val="ListParagraph"/>
              <w:rPr>
                <w:sz w:val="24"/>
                <w:szCs w:val="24"/>
              </w:rPr>
            </w:pPr>
            <w:r w:rsidRPr="00032E93">
              <w:rPr>
                <w:sz w:val="24"/>
                <w:szCs w:val="24"/>
              </w:rPr>
              <w:t xml:space="preserve">                obj_gchd.igrasp := c_space;</w:t>
            </w:r>
          </w:p>
          <w:p w:rsidR="00032E93" w:rsidRPr="00032E93" w:rsidRDefault="00032E93" w:rsidP="00032E93">
            <w:pPr>
              <w:pStyle w:val="ListParagraph"/>
              <w:rPr>
                <w:sz w:val="24"/>
                <w:szCs w:val="24"/>
              </w:rPr>
            </w:pPr>
            <w:r w:rsidRPr="00032E93">
              <w:rPr>
                <w:sz w:val="24"/>
                <w:szCs w:val="24"/>
              </w:rPr>
              <w:t xml:space="preserve">                obj_gchd.iexplain := c_space;</w:t>
            </w:r>
          </w:p>
          <w:p w:rsidR="00032E93" w:rsidRPr="00032E93" w:rsidRDefault="00032E93" w:rsidP="00032E93">
            <w:pPr>
              <w:pStyle w:val="ListParagraph"/>
              <w:rPr>
                <w:sz w:val="24"/>
                <w:szCs w:val="24"/>
              </w:rPr>
            </w:pPr>
            <w:r w:rsidRPr="00032E93">
              <w:rPr>
                <w:sz w:val="24"/>
                <w:szCs w:val="24"/>
              </w:rPr>
              <w:t xml:space="preserve">                obj_gchd.idate := c_zero;</w:t>
            </w:r>
          </w:p>
          <w:p w:rsidR="00032E93" w:rsidRPr="00032E93" w:rsidRDefault="00032E93" w:rsidP="00032E93">
            <w:pPr>
              <w:pStyle w:val="ListParagraph"/>
              <w:rPr>
                <w:sz w:val="24"/>
                <w:szCs w:val="24"/>
              </w:rPr>
            </w:pPr>
            <w:r w:rsidRPr="00032E93">
              <w:rPr>
                <w:sz w:val="24"/>
                <w:szCs w:val="24"/>
              </w:rPr>
              <w:t xml:space="preserve">                obj_gchd.midjoin := c_space;</w:t>
            </w:r>
          </w:p>
          <w:p w:rsidR="00032E93" w:rsidRPr="00032E93" w:rsidRDefault="00032E93" w:rsidP="00032E93">
            <w:pPr>
              <w:pStyle w:val="ListParagraph"/>
              <w:rPr>
                <w:sz w:val="24"/>
                <w:szCs w:val="24"/>
              </w:rPr>
            </w:pPr>
            <w:r w:rsidRPr="00032E93">
              <w:rPr>
                <w:sz w:val="24"/>
                <w:szCs w:val="24"/>
              </w:rPr>
              <w:t xml:space="preserve">                obj_gchd.cvisaind := c_space;</w:t>
            </w:r>
          </w:p>
          <w:p w:rsidR="00032E93" w:rsidRPr="00032E93" w:rsidRDefault="00032E93" w:rsidP="00032E93">
            <w:pPr>
              <w:pStyle w:val="ListParagraph"/>
              <w:rPr>
                <w:sz w:val="24"/>
                <w:szCs w:val="24"/>
              </w:rPr>
            </w:pPr>
            <w:r w:rsidRPr="00032E93">
              <w:rPr>
                <w:sz w:val="24"/>
                <w:szCs w:val="24"/>
              </w:rPr>
              <w:t xml:space="preserve">                obj_gchd.covernt := c_space;</w:t>
            </w:r>
          </w:p>
          <w:p w:rsidR="00032E93" w:rsidRPr="00032E93" w:rsidRDefault="00032E93" w:rsidP="00032E93">
            <w:pPr>
              <w:pStyle w:val="ListParagraph"/>
              <w:rPr>
                <w:sz w:val="24"/>
                <w:szCs w:val="24"/>
              </w:rPr>
            </w:pPr>
            <w:r w:rsidRPr="00032E93">
              <w:rPr>
                <w:sz w:val="24"/>
                <w:szCs w:val="24"/>
              </w:rPr>
              <w:t xml:space="preserve">                obj_gchd.cntiss := c_zero;</w:t>
            </w:r>
          </w:p>
          <w:p w:rsidR="00032E93" w:rsidRPr="00032E93" w:rsidRDefault="00032E93" w:rsidP="00032E93">
            <w:pPr>
              <w:pStyle w:val="ListParagraph"/>
              <w:rPr>
                <w:sz w:val="24"/>
                <w:szCs w:val="24"/>
              </w:rPr>
            </w:pPr>
            <w:r w:rsidRPr="00032E93">
              <w:rPr>
                <w:sz w:val="24"/>
                <w:szCs w:val="24"/>
              </w:rPr>
              <w:lastRenderedPageBreak/>
              <w:t xml:space="preserve">      -- obj_gchd.REPNUM   := C_ZERO;</w:t>
            </w:r>
          </w:p>
          <w:p w:rsidR="00032E93" w:rsidRPr="00032E93" w:rsidRDefault="00032E93" w:rsidP="00032E93">
            <w:pPr>
              <w:pStyle w:val="ListParagraph"/>
              <w:rPr>
                <w:sz w:val="24"/>
                <w:szCs w:val="24"/>
              </w:rPr>
            </w:pPr>
            <w:r w:rsidRPr="00032E93">
              <w:rPr>
                <w:sz w:val="24"/>
                <w:szCs w:val="24"/>
              </w:rPr>
              <w:t xml:space="preserve">                obj_gchd.repnum := c_space; --MB7 </w:t>
            </w:r>
          </w:p>
          <w:p w:rsidR="00032E93" w:rsidRPr="00032E93" w:rsidRDefault="00032E93" w:rsidP="00032E93">
            <w:pPr>
              <w:pStyle w:val="ListParagraph"/>
              <w:rPr>
                <w:sz w:val="24"/>
                <w:szCs w:val="24"/>
              </w:rPr>
            </w:pPr>
            <w:r w:rsidRPr="00032E93">
              <w:rPr>
                <w:sz w:val="24"/>
                <w:szCs w:val="24"/>
              </w:rPr>
              <w:t xml:space="preserve">                obj_gchd.reptype := c_space;</w:t>
            </w:r>
          </w:p>
          <w:p w:rsidR="00032E93" w:rsidRPr="00032E93" w:rsidRDefault="00032E93" w:rsidP="00032E93">
            <w:pPr>
              <w:pStyle w:val="ListParagraph"/>
              <w:rPr>
                <w:sz w:val="24"/>
                <w:szCs w:val="24"/>
              </w:rPr>
            </w:pPr>
            <w:r w:rsidRPr="00032E93">
              <w:rPr>
                <w:sz w:val="24"/>
                <w:szCs w:val="24"/>
              </w:rPr>
              <w:t xml:space="preserve">                obj_gchd.payrcoy := c_space;</w:t>
            </w:r>
          </w:p>
          <w:p w:rsidR="00032E93" w:rsidRPr="00032E93" w:rsidRDefault="00032E93" w:rsidP="00032E93">
            <w:pPr>
              <w:pStyle w:val="ListParagraph"/>
              <w:rPr>
                <w:sz w:val="24"/>
                <w:szCs w:val="24"/>
              </w:rPr>
            </w:pPr>
            <w:r w:rsidRPr="00032E93">
              <w:rPr>
                <w:sz w:val="24"/>
                <w:szCs w:val="24"/>
              </w:rPr>
              <w:t xml:space="preserve">                obj_gchd.payrnum := c_space;</w:t>
            </w:r>
          </w:p>
          <w:p w:rsidR="00032E93" w:rsidRPr="00032E93" w:rsidRDefault="00032E93" w:rsidP="00032E93">
            <w:pPr>
              <w:pStyle w:val="ListParagraph"/>
              <w:rPr>
                <w:sz w:val="24"/>
                <w:szCs w:val="24"/>
              </w:rPr>
            </w:pPr>
            <w:r w:rsidRPr="00032E93">
              <w:rPr>
                <w:sz w:val="24"/>
                <w:szCs w:val="24"/>
              </w:rPr>
              <w:t xml:space="preserve">                obj_gchd.payrpfx := c_space;</w:t>
            </w:r>
          </w:p>
          <w:p w:rsidR="00032E93" w:rsidRPr="00032E93" w:rsidRDefault="00032E93" w:rsidP="00032E93">
            <w:pPr>
              <w:pStyle w:val="ListParagraph"/>
              <w:rPr>
                <w:sz w:val="24"/>
                <w:szCs w:val="24"/>
              </w:rPr>
            </w:pPr>
            <w:r w:rsidRPr="00032E93">
              <w:rPr>
                <w:sz w:val="24"/>
                <w:szCs w:val="24"/>
              </w:rPr>
              <w:t xml:space="preserve">                IF ( TRIM(obj_mbrindp1.oldpolnum) IS NOT NULL ) THEN</w:t>
            </w:r>
          </w:p>
          <w:p w:rsidR="00032E93" w:rsidRPr="00032E93" w:rsidRDefault="00032E93" w:rsidP="00032E93">
            <w:pPr>
              <w:pStyle w:val="ListParagraph"/>
              <w:rPr>
                <w:sz w:val="24"/>
                <w:szCs w:val="24"/>
              </w:rPr>
            </w:pPr>
            <w:r w:rsidRPr="00032E93">
              <w:rPr>
                <w:sz w:val="24"/>
                <w:szCs w:val="24"/>
              </w:rPr>
              <w:t xml:space="preserve">                    obj_gchd.zprvchdr := obj_mbrindp1.oldpolnum;</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t xml:space="preserve">                    obj_gchd.zprvchdr := obj_mbrindp1.trefnum;</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--- 17/02/2018 After Pre-SIT execution</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obj_gchd.currfrom := c_zero;</w:t>
            </w:r>
          </w:p>
          <w:p w:rsidR="00032E93" w:rsidRPr="00032E93" w:rsidRDefault="00032E93" w:rsidP="00032E93">
            <w:pPr>
              <w:pStyle w:val="ListParagraph"/>
              <w:rPr>
                <w:sz w:val="24"/>
                <w:szCs w:val="24"/>
              </w:rPr>
            </w:pPr>
            <w:r w:rsidRPr="00032E93">
              <w:rPr>
                <w:sz w:val="24"/>
                <w:szCs w:val="24"/>
              </w:rPr>
              <w:t xml:space="preserve">                obj_gchd.currto := c_zero;</w:t>
            </w:r>
          </w:p>
          <w:p w:rsidR="00032E93" w:rsidRPr="00032E93" w:rsidRDefault="00032E93" w:rsidP="00032E93">
            <w:pPr>
              <w:pStyle w:val="ListParagraph"/>
              <w:rPr>
                <w:sz w:val="24"/>
                <w:szCs w:val="24"/>
              </w:rPr>
            </w:pPr>
            <w:r w:rsidRPr="00032E93">
              <w:rPr>
                <w:sz w:val="24"/>
                <w:szCs w:val="24"/>
              </w:rPr>
              <w:t xml:space="preserve">      --  obj_gchd.TRANLUSED    := v_seqnoincr;</w:t>
            </w:r>
          </w:p>
          <w:p w:rsidR="00032E93" w:rsidRPr="00032E93" w:rsidRDefault="00032E93" w:rsidP="00032E93">
            <w:pPr>
              <w:pStyle w:val="ListParagraph"/>
              <w:rPr>
                <w:sz w:val="24"/>
                <w:szCs w:val="24"/>
              </w:rPr>
            </w:pPr>
            <w:r w:rsidRPr="00032E93">
              <w:rPr>
                <w:sz w:val="24"/>
                <w:szCs w:val="24"/>
              </w:rPr>
              <w:t xml:space="preserve">                obj_gchd.tranlused := obj_gchd.tranno; --MB12 : TRANNO == TRANLUSED</w:t>
            </w:r>
          </w:p>
          <w:p w:rsidR="00032E93" w:rsidRPr="00032E93" w:rsidRDefault="00032E93" w:rsidP="00032E93">
            <w:pPr>
              <w:pStyle w:val="ListParagraph"/>
              <w:rPr>
                <w:sz w:val="24"/>
                <w:szCs w:val="24"/>
              </w:rPr>
            </w:pPr>
            <w:r w:rsidRPr="00032E93">
              <w:rPr>
                <w:sz w:val="24"/>
                <w:szCs w:val="24"/>
              </w:rPr>
              <w:t xml:space="preserve">                obj_gchd.zrwnlage := o_defaultvalues('ZRWNLAGE'); --MB7 Need to change TQ9Q9</w:t>
            </w:r>
          </w:p>
          <w:p w:rsidR="00032E93" w:rsidRPr="00032E93" w:rsidRDefault="00032E93" w:rsidP="00032E93">
            <w:pPr>
              <w:pStyle w:val="ListParagraph"/>
              <w:rPr>
                <w:sz w:val="24"/>
                <w:szCs w:val="24"/>
              </w:rPr>
            </w:pPr>
            <w:r w:rsidRPr="00032E93">
              <w:rPr>
                <w:sz w:val="24"/>
                <w:szCs w:val="24"/>
              </w:rPr>
              <w:t xml:space="preserve">                obj_gchd.quoteno := c_zero; --MB7 new added</w:t>
            </w:r>
          </w:p>
          <w:p w:rsidR="00032E93" w:rsidRPr="00032E93" w:rsidRDefault="00032E93" w:rsidP="00032E93">
            <w:pPr>
              <w:pStyle w:val="ListParagraph"/>
              <w:rPr>
                <w:sz w:val="24"/>
                <w:szCs w:val="24"/>
              </w:rPr>
            </w:pPr>
            <w:r w:rsidRPr="00032E93">
              <w:rPr>
                <w:sz w:val="24"/>
                <w:szCs w:val="24"/>
              </w:rPr>
              <w:t xml:space="preserve">                obj_gchd.schmno := c_space; --MB7 new added</w:t>
            </w:r>
          </w:p>
          <w:p w:rsidR="00032E93" w:rsidRPr="00032E93" w:rsidRDefault="00032E93" w:rsidP="00032E93">
            <w:pPr>
              <w:pStyle w:val="ListParagraph"/>
              <w:rPr>
                <w:sz w:val="24"/>
                <w:szCs w:val="24"/>
              </w:rPr>
            </w:pPr>
            <w:r w:rsidRPr="00032E93">
              <w:rPr>
                <w:sz w:val="24"/>
                <w:szCs w:val="24"/>
              </w:rPr>
              <w:t xml:space="preserve">                obj_gchd.rtgrante := c_space; --MB7 new added</w:t>
            </w:r>
          </w:p>
          <w:p w:rsidR="00032E93" w:rsidRPr="00032E93" w:rsidRDefault="00032E93" w:rsidP="00032E93">
            <w:pPr>
              <w:pStyle w:val="ListParagraph"/>
              <w:rPr>
                <w:sz w:val="24"/>
                <w:szCs w:val="24"/>
              </w:rPr>
            </w:pPr>
            <w:r w:rsidRPr="00032E93">
              <w:rPr>
                <w:sz w:val="24"/>
                <w:szCs w:val="24"/>
              </w:rPr>
              <w:t xml:space="preserve">                obj_gchd.rtgrantedate := c_zero; --MB7 new added</w:t>
            </w:r>
          </w:p>
          <w:p w:rsidR="00032E93" w:rsidRPr="00032E93" w:rsidRDefault="00032E93" w:rsidP="00032E93">
            <w:pPr>
              <w:pStyle w:val="ListParagraph"/>
              <w:rPr>
                <w:sz w:val="24"/>
                <w:szCs w:val="24"/>
              </w:rPr>
            </w:pPr>
            <w:r w:rsidRPr="00032E93">
              <w:rPr>
                <w:sz w:val="24"/>
                <w:szCs w:val="24"/>
              </w:rPr>
              <w:t xml:space="preserve">                obj_gchd.cpiincrind := c_space; --MB7 new added</w:t>
            </w:r>
          </w:p>
          <w:p w:rsidR="00032E93" w:rsidRPr="00032E93" w:rsidRDefault="00032E93" w:rsidP="00032E93">
            <w:pPr>
              <w:pStyle w:val="ListParagraph"/>
              <w:rPr>
                <w:sz w:val="24"/>
                <w:szCs w:val="24"/>
              </w:rPr>
            </w:pPr>
            <w:r w:rsidRPr="00032E93">
              <w:rPr>
                <w:sz w:val="24"/>
                <w:szCs w:val="24"/>
              </w:rPr>
              <w:t xml:space="preserve">                obj_gchd.superflag := c_space; --MB7 new added</w:t>
            </w:r>
          </w:p>
          <w:p w:rsidR="00032E93" w:rsidRPr="00032E93" w:rsidRDefault="00032E93" w:rsidP="00032E93">
            <w:pPr>
              <w:pStyle w:val="ListParagraph"/>
              <w:rPr>
                <w:sz w:val="24"/>
                <w:szCs w:val="24"/>
              </w:rPr>
            </w:pPr>
            <w:r w:rsidRPr="00032E93">
              <w:rPr>
                <w:sz w:val="24"/>
                <w:szCs w:val="24"/>
              </w:rPr>
              <w:t xml:space="preserve">                IF obj_gchd.statcode = 'XN' THEN</w:t>
            </w:r>
          </w:p>
          <w:p w:rsidR="00032E93" w:rsidRPr="00032E93" w:rsidRDefault="00032E93" w:rsidP="00032E93">
            <w:pPr>
              <w:pStyle w:val="ListParagraph"/>
              <w:rPr>
                <w:sz w:val="24"/>
                <w:szCs w:val="24"/>
              </w:rPr>
            </w:pPr>
            <w:r w:rsidRPr="00032E93">
              <w:rPr>
                <w:sz w:val="24"/>
                <w:szCs w:val="24"/>
              </w:rPr>
              <w:t xml:space="preserve">                    obj_gchd.ptdate := c_maxdate;</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--INSERT  /*+ ENABLE_PARALLEL_DML */  INTO GCHD VALUES obj_gchd;</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---MB18</w:t>
            </w:r>
          </w:p>
          <w:p w:rsidR="00032E93" w:rsidRPr="00032E93" w:rsidRDefault="00032E93" w:rsidP="00032E93">
            <w:pPr>
              <w:pStyle w:val="ListParagraph"/>
              <w:rPr>
                <w:sz w:val="24"/>
                <w:szCs w:val="24"/>
              </w:rPr>
            </w:pPr>
            <w:r w:rsidRPr="00032E93">
              <w:rPr>
                <w:sz w:val="24"/>
                <w:szCs w:val="24"/>
              </w:rPr>
              <w:t xml:space="preserve">                gchdindex := gchdindex + 1;</w:t>
            </w:r>
          </w:p>
          <w:p w:rsidR="00032E93" w:rsidRPr="00032E93" w:rsidRDefault="00032E93" w:rsidP="00032E93">
            <w:pPr>
              <w:pStyle w:val="ListParagraph"/>
              <w:rPr>
                <w:sz w:val="24"/>
                <w:szCs w:val="24"/>
              </w:rPr>
            </w:pPr>
            <w:r w:rsidRPr="00032E93">
              <w:rPr>
                <w:sz w:val="24"/>
                <w:szCs w:val="24"/>
              </w:rPr>
              <w:t xml:space="preserve">                gchd_list.extend;</w:t>
            </w:r>
          </w:p>
          <w:p w:rsidR="00032E93" w:rsidRPr="00032E93" w:rsidRDefault="00032E93" w:rsidP="00032E93">
            <w:pPr>
              <w:pStyle w:val="ListParagraph"/>
              <w:rPr>
                <w:sz w:val="24"/>
                <w:szCs w:val="24"/>
              </w:rPr>
            </w:pPr>
            <w:r w:rsidRPr="00032E93">
              <w:rPr>
                <w:sz w:val="24"/>
                <w:szCs w:val="24"/>
              </w:rPr>
              <w:t xml:space="preserve">                gchd_list(gchdindex) := obj_gchd;</w:t>
            </w:r>
          </w:p>
          <w:p w:rsidR="00032E93" w:rsidRPr="00032E93" w:rsidRDefault="00032E93" w:rsidP="00032E93">
            <w:pPr>
              <w:pStyle w:val="ListParagraph"/>
              <w:rPr>
                <w:sz w:val="24"/>
                <w:szCs w:val="24"/>
              </w:rPr>
            </w:pPr>
            <w:r w:rsidRPr="00032E93">
              <w:rPr>
                <w:sz w:val="24"/>
                <w:szCs w:val="24"/>
              </w:rPr>
              <w:t xml:space="preserve">        ---MB18</w:t>
            </w:r>
          </w:p>
          <w:p w:rsidR="00032E93" w:rsidRPr="00032E93" w:rsidRDefault="00032E93" w:rsidP="00032E93">
            <w:pPr>
              <w:pStyle w:val="ListParagraph"/>
              <w:rPr>
                <w:sz w:val="24"/>
                <w:szCs w:val="24"/>
              </w:rPr>
            </w:pPr>
            <w:r w:rsidRPr="00032E93">
              <w:rPr>
                <w:sz w:val="24"/>
                <w:szCs w:val="24"/>
              </w:rPr>
              <w:t xml:space="preserve">      ------Insert Into IG table "GCHD"  END -----</w:t>
            </w:r>
          </w:p>
          <w:p w:rsidR="00032E93" w:rsidRPr="00032E93" w:rsidRDefault="00032E93" w:rsidP="00032E93">
            <w:pPr>
              <w:pStyle w:val="ListParagraph"/>
              <w:rPr>
                <w:sz w:val="24"/>
                <w:szCs w:val="24"/>
              </w:rPr>
            </w:pPr>
            <w:r w:rsidRPr="00032E93">
              <w:rPr>
                <w:sz w:val="24"/>
                <w:szCs w:val="24"/>
              </w:rPr>
              <w:t xml:space="preserve">      ---Insert into IG table  "GCHPPF" BEGIN (pq9ho.updateGchppf())---</w:t>
            </w:r>
          </w:p>
          <w:p w:rsidR="00032E93" w:rsidRPr="00032E93" w:rsidRDefault="00032E93" w:rsidP="00032E93">
            <w:pPr>
              <w:pStyle w:val="ListParagraph"/>
              <w:rPr>
                <w:sz w:val="24"/>
                <w:szCs w:val="24"/>
              </w:rPr>
            </w:pPr>
            <w:r w:rsidRPr="00032E93">
              <w:rPr>
                <w:sz w:val="24"/>
                <w:szCs w:val="24"/>
              </w:rPr>
              <w:t xml:space="preserve">                SELECT</w:t>
            </w:r>
          </w:p>
          <w:p w:rsidR="00032E93" w:rsidRPr="00032E93" w:rsidRDefault="00032E93" w:rsidP="00032E93">
            <w:pPr>
              <w:pStyle w:val="ListParagraph"/>
              <w:rPr>
                <w:sz w:val="24"/>
                <w:szCs w:val="24"/>
              </w:rPr>
            </w:pPr>
            <w:r w:rsidRPr="00032E93">
              <w:rPr>
                <w:sz w:val="24"/>
                <w:szCs w:val="24"/>
              </w:rPr>
              <w:t xml:space="preserve">                    zagptid,</w:t>
            </w:r>
          </w:p>
          <w:p w:rsidR="00032E93" w:rsidRPr="00032E93" w:rsidRDefault="00032E93" w:rsidP="00032E93">
            <w:pPr>
              <w:pStyle w:val="ListParagraph"/>
              <w:rPr>
                <w:sz w:val="24"/>
                <w:szCs w:val="24"/>
              </w:rPr>
            </w:pPr>
            <w:r w:rsidRPr="00032E93">
              <w:rPr>
                <w:sz w:val="24"/>
                <w:szCs w:val="24"/>
              </w:rPr>
              <w:t xml:space="preserve">                    zpolcls</w:t>
            </w:r>
          </w:p>
          <w:p w:rsidR="00032E93" w:rsidRPr="00032E93" w:rsidRDefault="00032E93" w:rsidP="00032E93">
            <w:pPr>
              <w:pStyle w:val="ListParagraph"/>
              <w:rPr>
                <w:sz w:val="24"/>
                <w:szCs w:val="24"/>
              </w:rPr>
            </w:pPr>
            <w:r w:rsidRPr="00032E93">
              <w:rPr>
                <w:sz w:val="24"/>
                <w:szCs w:val="24"/>
              </w:rPr>
              <w:t xml:space="preserve">                INTO</w:t>
            </w:r>
          </w:p>
          <w:p w:rsidR="00032E93" w:rsidRPr="00032E93" w:rsidRDefault="00032E93" w:rsidP="00032E93">
            <w:pPr>
              <w:pStyle w:val="ListParagraph"/>
              <w:rPr>
                <w:sz w:val="24"/>
                <w:szCs w:val="24"/>
              </w:rPr>
            </w:pPr>
            <w:r w:rsidRPr="00032E93">
              <w:rPr>
                <w:sz w:val="24"/>
                <w:szCs w:val="24"/>
              </w:rPr>
              <w:lastRenderedPageBreak/>
              <w:t xml:space="preserve">                    v_zagptid,</w:t>
            </w:r>
          </w:p>
          <w:p w:rsidR="00032E93" w:rsidRPr="00032E93" w:rsidRDefault="00032E93" w:rsidP="00032E93">
            <w:pPr>
              <w:pStyle w:val="ListParagraph"/>
              <w:rPr>
                <w:sz w:val="24"/>
                <w:szCs w:val="24"/>
              </w:rPr>
            </w:pPr>
            <w:r w:rsidRPr="00032E93">
              <w:rPr>
                <w:sz w:val="24"/>
                <w:szCs w:val="24"/>
              </w:rPr>
              <w:t xml:space="preserve">                    v_zpolcls</w:t>
            </w:r>
          </w:p>
          <w:p w:rsidR="00032E93" w:rsidRPr="00032E93" w:rsidRDefault="00032E93" w:rsidP="00032E93">
            <w:pPr>
              <w:pStyle w:val="ListParagraph"/>
              <w:rPr>
                <w:sz w:val="24"/>
                <w:szCs w:val="24"/>
              </w:rPr>
            </w:pPr>
            <w:r w:rsidRPr="00032E93">
              <w:rPr>
                <w:sz w:val="24"/>
                <w:szCs w:val="24"/>
              </w:rPr>
              <w:t xml:space="preserve">                FROM</w:t>
            </w:r>
          </w:p>
          <w:p w:rsidR="00032E93" w:rsidRPr="00032E93" w:rsidRDefault="00032E93" w:rsidP="00032E93">
            <w:pPr>
              <w:pStyle w:val="ListParagraph"/>
              <w:rPr>
                <w:sz w:val="24"/>
                <w:szCs w:val="24"/>
              </w:rPr>
            </w:pPr>
            <w:r w:rsidRPr="00032E93">
              <w:rPr>
                <w:sz w:val="24"/>
                <w:szCs w:val="24"/>
              </w:rPr>
              <w:t xml:space="preserve">                    zcpnpf</w:t>
            </w:r>
          </w:p>
          <w:p w:rsidR="00032E93" w:rsidRPr="00032E93" w:rsidRDefault="00032E93" w:rsidP="00032E93">
            <w:pPr>
              <w:pStyle w:val="ListParagraph"/>
              <w:rPr>
                <w:sz w:val="24"/>
                <w:szCs w:val="24"/>
              </w:rPr>
            </w:pPr>
            <w:r w:rsidRPr="00032E93">
              <w:rPr>
                <w:sz w:val="24"/>
                <w:szCs w:val="24"/>
              </w:rPr>
              <w:t xml:space="preserve">                WHERE</w:t>
            </w:r>
          </w:p>
          <w:p w:rsidR="00032E93" w:rsidRPr="00032E93" w:rsidRDefault="00032E93" w:rsidP="00032E93">
            <w:pPr>
              <w:pStyle w:val="ListParagraph"/>
              <w:rPr>
                <w:sz w:val="24"/>
                <w:szCs w:val="24"/>
              </w:rPr>
            </w:pPr>
            <w:r w:rsidRPr="00032E93">
              <w:rPr>
                <w:sz w:val="24"/>
                <w:szCs w:val="24"/>
              </w:rPr>
              <w:t xml:space="preserve">                    TRIM(zcmpcode) = TRIM(obj_mbrindp1.zcmpcode);</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SELECT</w:t>
            </w:r>
          </w:p>
          <w:p w:rsidR="00032E93" w:rsidRPr="00032E93" w:rsidRDefault="00032E93" w:rsidP="00032E93">
            <w:pPr>
              <w:pStyle w:val="ListParagraph"/>
              <w:rPr>
                <w:sz w:val="24"/>
                <w:szCs w:val="24"/>
              </w:rPr>
            </w:pPr>
            <w:r w:rsidRPr="00032E93">
              <w:rPr>
                <w:sz w:val="24"/>
                <w:szCs w:val="24"/>
              </w:rPr>
              <w:t xml:space="preserve">                    seq_gchppf.NEXTVAL</w:t>
            </w:r>
          </w:p>
          <w:p w:rsidR="00032E93" w:rsidRPr="00032E93" w:rsidRDefault="00032E93" w:rsidP="00032E93">
            <w:pPr>
              <w:pStyle w:val="ListParagraph"/>
              <w:rPr>
                <w:sz w:val="24"/>
                <w:szCs w:val="24"/>
              </w:rPr>
            </w:pPr>
            <w:r w:rsidRPr="00032E93">
              <w:rPr>
                <w:sz w:val="24"/>
                <w:szCs w:val="24"/>
              </w:rPr>
              <w:t xml:space="preserve">                INTO v_seq_gchppf</w:t>
            </w:r>
          </w:p>
          <w:p w:rsidR="00032E93" w:rsidRPr="00032E93" w:rsidRDefault="00032E93" w:rsidP="00032E93">
            <w:pPr>
              <w:pStyle w:val="ListParagraph"/>
              <w:rPr>
                <w:sz w:val="24"/>
                <w:szCs w:val="24"/>
              </w:rPr>
            </w:pPr>
            <w:r w:rsidRPr="00032E93">
              <w:rPr>
                <w:sz w:val="24"/>
                <w:szCs w:val="24"/>
              </w:rPr>
              <w:t xml:space="preserve">                FROM</w:t>
            </w:r>
          </w:p>
          <w:p w:rsidR="00032E93" w:rsidRPr="00032E93" w:rsidRDefault="00032E93" w:rsidP="00032E93">
            <w:pPr>
              <w:pStyle w:val="ListParagraph"/>
              <w:rPr>
                <w:sz w:val="24"/>
                <w:szCs w:val="24"/>
              </w:rPr>
            </w:pPr>
            <w:r w:rsidRPr="00032E93">
              <w:rPr>
                <w:sz w:val="24"/>
                <w:szCs w:val="24"/>
              </w:rPr>
              <w:t xml:space="preserve">                    dual;</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obj_gchppf.unique_number := v_seq_gchppf;</w:t>
            </w:r>
          </w:p>
          <w:p w:rsidR="00032E93" w:rsidRPr="00032E93" w:rsidRDefault="00032E93" w:rsidP="00032E93">
            <w:pPr>
              <w:pStyle w:val="ListParagraph"/>
              <w:rPr>
                <w:sz w:val="24"/>
                <w:szCs w:val="24"/>
              </w:rPr>
            </w:pPr>
            <w:r w:rsidRPr="00032E93">
              <w:rPr>
                <w:sz w:val="24"/>
                <w:szCs w:val="24"/>
              </w:rPr>
              <w:t xml:space="preserve">                obj_gchppf.chdrcoy := i_company;</w:t>
            </w:r>
          </w:p>
          <w:p w:rsidR="00032E93" w:rsidRPr="00032E93" w:rsidRDefault="00032E93" w:rsidP="00032E93">
            <w:pPr>
              <w:pStyle w:val="ListParagraph"/>
              <w:rPr>
                <w:sz w:val="24"/>
                <w:szCs w:val="24"/>
              </w:rPr>
            </w:pPr>
            <w:r w:rsidRPr="00032E93">
              <w:rPr>
                <w:sz w:val="24"/>
                <w:szCs w:val="24"/>
              </w:rPr>
              <w:t xml:space="preserve">                obj_gchppf.chdrnum := substr(trim(obj_mbrindp1.refnum), 1, 8);</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obj_gchppf.exbrknm := obj_dfpopf.exbrknm;</w:t>
            </w:r>
          </w:p>
          <w:p w:rsidR="00032E93" w:rsidRPr="00032E93" w:rsidRDefault="00032E93" w:rsidP="00032E93">
            <w:pPr>
              <w:pStyle w:val="ListParagraph"/>
              <w:rPr>
                <w:sz w:val="24"/>
                <w:szCs w:val="24"/>
              </w:rPr>
            </w:pPr>
            <w:r w:rsidRPr="00032E93">
              <w:rPr>
                <w:sz w:val="24"/>
                <w:szCs w:val="24"/>
              </w:rPr>
              <w:t xml:space="preserve">                obj_gchppf.exundnm := obj_dfpopf.exundnm;</w:t>
            </w:r>
          </w:p>
          <w:p w:rsidR="00032E93" w:rsidRPr="00032E93" w:rsidRDefault="00032E93" w:rsidP="00032E93">
            <w:pPr>
              <w:pStyle w:val="ListParagraph"/>
              <w:rPr>
                <w:sz w:val="24"/>
                <w:szCs w:val="24"/>
              </w:rPr>
            </w:pPr>
            <w:r w:rsidRPr="00032E93">
              <w:rPr>
                <w:sz w:val="24"/>
                <w:szCs w:val="24"/>
              </w:rPr>
              <w:t xml:space="preserve">                obj_gchppf.brksrvac := obj_dfpopf.brksrvac;</w:t>
            </w:r>
          </w:p>
          <w:p w:rsidR="00032E93" w:rsidRPr="00032E93" w:rsidRDefault="00032E93" w:rsidP="00032E93">
            <w:pPr>
              <w:pStyle w:val="ListParagraph"/>
              <w:rPr>
                <w:sz w:val="24"/>
                <w:szCs w:val="24"/>
              </w:rPr>
            </w:pPr>
            <w:r w:rsidRPr="00032E93">
              <w:rPr>
                <w:sz w:val="24"/>
                <w:szCs w:val="24"/>
              </w:rPr>
              <w:t xml:space="preserve">                obj_gchppf.refno := obj_dfpopf.refno;</w:t>
            </w:r>
          </w:p>
          <w:p w:rsidR="00032E93" w:rsidRPr="00032E93" w:rsidRDefault="00032E93" w:rsidP="00032E93">
            <w:pPr>
              <w:pStyle w:val="ListParagraph"/>
              <w:rPr>
                <w:sz w:val="24"/>
                <w:szCs w:val="24"/>
              </w:rPr>
            </w:pPr>
            <w:r w:rsidRPr="00032E93">
              <w:rPr>
                <w:sz w:val="24"/>
                <w:szCs w:val="24"/>
              </w:rPr>
              <w:t xml:space="preserve">                obj_gchppf.mbrdata := obj_dfpopf.mbrdata;</w:t>
            </w:r>
          </w:p>
          <w:p w:rsidR="00032E93" w:rsidRPr="00032E93" w:rsidRDefault="00032E93" w:rsidP="00032E93">
            <w:pPr>
              <w:pStyle w:val="ListParagraph"/>
              <w:rPr>
                <w:sz w:val="24"/>
                <w:szCs w:val="24"/>
              </w:rPr>
            </w:pPr>
            <w:r w:rsidRPr="00032E93">
              <w:rPr>
                <w:sz w:val="24"/>
                <w:szCs w:val="24"/>
              </w:rPr>
              <w:t xml:space="preserve">                obj_gchppf.admnrule := obj_dfpopf.admnrule;</w:t>
            </w:r>
          </w:p>
          <w:p w:rsidR="00032E93" w:rsidRPr="00032E93" w:rsidRDefault="00032E93" w:rsidP="00032E93">
            <w:pPr>
              <w:pStyle w:val="ListParagraph"/>
              <w:rPr>
                <w:sz w:val="24"/>
                <w:szCs w:val="24"/>
              </w:rPr>
            </w:pPr>
            <w:r w:rsidRPr="00032E93">
              <w:rPr>
                <w:sz w:val="24"/>
                <w:szCs w:val="24"/>
              </w:rPr>
              <w:t xml:space="preserve">                obj_gchppf.defplandi := obj_dfpopf.defplandi;</w:t>
            </w:r>
          </w:p>
          <w:p w:rsidR="00032E93" w:rsidRPr="00032E93" w:rsidRDefault="00032E93" w:rsidP="00032E93">
            <w:pPr>
              <w:pStyle w:val="ListParagraph"/>
              <w:rPr>
                <w:sz w:val="24"/>
                <w:szCs w:val="24"/>
              </w:rPr>
            </w:pPr>
            <w:r w:rsidRPr="00032E93">
              <w:rPr>
                <w:sz w:val="24"/>
                <w:szCs w:val="24"/>
              </w:rPr>
              <w:t xml:space="preserve">                obj_gchppf.defclmpye := obj_dfpopf.defclmpye;</w:t>
            </w:r>
          </w:p>
          <w:p w:rsidR="00032E93" w:rsidRPr="00032E93" w:rsidRDefault="00032E93" w:rsidP="00032E93">
            <w:pPr>
              <w:pStyle w:val="ListParagraph"/>
              <w:rPr>
                <w:sz w:val="24"/>
                <w:szCs w:val="24"/>
              </w:rPr>
            </w:pPr>
            <w:r w:rsidRPr="00032E93">
              <w:rPr>
                <w:sz w:val="24"/>
                <w:szCs w:val="24"/>
              </w:rPr>
              <w:t xml:space="preserve">                obj_gchppf.empgrp := obj_dfpopf.empgrp;</w:t>
            </w:r>
          </w:p>
          <w:p w:rsidR="00032E93" w:rsidRPr="00032E93" w:rsidRDefault="00032E93" w:rsidP="00032E93">
            <w:pPr>
              <w:pStyle w:val="ListParagraph"/>
              <w:rPr>
                <w:sz w:val="24"/>
                <w:szCs w:val="24"/>
              </w:rPr>
            </w:pPr>
            <w:r w:rsidRPr="00032E93">
              <w:rPr>
                <w:sz w:val="24"/>
                <w:szCs w:val="24"/>
              </w:rPr>
              <w:t xml:space="preserve">                obj_gchppf.inwinctyp := obj_dfpopf.inwinctyp;</w:t>
            </w:r>
          </w:p>
          <w:p w:rsidR="00032E93" w:rsidRPr="00032E93" w:rsidRDefault="00032E93" w:rsidP="00032E93">
            <w:pPr>
              <w:pStyle w:val="ListParagraph"/>
              <w:rPr>
                <w:sz w:val="24"/>
                <w:szCs w:val="24"/>
              </w:rPr>
            </w:pPr>
            <w:r w:rsidRPr="00032E93">
              <w:rPr>
                <w:sz w:val="24"/>
                <w:szCs w:val="24"/>
              </w:rPr>
              <w:t xml:space="preserve">                obj_gchppf.areacod := obj_dfpopf.areacod;</w:t>
            </w:r>
          </w:p>
          <w:p w:rsidR="00032E93" w:rsidRPr="00032E93" w:rsidRDefault="00032E93" w:rsidP="00032E93">
            <w:pPr>
              <w:pStyle w:val="ListParagraph"/>
              <w:rPr>
                <w:sz w:val="24"/>
                <w:szCs w:val="24"/>
              </w:rPr>
            </w:pPr>
            <w:r w:rsidRPr="00032E93">
              <w:rPr>
                <w:sz w:val="24"/>
                <w:szCs w:val="24"/>
              </w:rPr>
              <w:t xml:space="preserve">                obj_gchppf.industry := obj_dfpopf.industry;</w:t>
            </w:r>
          </w:p>
          <w:p w:rsidR="00032E93" w:rsidRPr="00032E93" w:rsidRDefault="00032E93" w:rsidP="00032E93">
            <w:pPr>
              <w:pStyle w:val="ListParagraph"/>
              <w:rPr>
                <w:sz w:val="24"/>
                <w:szCs w:val="24"/>
              </w:rPr>
            </w:pPr>
            <w:r w:rsidRPr="00032E93">
              <w:rPr>
                <w:sz w:val="24"/>
                <w:szCs w:val="24"/>
              </w:rPr>
              <w:t xml:space="preserve">                obj_gchppf.majormet := obj_dfpopf.majormet;</w:t>
            </w:r>
          </w:p>
          <w:p w:rsidR="00032E93" w:rsidRPr="00032E93" w:rsidRDefault="00032E93" w:rsidP="00032E93">
            <w:pPr>
              <w:pStyle w:val="ListParagraph"/>
              <w:rPr>
                <w:sz w:val="24"/>
                <w:szCs w:val="24"/>
              </w:rPr>
            </w:pPr>
            <w:r w:rsidRPr="00032E93">
              <w:rPr>
                <w:sz w:val="24"/>
                <w:szCs w:val="24"/>
              </w:rPr>
              <w:t xml:space="preserve">                obj_gchppf.bulkind := obj_dfpopf.bulkind;</w:t>
            </w:r>
          </w:p>
          <w:p w:rsidR="00032E93" w:rsidRPr="00032E93" w:rsidRDefault="00032E93" w:rsidP="00032E93">
            <w:pPr>
              <w:pStyle w:val="ListParagraph"/>
              <w:rPr>
                <w:sz w:val="24"/>
                <w:szCs w:val="24"/>
              </w:rPr>
            </w:pPr>
            <w:r w:rsidRPr="00032E93">
              <w:rPr>
                <w:sz w:val="24"/>
                <w:szCs w:val="24"/>
              </w:rPr>
              <w:t xml:space="preserve">                obj_gchppf.ffeewhom := c_space;</w:t>
            </w:r>
          </w:p>
          <w:p w:rsidR="00032E93" w:rsidRPr="00032E93" w:rsidRDefault="00032E93" w:rsidP="00032E93">
            <w:pPr>
              <w:pStyle w:val="ListParagraph"/>
              <w:rPr>
                <w:sz w:val="24"/>
                <w:szCs w:val="24"/>
              </w:rPr>
            </w:pPr>
            <w:r w:rsidRPr="00032E93">
              <w:rPr>
                <w:sz w:val="24"/>
                <w:szCs w:val="24"/>
              </w:rPr>
              <w:t xml:space="preserve">                obj_gchppf.prodmix := obj_dfpopf.prodmix;</w:t>
            </w:r>
          </w:p>
          <w:p w:rsidR="00032E93" w:rsidRPr="00032E93" w:rsidRDefault="00032E93" w:rsidP="00032E93">
            <w:pPr>
              <w:pStyle w:val="ListParagraph"/>
              <w:rPr>
                <w:sz w:val="24"/>
                <w:szCs w:val="24"/>
              </w:rPr>
            </w:pPr>
            <w:r w:rsidRPr="00032E93">
              <w:rPr>
                <w:sz w:val="24"/>
                <w:szCs w:val="24"/>
              </w:rPr>
              <w:t xml:space="preserve">                obj_gchppf.feelvl := obj_dfpopf.feelvl;</w:t>
            </w:r>
          </w:p>
          <w:p w:rsidR="00032E93" w:rsidRPr="00032E93" w:rsidRDefault="00032E93" w:rsidP="00032E93">
            <w:pPr>
              <w:pStyle w:val="ListParagraph"/>
              <w:rPr>
                <w:sz w:val="24"/>
                <w:szCs w:val="24"/>
              </w:rPr>
            </w:pPr>
            <w:r w:rsidRPr="00032E93">
              <w:rPr>
                <w:sz w:val="24"/>
                <w:szCs w:val="24"/>
              </w:rPr>
              <w:t xml:space="preserve">                obj_gchppf.ctbeffdt := obj_dfpopf.ctbeffdt;</w:t>
            </w:r>
          </w:p>
          <w:p w:rsidR="00032E93" w:rsidRPr="00032E93" w:rsidRDefault="00032E93" w:rsidP="00032E93">
            <w:pPr>
              <w:pStyle w:val="ListParagraph"/>
              <w:rPr>
                <w:sz w:val="24"/>
                <w:szCs w:val="24"/>
              </w:rPr>
            </w:pPr>
            <w:r w:rsidRPr="00032E93">
              <w:rPr>
                <w:sz w:val="24"/>
                <w:szCs w:val="24"/>
              </w:rPr>
              <w:t xml:space="preserve">                obj_gchppf.exbfml := obj_dfpopf.exbfml;</w:t>
            </w:r>
          </w:p>
          <w:p w:rsidR="00032E93" w:rsidRPr="00032E93" w:rsidRDefault="00032E93" w:rsidP="00032E93">
            <w:pPr>
              <w:pStyle w:val="ListParagraph"/>
              <w:rPr>
                <w:sz w:val="24"/>
                <w:szCs w:val="24"/>
              </w:rPr>
            </w:pPr>
            <w:r w:rsidRPr="00032E93">
              <w:rPr>
                <w:sz w:val="24"/>
                <w:szCs w:val="24"/>
              </w:rPr>
              <w:t xml:space="preserve">                obj_gchppf.exbldays := obj_dfpopf.exbldays;</w:t>
            </w:r>
          </w:p>
          <w:p w:rsidR="00032E93" w:rsidRPr="00032E93" w:rsidRDefault="00032E93" w:rsidP="00032E93">
            <w:pPr>
              <w:pStyle w:val="ListParagraph"/>
              <w:rPr>
                <w:sz w:val="24"/>
                <w:szCs w:val="24"/>
              </w:rPr>
            </w:pPr>
            <w:r w:rsidRPr="00032E93">
              <w:rPr>
                <w:sz w:val="24"/>
                <w:szCs w:val="24"/>
              </w:rPr>
              <w:t xml:space="preserve">                obj_gchppf.ctbfml := obj_dfpopf.ctbfml;</w:t>
            </w:r>
          </w:p>
          <w:p w:rsidR="00032E93" w:rsidRPr="00032E93" w:rsidRDefault="00032E93" w:rsidP="00032E93">
            <w:pPr>
              <w:pStyle w:val="ListParagraph"/>
              <w:rPr>
                <w:sz w:val="24"/>
                <w:szCs w:val="24"/>
              </w:rPr>
            </w:pPr>
            <w:r w:rsidRPr="00032E93">
              <w:rPr>
                <w:sz w:val="24"/>
                <w:szCs w:val="24"/>
              </w:rPr>
              <w:t xml:space="preserve">                obj_gchppf.ctbndays := obj_dfpopf.ctbndays;</w:t>
            </w:r>
          </w:p>
          <w:p w:rsidR="00032E93" w:rsidRPr="00032E93" w:rsidRDefault="00032E93" w:rsidP="00032E93">
            <w:pPr>
              <w:pStyle w:val="ListParagraph"/>
              <w:rPr>
                <w:sz w:val="24"/>
                <w:szCs w:val="24"/>
              </w:rPr>
            </w:pPr>
            <w:r w:rsidRPr="00032E93">
              <w:rPr>
                <w:sz w:val="24"/>
                <w:szCs w:val="24"/>
              </w:rPr>
              <w:t xml:space="preserve">                obj_gchppf.efais := obj_dfpopf.efais;</w:t>
            </w:r>
          </w:p>
          <w:p w:rsidR="00032E93" w:rsidRPr="00032E93" w:rsidRDefault="00032E93" w:rsidP="00032E93">
            <w:pPr>
              <w:pStyle w:val="ListParagraph"/>
              <w:rPr>
                <w:sz w:val="24"/>
                <w:szCs w:val="24"/>
              </w:rPr>
            </w:pPr>
            <w:r w:rsidRPr="00032E93">
              <w:rPr>
                <w:sz w:val="24"/>
                <w:szCs w:val="24"/>
              </w:rPr>
              <w:t xml:space="preserve">                obj_gchppf.efadp := obj_dfpopf.efadp;</w:t>
            </w:r>
          </w:p>
          <w:p w:rsidR="00032E93" w:rsidRPr="00032E93" w:rsidRDefault="00032E93" w:rsidP="00032E93">
            <w:pPr>
              <w:pStyle w:val="ListParagraph"/>
              <w:rPr>
                <w:sz w:val="24"/>
                <w:szCs w:val="24"/>
              </w:rPr>
            </w:pPr>
            <w:r w:rsidRPr="00032E93">
              <w:rPr>
                <w:sz w:val="24"/>
                <w:szCs w:val="24"/>
              </w:rPr>
              <w:t xml:space="preserve">                obj_gchppf.norem := obj_dfpopf.norem;</w:t>
            </w:r>
          </w:p>
          <w:p w:rsidR="00032E93" w:rsidRPr="00032E93" w:rsidRDefault="00032E93" w:rsidP="00032E93">
            <w:pPr>
              <w:pStyle w:val="ListParagraph"/>
              <w:rPr>
                <w:sz w:val="24"/>
                <w:szCs w:val="24"/>
              </w:rPr>
            </w:pPr>
            <w:r w:rsidRPr="00032E93">
              <w:rPr>
                <w:sz w:val="24"/>
                <w:szCs w:val="24"/>
              </w:rPr>
              <w:t xml:space="preserve">                obj_gchppf.fstrmfml := obj_dfpopf.fstrmfml;</w:t>
            </w:r>
          </w:p>
          <w:p w:rsidR="00032E93" w:rsidRPr="00032E93" w:rsidRDefault="00032E93" w:rsidP="00032E93">
            <w:pPr>
              <w:pStyle w:val="ListParagraph"/>
              <w:rPr>
                <w:sz w:val="24"/>
                <w:szCs w:val="24"/>
              </w:rPr>
            </w:pPr>
            <w:r w:rsidRPr="00032E93">
              <w:rPr>
                <w:sz w:val="24"/>
                <w:szCs w:val="24"/>
              </w:rPr>
              <w:lastRenderedPageBreak/>
              <w:t xml:space="preserve">                obj_gchppf.fstrmday := obj_dfpopf.fstrmday;</w:t>
            </w:r>
          </w:p>
          <w:p w:rsidR="00032E93" w:rsidRPr="00032E93" w:rsidRDefault="00032E93" w:rsidP="00032E93">
            <w:pPr>
              <w:pStyle w:val="ListParagraph"/>
              <w:rPr>
                <w:sz w:val="24"/>
                <w:szCs w:val="24"/>
              </w:rPr>
            </w:pPr>
            <w:r w:rsidRPr="00032E93">
              <w:rPr>
                <w:sz w:val="24"/>
                <w:szCs w:val="24"/>
              </w:rPr>
              <w:t xml:space="preserve">                obj_gchppf.sndrmfml := obj_dfpopf.sndrmfml;</w:t>
            </w:r>
          </w:p>
          <w:p w:rsidR="00032E93" w:rsidRPr="00032E93" w:rsidRDefault="00032E93" w:rsidP="00032E93">
            <w:pPr>
              <w:pStyle w:val="ListParagraph"/>
              <w:rPr>
                <w:sz w:val="24"/>
                <w:szCs w:val="24"/>
              </w:rPr>
            </w:pPr>
            <w:r w:rsidRPr="00032E93">
              <w:rPr>
                <w:sz w:val="24"/>
                <w:szCs w:val="24"/>
              </w:rPr>
              <w:t xml:space="preserve">                obj_gchppf.sndrmday := obj_dfpopf.sndrmday;</w:t>
            </w:r>
          </w:p>
          <w:p w:rsidR="00032E93" w:rsidRPr="00032E93" w:rsidRDefault="00032E93" w:rsidP="00032E93">
            <w:pPr>
              <w:pStyle w:val="ListParagraph"/>
              <w:rPr>
                <w:sz w:val="24"/>
                <w:szCs w:val="24"/>
              </w:rPr>
            </w:pPr>
            <w:r w:rsidRPr="00032E93">
              <w:rPr>
                <w:sz w:val="24"/>
                <w:szCs w:val="24"/>
              </w:rPr>
              <w:t xml:space="preserve">                obj_gchppf.trdrmfml := obj_dfpopf.trdrmfml;</w:t>
            </w:r>
          </w:p>
          <w:p w:rsidR="00032E93" w:rsidRPr="00032E93" w:rsidRDefault="00032E93" w:rsidP="00032E93">
            <w:pPr>
              <w:pStyle w:val="ListParagraph"/>
              <w:rPr>
                <w:sz w:val="24"/>
                <w:szCs w:val="24"/>
              </w:rPr>
            </w:pPr>
            <w:r w:rsidRPr="00032E93">
              <w:rPr>
                <w:sz w:val="24"/>
                <w:szCs w:val="24"/>
              </w:rPr>
              <w:t xml:space="preserve">                obj_gchppf.trdrmday := obj_dfpopf.trdrmday;</w:t>
            </w:r>
          </w:p>
          <w:p w:rsidR="00032E93" w:rsidRPr="00032E93" w:rsidRDefault="00032E93" w:rsidP="00032E93">
            <w:pPr>
              <w:pStyle w:val="ListParagraph"/>
              <w:rPr>
                <w:sz w:val="24"/>
                <w:szCs w:val="24"/>
              </w:rPr>
            </w:pPr>
            <w:r w:rsidRPr="00032E93">
              <w:rPr>
                <w:sz w:val="24"/>
                <w:szCs w:val="24"/>
              </w:rPr>
              <w:t xml:space="preserve">                obj_gchppf.mbridfld := obj_dfpopf.mbridfld;</w:t>
            </w:r>
          </w:p>
          <w:p w:rsidR="00032E93" w:rsidRPr="00032E93" w:rsidRDefault="00032E93" w:rsidP="00032E93">
            <w:pPr>
              <w:pStyle w:val="ListParagraph"/>
              <w:rPr>
                <w:sz w:val="24"/>
                <w:szCs w:val="24"/>
              </w:rPr>
            </w:pPr>
            <w:r w:rsidRPr="00032E93">
              <w:rPr>
                <w:sz w:val="24"/>
                <w:szCs w:val="24"/>
              </w:rPr>
              <w:t xml:space="preserve">                obj_gchppf.exbduedt := c_maxdate;</w:t>
            </w:r>
          </w:p>
          <w:p w:rsidR="00032E93" w:rsidRPr="00032E93" w:rsidRDefault="00032E93" w:rsidP="00032E93">
            <w:pPr>
              <w:pStyle w:val="ListParagraph"/>
              <w:rPr>
                <w:sz w:val="24"/>
                <w:szCs w:val="24"/>
              </w:rPr>
            </w:pPr>
            <w:r w:rsidRPr="00032E93">
              <w:rPr>
                <w:sz w:val="24"/>
                <w:szCs w:val="24"/>
              </w:rPr>
              <w:t xml:space="preserve">                obj_gchppf.ctbduedt := c_maxdate;</w:t>
            </w:r>
          </w:p>
          <w:p w:rsidR="00032E93" w:rsidRPr="00032E93" w:rsidRDefault="00032E93" w:rsidP="00032E93">
            <w:pPr>
              <w:pStyle w:val="ListParagraph"/>
              <w:rPr>
                <w:sz w:val="24"/>
                <w:szCs w:val="24"/>
              </w:rPr>
            </w:pPr>
            <w:r w:rsidRPr="00032E93">
              <w:rPr>
                <w:sz w:val="24"/>
                <w:szCs w:val="24"/>
              </w:rPr>
              <w:t xml:space="preserve">                obj_gchppf.lstexbfr := c_maxdate;</w:t>
            </w:r>
          </w:p>
          <w:p w:rsidR="00032E93" w:rsidRPr="00032E93" w:rsidRDefault="00032E93" w:rsidP="00032E93">
            <w:pPr>
              <w:pStyle w:val="ListParagraph"/>
              <w:rPr>
                <w:sz w:val="24"/>
                <w:szCs w:val="24"/>
              </w:rPr>
            </w:pPr>
            <w:r w:rsidRPr="00032E93">
              <w:rPr>
                <w:sz w:val="24"/>
                <w:szCs w:val="24"/>
              </w:rPr>
              <w:t xml:space="preserve">                obj_gchppf.lstexbto := c_maxdate;</w:t>
            </w:r>
          </w:p>
          <w:p w:rsidR="00032E93" w:rsidRPr="00032E93" w:rsidRDefault="00032E93" w:rsidP="00032E93">
            <w:pPr>
              <w:pStyle w:val="ListParagraph"/>
              <w:rPr>
                <w:sz w:val="24"/>
                <w:szCs w:val="24"/>
              </w:rPr>
            </w:pPr>
            <w:r w:rsidRPr="00032E93">
              <w:rPr>
                <w:sz w:val="24"/>
                <w:szCs w:val="24"/>
              </w:rPr>
              <w:t xml:space="preserve">                obj_gchppf.lstexbto := c_maxdate;</w:t>
            </w:r>
          </w:p>
          <w:p w:rsidR="00032E93" w:rsidRPr="00032E93" w:rsidRDefault="00032E93" w:rsidP="00032E93">
            <w:pPr>
              <w:pStyle w:val="ListParagraph"/>
              <w:rPr>
                <w:sz w:val="24"/>
                <w:szCs w:val="24"/>
              </w:rPr>
            </w:pPr>
            <w:r w:rsidRPr="00032E93">
              <w:rPr>
                <w:sz w:val="24"/>
                <w:szCs w:val="24"/>
              </w:rPr>
              <w:t xml:space="preserve">                obj_gchppf.lstctbto := c_maxdate;</w:t>
            </w:r>
          </w:p>
          <w:p w:rsidR="00032E93" w:rsidRPr="00032E93" w:rsidRDefault="00032E93" w:rsidP="00032E93">
            <w:pPr>
              <w:pStyle w:val="ListParagraph"/>
              <w:rPr>
                <w:sz w:val="24"/>
                <w:szCs w:val="24"/>
              </w:rPr>
            </w:pPr>
            <w:r w:rsidRPr="00032E93">
              <w:rPr>
                <w:sz w:val="24"/>
                <w:szCs w:val="24"/>
              </w:rPr>
              <w:t xml:space="preserve">                obj_gchppf.lstebpdt := c_maxdate;</w:t>
            </w:r>
          </w:p>
          <w:p w:rsidR="00032E93" w:rsidRPr="00032E93" w:rsidRDefault="00032E93" w:rsidP="00032E93">
            <w:pPr>
              <w:pStyle w:val="ListParagraph"/>
              <w:rPr>
                <w:sz w:val="24"/>
                <w:szCs w:val="24"/>
              </w:rPr>
            </w:pPr>
            <w:r w:rsidRPr="00032E93">
              <w:rPr>
                <w:sz w:val="24"/>
                <w:szCs w:val="24"/>
              </w:rPr>
              <w:t xml:space="preserve">                obj_gchppf.fstrmpdt := c_maxdate;</w:t>
            </w:r>
          </w:p>
          <w:p w:rsidR="00032E93" w:rsidRPr="00032E93" w:rsidRDefault="00032E93" w:rsidP="00032E93">
            <w:pPr>
              <w:pStyle w:val="ListParagraph"/>
              <w:rPr>
                <w:sz w:val="24"/>
                <w:szCs w:val="24"/>
              </w:rPr>
            </w:pPr>
            <w:r w:rsidRPr="00032E93">
              <w:rPr>
                <w:sz w:val="24"/>
                <w:szCs w:val="24"/>
              </w:rPr>
              <w:t xml:space="preserve">                obj_gchppf.sndrmpdt := c_maxdate;</w:t>
            </w:r>
          </w:p>
          <w:p w:rsidR="00032E93" w:rsidRPr="00032E93" w:rsidRDefault="00032E93" w:rsidP="00032E93">
            <w:pPr>
              <w:pStyle w:val="ListParagraph"/>
              <w:rPr>
                <w:sz w:val="24"/>
                <w:szCs w:val="24"/>
              </w:rPr>
            </w:pPr>
            <w:r w:rsidRPr="00032E93">
              <w:rPr>
                <w:sz w:val="24"/>
                <w:szCs w:val="24"/>
              </w:rPr>
              <w:t xml:space="preserve">                obj_gchppf.trdrmpdt := c_maxdate;</w:t>
            </w:r>
          </w:p>
          <w:p w:rsidR="00032E93" w:rsidRPr="00032E93" w:rsidRDefault="00032E93" w:rsidP="00032E93">
            <w:pPr>
              <w:pStyle w:val="ListParagraph"/>
              <w:rPr>
                <w:sz w:val="24"/>
                <w:szCs w:val="24"/>
              </w:rPr>
            </w:pPr>
            <w:r w:rsidRPr="00032E93">
              <w:rPr>
                <w:sz w:val="24"/>
                <w:szCs w:val="24"/>
              </w:rPr>
              <w:t xml:space="preserve">                IF ( TRIM(obj_mbrindp1.mpolnum) IS NOT NULL ) THEN</w:t>
            </w:r>
          </w:p>
          <w:p w:rsidR="00032E93" w:rsidRPr="00032E93" w:rsidRDefault="00032E93" w:rsidP="00032E93">
            <w:pPr>
              <w:pStyle w:val="ListParagraph"/>
              <w:rPr>
                <w:sz w:val="24"/>
                <w:szCs w:val="24"/>
              </w:rPr>
            </w:pPr>
            <w:r w:rsidRPr="00032E93">
              <w:rPr>
                <w:sz w:val="24"/>
                <w:szCs w:val="24"/>
              </w:rPr>
              <w:t xml:space="preserve">        /* select POLANV</w:t>
            </w:r>
          </w:p>
          <w:p w:rsidR="00032E93" w:rsidRPr="00032E93" w:rsidRDefault="00032E93" w:rsidP="00032E93">
            <w:pPr>
              <w:pStyle w:val="ListParagraph"/>
              <w:rPr>
                <w:sz w:val="24"/>
                <w:szCs w:val="24"/>
              </w:rPr>
            </w:pPr>
            <w:r w:rsidRPr="00032E93">
              <w:rPr>
                <w:sz w:val="24"/>
                <w:szCs w:val="24"/>
              </w:rPr>
              <w:t xml:space="preserve">        into v_polanv</w:t>
            </w:r>
          </w:p>
          <w:p w:rsidR="00032E93" w:rsidRPr="00032E93" w:rsidRDefault="00032E93" w:rsidP="00032E93">
            <w:pPr>
              <w:pStyle w:val="ListParagraph"/>
              <w:rPr>
                <w:sz w:val="24"/>
                <w:szCs w:val="24"/>
              </w:rPr>
            </w:pPr>
            <w:r w:rsidRPr="00032E93">
              <w:rPr>
                <w:sz w:val="24"/>
                <w:szCs w:val="24"/>
              </w:rPr>
              <w:t xml:space="preserve">        from VM1DTA.GCHPPF</w:t>
            </w:r>
          </w:p>
          <w:p w:rsidR="00032E93" w:rsidRPr="00032E93" w:rsidRDefault="00032E93" w:rsidP="00032E93">
            <w:pPr>
              <w:pStyle w:val="ListParagraph"/>
              <w:rPr>
                <w:sz w:val="24"/>
                <w:szCs w:val="24"/>
              </w:rPr>
            </w:pPr>
            <w:r w:rsidRPr="00032E93">
              <w:rPr>
                <w:sz w:val="24"/>
                <w:szCs w:val="24"/>
              </w:rPr>
              <w:t xml:space="preserve">        where TRIM(CHDRNUM) = TRIM(obj_mbrindp1.mpolnum)</w:t>
            </w:r>
          </w:p>
          <w:p w:rsidR="00032E93" w:rsidRPr="00032E93" w:rsidRDefault="00032E93" w:rsidP="00032E93">
            <w:pPr>
              <w:pStyle w:val="ListParagraph"/>
              <w:rPr>
                <w:sz w:val="24"/>
                <w:szCs w:val="24"/>
              </w:rPr>
            </w:pPr>
            <w:r w:rsidRPr="00032E93">
              <w:rPr>
                <w:sz w:val="24"/>
                <w:szCs w:val="24"/>
              </w:rPr>
              <w:t xml:space="preserve">        and TRIM(CHDRCOY) = TRIM(i_company);*/</w:t>
            </w:r>
          </w:p>
          <w:p w:rsidR="00032E93" w:rsidRPr="00032E93" w:rsidRDefault="00032E93" w:rsidP="00032E93">
            <w:pPr>
              <w:pStyle w:val="ListParagraph"/>
              <w:rPr>
                <w:sz w:val="24"/>
                <w:szCs w:val="24"/>
              </w:rPr>
            </w:pPr>
            <w:r w:rsidRPr="00032E93">
              <w:rPr>
                <w:sz w:val="24"/>
                <w:szCs w:val="24"/>
              </w:rPr>
              <w:t xml:space="preserve">                    obj_getmpol := getmpol(trim(obj_mbrindp1.mpolnum));</w:t>
            </w:r>
          </w:p>
          <w:p w:rsidR="00032E93" w:rsidRPr="00032E93" w:rsidRDefault="00032E93" w:rsidP="00032E93">
            <w:pPr>
              <w:pStyle w:val="ListParagraph"/>
              <w:rPr>
                <w:sz w:val="24"/>
                <w:szCs w:val="24"/>
              </w:rPr>
            </w:pPr>
            <w:r w:rsidRPr="00032E93">
              <w:rPr>
                <w:sz w:val="24"/>
                <w:szCs w:val="24"/>
              </w:rPr>
              <w:t xml:space="preserve">                    v_polanv := obj_getmpol.polanv;</w:t>
            </w:r>
          </w:p>
          <w:p w:rsidR="00032E93" w:rsidRPr="00032E93" w:rsidRDefault="00032E93" w:rsidP="00032E93">
            <w:pPr>
              <w:pStyle w:val="ListParagraph"/>
              <w:rPr>
                <w:sz w:val="24"/>
                <w:szCs w:val="24"/>
              </w:rPr>
            </w:pPr>
            <w:r w:rsidRPr="00032E93">
              <w:rPr>
                <w:sz w:val="24"/>
                <w:szCs w:val="24"/>
              </w:rPr>
              <w:t xml:space="preserve">        /* IF (getpolanv.exists(TRIM(obj_mbrindp1.mpolnum) || TRIM(i_company ))) THEN</w:t>
            </w:r>
          </w:p>
          <w:p w:rsidR="00032E93" w:rsidRPr="00032E93" w:rsidRDefault="00032E93" w:rsidP="00032E93">
            <w:pPr>
              <w:pStyle w:val="ListParagraph"/>
              <w:rPr>
                <w:sz w:val="24"/>
                <w:szCs w:val="24"/>
              </w:rPr>
            </w:pPr>
            <w:r w:rsidRPr="00032E93">
              <w:rPr>
                <w:sz w:val="24"/>
                <w:szCs w:val="24"/>
              </w:rPr>
              <w:t xml:space="preserve">        v_polanv :=  getpolanv(TRIM(obj_mbrindp1.mpolnum) || TRIM(i_company)) ;</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obj_gchppf.polanv := v_polanv;</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obj_gchppf.ctbrule := obj_dfpopf.ctbrule;</w:t>
            </w:r>
          </w:p>
          <w:p w:rsidR="00032E93" w:rsidRPr="00032E93" w:rsidRDefault="00032E93" w:rsidP="00032E93">
            <w:pPr>
              <w:pStyle w:val="ListParagraph"/>
              <w:rPr>
                <w:sz w:val="24"/>
                <w:szCs w:val="24"/>
              </w:rPr>
            </w:pPr>
            <w:r w:rsidRPr="00032E93">
              <w:rPr>
                <w:sz w:val="24"/>
                <w:szCs w:val="24"/>
              </w:rPr>
              <w:t xml:space="preserve">                obj_gchppf.acblrule := obj_dfpopf.acblrule;</w:t>
            </w:r>
          </w:p>
          <w:p w:rsidR="00032E93" w:rsidRPr="00032E93" w:rsidRDefault="00032E93" w:rsidP="00032E93">
            <w:pPr>
              <w:pStyle w:val="ListParagraph"/>
              <w:rPr>
                <w:sz w:val="24"/>
                <w:szCs w:val="24"/>
              </w:rPr>
            </w:pPr>
            <w:r w:rsidRPr="00032E93">
              <w:rPr>
                <w:sz w:val="24"/>
                <w:szCs w:val="24"/>
              </w:rPr>
              <w:t xml:space="preserve">                obj_gchppf.fmcrule := obj_dfpopf.fmcrule;</w:t>
            </w:r>
          </w:p>
          <w:p w:rsidR="00032E93" w:rsidRPr="00032E93" w:rsidRDefault="00032E93" w:rsidP="00032E93">
            <w:pPr>
              <w:pStyle w:val="ListParagraph"/>
              <w:rPr>
                <w:sz w:val="24"/>
                <w:szCs w:val="24"/>
              </w:rPr>
            </w:pPr>
            <w:r w:rsidRPr="00032E93">
              <w:rPr>
                <w:sz w:val="24"/>
                <w:szCs w:val="24"/>
              </w:rPr>
              <w:t xml:space="preserve">                obj_gchppf.swtranno := c_zero;</w:t>
            </w:r>
          </w:p>
          <w:p w:rsidR="00032E93" w:rsidRPr="00032E93" w:rsidRDefault="00032E93" w:rsidP="00032E93">
            <w:pPr>
              <w:pStyle w:val="ListParagraph"/>
              <w:rPr>
                <w:sz w:val="24"/>
                <w:szCs w:val="24"/>
              </w:rPr>
            </w:pPr>
            <w:r w:rsidRPr="00032E93">
              <w:rPr>
                <w:sz w:val="24"/>
                <w:szCs w:val="24"/>
              </w:rPr>
              <w:t xml:space="preserve">                obj_gchppf.feewho := obj_dfpopf.feewho;</w:t>
            </w:r>
          </w:p>
          <w:p w:rsidR="00032E93" w:rsidRPr="00032E93" w:rsidRDefault="00032E93" w:rsidP="00032E93">
            <w:pPr>
              <w:pStyle w:val="ListParagraph"/>
              <w:rPr>
                <w:sz w:val="24"/>
                <w:szCs w:val="24"/>
              </w:rPr>
            </w:pPr>
            <w:r w:rsidRPr="00032E93">
              <w:rPr>
                <w:sz w:val="24"/>
                <w:szCs w:val="24"/>
              </w:rPr>
              <w:t xml:space="preserve">                obj_gchppf.zsrcebus := c_space;</w:t>
            </w:r>
          </w:p>
          <w:p w:rsidR="00032E93" w:rsidRPr="00032E93" w:rsidRDefault="00032E93" w:rsidP="00032E93">
            <w:pPr>
              <w:pStyle w:val="ListParagraph"/>
              <w:rPr>
                <w:sz w:val="24"/>
                <w:szCs w:val="24"/>
              </w:rPr>
            </w:pPr>
            <w:r w:rsidRPr="00032E93">
              <w:rPr>
                <w:sz w:val="24"/>
                <w:szCs w:val="24"/>
              </w:rPr>
              <w:t xml:space="preserve">                obj_gchppf.calcmthd := obj_dfpopf.calcmthd;</w:t>
            </w:r>
          </w:p>
          <w:p w:rsidR="00032E93" w:rsidRPr="00032E93" w:rsidRDefault="00032E93" w:rsidP="00032E93">
            <w:pPr>
              <w:pStyle w:val="ListParagraph"/>
              <w:rPr>
                <w:sz w:val="24"/>
                <w:szCs w:val="24"/>
              </w:rPr>
            </w:pPr>
            <w:r w:rsidRPr="00032E93">
              <w:rPr>
                <w:sz w:val="24"/>
                <w:szCs w:val="24"/>
              </w:rPr>
              <w:t xml:space="preserve">                obj_gchppf.agebasis := obj_dfpopf.agebasis;</w:t>
            </w:r>
          </w:p>
          <w:p w:rsidR="00032E93" w:rsidRPr="00032E93" w:rsidRDefault="00032E93" w:rsidP="00032E93">
            <w:pPr>
              <w:pStyle w:val="ListParagraph"/>
              <w:rPr>
                <w:sz w:val="24"/>
                <w:szCs w:val="24"/>
              </w:rPr>
            </w:pPr>
            <w:r w:rsidRPr="00032E93">
              <w:rPr>
                <w:sz w:val="24"/>
                <w:szCs w:val="24"/>
              </w:rPr>
              <w:t xml:space="preserve">                obj_gchppf.fcllvl := obj_dfpopf.fcllvl;</w:t>
            </w:r>
          </w:p>
          <w:p w:rsidR="00032E93" w:rsidRPr="00032E93" w:rsidRDefault="00032E93" w:rsidP="00032E93">
            <w:pPr>
              <w:pStyle w:val="ListParagraph"/>
              <w:rPr>
                <w:sz w:val="24"/>
                <w:szCs w:val="24"/>
              </w:rPr>
            </w:pPr>
            <w:r w:rsidRPr="00032E93">
              <w:rPr>
                <w:sz w:val="24"/>
                <w:szCs w:val="24"/>
              </w:rPr>
              <w:t xml:space="preserve">                obj_gchppf.prmpyopt := obj_dfpopf.prmpyopt;</w:t>
            </w:r>
          </w:p>
          <w:p w:rsidR="00032E93" w:rsidRPr="00032E93" w:rsidRDefault="00032E93" w:rsidP="00032E93">
            <w:pPr>
              <w:pStyle w:val="ListParagraph"/>
              <w:rPr>
                <w:sz w:val="24"/>
                <w:szCs w:val="24"/>
              </w:rPr>
            </w:pPr>
            <w:r w:rsidRPr="00032E93">
              <w:rPr>
                <w:sz w:val="24"/>
                <w:szCs w:val="24"/>
              </w:rPr>
              <w:t xml:space="preserve">                obj_gchppf.prmbrlvl := obj_dfpopf.prmbrlvl;</w:t>
            </w:r>
          </w:p>
          <w:p w:rsidR="00032E93" w:rsidRPr="00032E93" w:rsidRDefault="00032E93" w:rsidP="00032E93">
            <w:pPr>
              <w:pStyle w:val="ListParagraph"/>
              <w:rPr>
                <w:sz w:val="24"/>
                <w:szCs w:val="24"/>
              </w:rPr>
            </w:pPr>
            <w:r w:rsidRPr="00032E93">
              <w:rPr>
                <w:sz w:val="24"/>
                <w:szCs w:val="24"/>
              </w:rPr>
              <w:lastRenderedPageBreak/>
              <w:t xml:space="preserve">                obj_gchppf.tolrule := obj_dfpopf.tolrule;</w:t>
            </w:r>
          </w:p>
          <w:p w:rsidR="00032E93" w:rsidRPr="00032E93" w:rsidRDefault="00032E93" w:rsidP="00032E93">
            <w:pPr>
              <w:pStyle w:val="ListParagraph"/>
              <w:rPr>
                <w:sz w:val="24"/>
                <w:szCs w:val="24"/>
              </w:rPr>
            </w:pPr>
            <w:r w:rsidRPr="00032E93">
              <w:rPr>
                <w:sz w:val="24"/>
                <w:szCs w:val="24"/>
              </w:rPr>
              <w:t xml:space="preserve">                obj_gchppf.certinfm := obj_dfpopf.certinfm;</w:t>
            </w:r>
          </w:p>
          <w:p w:rsidR="00032E93" w:rsidRPr="00032E93" w:rsidRDefault="00032E93" w:rsidP="00032E93">
            <w:pPr>
              <w:pStyle w:val="ListParagraph"/>
              <w:rPr>
                <w:sz w:val="24"/>
                <w:szCs w:val="24"/>
              </w:rPr>
            </w:pPr>
            <w:r w:rsidRPr="00032E93">
              <w:rPr>
                <w:sz w:val="24"/>
                <w:szCs w:val="24"/>
              </w:rPr>
              <w:t xml:space="preserve">                obj_gchppf.fmc2rule := obj_dfpopf.fmc2rule;</w:t>
            </w:r>
          </w:p>
          <w:p w:rsidR="00032E93" w:rsidRPr="00032E93" w:rsidRDefault="00032E93" w:rsidP="00032E93">
            <w:pPr>
              <w:pStyle w:val="ListParagraph"/>
              <w:rPr>
                <w:sz w:val="24"/>
                <w:szCs w:val="24"/>
              </w:rPr>
            </w:pPr>
            <w:r w:rsidRPr="00032E93">
              <w:rPr>
                <w:sz w:val="24"/>
                <w:szCs w:val="24"/>
              </w:rPr>
              <w:t xml:space="preserve">                obj_gchppf.lmbrpfx := c_space;</w:t>
            </w:r>
          </w:p>
          <w:p w:rsidR="00032E93" w:rsidRPr="00032E93" w:rsidRDefault="00032E93" w:rsidP="00032E93">
            <w:pPr>
              <w:pStyle w:val="ListParagraph"/>
              <w:rPr>
                <w:sz w:val="24"/>
                <w:szCs w:val="24"/>
              </w:rPr>
            </w:pPr>
            <w:r w:rsidRPr="00032E93">
              <w:rPr>
                <w:sz w:val="24"/>
                <w:szCs w:val="24"/>
              </w:rPr>
              <w:t xml:space="preserve">                obj_gchppf.loybnflg := obj_dfpopf.loybnflg;</w:t>
            </w:r>
          </w:p>
          <w:p w:rsidR="00032E93" w:rsidRPr="00032E93" w:rsidRDefault="00032E93" w:rsidP="00032E93">
            <w:pPr>
              <w:pStyle w:val="ListParagraph"/>
              <w:rPr>
                <w:sz w:val="24"/>
                <w:szCs w:val="24"/>
              </w:rPr>
            </w:pPr>
            <w:r w:rsidRPr="00032E93">
              <w:rPr>
                <w:sz w:val="24"/>
                <w:szCs w:val="24"/>
              </w:rPr>
              <w:t xml:space="preserve">                obj_gchppf.swcflg := obj_dfpopf.swcflg;</w:t>
            </w:r>
          </w:p>
          <w:p w:rsidR="00032E93" w:rsidRPr="00032E93" w:rsidRDefault="00032E93" w:rsidP="00032E93">
            <w:pPr>
              <w:pStyle w:val="ListParagraph"/>
              <w:rPr>
                <w:sz w:val="24"/>
                <w:szCs w:val="24"/>
              </w:rPr>
            </w:pPr>
            <w:r w:rsidRPr="00032E93">
              <w:rPr>
                <w:sz w:val="24"/>
                <w:szCs w:val="24"/>
              </w:rPr>
              <w:t xml:space="preserve">                obj_gchppf.autornw := obj_dfpopf.autornw;</w:t>
            </w:r>
          </w:p>
          <w:p w:rsidR="00032E93" w:rsidRPr="00032E93" w:rsidRDefault="00032E93" w:rsidP="00032E93">
            <w:pPr>
              <w:pStyle w:val="ListParagraph"/>
              <w:rPr>
                <w:sz w:val="24"/>
                <w:szCs w:val="24"/>
              </w:rPr>
            </w:pPr>
            <w:r w:rsidRPr="00032E93">
              <w:rPr>
                <w:sz w:val="24"/>
                <w:szCs w:val="24"/>
              </w:rPr>
              <w:t xml:space="preserve">                obj_gchppf.gaplpfx := obj_dfpopf.gaplpfx;</w:t>
            </w:r>
          </w:p>
          <w:p w:rsidR="00032E93" w:rsidRPr="00032E93" w:rsidRDefault="00032E93" w:rsidP="00032E93">
            <w:pPr>
              <w:pStyle w:val="ListParagraph"/>
              <w:rPr>
                <w:sz w:val="24"/>
                <w:szCs w:val="24"/>
              </w:rPr>
            </w:pPr>
            <w:r w:rsidRPr="00032E93">
              <w:rPr>
                <w:sz w:val="24"/>
                <w:szCs w:val="24"/>
              </w:rPr>
              <w:t xml:space="preserve">                obj_gchppf.nmlvar := obj_dfpopf.nmlvar;</w:t>
            </w:r>
          </w:p>
          <w:p w:rsidR="00032E93" w:rsidRPr="00032E93" w:rsidRDefault="00032E93" w:rsidP="00032E93">
            <w:pPr>
              <w:pStyle w:val="ListParagraph"/>
              <w:rPr>
                <w:sz w:val="24"/>
                <w:szCs w:val="24"/>
              </w:rPr>
            </w:pPr>
            <w:r w:rsidRPr="00032E93">
              <w:rPr>
                <w:sz w:val="24"/>
                <w:szCs w:val="24"/>
              </w:rPr>
              <w:t xml:space="preserve">                obj_gchppf.extfmly := obj_dfpopf.extfmly;</w:t>
            </w:r>
          </w:p>
          <w:p w:rsidR="00032E93" w:rsidRPr="00032E93" w:rsidRDefault="00032E93" w:rsidP="00032E93">
            <w:pPr>
              <w:pStyle w:val="ListParagraph"/>
              <w:rPr>
                <w:sz w:val="24"/>
                <w:szCs w:val="24"/>
              </w:rPr>
            </w:pPr>
            <w:r w:rsidRPr="00032E93">
              <w:rPr>
                <w:sz w:val="24"/>
                <w:szCs w:val="24"/>
              </w:rPr>
              <w:t xml:space="preserve">                obj_gchppf.pinfdte := c_maxdate;</w:t>
            </w:r>
          </w:p>
          <w:p w:rsidR="00032E93" w:rsidRPr="00032E93" w:rsidRDefault="00032E93" w:rsidP="00032E93">
            <w:pPr>
              <w:pStyle w:val="ListParagraph"/>
              <w:rPr>
                <w:sz w:val="24"/>
                <w:szCs w:val="24"/>
              </w:rPr>
            </w:pPr>
            <w:r w:rsidRPr="00032E93">
              <w:rPr>
                <w:sz w:val="24"/>
                <w:szCs w:val="24"/>
              </w:rPr>
              <w:t xml:space="preserve">                obj_gchppf.cashless := o_defaultvalues('CASHLESS');</w:t>
            </w:r>
          </w:p>
          <w:p w:rsidR="00032E93" w:rsidRPr="00032E93" w:rsidRDefault="00032E93" w:rsidP="00032E93">
            <w:pPr>
              <w:pStyle w:val="ListParagraph"/>
              <w:rPr>
                <w:sz w:val="24"/>
                <w:szCs w:val="24"/>
              </w:rPr>
            </w:pPr>
            <w:r w:rsidRPr="00032E93">
              <w:rPr>
                <w:sz w:val="24"/>
                <w:szCs w:val="24"/>
              </w:rPr>
              <w:t xml:space="preserve">                obj_gchppf.location := c_space;</w:t>
            </w:r>
          </w:p>
          <w:p w:rsidR="00032E93" w:rsidRPr="00032E93" w:rsidRDefault="00032E93" w:rsidP="00032E93">
            <w:pPr>
              <w:pStyle w:val="ListParagraph"/>
              <w:rPr>
                <w:sz w:val="24"/>
                <w:szCs w:val="24"/>
              </w:rPr>
            </w:pPr>
            <w:r w:rsidRPr="00032E93">
              <w:rPr>
                <w:sz w:val="24"/>
                <w:szCs w:val="24"/>
              </w:rPr>
              <w:t xml:space="preserve">                obj_gchppf.sublocn := c_space;</w:t>
            </w:r>
          </w:p>
          <w:p w:rsidR="00032E93" w:rsidRPr="00032E93" w:rsidRDefault="00032E93" w:rsidP="00032E93">
            <w:pPr>
              <w:pStyle w:val="ListParagraph"/>
              <w:rPr>
                <w:sz w:val="24"/>
                <w:szCs w:val="24"/>
              </w:rPr>
            </w:pPr>
            <w:r w:rsidRPr="00032E93">
              <w:rPr>
                <w:sz w:val="24"/>
                <w:szCs w:val="24"/>
              </w:rPr>
              <w:t xml:space="preserve">                obj_gchppf.ttdate := c_maxdate;</w:t>
            </w:r>
          </w:p>
          <w:p w:rsidR="00032E93" w:rsidRPr="00032E93" w:rsidRDefault="00032E93" w:rsidP="00032E93">
            <w:pPr>
              <w:pStyle w:val="ListParagraph"/>
              <w:rPr>
                <w:sz w:val="24"/>
                <w:szCs w:val="24"/>
              </w:rPr>
            </w:pPr>
            <w:r w:rsidRPr="00032E93">
              <w:rPr>
                <w:sz w:val="24"/>
                <w:szCs w:val="24"/>
              </w:rPr>
              <w:t xml:space="preserve">                obj_gchppf.jobnm := i_schedulename;</w:t>
            </w:r>
          </w:p>
          <w:p w:rsidR="00032E93" w:rsidRPr="00032E93" w:rsidRDefault="00032E93" w:rsidP="00032E93">
            <w:pPr>
              <w:pStyle w:val="ListParagraph"/>
              <w:rPr>
                <w:sz w:val="24"/>
                <w:szCs w:val="24"/>
              </w:rPr>
            </w:pPr>
            <w:r w:rsidRPr="00032E93">
              <w:rPr>
                <w:sz w:val="24"/>
                <w:szCs w:val="24"/>
              </w:rPr>
              <w:t xml:space="preserve">                obj_gchppf.usrprf := i_usrprf;</w:t>
            </w:r>
          </w:p>
          <w:p w:rsidR="00032E93" w:rsidRPr="00032E93" w:rsidRDefault="00032E93" w:rsidP="00032E93">
            <w:pPr>
              <w:pStyle w:val="ListParagraph"/>
              <w:rPr>
                <w:sz w:val="24"/>
                <w:szCs w:val="24"/>
              </w:rPr>
            </w:pPr>
            <w:r w:rsidRPr="00032E93">
              <w:rPr>
                <w:sz w:val="24"/>
                <w:szCs w:val="24"/>
              </w:rPr>
              <w:t xml:space="preserve">                obj_gchppf.datime := CAST ( SYSDATE AS TIMESTAMP );</w:t>
            </w:r>
          </w:p>
          <w:p w:rsidR="00032E93" w:rsidRPr="00032E93" w:rsidRDefault="00032E93" w:rsidP="00032E93">
            <w:pPr>
              <w:pStyle w:val="ListParagraph"/>
              <w:rPr>
                <w:sz w:val="24"/>
                <w:szCs w:val="24"/>
              </w:rPr>
            </w:pPr>
            <w:r w:rsidRPr="00032E93">
              <w:rPr>
                <w:sz w:val="24"/>
                <w:szCs w:val="24"/>
              </w:rPr>
              <w:t xml:space="preserve">      /**** MB4 :  MOD : condition change due to new requirement : START ****/</w:t>
            </w:r>
          </w:p>
          <w:p w:rsidR="00032E93" w:rsidRPr="00032E93" w:rsidRDefault="00032E93" w:rsidP="00032E93">
            <w:pPr>
              <w:pStyle w:val="ListParagraph"/>
              <w:rPr>
                <w:sz w:val="24"/>
                <w:szCs w:val="24"/>
              </w:rPr>
            </w:pPr>
            <w:r w:rsidRPr="00032E93">
              <w:rPr>
                <w:sz w:val="24"/>
                <w:szCs w:val="24"/>
              </w:rPr>
              <w:t xml:space="preserve">                obj_gchppf.zpenddt := v_temp_crdate;</w:t>
            </w:r>
          </w:p>
          <w:p w:rsidR="00032E93" w:rsidRPr="00032E93" w:rsidRDefault="00032E93" w:rsidP="00032E93">
            <w:pPr>
              <w:pStyle w:val="ListParagraph"/>
              <w:rPr>
                <w:sz w:val="24"/>
                <w:szCs w:val="24"/>
              </w:rPr>
            </w:pPr>
            <w:r w:rsidRPr="00032E93">
              <w:rPr>
                <w:sz w:val="24"/>
                <w:szCs w:val="24"/>
              </w:rPr>
              <w:t xml:space="preserve">      /**** MB4 :  MOD : condition change due to new requirement : END ****/</w:t>
            </w:r>
          </w:p>
          <w:p w:rsidR="00032E93" w:rsidRPr="00032E93" w:rsidRDefault="00032E93" w:rsidP="00032E93">
            <w:pPr>
              <w:pStyle w:val="ListParagraph"/>
              <w:rPr>
                <w:sz w:val="24"/>
                <w:szCs w:val="24"/>
              </w:rPr>
            </w:pPr>
            <w:r w:rsidRPr="00032E93">
              <w:rPr>
                <w:sz w:val="24"/>
                <w:szCs w:val="24"/>
              </w:rPr>
              <w:t xml:space="preserve">      /* IF (TRIM(obj_mbrindp1.mpolnum) IS NOT NULL) THEN</w:t>
            </w:r>
          </w:p>
          <w:p w:rsidR="00032E93" w:rsidRPr="00032E93" w:rsidRDefault="00032E93" w:rsidP="00032E93">
            <w:pPr>
              <w:pStyle w:val="ListParagraph"/>
              <w:rPr>
                <w:sz w:val="24"/>
                <w:szCs w:val="24"/>
              </w:rPr>
            </w:pPr>
            <w:r w:rsidRPr="00032E93">
              <w:rPr>
                <w:sz w:val="24"/>
                <w:szCs w:val="24"/>
              </w:rPr>
              <w:t xml:space="preserve">      select ZPLANCLS, Zcolmcls</w:t>
            </w:r>
          </w:p>
          <w:p w:rsidR="00032E93" w:rsidRPr="00032E93" w:rsidRDefault="00032E93" w:rsidP="00032E93">
            <w:pPr>
              <w:pStyle w:val="ListParagraph"/>
              <w:rPr>
                <w:sz w:val="24"/>
                <w:szCs w:val="24"/>
              </w:rPr>
            </w:pPr>
            <w:r w:rsidRPr="00032E93">
              <w:rPr>
                <w:sz w:val="24"/>
                <w:szCs w:val="24"/>
              </w:rPr>
              <w:t xml:space="preserve">      into v_zplancls, v_zcolmcls</w:t>
            </w:r>
          </w:p>
          <w:p w:rsidR="00032E93" w:rsidRPr="00032E93" w:rsidRDefault="00032E93" w:rsidP="00032E93">
            <w:pPr>
              <w:pStyle w:val="ListParagraph"/>
              <w:rPr>
                <w:sz w:val="24"/>
                <w:szCs w:val="24"/>
              </w:rPr>
            </w:pPr>
            <w:r w:rsidRPr="00032E93">
              <w:rPr>
                <w:sz w:val="24"/>
                <w:szCs w:val="24"/>
              </w:rPr>
              <w:t xml:space="preserve">      from VM1DTA.GCHPPF</w:t>
            </w:r>
          </w:p>
          <w:p w:rsidR="00032E93" w:rsidRPr="00032E93" w:rsidRDefault="00032E93" w:rsidP="00032E93">
            <w:pPr>
              <w:pStyle w:val="ListParagraph"/>
              <w:rPr>
                <w:sz w:val="24"/>
                <w:szCs w:val="24"/>
              </w:rPr>
            </w:pPr>
            <w:r w:rsidRPr="00032E93">
              <w:rPr>
                <w:sz w:val="24"/>
                <w:szCs w:val="24"/>
              </w:rPr>
              <w:t xml:space="preserve">      where TRIM(CHDRNUM) = TRIM(obj_mbrindp1.mpolnum)</w:t>
            </w:r>
          </w:p>
          <w:p w:rsidR="00032E93" w:rsidRPr="00032E93" w:rsidRDefault="00032E93" w:rsidP="00032E93">
            <w:pPr>
              <w:pStyle w:val="ListParagraph"/>
              <w:rPr>
                <w:sz w:val="24"/>
                <w:szCs w:val="24"/>
              </w:rPr>
            </w:pPr>
            <w:r w:rsidRPr="00032E93">
              <w:rPr>
                <w:sz w:val="24"/>
                <w:szCs w:val="24"/>
              </w:rPr>
              <w:t xml:space="preserve">      and CHDRCOY = TRIM(i_company);</w:t>
            </w:r>
          </w:p>
          <w:p w:rsidR="00032E93" w:rsidRPr="00032E93" w:rsidRDefault="00032E93" w:rsidP="00032E93">
            <w:pPr>
              <w:pStyle w:val="ListParagraph"/>
              <w:rPr>
                <w:sz w:val="24"/>
                <w:szCs w:val="24"/>
              </w:rPr>
            </w:pPr>
            <w:r w:rsidRPr="00032E93">
              <w:rPr>
                <w:sz w:val="24"/>
                <w:szCs w:val="24"/>
              </w:rPr>
              <w:t xml:space="preserve">      obj_gchppf.ZPLANCLS := v_zplancls;</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t xml:space="preserve">      obj_gchppf.ZPLANCLS := 'PP';</w:t>
            </w:r>
          </w:p>
          <w:p w:rsidR="00032E93" w:rsidRPr="00032E93" w:rsidRDefault="00032E93" w:rsidP="00032E93">
            <w:pPr>
              <w:pStyle w:val="ListParagraph"/>
              <w:rPr>
                <w:sz w:val="24"/>
                <w:szCs w:val="24"/>
              </w:rPr>
            </w:pPr>
            <w:r w:rsidRPr="00032E93">
              <w:rPr>
                <w:sz w:val="24"/>
                <w:szCs w:val="24"/>
              </w:rPr>
              <w:t xml:space="preserve">      END IF; */</w:t>
            </w:r>
          </w:p>
          <w:p w:rsidR="00032E93" w:rsidRPr="00032E93" w:rsidRDefault="00032E93" w:rsidP="00032E93">
            <w:pPr>
              <w:pStyle w:val="ListParagraph"/>
              <w:rPr>
                <w:sz w:val="24"/>
                <w:szCs w:val="24"/>
              </w:rPr>
            </w:pPr>
            <w:r w:rsidRPr="00032E93">
              <w:rPr>
                <w:sz w:val="24"/>
                <w:szCs w:val="24"/>
              </w:rPr>
              <w:t xml:space="preserve">      -- obj_gchppf.PLANCLASSIFICATION    := 'a';</w:t>
            </w:r>
          </w:p>
          <w:p w:rsidR="00032E93" w:rsidRPr="00032E93" w:rsidRDefault="00032E93" w:rsidP="00032E93">
            <w:pPr>
              <w:pStyle w:val="ListParagraph"/>
              <w:rPr>
                <w:sz w:val="24"/>
                <w:szCs w:val="24"/>
              </w:rPr>
            </w:pPr>
            <w:r w:rsidRPr="00032E93">
              <w:rPr>
                <w:sz w:val="24"/>
                <w:szCs w:val="24"/>
              </w:rPr>
              <w:t xml:space="preserve">      -------- MB2: get value of ZCOLMCLS and ZPLANCLS --------</w:t>
            </w:r>
          </w:p>
          <w:p w:rsidR="00032E93" w:rsidRPr="00032E93" w:rsidRDefault="00032E93" w:rsidP="00032E93">
            <w:pPr>
              <w:pStyle w:val="ListParagraph"/>
              <w:rPr>
                <w:sz w:val="24"/>
                <w:szCs w:val="24"/>
              </w:rPr>
            </w:pPr>
            <w:r w:rsidRPr="00032E93">
              <w:rPr>
                <w:sz w:val="24"/>
                <w:szCs w:val="24"/>
              </w:rPr>
              <w:t xml:space="preserve">                IF ( TRIM(obj_mbrindp1.mpolnum) IS NOT NULL ) THEN</w:t>
            </w:r>
          </w:p>
          <w:p w:rsidR="00032E93" w:rsidRPr="00032E93" w:rsidRDefault="00032E93" w:rsidP="00032E93">
            <w:pPr>
              <w:pStyle w:val="ListParagraph"/>
              <w:rPr>
                <w:sz w:val="24"/>
                <w:szCs w:val="24"/>
              </w:rPr>
            </w:pPr>
            <w:r w:rsidRPr="00032E93">
              <w:rPr>
                <w:sz w:val="24"/>
                <w:szCs w:val="24"/>
              </w:rPr>
              <w:t xml:space="preserve">                    obj_getmpol := getmpol(trim(obj_mbrindp1.mpolnum));</w:t>
            </w:r>
          </w:p>
          <w:p w:rsidR="00032E93" w:rsidRPr="00032E93" w:rsidRDefault="00032E93" w:rsidP="00032E93">
            <w:pPr>
              <w:pStyle w:val="ListParagraph"/>
              <w:rPr>
                <w:sz w:val="24"/>
                <w:szCs w:val="24"/>
              </w:rPr>
            </w:pPr>
            <w:r w:rsidRPr="00032E93">
              <w:rPr>
                <w:sz w:val="24"/>
                <w:szCs w:val="24"/>
              </w:rPr>
              <w:t xml:space="preserve">                    v_zplancls := obj_getmpol.zplancls;</w:t>
            </w:r>
          </w:p>
          <w:p w:rsidR="00032E93" w:rsidRPr="00032E93" w:rsidRDefault="00032E93" w:rsidP="00032E93">
            <w:pPr>
              <w:pStyle w:val="ListParagraph"/>
              <w:rPr>
                <w:sz w:val="24"/>
                <w:szCs w:val="24"/>
              </w:rPr>
            </w:pPr>
            <w:r w:rsidRPr="00032E93">
              <w:rPr>
                <w:sz w:val="24"/>
                <w:szCs w:val="24"/>
              </w:rPr>
              <w:t xml:space="preserve">                    v_zcolmcls := obj_getmpol.zcolmcls;</w:t>
            </w:r>
          </w:p>
          <w:p w:rsidR="00032E93" w:rsidRPr="00032E93" w:rsidRDefault="00032E93" w:rsidP="00032E93">
            <w:pPr>
              <w:pStyle w:val="ListParagraph"/>
              <w:rPr>
                <w:sz w:val="24"/>
                <w:szCs w:val="24"/>
              </w:rPr>
            </w:pPr>
            <w:r w:rsidRPr="00032E93">
              <w:rPr>
                <w:sz w:val="24"/>
                <w:szCs w:val="24"/>
              </w:rPr>
              <w:t xml:space="preserve">                    v_zplancls_new := v_zplancls;</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t xml:space="preserve">                    v_zplancls_new := 'PP';</w:t>
            </w:r>
          </w:p>
          <w:p w:rsidR="00032E93" w:rsidRPr="00032E93" w:rsidRDefault="00032E93" w:rsidP="00032E93">
            <w:pPr>
              <w:pStyle w:val="ListParagraph"/>
              <w:rPr>
                <w:sz w:val="24"/>
                <w:szCs w:val="24"/>
              </w:rPr>
            </w:pPr>
            <w:r w:rsidRPr="00032E93">
              <w:rPr>
                <w:sz w:val="24"/>
                <w:szCs w:val="24"/>
              </w:rPr>
              <w:t xml:space="preserve">        /* Use ZENDCDE and read ZENDRPF, and get Fact-House </w:t>
            </w:r>
            <w:r w:rsidRPr="00032E93">
              <w:rPr>
                <w:sz w:val="24"/>
                <w:szCs w:val="24"/>
              </w:rPr>
              <w:lastRenderedPageBreak/>
              <w:t>(zendrpf.getZfacthus())</w:t>
            </w:r>
          </w:p>
          <w:p w:rsidR="00032E93" w:rsidRPr="00032E93" w:rsidRDefault="00032E93" w:rsidP="00032E93">
            <w:pPr>
              <w:pStyle w:val="ListParagraph"/>
              <w:rPr>
                <w:sz w:val="24"/>
                <w:szCs w:val="24"/>
              </w:rPr>
            </w:pPr>
            <w:r w:rsidRPr="00032E93">
              <w:rPr>
                <w:sz w:val="24"/>
                <w:szCs w:val="24"/>
              </w:rPr>
              <w:t xml:space="preserve">        if Fact-house not blank, use Fact-house and read t-table T3684 and get bnkacctyp.</w:t>
            </w:r>
          </w:p>
          <w:p w:rsidR="00032E93" w:rsidRPr="00032E93" w:rsidRDefault="00032E93" w:rsidP="00032E93">
            <w:pPr>
              <w:pStyle w:val="ListParagraph"/>
              <w:rPr>
                <w:sz w:val="24"/>
                <w:szCs w:val="24"/>
              </w:rPr>
            </w:pPr>
            <w:r w:rsidRPr="00032E93">
              <w:rPr>
                <w:sz w:val="24"/>
                <w:szCs w:val="24"/>
              </w:rPr>
              <w:t xml:space="preserve">        set ZCOLMCLS = t3684rec.bnkacctyp.toString() */</w:t>
            </w:r>
          </w:p>
          <w:p w:rsidR="00032E93" w:rsidRPr="00032E93" w:rsidRDefault="00032E93" w:rsidP="00032E93">
            <w:pPr>
              <w:pStyle w:val="ListParagraph"/>
              <w:rPr>
                <w:sz w:val="24"/>
                <w:szCs w:val="24"/>
              </w:rPr>
            </w:pPr>
            <w:r w:rsidRPr="00032E93">
              <w:rPr>
                <w:sz w:val="24"/>
                <w:szCs w:val="24"/>
              </w:rPr>
              <w:t xml:space="preserve">                    v_zfacthus := facthouse(trim(obj_mbrindp1.zendcde));</w:t>
            </w:r>
          </w:p>
          <w:p w:rsidR="00032E93" w:rsidRPr="00032E93" w:rsidRDefault="00032E93" w:rsidP="00032E93">
            <w:pPr>
              <w:pStyle w:val="ListParagraph"/>
              <w:rPr>
                <w:sz w:val="24"/>
                <w:szCs w:val="24"/>
              </w:rPr>
            </w:pPr>
            <w:r w:rsidRPr="00032E93">
              <w:rPr>
                <w:sz w:val="24"/>
                <w:szCs w:val="24"/>
              </w:rPr>
              <w:t xml:space="preserve">                    IF v_zfacthus IS NOT NULL THEN</w:t>
            </w:r>
          </w:p>
          <w:p w:rsidR="00032E93" w:rsidRPr="00032E93" w:rsidRDefault="00032E93" w:rsidP="00032E93">
            <w:pPr>
              <w:pStyle w:val="ListParagraph"/>
              <w:rPr>
                <w:sz w:val="24"/>
                <w:szCs w:val="24"/>
              </w:rPr>
            </w:pPr>
            <w:r w:rsidRPr="00032E93">
              <w:rPr>
                <w:sz w:val="24"/>
                <w:szCs w:val="24"/>
              </w:rPr>
              <w:t xml:space="preserve">                        IF itemexist.EXISTS(trim('T3684')</w:t>
            </w:r>
          </w:p>
          <w:p w:rsidR="00032E93" w:rsidRPr="00032E93" w:rsidRDefault="00032E93" w:rsidP="00032E93">
            <w:pPr>
              <w:pStyle w:val="ListParagraph"/>
              <w:rPr>
                <w:sz w:val="24"/>
                <w:szCs w:val="24"/>
              </w:rPr>
            </w:pPr>
            <w:r w:rsidRPr="00032E93">
              <w:rPr>
                <w:sz w:val="24"/>
                <w:szCs w:val="24"/>
              </w:rPr>
              <w:t xml:space="preserve">                                            || trim(v_zfacthus)</w:t>
            </w:r>
          </w:p>
          <w:p w:rsidR="00032E93" w:rsidRPr="00032E93" w:rsidRDefault="00032E93" w:rsidP="00032E93">
            <w:pPr>
              <w:pStyle w:val="ListParagraph"/>
              <w:rPr>
                <w:sz w:val="24"/>
                <w:szCs w:val="24"/>
              </w:rPr>
            </w:pPr>
            <w:r w:rsidRPr="00032E93">
              <w:rPr>
                <w:sz w:val="24"/>
                <w:szCs w:val="24"/>
              </w:rPr>
              <w:t xml:space="preserve">                                            || 9) THEN</w:t>
            </w:r>
          </w:p>
          <w:p w:rsidR="00032E93" w:rsidRPr="00032E93" w:rsidRDefault="00032E93" w:rsidP="00032E93">
            <w:pPr>
              <w:pStyle w:val="ListParagraph"/>
              <w:rPr>
                <w:sz w:val="24"/>
                <w:szCs w:val="24"/>
              </w:rPr>
            </w:pPr>
            <w:r w:rsidRPr="00032E93">
              <w:rPr>
                <w:sz w:val="24"/>
                <w:szCs w:val="24"/>
              </w:rPr>
              <w:t xml:space="preserve">                            v_zcolmcls := itemexist(trim('T3684')</w:t>
            </w:r>
          </w:p>
          <w:p w:rsidR="00032E93" w:rsidRPr="00032E93" w:rsidRDefault="00032E93" w:rsidP="00032E93">
            <w:pPr>
              <w:pStyle w:val="ListParagraph"/>
              <w:rPr>
                <w:sz w:val="24"/>
                <w:szCs w:val="24"/>
              </w:rPr>
            </w:pPr>
            <w:r w:rsidRPr="00032E93">
              <w:rPr>
                <w:sz w:val="24"/>
                <w:szCs w:val="24"/>
              </w:rPr>
              <w:t xml:space="preserve">                                                    || trim(v_zfacthus)</w:t>
            </w:r>
          </w:p>
          <w:p w:rsidR="00032E93" w:rsidRPr="00032E93" w:rsidRDefault="00032E93" w:rsidP="00032E93">
            <w:pPr>
              <w:pStyle w:val="ListParagraph"/>
              <w:rPr>
                <w:sz w:val="24"/>
                <w:szCs w:val="24"/>
              </w:rPr>
            </w:pPr>
            <w:r w:rsidRPr="00032E93">
              <w:rPr>
                <w:sz w:val="24"/>
                <w:szCs w:val="24"/>
              </w:rPr>
              <w:t xml:space="preserve">                                                    || 9).bnkacctyp;</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 MB2: get value of ZCOLMCLS and ZPLANCLS  --------</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obj_gchppf.zplancls := v_zplancls_new;</w:t>
            </w:r>
          </w:p>
          <w:p w:rsidR="00032E93" w:rsidRPr="00032E93" w:rsidRDefault="00032E93" w:rsidP="00032E93">
            <w:pPr>
              <w:pStyle w:val="ListParagraph"/>
              <w:rPr>
                <w:sz w:val="24"/>
                <w:szCs w:val="24"/>
              </w:rPr>
            </w:pPr>
            <w:r w:rsidRPr="00032E93">
              <w:rPr>
                <w:sz w:val="24"/>
                <w:szCs w:val="24"/>
              </w:rPr>
              <w:t xml:space="preserve">      --obj_gchppf.ZAPLFOD    := C_MAXDATE; -- obj_gchppf.APPLICATIONFORMOUTPUT := 'a';  -- MB8</w:t>
            </w:r>
          </w:p>
          <w:p w:rsidR="00032E93" w:rsidRPr="00032E93" w:rsidRDefault="00032E93" w:rsidP="00032E93">
            <w:pPr>
              <w:pStyle w:val="ListParagraph"/>
              <w:rPr>
                <w:sz w:val="24"/>
                <w:szCs w:val="24"/>
              </w:rPr>
            </w:pPr>
            <w:r w:rsidRPr="00032E93">
              <w:rPr>
                <w:sz w:val="24"/>
                <w:szCs w:val="24"/>
              </w:rPr>
              <w:t xml:space="preserve">                obj_gchppf.zaplfod := 0; -- obj_gchppf.APPLICATIONFORMOUTPUT := 'a'; -- MB8</w:t>
            </w:r>
          </w:p>
          <w:p w:rsidR="00032E93" w:rsidRPr="00032E93" w:rsidRDefault="00032E93" w:rsidP="00032E93">
            <w:pPr>
              <w:pStyle w:val="ListParagraph"/>
              <w:rPr>
                <w:sz w:val="24"/>
                <w:szCs w:val="24"/>
              </w:rPr>
            </w:pPr>
            <w:r w:rsidRPr="00032E93">
              <w:rPr>
                <w:sz w:val="24"/>
                <w:szCs w:val="24"/>
              </w:rPr>
              <w:t xml:space="preserve">                obj_gchppf.zgporipcls := v_zpolcls; -- obj_gchppf.GROUPCLASSIFICATION   := 'a';</w:t>
            </w:r>
          </w:p>
          <w:p w:rsidR="00032E93" w:rsidRPr="00032E93" w:rsidRDefault="00032E93" w:rsidP="00032E93">
            <w:pPr>
              <w:pStyle w:val="ListParagraph"/>
              <w:rPr>
                <w:sz w:val="24"/>
                <w:szCs w:val="24"/>
              </w:rPr>
            </w:pPr>
            <w:r w:rsidRPr="00032E93">
              <w:rPr>
                <w:sz w:val="24"/>
                <w:szCs w:val="24"/>
              </w:rPr>
              <w:t xml:space="preserve">                obj_gchppf.zendcde := obj_mbrindp1.zendcde; -- obj_gchppf.ENDORSERCODE          := 'a';</w:t>
            </w:r>
          </w:p>
          <w:p w:rsidR="00032E93" w:rsidRPr="00032E93" w:rsidRDefault="00032E93" w:rsidP="00032E93">
            <w:pPr>
              <w:pStyle w:val="ListParagraph"/>
              <w:rPr>
                <w:sz w:val="24"/>
                <w:szCs w:val="24"/>
              </w:rPr>
            </w:pPr>
            <w:r w:rsidRPr="00032E93">
              <w:rPr>
                <w:sz w:val="24"/>
                <w:szCs w:val="24"/>
              </w:rPr>
              <w:t xml:space="preserve">      ---03/05/18 SIT bug fix</w:t>
            </w:r>
          </w:p>
          <w:p w:rsidR="00032E93" w:rsidRPr="00032E93" w:rsidRDefault="00032E93" w:rsidP="00032E93">
            <w:pPr>
              <w:pStyle w:val="ListParagraph"/>
              <w:rPr>
                <w:sz w:val="24"/>
                <w:szCs w:val="24"/>
              </w:rPr>
            </w:pPr>
            <w:r w:rsidRPr="00032E93">
              <w:rPr>
                <w:sz w:val="24"/>
                <w:szCs w:val="24"/>
              </w:rPr>
              <w:t xml:space="preserve">      -- obj_gchppf.Zccode  := obj_mbrindp1.zcmpcode; --   obj_gchppf.CAMPAIGNCODE          := 'a';</w:t>
            </w:r>
          </w:p>
          <w:p w:rsidR="00032E93" w:rsidRPr="00032E93" w:rsidRDefault="00032E93" w:rsidP="00032E93">
            <w:pPr>
              <w:pStyle w:val="ListParagraph"/>
              <w:rPr>
                <w:sz w:val="24"/>
                <w:szCs w:val="24"/>
              </w:rPr>
            </w:pPr>
            <w:r w:rsidRPr="00032E93">
              <w:rPr>
                <w:sz w:val="24"/>
                <w:szCs w:val="24"/>
              </w:rPr>
              <w:t xml:space="preserve">                obj_gchppf.petname := c_space;</w:t>
            </w:r>
          </w:p>
          <w:p w:rsidR="00032E93" w:rsidRPr="00032E93" w:rsidRDefault="00032E93" w:rsidP="00032E93">
            <w:pPr>
              <w:pStyle w:val="ListParagraph"/>
              <w:rPr>
                <w:sz w:val="24"/>
                <w:szCs w:val="24"/>
              </w:rPr>
            </w:pPr>
            <w:r w:rsidRPr="00032E93">
              <w:rPr>
                <w:sz w:val="24"/>
                <w:szCs w:val="24"/>
              </w:rPr>
              <w:t xml:space="preserve">                obj_gchppf.lstctbfr := c_maxdate;</w:t>
            </w:r>
          </w:p>
          <w:p w:rsidR="00032E93" w:rsidRPr="00032E93" w:rsidRDefault="00032E93" w:rsidP="00032E93">
            <w:pPr>
              <w:pStyle w:val="ListParagraph"/>
              <w:rPr>
                <w:sz w:val="24"/>
                <w:szCs w:val="24"/>
              </w:rPr>
            </w:pPr>
            <w:r w:rsidRPr="00032E93">
              <w:rPr>
                <w:sz w:val="24"/>
                <w:szCs w:val="24"/>
              </w:rPr>
              <w:t xml:space="preserve">                obj_gchppf.optautornw := c_space;</w:t>
            </w:r>
          </w:p>
          <w:p w:rsidR="00032E93" w:rsidRPr="00032E93" w:rsidRDefault="00032E93" w:rsidP="00032E93">
            <w:pPr>
              <w:pStyle w:val="ListParagraph"/>
              <w:rPr>
                <w:sz w:val="24"/>
                <w:szCs w:val="24"/>
              </w:rPr>
            </w:pPr>
            <w:r w:rsidRPr="00032E93">
              <w:rPr>
                <w:sz w:val="24"/>
                <w:szCs w:val="24"/>
              </w:rPr>
              <w:t xml:space="preserve">                obj_gchppf.ocallvsa := c_space;</w:t>
            </w:r>
          </w:p>
          <w:p w:rsidR="00032E93" w:rsidRPr="00032E93" w:rsidRDefault="00032E93" w:rsidP="00032E93">
            <w:pPr>
              <w:pStyle w:val="ListParagraph"/>
              <w:rPr>
                <w:sz w:val="24"/>
                <w:szCs w:val="24"/>
              </w:rPr>
            </w:pPr>
            <w:r w:rsidRPr="00032E93">
              <w:rPr>
                <w:sz w:val="24"/>
                <w:szCs w:val="24"/>
              </w:rPr>
              <w:t xml:space="preserve">                obj_gchppf.zpolperd := obj_mbrindp1.zpolperd;</w:t>
            </w:r>
          </w:p>
          <w:p w:rsidR="00032E93" w:rsidRPr="00032E93" w:rsidRDefault="00032E93" w:rsidP="00032E93">
            <w:pPr>
              <w:pStyle w:val="ListParagraph"/>
              <w:rPr>
                <w:sz w:val="24"/>
                <w:szCs w:val="24"/>
              </w:rPr>
            </w:pPr>
            <w:r w:rsidRPr="00032E93">
              <w:rPr>
                <w:sz w:val="24"/>
                <w:szCs w:val="24"/>
              </w:rPr>
              <w:t xml:space="preserve">                obj_gchppf.zcolmcls := v_zcolmcls;</w:t>
            </w:r>
          </w:p>
          <w:p w:rsidR="00032E93" w:rsidRPr="00032E93" w:rsidRDefault="00032E93" w:rsidP="00032E93">
            <w:pPr>
              <w:pStyle w:val="ListParagraph"/>
              <w:rPr>
                <w:sz w:val="24"/>
                <w:szCs w:val="24"/>
              </w:rPr>
            </w:pPr>
            <w:r w:rsidRPr="00032E93">
              <w:rPr>
                <w:sz w:val="24"/>
                <w:szCs w:val="24"/>
              </w:rPr>
              <w:t xml:space="preserve">                IF ( trim(obj_mbrindp1.cnttypind) = 'M' ) THEN</w:t>
            </w:r>
          </w:p>
          <w:p w:rsidR="00032E93" w:rsidRPr="00032E93" w:rsidRDefault="00032E93" w:rsidP="00032E93">
            <w:pPr>
              <w:pStyle w:val="ListParagraph"/>
              <w:rPr>
                <w:sz w:val="24"/>
                <w:szCs w:val="24"/>
              </w:rPr>
            </w:pPr>
            <w:r w:rsidRPr="00032E93">
              <w:rPr>
                <w:sz w:val="24"/>
                <w:szCs w:val="24"/>
              </w:rPr>
              <w:t xml:space="preserve">                    obj_gchppf.zconvindpol := obj_mbrindp1.zconvindpol;</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lastRenderedPageBreak/>
              <w:t xml:space="preserve">                    obj_gchppf.zconvindpol := c_space;</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 TRIM(obj_mbrindp1.zpoltdate) IS NOT NULL ) THEN</w:t>
            </w:r>
          </w:p>
          <w:p w:rsidR="00032E93" w:rsidRPr="00032E93" w:rsidRDefault="00032E93" w:rsidP="00032E93">
            <w:pPr>
              <w:pStyle w:val="ListParagraph"/>
              <w:rPr>
                <w:sz w:val="24"/>
                <w:szCs w:val="24"/>
              </w:rPr>
            </w:pPr>
            <w:r w:rsidRPr="00032E93">
              <w:rPr>
                <w:sz w:val="24"/>
                <w:szCs w:val="24"/>
              </w:rPr>
              <w:t xml:space="preserve">                    obj_gchppf.zpoltdate := obj_mbrindp1.zpoltdate;</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t xml:space="preserve">                    obj_gchppf.zpoltdate := c_maxdate;</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 TRIM(obj_mbrindp1.zpgpfrdt) IS NOT NULL ) THEN</w:t>
            </w:r>
          </w:p>
          <w:p w:rsidR="00032E93" w:rsidRPr="00032E93" w:rsidRDefault="00032E93" w:rsidP="00032E93">
            <w:pPr>
              <w:pStyle w:val="ListParagraph"/>
              <w:rPr>
                <w:sz w:val="24"/>
                <w:szCs w:val="24"/>
              </w:rPr>
            </w:pPr>
            <w:r w:rsidRPr="00032E93">
              <w:rPr>
                <w:sz w:val="24"/>
                <w:szCs w:val="24"/>
              </w:rPr>
              <w:t xml:space="preserve">                    obj_gchppf.zpgpfrdt := obj_mbrindp1.zpgpfrdt;</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t xml:space="preserve">                    obj_gchppf.zpgpfrdt := c_maxdate;</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 TRIM(obj_mbrindp1.zpgptodt) IS NOT NULL ) THEN</w:t>
            </w:r>
          </w:p>
          <w:p w:rsidR="00032E93" w:rsidRPr="00032E93" w:rsidRDefault="00032E93" w:rsidP="00032E93">
            <w:pPr>
              <w:pStyle w:val="ListParagraph"/>
              <w:rPr>
                <w:sz w:val="24"/>
                <w:szCs w:val="24"/>
              </w:rPr>
            </w:pPr>
            <w:r w:rsidRPr="00032E93">
              <w:rPr>
                <w:sz w:val="24"/>
                <w:szCs w:val="24"/>
              </w:rPr>
              <w:t xml:space="preserve">                    obj_gchppf.zpgptodt := obj_mbrindp1.zpgptodt;</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t xml:space="preserve">                    obj_gchppf.zpgptodt := c_maxdate;</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obj_gchppf.sinstno := obj_mbrindp1.sinstno;</w:t>
            </w:r>
          </w:p>
          <w:p w:rsidR="00032E93" w:rsidRPr="00032E93" w:rsidRDefault="00032E93" w:rsidP="00032E93">
            <w:pPr>
              <w:pStyle w:val="ListParagraph"/>
              <w:rPr>
                <w:sz w:val="24"/>
                <w:szCs w:val="24"/>
              </w:rPr>
            </w:pPr>
            <w:r w:rsidRPr="00032E93">
              <w:rPr>
                <w:sz w:val="24"/>
                <w:szCs w:val="24"/>
              </w:rPr>
              <w:t xml:space="preserve">      --SIT BUG FIx</w:t>
            </w:r>
          </w:p>
          <w:p w:rsidR="00032E93" w:rsidRPr="00032E93" w:rsidRDefault="00032E93" w:rsidP="00032E93">
            <w:pPr>
              <w:pStyle w:val="ListParagraph"/>
              <w:rPr>
                <w:sz w:val="24"/>
                <w:szCs w:val="24"/>
              </w:rPr>
            </w:pPr>
            <w:r w:rsidRPr="00032E93">
              <w:rPr>
                <w:sz w:val="24"/>
                <w:szCs w:val="24"/>
              </w:rPr>
              <w:t xml:space="preserve">                obj_gchppf.znbmnage := o_defaultvalues('ZNBMNAGE');</w:t>
            </w:r>
          </w:p>
          <w:p w:rsidR="00032E93" w:rsidRPr="00032E93" w:rsidRDefault="00032E93" w:rsidP="00032E93">
            <w:pPr>
              <w:pStyle w:val="ListParagraph"/>
              <w:rPr>
                <w:sz w:val="24"/>
                <w:szCs w:val="24"/>
              </w:rPr>
            </w:pPr>
            <w:r w:rsidRPr="00032E93">
              <w:rPr>
                <w:sz w:val="24"/>
                <w:szCs w:val="24"/>
              </w:rPr>
              <w:t xml:space="preserve">                obj_gchppf.matage := c_zero; --MB7 new addedd </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 INSERT  /*+ ENABLE_PARALLEL_DML */  INTO GCHPPF VALUES obj_gchppf;</w:t>
            </w:r>
          </w:p>
          <w:p w:rsidR="00032E93" w:rsidRPr="00032E93" w:rsidRDefault="00032E93" w:rsidP="00032E93">
            <w:pPr>
              <w:pStyle w:val="ListParagraph"/>
              <w:rPr>
                <w:sz w:val="24"/>
                <w:szCs w:val="24"/>
              </w:rPr>
            </w:pPr>
            <w:r w:rsidRPr="00032E93">
              <w:rPr>
                <w:sz w:val="24"/>
                <w:szCs w:val="24"/>
              </w:rPr>
              <w:t xml:space="preserve">      ---MB18</w:t>
            </w:r>
          </w:p>
          <w:p w:rsidR="00032E93" w:rsidRPr="00032E93" w:rsidRDefault="00032E93" w:rsidP="00032E93">
            <w:pPr>
              <w:pStyle w:val="ListParagraph"/>
              <w:rPr>
                <w:sz w:val="24"/>
                <w:szCs w:val="24"/>
              </w:rPr>
            </w:pPr>
            <w:r w:rsidRPr="00032E93">
              <w:rPr>
                <w:sz w:val="24"/>
                <w:szCs w:val="24"/>
              </w:rPr>
              <w:t xml:space="preserve">                gchppfindex := gchppfindex + 1;</w:t>
            </w:r>
          </w:p>
          <w:p w:rsidR="00032E93" w:rsidRPr="00032E93" w:rsidRDefault="00032E93" w:rsidP="00032E93">
            <w:pPr>
              <w:pStyle w:val="ListParagraph"/>
              <w:rPr>
                <w:sz w:val="24"/>
                <w:szCs w:val="24"/>
              </w:rPr>
            </w:pPr>
            <w:r w:rsidRPr="00032E93">
              <w:rPr>
                <w:sz w:val="24"/>
                <w:szCs w:val="24"/>
              </w:rPr>
              <w:t xml:space="preserve">                gchppf_list.extend;</w:t>
            </w:r>
          </w:p>
          <w:p w:rsidR="00032E93" w:rsidRPr="00032E93" w:rsidRDefault="00032E93" w:rsidP="00032E93">
            <w:pPr>
              <w:pStyle w:val="ListParagraph"/>
              <w:rPr>
                <w:sz w:val="24"/>
                <w:szCs w:val="24"/>
              </w:rPr>
            </w:pPr>
            <w:r w:rsidRPr="00032E93">
              <w:rPr>
                <w:sz w:val="24"/>
                <w:szCs w:val="24"/>
              </w:rPr>
              <w:t xml:space="preserve">                gchppf_list(gchppfindex) := obj_gchppf;</w:t>
            </w:r>
          </w:p>
          <w:p w:rsidR="00032E93" w:rsidRPr="00032E93" w:rsidRDefault="00032E93" w:rsidP="00032E93">
            <w:pPr>
              <w:pStyle w:val="ListParagraph"/>
              <w:rPr>
                <w:sz w:val="24"/>
                <w:szCs w:val="24"/>
              </w:rPr>
            </w:pPr>
            <w:r w:rsidRPr="00032E93">
              <w:rPr>
                <w:sz w:val="24"/>
                <w:szCs w:val="24"/>
              </w:rPr>
              <w:t xml:space="preserve">        ---MB18</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---Insert into IG table "GCHPPF" END ---</w:t>
            </w:r>
          </w:p>
          <w:p w:rsidR="00032E93" w:rsidRPr="00032E93" w:rsidRDefault="00032E93" w:rsidP="00032E93">
            <w:pPr>
              <w:pStyle w:val="ListParagraph"/>
              <w:rPr>
                <w:sz w:val="24"/>
                <w:szCs w:val="24"/>
              </w:rPr>
            </w:pPr>
            <w:r w:rsidRPr="00032E93">
              <w:rPr>
                <w:sz w:val="24"/>
                <w:szCs w:val="24"/>
              </w:rPr>
              <w:t xml:space="preserve">      ---Insert into IG table "GCHIPF" BEGIN  (pq9ho.updateGchipf())--</w:t>
            </w:r>
          </w:p>
          <w:p w:rsidR="00032E93" w:rsidRPr="00032E93" w:rsidRDefault="00032E93" w:rsidP="00032E93">
            <w:pPr>
              <w:pStyle w:val="ListParagraph"/>
              <w:rPr>
                <w:sz w:val="24"/>
                <w:szCs w:val="24"/>
              </w:rPr>
            </w:pPr>
            <w:r w:rsidRPr="00032E93">
              <w:rPr>
                <w:sz w:val="24"/>
                <w:szCs w:val="24"/>
              </w:rPr>
              <w:t xml:space="preserve">                SELECT</w:t>
            </w:r>
          </w:p>
          <w:p w:rsidR="00032E93" w:rsidRPr="00032E93" w:rsidRDefault="00032E93" w:rsidP="00032E93">
            <w:pPr>
              <w:pStyle w:val="ListParagraph"/>
              <w:rPr>
                <w:sz w:val="24"/>
                <w:szCs w:val="24"/>
              </w:rPr>
            </w:pPr>
            <w:r w:rsidRPr="00032E93">
              <w:rPr>
                <w:sz w:val="24"/>
                <w:szCs w:val="24"/>
              </w:rPr>
              <w:t xml:space="preserve">                    seq_gchipf.NEXTVAL</w:t>
            </w:r>
          </w:p>
          <w:p w:rsidR="00032E93" w:rsidRPr="00032E93" w:rsidRDefault="00032E93" w:rsidP="00032E93">
            <w:pPr>
              <w:pStyle w:val="ListParagraph"/>
              <w:rPr>
                <w:sz w:val="24"/>
                <w:szCs w:val="24"/>
              </w:rPr>
            </w:pPr>
            <w:r w:rsidRPr="00032E93">
              <w:rPr>
                <w:sz w:val="24"/>
                <w:szCs w:val="24"/>
              </w:rPr>
              <w:t xml:space="preserve">                INTO v_seq_gchipf</w:t>
            </w:r>
          </w:p>
          <w:p w:rsidR="00032E93" w:rsidRPr="00032E93" w:rsidRDefault="00032E93" w:rsidP="00032E93">
            <w:pPr>
              <w:pStyle w:val="ListParagraph"/>
              <w:rPr>
                <w:sz w:val="24"/>
                <w:szCs w:val="24"/>
              </w:rPr>
            </w:pPr>
            <w:r w:rsidRPr="00032E93">
              <w:rPr>
                <w:sz w:val="24"/>
                <w:szCs w:val="24"/>
              </w:rPr>
              <w:t xml:space="preserve">                FROM</w:t>
            </w:r>
          </w:p>
          <w:p w:rsidR="00032E93" w:rsidRPr="00032E93" w:rsidRDefault="00032E93" w:rsidP="00032E93">
            <w:pPr>
              <w:pStyle w:val="ListParagraph"/>
              <w:rPr>
                <w:sz w:val="24"/>
                <w:szCs w:val="24"/>
              </w:rPr>
            </w:pPr>
            <w:r w:rsidRPr="00032E93">
              <w:rPr>
                <w:sz w:val="24"/>
                <w:szCs w:val="24"/>
              </w:rPr>
              <w:t xml:space="preserve">                    dual;</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obj_gchipf.unique_number := v_seq_gchipf;</w:t>
            </w:r>
          </w:p>
          <w:p w:rsidR="00032E93" w:rsidRPr="00032E93" w:rsidRDefault="00032E93" w:rsidP="00032E93">
            <w:pPr>
              <w:pStyle w:val="ListParagraph"/>
              <w:rPr>
                <w:sz w:val="24"/>
                <w:szCs w:val="24"/>
              </w:rPr>
            </w:pPr>
            <w:r w:rsidRPr="00032E93">
              <w:rPr>
                <w:sz w:val="24"/>
                <w:szCs w:val="24"/>
              </w:rPr>
              <w:t xml:space="preserve">                obj_gchipf.chdrcoy := i_company;</w:t>
            </w:r>
          </w:p>
          <w:p w:rsidR="00032E93" w:rsidRPr="00032E93" w:rsidRDefault="00032E93" w:rsidP="00032E93">
            <w:pPr>
              <w:pStyle w:val="ListParagraph"/>
              <w:rPr>
                <w:sz w:val="24"/>
                <w:szCs w:val="24"/>
              </w:rPr>
            </w:pPr>
            <w:r w:rsidRPr="00032E93">
              <w:rPr>
                <w:sz w:val="24"/>
                <w:szCs w:val="24"/>
              </w:rPr>
              <w:lastRenderedPageBreak/>
              <w:t xml:space="preserve">                obj_gchipf.chdrnum := substr(trim(obj_mbrindp1.refnum), 1, 8);</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obj_gchipf.effdate := obj_mbrindp1.effdate;</w:t>
            </w:r>
          </w:p>
          <w:p w:rsidR="00032E93" w:rsidRPr="00032E93" w:rsidRDefault="00032E93" w:rsidP="00032E93">
            <w:pPr>
              <w:pStyle w:val="ListParagraph"/>
              <w:rPr>
                <w:sz w:val="24"/>
                <w:szCs w:val="24"/>
              </w:rPr>
            </w:pPr>
            <w:r w:rsidRPr="00032E93">
              <w:rPr>
                <w:sz w:val="24"/>
                <w:szCs w:val="24"/>
              </w:rPr>
              <w:t xml:space="preserve">                obj_gchipf.ccdate := obj_mbrindp1.effdate;</w:t>
            </w:r>
          </w:p>
          <w:p w:rsidR="00032E93" w:rsidRPr="00032E93" w:rsidRDefault="00032E93" w:rsidP="00032E93">
            <w:pPr>
              <w:pStyle w:val="ListParagraph"/>
              <w:rPr>
                <w:sz w:val="24"/>
                <w:szCs w:val="24"/>
              </w:rPr>
            </w:pPr>
            <w:r w:rsidRPr="00032E93">
              <w:rPr>
                <w:sz w:val="24"/>
                <w:szCs w:val="24"/>
              </w:rPr>
              <w:t xml:space="preserve">                obj_gchipf.zpstddt := obj_mbrindp1.effdate;</w:t>
            </w:r>
          </w:p>
          <w:p w:rsidR="00032E93" w:rsidRPr="00032E93" w:rsidRDefault="00032E93" w:rsidP="00032E93">
            <w:pPr>
              <w:pStyle w:val="ListParagraph"/>
              <w:rPr>
                <w:sz w:val="24"/>
                <w:szCs w:val="24"/>
              </w:rPr>
            </w:pPr>
            <w:r w:rsidRPr="00032E93">
              <w:rPr>
                <w:sz w:val="24"/>
                <w:szCs w:val="24"/>
              </w:rPr>
              <w:t xml:space="preserve">      /**** MB4 :  MOD : condition change due to new requirement : START ****/</w:t>
            </w:r>
          </w:p>
          <w:p w:rsidR="00032E93" w:rsidRPr="00032E93" w:rsidRDefault="00032E93" w:rsidP="00032E93">
            <w:pPr>
              <w:pStyle w:val="ListParagraph"/>
              <w:rPr>
                <w:sz w:val="24"/>
                <w:szCs w:val="24"/>
              </w:rPr>
            </w:pPr>
            <w:r w:rsidRPr="00032E93">
              <w:rPr>
                <w:sz w:val="24"/>
                <w:szCs w:val="24"/>
              </w:rPr>
              <w:t xml:space="preserve">                obj_gchipf.crdate := v_temp_crdate;</w:t>
            </w:r>
          </w:p>
          <w:p w:rsidR="00032E93" w:rsidRPr="00032E93" w:rsidRDefault="00032E93" w:rsidP="00032E93">
            <w:pPr>
              <w:pStyle w:val="ListParagraph"/>
              <w:rPr>
                <w:sz w:val="24"/>
                <w:szCs w:val="24"/>
              </w:rPr>
            </w:pPr>
            <w:r w:rsidRPr="00032E93">
              <w:rPr>
                <w:sz w:val="24"/>
                <w:szCs w:val="24"/>
              </w:rPr>
              <w:t xml:space="preserve">      /**** MB4 :  MOD : condition change due to new requirement : END ****/</w:t>
            </w:r>
          </w:p>
          <w:p w:rsidR="00032E93" w:rsidRPr="00032E93" w:rsidRDefault="00032E93" w:rsidP="00032E93">
            <w:pPr>
              <w:pStyle w:val="ListParagraph"/>
              <w:rPr>
                <w:sz w:val="24"/>
                <w:szCs w:val="24"/>
              </w:rPr>
            </w:pPr>
            <w:r w:rsidRPr="00032E93">
              <w:rPr>
                <w:sz w:val="24"/>
                <w:szCs w:val="24"/>
              </w:rPr>
              <w:t xml:space="preserve">      -- obj_gchipf.CRDATE                := obj_mbrindp1.crdate;</w:t>
            </w:r>
          </w:p>
          <w:p w:rsidR="00032E93" w:rsidRPr="00032E93" w:rsidRDefault="00032E93" w:rsidP="00032E93">
            <w:pPr>
              <w:pStyle w:val="ListParagraph"/>
              <w:rPr>
                <w:sz w:val="24"/>
                <w:szCs w:val="24"/>
              </w:rPr>
            </w:pPr>
            <w:r w:rsidRPr="00032E93">
              <w:rPr>
                <w:sz w:val="24"/>
                <w:szCs w:val="24"/>
              </w:rPr>
              <w:t xml:space="preserve">      --  obj_gchipf.PRVBILFLG := obj_dfpopf.prvbilflg;</w:t>
            </w:r>
          </w:p>
          <w:p w:rsidR="00032E93" w:rsidRPr="00032E93" w:rsidRDefault="00032E93" w:rsidP="00032E93">
            <w:pPr>
              <w:pStyle w:val="ListParagraph"/>
              <w:rPr>
                <w:sz w:val="24"/>
                <w:szCs w:val="24"/>
              </w:rPr>
            </w:pPr>
            <w:r w:rsidRPr="00032E93">
              <w:rPr>
                <w:sz w:val="24"/>
                <w:szCs w:val="24"/>
              </w:rPr>
              <w:t xml:space="preserve">                obj_gchipf.prvbilflg := c_space; --MB7</w:t>
            </w:r>
          </w:p>
          <w:p w:rsidR="00032E93" w:rsidRPr="00032E93" w:rsidRDefault="00032E93" w:rsidP="00032E93">
            <w:pPr>
              <w:pStyle w:val="ListParagraph"/>
              <w:rPr>
                <w:sz w:val="24"/>
                <w:szCs w:val="24"/>
              </w:rPr>
            </w:pPr>
            <w:r w:rsidRPr="00032E93">
              <w:rPr>
                <w:sz w:val="24"/>
                <w:szCs w:val="24"/>
              </w:rPr>
              <w:t xml:space="preserve">                IF ( trim(v_zplancls) = 'FP' ) THEN</w:t>
            </w:r>
          </w:p>
          <w:p w:rsidR="00032E93" w:rsidRPr="00032E93" w:rsidRDefault="00032E93" w:rsidP="00032E93">
            <w:pPr>
              <w:pStyle w:val="ListParagraph"/>
              <w:rPr>
                <w:sz w:val="24"/>
                <w:szCs w:val="24"/>
              </w:rPr>
            </w:pPr>
            <w:r w:rsidRPr="00032E93">
              <w:rPr>
                <w:sz w:val="24"/>
                <w:szCs w:val="24"/>
              </w:rPr>
              <w:t xml:space="preserve">                    obj_gchipf.billfreq := '00'; --MB14</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t xml:space="preserve">                    obj_gchipf.billfreq := obj_dfpopf.billfreq;</w:t>
            </w:r>
          </w:p>
          <w:p w:rsidR="00032E93" w:rsidRPr="00032E93" w:rsidRDefault="00032E93" w:rsidP="00032E93">
            <w:pPr>
              <w:pStyle w:val="ListParagraph"/>
              <w:rPr>
                <w:sz w:val="24"/>
                <w:szCs w:val="24"/>
              </w:rPr>
            </w:pPr>
            <w:r w:rsidRPr="00032E93">
              <w:rPr>
                <w:sz w:val="24"/>
                <w:szCs w:val="24"/>
              </w:rPr>
              <w:t xml:space="preserve">                END IF; ---MB7</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 trim(v_zplancls) = 'FP' ) THEN</w:t>
            </w:r>
          </w:p>
          <w:p w:rsidR="00032E93" w:rsidRPr="00032E93" w:rsidRDefault="00032E93" w:rsidP="00032E93">
            <w:pPr>
              <w:pStyle w:val="ListParagraph"/>
              <w:rPr>
                <w:sz w:val="24"/>
                <w:szCs w:val="24"/>
              </w:rPr>
            </w:pPr>
            <w:r w:rsidRPr="00032E93">
              <w:rPr>
                <w:sz w:val="24"/>
                <w:szCs w:val="24"/>
              </w:rPr>
              <w:t xml:space="preserve">                    obj_gchipf.gadjfreq := '00'; --MB14</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t xml:space="preserve">                    obj_gchipf.gadjfreq := obj_dfpopf.gadjfreq;</w:t>
            </w:r>
          </w:p>
          <w:p w:rsidR="00032E93" w:rsidRPr="00032E93" w:rsidRDefault="00032E93" w:rsidP="00032E93">
            <w:pPr>
              <w:pStyle w:val="ListParagraph"/>
              <w:rPr>
                <w:sz w:val="24"/>
                <w:szCs w:val="24"/>
              </w:rPr>
            </w:pPr>
            <w:r w:rsidRPr="00032E93">
              <w:rPr>
                <w:sz w:val="24"/>
                <w:szCs w:val="24"/>
              </w:rPr>
              <w:t xml:space="preserve">                END IF; --MB7</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obj_gchipf.payrpfx := c_space;</w:t>
            </w:r>
          </w:p>
          <w:p w:rsidR="00032E93" w:rsidRPr="00032E93" w:rsidRDefault="00032E93" w:rsidP="00032E93">
            <w:pPr>
              <w:pStyle w:val="ListParagraph"/>
              <w:rPr>
                <w:sz w:val="24"/>
                <w:szCs w:val="24"/>
              </w:rPr>
            </w:pPr>
            <w:r w:rsidRPr="00032E93">
              <w:rPr>
                <w:sz w:val="24"/>
                <w:szCs w:val="24"/>
              </w:rPr>
              <w:t xml:space="preserve">                obj_gchipf.payrcoy := c_space;</w:t>
            </w:r>
          </w:p>
          <w:p w:rsidR="00032E93" w:rsidRPr="00032E93" w:rsidRDefault="00032E93" w:rsidP="00032E93">
            <w:pPr>
              <w:pStyle w:val="ListParagraph"/>
              <w:rPr>
                <w:sz w:val="24"/>
                <w:szCs w:val="24"/>
              </w:rPr>
            </w:pPr>
            <w:r w:rsidRPr="00032E93">
              <w:rPr>
                <w:sz w:val="24"/>
                <w:szCs w:val="24"/>
              </w:rPr>
              <w:t xml:space="preserve">                obj_gchipf.payrnum := c_space;</w:t>
            </w:r>
          </w:p>
          <w:p w:rsidR="00032E93" w:rsidRPr="00032E93" w:rsidRDefault="00032E93" w:rsidP="00032E93">
            <w:pPr>
              <w:pStyle w:val="ListParagraph"/>
              <w:rPr>
                <w:sz w:val="24"/>
                <w:szCs w:val="24"/>
              </w:rPr>
            </w:pPr>
            <w:r w:rsidRPr="00032E93">
              <w:rPr>
                <w:sz w:val="24"/>
                <w:szCs w:val="24"/>
              </w:rPr>
              <w:t xml:space="preserve">                obj_gchipf.agntpfx := o_defaultvalues('AGNTPFX');</w:t>
            </w:r>
          </w:p>
          <w:p w:rsidR="00032E93" w:rsidRPr="00032E93" w:rsidRDefault="00032E93" w:rsidP="00032E93">
            <w:pPr>
              <w:pStyle w:val="ListParagraph"/>
              <w:rPr>
                <w:sz w:val="24"/>
                <w:szCs w:val="24"/>
              </w:rPr>
            </w:pPr>
            <w:r w:rsidRPr="00032E93">
              <w:rPr>
                <w:sz w:val="24"/>
                <w:szCs w:val="24"/>
              </w:rPr>
              <w:t xml:space="preserve">                obj_gchipf.agntcoy := i_fsucocompany;</w:t>
            </w:r>
          </w:p>
          <w:p w:rsidR="00032E93" w:rsidRPr="00032E93" w:rsidRDefault="00032E93" w:rsidP="00032E93">
            <w:pPr>
              <w:pStyle w:val="ListParagraph"/>
              <w:rPr>
                <w:sz w:val="24"/>
                <w:szCs w:val="24"/>
              </w:rPr>
            </w:pPr>
            <w:r w:rsidRPr="00032E93">
              <w:rPr>
                <w:sz w:val="24"/>
                <w:szCs w:val="24"/>
              </w:rPr>
              <w:t xml:space="preserve">                IF ( trim(obj_mbrindp1.cnttypind) &lt;&gt; 'I' ) THEN</w:t>
            </w:r>
          </w:p>
          <w:p w:rsidR="00032E93" w:rsidRPr="00032E93" w:rsidRDefault="00032E93" w:rsidP="00032E93">
            <w:pPr>
              <w:pStyle w:val="ListParagraph"/>
              <w:rPr>
                <w:sz w:val="24"/>
                <w:szCs w:val="24"/>
              </w:rPr>
            </w:pPr>
            <w:r w:rsidRPr="00032E93">
              <w:rPr>
                <w:sz w:val="24"/>
                <w:szCs w:val="24"/>
              </w:rPr>
              <w:t xml:space="preserve">        /*   select zagptid, zpolcls</w:t>
            </w:r>
          </w:p>
          <w:p w:rsidR="00032E93" w:rsidRPr="00032E93" w:rsidRDefault="00032E93" w:rsidP="00032E93">
            <w:pPr>
              <w:pStyle w:val="ListParagraph"/>
              <w:rPr>
                <w:sz w:val="24"/>
                <w:szCs w:val="24"/>
              </w:rPr>
            </w:pPr>
            <w:r w:rsidRPr="00032E93">
              <w:rPr>
                <w:sz w:val="24"/>
                <w:szCs w:val="24"/>
              </w:rPr>
              <w:t xml:space="preserve">        into v_zagptid, v_zpolcls</w:t>
            </w:r>
          </w:p>
          <w:p w:rsidR="00032E93" w:rsidRPr="00032E93" w:rsidRDefault="00032E93" w:rsidP="00032E93">
            <w:pPr>
              <w:pStyle w:val="ListParagraph"/>
              <w:rPr>
                <w:sz w:val="24"/>
                <w:szCs w:val="24"/>
              </w:rPr>
            </w:pPr>
            <w:r w:rsidRPr="00032E93">
              <w:rPr>
                <w:sz w:val="24"/>
                <w:szCs w:val="24"/>
              </w:rPr>
              <w:t xml:space="preserve">        from Zcpnpf</w:t>
            </w:r>
          </w:p>
          <w:p w:rsidR="00032E93" w:rsidRPr="00032E93" w:rsidRDefault="00032E93" w:rsidP="00032E93">
            <w:pPr>
              <w:pStyle w:val="ListParagraph"/>
              <w:rPr>
                <w:sz w:val="24"/>
                <w:szCs w:val="24"/>
              </w:rPr>
            </w:pPr>
            <w:r w:rsidRPr="00032E93">
              <w:rPr>
                <w:sz w:val="24"/>
                <w:szCs w:val="24"/>
              </w:rPr>
              <w:t xml:space="preserve">        where TRIM(ZCMPCODE) = TRIM(obj_mbrindp1.zcmpcode);*/</w:t>
            </w:r>
          </w:p>
          <w:p w:rsidR="00032E93" w:rsidRPr="00032E93" w:rsidRDefault="00032E93" w:rsidP="00032E93">
            <w:pPr>
              <w:pStyle w:val="ListParagraph"/>
              <w:rPr>
                <w:sz w:val="24"/>
                <w:szCs w:val="24"/>
              </w:rPr>
            </w:pPr>
            <w:r w:rsidRPr="00032E93">
              <w:rPr>
                <w:sz w:val="24"/>
                <w:szCs w:val="24"/>
              </w:rPr>
              <w:t xml:space="preserve">        /*   select ZAGPTNUM</w:t>
            </w:r>
          </w:p>
          <w:p w:rsidR="00032E93" w:rsidRPr="00032E93" w:rsidRDefault="00032E93" w:rsidP="00032E93">
            <w:pPr>
              <w:pStyle w:val="ListParagraph"/>
              <w:rPr>
                <w:sz w:val="24"/>
                <w:szCs w:val="24"/>
              </w:rPr>
            </w:pPr>
            <w:r w:rsidRPr="00032E93">
              <w:rPr>
                <w:sz w:val="24"/>
                <w:szCs w:val="24"/>
              </w:rPr>
              <w:t xml:space="preserve">        into v_zagptnum</w:t>
            </w:r>
          </w:p>
          <w:p w:rsidR="00032E93" w:rsidRPr="00032E93" w:rsidRDefault="00032E93" w:rsidP="00032E93">
            <w:pPr>
              <w:pStyle w:val="ListParagraph"/>
              <w:rPr>
                <w:sz w:val="24"/>
                <w:szCs w:val="24"/>
              </w:rPr>
            </w:pPr>
            <w:r w:rsidRPr="00032E93">
              <w:rPr>
                <w:sz w:val="24"/>
                <w:szCs w:val="24"/>
              </w:rPr>
              <w:t xml:space="preserve">        from GCHIPF</w:t>
            </w:r>
          </w:p>
          <w:p w:rsidR="00032E93" w:rsidRPr="00032E93" w:rsidRDefault="00032E93" w:rsidP="00032E93">
            <w:pPr>
              <w:pStyle w:val="ListParagraph"/>
              <w:rPr>
                <w:sz w:val="24"/>
                <w:szCs w:val="24"/>
              </w:rPr>
            </w:pPr>
            <w:r w:rsidRPr="00032E93">
              <w:rPr>
                <w:sz w:val="24"/>
                <w:szCs w:val="24"/>
              </w:rPr>
              <w:t xml:space="preserve">        where TRIM(CHDRNUM) = TRIM(obj_mbrindp1.mpolnum)</w:t>
            </w:r>
          </w:p>
          <w:p w:rsidR="00032E93" w:rsidRPr="00032E93" w:rsidRDefault="00032E93" w:rsidP="00032E93">
            <w:pPr>
              <w:pStyle w:val="ListParagraph"/>
              <w:rPr>
                <w:sz w:val="24"/>
                <w:szCs w:val="24"/>
              </w:rPr>
            </w:pPr>
            <w:r w:rsidRPr="00032E93">
              <w:rPr>
                <w:sz w:val="24"/>
                <w:szCs w:val="24"/>
              </w:rPr>
              <w:t xml:space="preserve">        AND EFFDATE &lt;= TRIM(obj_mbrindp1.effdate)</w:t>
            </w:r>
          </w:p>
          <w:p w:rsidR="00032E93" w:rsidRPr="00032E93" w:rsidRDefault="00032E93" w:rsidP="00032E93">
            <w:pPr>
              <w:pStyle w:val="ListParagraph"/>
              <w:rPr>
                <w:sz w:val="24"/>
                <w:szCs w:val="24"/>
              </w:rPr>
            </w:pPr>
            <w:r w:rsidRPr="00032E93">
              <w:rPr>
                <w:sz w:val="24"/>
                <w:szCs w:val="24"/>
              </w:rPr>
              <w:t xml:space="preserve">        and ROWNUM = 1</w:t>
            </w:r>
          </w:p>
          <w:p w:rsidR="00032E93" w:rsidRPr="00032E93" w:rsidRDefault="00032E93" w:rsidP="00032E93">
            <w:pPr>
              <w:pStyle w:val="ListParagraph"/>
              <w:rPr>
                <w:sz w:val="24"/>
                <w:szCs w:val="24"/>
              </w:rPr>
            </w:pPr>
            <w:r w:rsidRPr="00032E93">
              <w:rPr>
                <w:sz w:val="24"/>
                <w:szCs w:val="24"/>
              </w:rPr>
              <w:t xml:space="preserve">        order by tranno DESC;*/</w:t>
            </w:r>
          </w:p>
          <w:p w:rsidR="00032E93" w:rsidRPr="00032E93" w:rsidRDefault="00032E93" w:rsidP="00032E93">
            <w:pPr>
              <w:pStyle w:val="ListParagraph"/>
              <w:rPr>
                <w:sz w:val="24"/>
                <w:szCs w:val="24"/>
              </w:rPr>
            </w:pPr>
            <w:r w:rsidRPr="00032E93">
              <w:rPr>
                <w:sz w:val="24"/>
                <w:szCs w:val="24"/>
              </w:rPr>
              <w:t xml:space="preserve">                    obj_getmpol := </w:t>
            </w:r>
            <w:r w:rsidRPr="00032E93">
              <w:rPr>
                <w:sz w:val="24"/>
                <w:szCs w:val="24"/>
              </w:rPr>
              <w:lastRenderedPageBreak/>
              <w:t>getmpol(trim(obj_mbrindp1.mpolnum));</w:t>
            </w:r>
          </w:p>
          <w:p w:rsidR="00032E93" w:rsidRPr="00032E93" w:rsidRDefault="00032E93" w:rsidP="00032E93">
            <w:pPr>
              <w:pStyle w:val="ListParagraph"/>
              <w:rPr>
                <w:sz w:val="24"/>
                <w:szCs w:val="24"/>
              </w:rPr>
            </w:pPr>
            <w:r w:rsidRPr="00032E93">
              <w:rPr>
                <w:sz w:val="24"/>
                <w:szCs w:val="24"/>
              </w:rPr>
              <w:t xml:space="preserve">                    v_zagptnum := obj_getmpol.zagptnum;</w:t>
            </w:r>
          </w:p>
          <w:p w:rsidR="00032E93" w:rsidRPr="00032E93" w:rsidRDefault="00032E93" w:rsidP="00032E93">
            <w:pPr>
              <w:pStyle w:val="ListParagraph"/>
              <w:rPr>
                <w:sz w:val="24"/>
                <w:szCs w:val="24"/>
              </w:rPr>
            </w:pPr>
            <w:r w:rsidRPr="00032E93">
              <w:rPr>
                <w:sz w:val="24"/>
                <w:szCs w:val="24"/>
              </w:rPr>
              <w:t xml:space="preserve">                    SELECT</w:t>
            </w:r>
          </w:p>
          <w:p w:rsidR="00032E93" w:rsidRPr="00032E93" w:rsidRDefault="00032E93" w:rsidP="00032E93">
            <w:pPr>
              <w:pStyle w:val="ListParagraph"/>
              <w:rPr>
                <w:sz w:val="24"/>
                <w:szCs w:val="24"/>
              </w:rPr>
            </w:pPr>
            <w:r w:rsidRPr="00032E93">
              <w:rPr>
                <w:sz w:val="24"/>
                <w:szCs w:val="24"/>
              </w:rPr>
              <w:t xml:space="preserve">                        admnoper01,</w:t>
            </w:r>
          </w:p>
          <w:p w:rsidR="00032E93" w:rsidRPr="00032E93" w:rsidRDefault="00032E93" w:rsidP="00032E93">
            <w:pPr>
              <w:pStyle w:val="ListParagraph"/>
              <w:rPr>
                <w:sz w:val="24"/>
                <w:szCs w:val="24"/>
              </w:rPr>
            </w:pPr>
            <w:r w:rsidRPr="00032E93">
              <w:rPr>
                <w:sz w:val="24"/>
                <w:szCs w:val="24"/>
              </w:rPr>
              <w:t xml:space="preserve">                        gagntsel01,</w:t>
            </w:r>
          </w:p>
          <w:p w:rsidR="00032E93" w:rsidRPr="00032E93" w:rsidRDefault="00032E93" w:rsidP="00032E93">
            <w:pPr>
              <w:pStyle w:val="ListParagraph"/>
              <w:rPr>
                <w:sz w:val="24"/>
                <w:szCs w:val="24"/>
              </w:rPr>
            </w:pPr>
            <w:r w:rsidRPr="00032E93">
              <w:rPr>
                <w:sz w:val="24"/>
                <w:szCs w:val="24"/>
              </w:rPr>
              <w:t xml:space="preserve">                        admnoper02,</w:t>
            </w:r>
          </w:p>
          <w:p w:rsidR="00032E93" w:rsidRPr="00032E93" w:rsidRDefault="00032E93" w:rsidP="00032E93">
            <w:pPr>
              <w:pStyle w:val="ListParagraph"/>
              <w:rPr>
                <w:sz w:val="24"/>
                <w:szCs w:val="24"/>
              </w:rPr>
            </w:pPr>
            <w:r w:rsidRPr="00032E93">
              <w:rPr>
                <w:sz w:val="24"/>
                <w:szCs w:val="24"/>
              </w:rPr>
              <w:t xml:space="preserve">                        gagntsel02,</w:t>
            </w:r>
          </w:p>
          <w:p w:rsidR="00032E93" w:rsidRPr="00032E93" w:rsidRDefault="00032E93" w:rsidP="00032E93">
            <w:pPr>
              <w:pStyle w:val="ListParagraph"/>
              <w:rPr>
                <w:sz w:val="24"/>
                <w:szCs w:val="24"/>
              </w:rPr>
            </w:pPr>
            <w:r w:rsidRPr="00032E93">
              <w:rPr>
                <w:sz w:val="24"/>
                <w:szCs w:val="24"/>
              </w:rPr>
              <w:t xml:space="preserve">                        admnoper03,</w:t>
            </w:r>
          </w:p>
          <w:p w:rsidR="00032E93" w:rsidRPr="00032E93" w:rsidRDefault="00032E93" w:rsidP="00032E93">
            <w:pPr>
              <w:pStyle w:val="ListParagraph"/>
              <w:rPr>
                <w:sz w:val="24"/>
                <w:szCs w:val="24"/>
              </w:rPr>
            </w:pPr>
            <w:r w:rsidRPr="00032E93">
              <w:rPr>
                <w:sz w:val="24"/>
                <w:szCs w:val="24"/>
              </w:rPr>
              <w:t xml:space="preserve">                        gagntsel03,</w:t>
            </w:r>
          </w:p>
          <w:p w:rsidR="00032E93" w:rsidRPr="00032E93" w:rsidRDefault="00032E93" w:rsidP="00032E93">
            <w:pPr>
              <w:pStyle w:val="ListParagraph"/>
              <w:rPr>
                <w:sz w:val="24"/>
                <w:szCs w:val="24"/>
              </w:rPr>
            </w:pPr>
            <w:r w:rsidRPr="00032E93">
              <w:rPr>
                <w:sz w:val="24"/>
                <w:szCs w:val="24"/>
              </w:rPr>
              <w:t xml:space="preserve">                        admnoper04,</w:t>
            </w:r>
          </w:p>
          <w:p w:rsidR="00032E93" w:rsidRPr="00032E93" w:rsidRDefault="00032E93" w:rsidP="00032E93">
            <w:pPr>
              <w:pStyle w:val="ListParagraph"/>
              <w:rPr>
                <w:sz w:val="24"/>
                <w:szCs w:val="24"/>
              </w:rPr>
            </w:pPr>
            <w:r w:rsidRPr="00032E93">
              <w:rPr>
                <w:sz w:val="24"/>
                <w:szCs w:val="24"/>
              </w:rPr>
              <w:t xml:space="preserve">                        gagntsel04,</w:t>
            </w:r>
          </w:p>
          <w:p w:rsidR="00032E93" w:rsidRPr="00032E93" w:rsidRDefault="00032E93" w:rsidP="00032E93">
            <w:pPr>
              <w:pStyle w:val="ListParagraph"/>
              <w:rPr>
                <w:sz w:val="24"/>
                <w:szCs w:val="24"/>
              </w:rPr>
            </w:pPr>
            <w:r w:rsidRPr="00032E93">
              <w:rPr>
                <w:sz w:val="24"/>
                <w:szCs w:val="24"/>
              </w:rPr>
              <w:t xml:space="preserve">                        admnoper05,</w:t>
            </w:r>
          </w:p>
          <w:p w:rsidR="00032E93" w:rsidRPr="00032E93" w:rsidRDefault="00032E93" w:rsidP="00032E93">
            <w:pPr>
              <w:pStyle w:val="ListParagraph"/>
              <w:rPr>
                <w:sz w:val="24"/>
                <w:szCs w:val="24"/>
              </w:rPr>
            </w:pPr>
            <w:r w:rsidRPr="00032E93">
              <w:rPr>
                <w:sz w:val="24"/>
                <w:szCs w:val="24"/>
              </w:rPr>
              <w:t xml:space="preserve">                        gagntsel05</w:t>
            </w:r>
          </w:p>
          <w:p w:rsidR="00032E93" w:rsidRPr="00032E93" w:rsidRDefault="00032E93" w:rsidP="00032E93">
            <w:pPr>
              <w:pStyle w:val="ListParagraph"/>
              <w:rPr>
                <w:sz w:val="24"/>
                <w:szCs w:val="24"/>
              </w:rPr>
            </w:pPr>
            <w:r w:rsidRPr="00032E93">
              <w:rPr>
                <w:sz w:val="24"/>
                <w:szCs w:val="24"/>
              </w:rPr>
              <w:t xml:space="preserve">                    INTO</w:t>
            </w:r>
          </w:p>
          <w:p w:rsidR="00032E93" w:rsidRPr="00032E93" w:rsidRDefault="00032E93" w:rsidP="00032E93">
            <w:pPr>
              <w:pStyle w:val="ListParagraph"/>
              <w:rPr>
                <w:sz w:val="24"/>
                <w:szCs w:val="24"/>
              </w:rPr>
            </w:pPr>
            <w:r w:rsidRPr="00032E93">
              <w:rPr>
                <w:sz w:val="24"/>
                <w:szCs w:val="24"/>
              </w:rPr>
              <w:t xml:space="preserve">                        v_admnoper01,</w:t>
            </w:r>
          </w:p>
          <w:p w:rsidR="00032E93" w:rsidRPr="00032E93" w:rsidRDefault="00032E93" w:rsidP="00032E93">
            <w:pPr>
              <w:pStyle w:val="ListParagraph"/>
              <w:rPr>
                <w:sz w:val="24"/>
                <w:szCs w:val="24"/>
              </w:rPr>
            </w:pPr>
            <w:r w:rsidRPr="00032E93">
              <w:rPr>
                <w:sz w:val="24"/>
                <w:szCs w:val="24"/>
              </w:rPr>
              <w:t xml:space="preserve">                        v_gagntsel01,</w:t>
            </w:r>
          </w:p>
          <w:p w:rsidR="00032E93" w:rsidRPr="00032E93" w:rsidRDefault="00032E93" w:rsidP="00032E93">
            <w:pPr>
              <w:pStyle w:val="ListParagraph"/>
              <w:rPr>
                <w:sz w:val="24"/>
                <w:szCs w:val="24"/>
              </w:rPr>
            </w:pPr>
            <w:r w:rsidRPr="00032E93">
              <w:rPr>
                <w:sz w:val="24"/>
                <w:szCs w:val="24"/>
              </w:rPr>
              <w:t xml:space="preserve">                        v_admnoper02,</w:t>
            </w:r>
          </w:p>
          <w:p w:rsidR="00032E93" w:rsidRPr="00032E93" w:rsidRDefault="00032E93" w:rsidP="00032E93">
            <w:pPr>
              <w:pStyle w:val="ListParagraph"/>
              <w:rPr>
                <w:sz w:val="24"/>
                <w:szCs w:val="24"/>
              </w:rPr>
            </w:pPr>
            <w:r w:rsidRPr="00032E93">
              <w:rPr>
                <w:sz w:val="24"/>
                <w:szCs w:val="24"/>
              </w:rPr>
              <w:t xml:space="preserve">                        v_gagntsel02,</w:t>
            </w:r>
          </w:p>
          <w:p w:rsidR="00032E93" w:rsidRPr="00032E93" w:rsidRDefault="00032E93" w:rsidP="00032E93">
            <w:pPr>
              <w:pStyle w:val="ListParagraph"/>
              <w:rPr>
                <w:sz w:val="24"/>
                <w:szCs w:val="24"/>
              </w:rPr>
            </w:pPr>
            <w:r w:rsidRPr="00032E93">
              <w:rPr>
                <w:sz w:val="24"/>
                <w:szCs w:val="24"/>
              </w:rPr>
              <w:t xml:space="preserve">                        v_admnoper03,</w:t>
            </w:r>
          </w:p>
          <w:p w:rsidR="00032E93" w:rsidRPr="00032E93" w:rsidRDefault="00032E93" w:rsidP="00032E93">
            <w:pPr>
              <w:pStyle w:val="ListParagraph"/>
              <w:rPr>
                <w:sz w:val="24"/>
                <w:szCs w:val="24"/>
              </w:rPr>
            </w:pPr>
            <w:r w:rsidRPr="00032E93">
              <w:rPr>
                <w:sz w:val="24"/>
                <w:szCs w:val="24"/>
              </w:rPr>
              <w:t xml:space="preserve">                        v_gagntsel03,</w:t>
            </w:r>
          </w:p>
          <w:p w:rsidR="00032E93" w:rsidRPr="00032E93" w:rsidRDefault="00032E93" w:rsidP="00032E93">
            <w:pPr>
              <w:pStyle w:val="ListParagraph"/>
              <w:rPr>
                <w:sz w:val="24"/>
                <w:szCs w:val="24"/>
              </w:rPr>
            </w:pPr>
            <w:r w:rsidRPr="00032E93">
              <w:rPr>
                <w:sz w:val="24"/>
                <w:szCs w:val="24"/>
              </w:rPr>
              <w:t xml:space="preserve">                        v_admnoper04,</w:t>
            </w:r>
          </w:p>
          <w:p w:rsidR="00032E93" w:rsidRPr="00032E93" w:rsidRDefault="00032E93" w:rsidP="00032E93">
            <w:pPr>
              <w:pStyle w:val="ListParagraph"/>
              <w:rPr>
                <w:sz w:val="24"/>
                <w:szCs w:val="24"/>
              </w:rPr>
            </w:pPr>
            <w:r w:rsidRPr="00032E93">
              <w:rPr>
                <w:sz w:val="24"/>
                <w:szCs w:val="24"/>
              </w:rPr>
              <w:t xml:space="preserve">                        v_gagntsel04,</w:t>
            </w:r>
          </w:p>
          <w:p w:rsidR="00032E93" w:rsidRPr="00032E93" w:rsidRDefault="00032E93" w:rsidP="00032E93">
            <w:pPr>
              <w:pStyle w:val="ListParagraph"/>
              <w:rPr>
                <w:sz w:val="24"/>
                <w:szCs w:val="24"/>
              </w:rPr>
            </w:pPr>
            <w:r w:rsidRPr="00032E93">
              <w:rPr>
                <w:sz w:val="24"/>
                <w:szCs w:val="24"/>
              </w:rPr>
              <w:t xml:space="preserve">                        v_admnoper05,</w:t>
            </w:r>
          </w:p>
          <w:p w:rsidR="00032E93" w:rsidRPr="00032E93" w:rsidRDefault="00032E93" w:rsidP="00032E93">
            <w:pPr>
              <w:pStyle w:val="ListParagraph"/>
              <w:rPr>
                <w:sz w:val="24"/>
                <w:szCs w:val="24"/>
              </w:rPr>
            </w:pPr>
            <w:r w:rsidRPr="00032E93">
              <w:rPr>
                <w:sz w:val="24"/>
                <w:szCs w:val="24"/>
              </w:rPr>
              <w:t xml:space="preserve">                        v_gagntsel05</w:t>
            </w:r>
          </w:p>
          <w:p w:rsidR="00032E93" w:rsidRPr="00032E93" w:rsidRDefault="00032E93" w:rsidP="00032E93">
            <w:pPr>
              <w:pStyle w:val="ListParagraph"/>
              <w:rPr>
                <w:sz w:val="24"/>
                <w:szCs w:val="24"/>
              </w:rPr>
            </w:pPr>
            <w:r w:rsidRPr="00032E93">
              <w:rPr>
                <w:sz w:val="24"/>
                <w:szCs w:val="24"/>
              </w:rPr>
              <w:t xml:space="preserve">                    FROM</w:t>
            </w:r>
          </w:p>
          <w:p w:rsidR="00032E93" w:rsidRPr="00032E93" w:rsidRDefault="00032E93" w:rsidP="00032E93">
            <w:pPr>
              <w:pStyle w:val="ListParagraph"/>
              <w:rPr>
                <w:sz w:val="24"/>
                <w:szCs w:val="24"/>
              </w:rPr>
            </w:pPr>
            <w:r w:rsidRPr="00032E93">
              <w:rPr>
                <w:sz w:val="24"/>
                <w:szCs w:val="24"/>
              </w:rPr>
              <w:t xml:space="preserve">                        zagppf</w:t>
            </w:r>
          </w:p>
          <w:p w:rsidR="00032E93" w:rsidRPr="00032E93" w:rsidRDefault="00032E93" w:rsidP="00032E93">
            <w:pPr>
              <w:pStyle w:val="ListParagraph"/>
              <w:rPr>
                <w:sz w:val="24"/>
                <w:szCs w:val="24"/>
              </w:rPr>
            </w:pPr>
            <w:r w:rsidRPr="00032E93">
              <w:rPr>
                <w:sz w:val="24"/>
                <w:szCs w:val="24"/>
              </w:rPr>
              <w:t xml:space="preserve">                    WHERE</w:t>
            </w:r>
          </w:p>
          <w:p w:rsidR="00032E93" w:rsidRPr="00032E93" w:rsidRDefault="00032E93" w:rsidP="00032E93">
            <w:pPr>
              <w:pStyle w:val="ListParagraph"/>
              <w:rPr>
                <w:sz w:val="24"/>
                <w:szCs w:val="24"/>
              </w:rPr>
            </w:pPr>
            <w:r w:rsidRPr="00032E93">
              <w:rPr>
                <w:sz w:val="24"/>
                <w:szCs w:val="24"/>
              </w:rPr>
              <w:t xml:space="preserve">                        TRIM(zagptnum) = v_zagptnum</w:t>
            </w:r>
          </w:p>
          <w:p w:rsidR="00032E93" w:rsidRPr="00032E93" w:rsidRDefault="00032E93" w:rsidP="00032E93">
            <w:pPr>
              <w:pStyle w:val="ListParagraph"/>
              <w:rPr>
                <w:sz w:val="24"/>
                <w:szCs w:val="24"/>
              </w:rPr>
            </w:pPr>
            <w:r w:rsidRPr="00032E93">
              <w:rPr>
                <w:sz w:val="24"/>
                <w:szCs w:val="24"/>
              </w:rPr>
              <w:t xml:space="preserve">                        AND TRIM(zagptpfx) = 'AP'</w:t>
            </w:r>
          </w:p>
          <w:p w:rsidR="00032E93" w:rsidRPr="00032E93" w:rsidRDefault="00032E93" w:rsidP="00032E93">
            <w:pPr>
              <w:pStyle w:val="ListParagraph"/>
              <w:rPr>
                <w:sz w:val="24"/>
                <w:szCs w:val="24"/>
              </w:rPr>
            </w:pPr>
            <w:r w:rsidRPr="00032E93">
              <w:rPr>
                <w:sz w:val="24"/>
                <w:szCs w:val="24"/>
              </w:rPr>
              <w:t xml:space="preserve">                        AND TRIM(zagptcoy) = i_company;</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trim(v_admnoper01) = 'Y' THEN</w:t>
            </w:r>
          </w:p>
          <w:p w:rsidR="00032E93" w:rsidRPr="00032E93" w:rsidRDefault="00032E93" w:rsidP="00032E93">
            <w:pPr>
              <w:pStyle w:val="ListParagraph"/>
              <w:rPr>
                <w:sz w:val="24"/>
                <w:szCs w:val="24"/>
              </w:rPr>
            </w:pPr>
            <w:r w:rsidRPr="00032E93">
              <w:rPr>
                <w:sz w:val="24"/>
                <w:szCs w:val="24"/>
              </w:rPr>
              <w:t xml:space="preserve">                        obj_gchipf.agntnum := v_gagntsel01;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IF trim(v_admnoper02) = 'Y' THEN</w:t>
            </w:r>
          </w:p>
          <w:p w:rsidR="00032E93" w:rsidRPr="00032E93" w:rsidRDefault="00032E93" w:rsidP="00032E93">
            <w:pPr>
              <w:pStyle w:val="ListParagraph"/>
              <w:rPr>
                <w:sz w:val="24"/>
                <w:szCs w:val="24"/>
              </w:rPr>
            </w:pPr>
            <w:r w:rsidRPr="00032E93">
              <w:rPr>
                <w:sz w:val="24"/>
                <w:szCs w:val="24"/>
              </w:rPr>
              <w:t xml:space="preserve">                        obj_gchipf.agntnum := v_gagntsel02;</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IF trim(v_admnoper03) = 'Y' THEN</w:t>
            </w:r>
          </w:p>
          <w:p w:rsidR="00032E93" w:rsidRPr="00032E93" w:rsidRDefault="00032E93" w:rsidP="00032E93">
            <w:pPr>
              <w:pStyle w:val="ListParagraph"/>
              <w:rPr>
                <w:sz w:val="24"/>
                <w:szCs w:val="24"/>
              </w:rPr>
            </w:pPr>
            <w:r w:rsidRPr="00032E93">
              <w:rPr>
                <w:sz w:val="24"/>
                <w:szCs w:val="24"/>
              </w:rPr>
              <w:t xml:space="preserve">                        obj_gchipf.agntnum := v_gagntsel03;</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IF trim(v_admnoper04) = 'Y' THEN</w:t>
            </w:r>
          </w:p>
          <w:p w:rsidR="00032E93" w:rsidRPr="00032E93" w:rsidRDefault="00032E93" w:rsidP="00032E93">
            <w:pPr>
              <w:pStyle w:val="ListParagraph"/>
              <w:rPr>
                <w:sz w:val="24"/>
                <w:szCs w:val="24"/>
              </w:rPr>
            </w:pPr>
            <w:r w:rsidRPr="00032E93">
              <w:rPr>
                <w:sz w:val="24"/>
                <w:szCs w:val="24"/>
              </w:rPr>
              <w:t xml:space="preserve">                        obj_gchipf.agntnum := v_gagntsel04;</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IF trim(v_admnoper05) = 'Y' THEN</w:t>
            </w:r>
          </w:p>
          <w:p w:rsidR="00032E93" w:rsidRPr="00032E93" w:rsidRDefault="00032E93" w:rsidP="00032E93">
            <w:pPr>
              <w:pStyle w:val="ListParagraph"/>
              <w:rPr>
                <w:sz w:val="24"/>
                <w:szCs w:val="24"/>
              </w:rPr>
            </w:pPr>
            <w:r w:rsidRPr="00032E93">
              <w:rPr>
                <w:sz w:val="24"/>
                <w:szCs w:val="24"/>
              </w:rPr>
              <w:lastRenderedPageBreak/>
              <w:t xml:space="preserve">                        obj_gchipf.agntnum := v_gagntsel05;</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t xml:space="preserve">        /*  select zagptid, zpolcls</w:t>
            </w:r>
          </w:p>
          <w:p w:rsidR="00032E93" w:rsidRPr="00032E93" w:rsidRDefault="00032E93" w:rsidP="00032E93">
            <w:pPr>
              <w:pStyle w:val="ListParagraph"/>
              <w:rPr>
                <w:sz w:val="24"/>
                <w:szCs w:val="24"/>
              </w:rPr>
            </w:pPr>
            <w:r w:rsidRPr="00032E93">
              <w:rPr>
                <w:sz w:val="24"/>
                <w:szCs w:val="24"/>
              </w:rPr>
              <w:t xml:space="preserve">        into v_zagptid, v_zpolcls</w:t>
            </w:r>
          </w:p>
          <w:p w:rsidR="00032E93" w:rsidRPr="00032E93" w:rsidRDefault="00032E93" w:rsidP="00032E93">
            <w:pPr>
              <w:pStyle w:val="ListParagraph"/>
              <w:rPr>
                <w:sz w:val="24"/>
                <w:szCs w:val="24"/>
              </w:rPr>
            </w:pPr>
            <w:r w:rsidRPr="00032E93">
              <w:rPr>
                <w:sz w:val="24"/>
                <w:szCs w:val="24"/>
              </w:rPr>
              <w:t xml:space="preserve">        from Zcpnpf</w:t>
            </w:r>
          </w:p>
          <w:p w:rsidR="00032E93" w:rsidRPr="00032E93" w:rsidRDefault="00032E93" w:rsidP="00032E93">
            <w:pPr>
              <w:pStyle w:val="ListParagraph"/>
              <w:rPr>
                <w:sz w:val="24"/>
                <w:szCs w:val="24"/>
              </w:rPr>
            </w:pPr>
            <w:r w:rsidRPr="00032E93">
              <w:rPr>
                <w:sz w:val="24"/>
                <w:szCs w:val="24"/>
              </w:rPr>
              <w:t xml:space="preserve">        where TRIM(ZCMPCODE) = TRIM(obj_mbrindp1.zcmpcode);*/</w:t>
            </w:r>
          </w:p>
          <w:p w:rsidR="00032E93" w:rsidRPr="00032E93" w:rsidRDefault="00032E93" w:rsidP="00032E93">
            <w:pPr>
              <w:pStyle w:val="ListParagraph"/>
              <w:rPr>
                <w:sz w:val="24"/>
                <w:szCs w:val="24"/>
              </w:rPr>
            </w:pPr>
            <w:r w:rsidRPr="00032E93">
              <w:rPr>
                <w:sz w:val="24"/>
                <w:szCs w:val="24"/>
              </w:rPr>
              <w:t xml:space="preserve">                    SELECT</w:t>
            </w:r>
          </w:p>
          <w:p w:rsidR="00032E93" w:rsidRPr="00032E93" w:rsidRDefault="00032E93" w:rsidP="00032E93">
            <w:pPr>
              <w:pStyle w:val="ListParagraph"/>
              <w:rPr>
                <w:sz w:val="24"/>
                <w:szCs w:val="24"/>
              </w:rPr>
            </w:pPr>
            <w:r w:rsidRPr="00032E93">
              <w:rPr>
                <w:sz w:val="24"/>
                <w:szCs w:val="24"/>
              </w:rPr>
              <w:t xml:space="preserve">                        admnoper01,</w:t>
            </w:r>
          </w:p>
          <w:p w:rsidR="00032E93" w:rsidRPr="00032E93" w:rsidRDefault="00032E93" w:rsidP="00032E93">
            <w:pPr>
              <w:pStyle w:val="ListParagraph"/>
              <w:rPr>
                <w:sz w:val="24"/>
                <w:szCs w:val="24"/>
              </w:rPr>
            </w:pPr>
            <w:r w:rsidRPr="00032E93">
              <w:rPr>
                <w:sz w:val="24"/>
                <w:szCs w:val="24"/>
              </w:rPr>
              <w:t xml:space="preserve">                        gagntsel01,</w:t>
            </w:r>
          </w:p>
          <w:p w:rsidR="00032E93" w:rsidRPr="00032E93" w:rsidRDefault="00032E93" w:rsidP="00032E93">
            <w:pPr>
              <w:pStyle w:val="ListParagraph"/>
              <w:rPr>
                <w:sz w:val="24"/>
                <w:szCs w:val="24"/>
              </w:rPr>
            </w:pPr>
            <w:r w:rsidRPr="00032E93">
              <w:rPr>
                <w:sz w:val="24"/>
                <w:szCs w:val="24"/>
              </w:rPr>
              <w:t xml:space="preserve">                        admnoper02,</w:t>
            </w:r>
          </w:p>
          <w:p w:rsidR="00032E93" w:rsidRPr="00032E93" w:rsidRDefault="00032E93" w:rsidP="00032E93">
            <w:pPr>
              <w:pStyle w:val="ListParagraph"/>
              <w:rPr>
                <w:sz w:val="24"/>
                <w:szCs w:val="24"/>
              </w:rPr>
            </w:pPr>
            <w:r w:rsidRPr="00032E93">
              <w:rPr>
                <w:sz w:val="24"/>
                <w:szCs w:val="24"/>
              </w:rPr>
              <w:t xml:space="preserve">                        gagntsel02,</w:t>
            </w:r>
          </w:p>
          <w:p w:rsidR="00032E93" w:rsidRPr="00032E93" w:rsidRDefault="00032E93" w:rsidP="00032E93">
            <w:pPr>
              <w:pStyle w:val="ListParagraph"/>
              <w:rPr>
                <w:sz w:val="24"/>
                <w:szCs w:val="24"/>
              </w:rPr>
            </w:pPr>
            <w:r w:rsidRPr="00032E93">
              <w:rPr>
                <w:sz w:val="24"/>
                <w:szCs w:val="24"/>
              </w:rPr>
              <w:t xml:space="preserve">                        admnoper03,</w:t>
            </w:r>
          </w:p>
          <w:p w:rsidR="00032E93" w:rsidRPr="00032E93" w:rsidRDefault="00032E93" w:rsidP="00032E93">
            <w:pPr>
              <w:pStyle w:val="ListParagraph"/>
              <w:rPr>
                <w:sz w:val="24"/>
                <w:szCs w:val="24"/>
              </w:rPr>
            </w:pPr>
            <w:r w:rsidRPr="00032E93">
              <w:rPr>
                <w:sz w:val="24"/>
                <w:szCs w:val="24"/>
              </w:rPr>
              <w:t xml:space="preserve">                        gagntsel03,</w:t>
            </w:r>
          </w:p>
          <w:p w:rsidR="00032E93" w:rsidRPr="00032E93" w:rsidRDefault="00032E93" w:rsidP="00032E93">
            <w:pPr>
              <w:pStyle w:val="ListParagraph"/>
              <w:rPr>
                <w:sz w:val="24"/>
                <w:szCs w:val="24"/>
              </w:rPr>
            </w:pPr>
            <w:r w:rsidRPr="00032E93">
              <w:rPr>
                <w:sz w:val="24"/>
                <w:szCs w:val="24"/>
              </w:rPr>
              <w:t xml:space="preserve">                        admnoper04,</w:t>
            </w:r>
          </w:p>
          <w:p w:rsidR="00032E93" w:rsidRPr="00032E93" w:rsidRDefault="00032E93" w:rsidP="00032E93">
            <w:pPr>
              <w:pStyle w:val="ListParagraph"/>
              <w:rPr>
                <w:sz w:val="24"/>
                <w:szCs w:val="24"/>
              </w:rPr>
            </w:pPr>
            <w:r w:rsidRPr="00032E93">
              <w:rPr>
                <w:sz w:val="24"/>
                <w:szCs w:val="24"/>
              </w:rPr>
              <w:t xml:space="preserve">                        gagntsel04,</w:t>
            </w:r>
          </w:p>
          <w:p w:rsidR="00032E93" w:rsidRPr="00032E93" w:rsidRDefault="00032E93" w:rsidP="00032E93">
            <w:pPr>
              <w:pStyle w:val="ListParagraph"/>
              <w:rPr>
                <w:sz w:val="24"/>
                <w:szCs w:val="24"/>
              </w:rPr>
            </w:pPr>
            <w:r w:rsidRPr="00032E93">
              <w:rPr>
                <w:sz w:val="24"/>
                <w:szCs w:val="24"/>
              </w:rPr>
              <w:t xml:space="preserve">                        admnoper05,</w:t>
            </w:r>
          </w:p>
          <w:p w:rsidR="00032E93" w:rsidRPr="00032E93" w:rsidRDefault="00032E93" w:rsidP="00032E93">
            <w:pPr>
              <w:pStyle w:val="ListParagraph"/>
              <w:rPr>
                <w:sz w:val="24"/>
                <w:szCs w:val="24"/>
              </w:rPr>
            </w:pPr>
            <w:r w:rsidRPr="00032E93">
              <w:rPr>
                <w:sz w:val="24"/>
                <w:szCs w:val="24"/>
              </w:rPr>
              <w:t xml:space="preserve">                        gagntsel05</w:t>
            </w:r>
          </w:p>
          <w:p w:rsidR="00032E93" w:rsidRPr="00032E93" w:rsidRDefault="00032E93" w:rsidP="00032E93">
            <w:pPr>
              <w:pStyle w:val="ListParagraph"/>
              <w:rPr>
                <w:sz w:val="24"/>
                <w:szCs w:val="24"/>
              </w:rPr>
            </w:pPr>
            <w:r w:rsidRPr="00032E93">
              <w:rPr>
                <w:sz w:val="24"/>
                <w:szCs w:val="24"/>
              </w:rPr>
              <w:t xml:space="preserve">                    INTO</w:t>
            </w:r>
          </w:p>
          <w:p w:rsidR="00032E93" w:rsidRPr="00032E93" w:rsidRDefault="00032E93" w:rsidP="00032E93">
            <w:pPr>
              <w:pStyle w:val="ListParagraph"/>
              <w:rPr>
                <w:sz w:val="24"/>
                <w:szCs w:val="24"/>
              </w:rPr>
            </w:pPr>
            <w:r w:rsidRPr="00032E93">
              <w:rPr>
                <w:sz w:val="24"/>
                <w:szCs w:val="24"/>
              </w:rPr>
              <w:t xml:space="preserve">                        v_admnoper01,</w:t>
            </w:r>
          </w:p>
          <w:p w:rsidR="00032E93" w:rsidRPr="00032E93" w:rsidRDefault="00032E93" w:rsidP="00032E93">
            <w:pPr>
              <w:pStyle w:val="ListParagraph"/>
              <w:rPr>
                <w:sz w:val="24"/>
                <w:szCs w:val="24"/>
              </w:rPr>
            </w:pPr>
            <w:r w:rsidRPr="00032E93">
              <w:rPr>
                <w:sz w:val="24"/>
                <w:szCs w:val="24"/>
              </w:rPr>
              <w:t xml:space="preserve">                        v_gagntsel01,</w:t>
            </w:r>
          </w:p>
          <w:p w:rsidR="00032E93" w:rsidRPr="00032E93" w:rsidRDefault="00032E93" w:rsidP="00032E93">
            <w:pPr>
              <w:pStyle w:val="ListParagraph"/>
              <w:rPr>
                <w:sz w:val="24"/>
                <w:szCs w:val="24"/>
              </w:rPr>
            </w:pPr>
            <w:r w:rsidRPr="00032E93">
              <w:rPr>
                <w:sz w:val="24"/>
                <w:szCs w:val="24"/>
              </w:rPr>
              <w:t xml:space="preserve">                        v_admnoper02,</w:t>
            </w:r>
          </w:p>
          <w:p w:rsidR="00032E93" w:rsidRPr="00032E93" w:rsidRDefault="00032E93" w:rsidP="00032E93">
            <w:pPr>
              <w:pStyle w:val="ListParagraph"/>
              <w:rPr>
                <w:sz w:val="24"/>
                <w:szCs w:val="24"/>
              </w:rPr>
            </w:pPr>
            <w:r w:rsidRPr="00032E93">
              <w:rPr>
                <w:sz w:val="24"/>
                <w:szCs w:val="24"/>
              </w:rPr>
              <w:t xml:space="preserve">                        v_gagntsel02,</w:t>
            </w:r>
          </w:p>
          <w:p w:rsidR="00032E93" w:rsidRPr="00032E93" w:rsidRDefault="00032E93" w:rsidP="00032E93">
            <w:pPr>
              <w:pStyle w:val="ListParagraph"/>
              <w:rPr>
                <w:sz w:val="24"/>
                <w:szCs w:val="24"/>
              </w:rPr>
            </w:pPr>
            <w:r w:rsidRPr="00032E93">
              <w:rPr>
                <w:sz w:val="24"/>
                <w:szCs w:val="24"/>
              </w:rPr>
              <w:t xml:space="preserve">                        v_admnoper03,</w:t>
            </w:r>
          </w:p>
          <w:p w:rsidR="00032E93" w:rsidRPr="00032E93" w:rsidRDefault="00032E93" w:rsidP="00032E93">
            <w:pPr>
              <w:pStyle w:val="ListParagraph"/>
              <w:rPr>
                <w:sz w:val="24"/>
                <w:szCs w:val="24"/>
              </w:rPr>
            </w:pPr>
            <w:r w:rsidRPr="00032E93">
              <w:rPr>
                <w:sz w:val="24"/>
                <w:szCs w:val="24"/>
              </w:rPr>
              <w:t xml:space="preserve">                        v_gagntsel03,</w:t>
            </w:r>
          </w:p>
          <w:p w:rsidR="00032E93" w:rsidRPr="00032E93" w:rsidRDefault="00032E93" w:rsidP="00032E93">
            <w:pPr>
              <w:pStyle w:val="ListParagraph"/>
              <w:rPr>
                <w:sz w:val="24"/>
                <w:szCs w:val="24"/>
              </w:rPr>
            </w:pPr>
            <w:r w:rsidRPr="00032E93">
              <w:rPr>
                <w:sz w:val="24"/>
                <w:szCs w:val="24"/>
              </w:rPr>
              <w:t xml:space="preserve">                        v_admnoper04,</w:t>
            </w:r>
          </w:p>
          <w:p w:rsidR="00032E93" w:rsidRPr="00032E93" w:rsidRDefault="00032E93" w:rsidP="00032E93">
            <w:pPr>
              <w:pStyle w:val="ListParagraph"/>
              <w:rPr>
                <w:sz w:val="24"/>
                <w:szCs w:val="24"/>
              </w:rPr>
            </w:pPr>
            <w:r w:rsidRPr="00032E93">
              <w:rPr>
                <w:sz w:val="24"/>
                <w:szCs w:val="24"/>
              </w:rPr>
              <w:t xml:space="preserve">                        v_gagntsel04,</w:t>
            </w:r>
          </w:p>
          <w:p w:rsidR="00032E93" w:rsidRPr="00032E93" w:rsidRDefault="00032E93" w:rsidP="00032E93">
            <w:pPr>
              <w:pStyle w:val="ListParagraph"/>
              <w:rPr>
                <w:sz w:val="24"/>
                <w:szCs w:val="24"/>
              </w:rPr>
            </w:pPr>
            <w:r w:rsidRPr="00032E93">
              <w:rPr>
                <w:sz w:val="24"/>
                <w:szCs w:val="24"/>
              </w:rPr>
              <w:t xml:space="preserve">                        v_admnoper05,</w:t>
            </w:r>
          </w:p>
          <w:p w:rsidR="00032E93" w:rsidRPr="00032E93" w:rsidRDefault="00032E93" w:rsidP="00032E93">
            <w:pPr>
              <w:pStyle w:val="ListParagraph"/>
              <w:rPr>
                <w:sz w:val="24"/>
                <w:szCs w:val="24"/>
              </w:rPr>
            </w:pPr>
            <w:r w:rsidRPr="00032E93">
              <w:rPr>
                <w:sz w:val="24"/>
                <w:szCs w:val="24"/>
              </w:rPr>
              <w:t xml:space="preserve">                        v_gagntsel05</w:t>
            </w:r>
          </w:p>
          <w:p w:rsidR="00032E93" w:rsidRPr="00032E93" w:rsidRDefault="00032E93" w:rsidP="00032E93">
            <w:pPr>
              <w:pStyle w:val="ListParagraph"/>
              <w:rPr>
                <w:sz w:val="24"/>
                <w:szCs w:val="24"/>
              </w:rPr>
            </w:pPr>
            <w:r w:rsidRPr="00032E93">
              <w:rPr>
                <w:sz w:val="24"/>
                <w:szCs w:val="24"/>
              </w:rPr>
              <w:t xml:space="preserve">                    FROM</w:t>
            </w:r>
          </w:p>
          <w:p w:rsidR="00032E93" w:rsidRPr="00032E93" w:rsidRDefault="00032E93" w:rsidP="00032E93">
            <w:pPr>
              <w:pStyle w:val="ListParagraph"/>
              <w:rPr>
                <w:sz w:val="24"/>
                <w:szCs w:val="24"/>
              </w:rPr>
            </w:pPr>
            <w:r w:rsidRPr="00032E93">
              <w:rPr>
                <w:sz w:val="24"/>
                <w:szCs w:val="24"/>
              </w:rPr>
              <w:t xml:space="preserve">                        zagppf</w:t>
            </w:r>
          </w:p>
          <w:p w:rsidR="00032E93" w:rsidRPr="00032E93" w:rsidRDefault="00032E93" w:rsidP="00032E93">
            <w:pPr>
              <w:pStyle w:val="ListParagraph"/>
              <w:rPr>
                <w:sz w:val="24"/>
                <w:szCs w:val="24"/>
              </w:rPr>
            </w:pPr>
            <w:r w:rsidRPr="00032E93">
              <w:rPr>
                <w:sz w:val="24"/>
                <w:szCs w:val="24"/>
              </w:rPr>
              <w:t xml:space="preserve">                    WHERE</w:t>
            </w:r>
          </w:p>
          <w:p w:rsidR="00032E93" w:rsidRPr="00032E93" w:rsidRDefault="00032E93" w:rsidP="00032E93">
            <w:pPr>
              <w:pStyle w:val="ListParagraph"/>
              <w:rPr>
                <w:sz w:val="24"/>
                <w:szCs w:val="24"/>
              </w:rPr>
            </w:pPr>
            <w:r w:rsidRPr="00032E93">
              <w:rPr>
                <w:sz w:val="24"/>
                <w:szCs w:val="24"/>
              </w:rPr>
              <w:t xml:space="preserve">                        TRIM(zagptnum) = v_zagptid</w:t>
            </w:r>
          </w:p>
          <w:p w:rsidR="00032E93" w:rsidRPr="00032E93" w:rsidRDefault="00032E93" w:rsidP="00032E93">
            <w:pPr>
              <w:pStyle w:val="ListParagraph"/>
              <w:rPr>
                <w:sz w:val="24"/>
                <w:szCs w:val="24"/>
              </w:rPr>
            </w:pPr>
            <w:r w:rsidRPr="00032E93">
              <w:rPr>
                <w:sz w:val="24"/>
                <w:szCs w:val="24"/>
              </w:rPr>
              <w:t xml:space="preserve">                        AND TRIM(zagptpfx) = 'AP'</w:t>
            </w:r>
          </w:p>
          <w:p w:rsidR="00032E93" w:rsidRPr="00032E93" w:rsidRDefault="00032E93" w:rsidP="00032E93">
            <w:pPr>
              <w:pStyle w:val="ListParagraph"/>
              <w:rPr>
                <w:sz w:val="24"/>
                <w:szCs w:val="24"/>
              </w:rPr>
            </w:pPr>
            <w:r w:rsidRPr="00032E93">
              <w:rPr>
                <w:sz w:val="24"/>
                <w:szCs w:val="24"/>
              </w:rPr>
              <w:t xml:space="preserve">                        AND TRIM(zagptcoy) = i_company;</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trim(v_admnoper01) = 'Y' THEN</w:t>
            </w:r>
          </w:p>
          <w:p w:rsidR="00032E93" w:rsidRPr="00032E93" w:rsidRDefault="00032E93" w:rsidP="00032E93">
            <w:pPr>
              <w:pStyle w:val="ListParagraph"/>
              <w:rPr>
                <w:sz w:val="24"/>
                <w:szCs w:val="24"/>
              </w:rPr>
            </w:pPr>
            <w:r w:rsidRPr="00032E93">
              <w:rPr>
                <w:sz w:val="24"/>
                <w:szCs w:val="24"/>
              </w:rPr>
              <w:t xml:space="preserve">                        obj_gchipf.agntnum := v_gagntsel01;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IF trim(v_admnoper02) = 'Y' THEN</w:t>
            </w:r>
          </w:p>
          <w:p w:rsidR="00032E93" w:rsidRPr="00032E93" w:rsidRDefault="00032E93" w:rsidP="00032E93">
            <w:pPr>
              <w:pStyle w:val="ListParagraph"/>
              <w:rPr>
                <w:sz w:val="24"/>
                <w:szCs w:val="24"/>
              </w:rPr>
            </w:pPr>
            <w:r w:rsidRPr="00032E93">
              <w:rPr>
                <w:sz w:val="24"/>
                <w:szCs w:val="24"/>
              </w:rPr>
              <w:t xml:space="preserve">                        obj_gchipf.agntnum := v_gagntsel02;</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IF trim(v_admnoper03) = 'Y' THEN</w:t>
            </w:r>
          </w:p>
          <w:p w:rsidR="00032E93" w:rsidRPr="00032E93" w:rsidRDefault="00032E93" w:rsidP="00032E93">
            <w:pPr>
              <w:pStyle w:val="ListParagraph"/>
              <w:rPr>
                <w:sz w:val="24"/>
                <w:szCs w:val="24"/>
              </w:rPr>
            </w:pPr>
            <w:r w:rsidRPr="00032E93">
              <w:rPr>
                <w:sz w:val="24"/>
                <w:szCs w:val="24"/>
              </w:rPr>
              <w:t xml:space="preserve">                        obj_gchipf.agntnum := v_gagntsel03;</w:t>
            </w:r>
          </w:p>
          <w:p w:rsidR="00032E93" w:rsidRPr="00032E93" w:rsidRDefault="00032E93" w:rsidP="00032E93">
            <w:pPr>
              <w:pStyle w:val="ListParagraph"/>
              <w:rPr>
                <w:sz w:val="24"/>
                <w:szCs w:val="24"/>
              </w:rPr>
            </w:pPr>
            <w:r w:rsidRPr="00032E93">
              <w:rPr>
                <w:sz w:val="24"/>
                <w:szCs w:val="24"/>
              </w:rPr>
              <w:lastRenderedPageBreak/>
              <w:t xml:space="preserve">                    END IF;</w:t>
            </w:r>
          </w:p>
          <w:p w:rsidR="00032E93" w:rsidRPr="00032E93" w:rsidRDefault="00032E93" w:rsidP="00032E93">
            <w:pPr>
              <w:pStyle w:val="ListParagraph"/>
              <w:rPr>
                <w:sz w:val="24"/>
                <w:szCs w:val="24"/>
              </w:rPr>
            </w:pPr>
            <w:r w:rsidRPr="00032E93">
              <w:rPr>
                <w:sz w:val="24"/>
                <w:szCs w:val="24"/>
              </w:rPr>
              <w:t xml:space="preserve">                    IF trim(v_admnoper04) = 'Y' THEN</w:t>
            </w:r>
          </w:p>
          <w:p w:rsidR="00032E93" w:rsidRPr="00032E93" w:rsidRDefault="00032E93" w:rsidP="00032E93">
            <w:pPr>
              <w:pStyle w:val="ListParagraph"/>
              <w:rPr>
                <w:sz w:val="24"/>
                <w:szCs w:val="24"/>
              </w:rPr>
            </w:pPr>
            <w:r w:rsidRPr="00032E93">
              <w:rPr>
                <w:sz w:val="24"/>
                <w:szCs w:val="24"/>
              </w:rPr>
              <w:t xml:space="preserve">                        obj_gchipf.agntnum := v_gagntsel04;</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IF trim(v_admnoper05) = 'Y' THEN</w:t>
            </w:r>
          </w:p>
          <w:p w:rsidR="00032E93" w:rsidRPr="00032E93" w:rsidRDefault="00032E93" w:rsidP="00032E93">
            <w:pPr>
              <w:pStyle w:val="ListParagraph"/>
              <w:rPr>
                <w:sz w:val="24"/>
                <w:szCs w:val="24"/>
              </w:rPr>
            </w:pPr>
            <w:r w:rsidRPr="00032E93">
              <w:rPr>
                <w:sz w:val="24"/>
                <w:szCs w:val="24"/>
              </w:rPr>
              <w:t xml:space="preserve">                        obj_gchipf.agntnum := v_gagntsel05;</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obj_gchipf.zagptnum := v_zagptid;</w:t>
            </w:r>
          </w:p>
          <w:p w:rsidR="00032E93" w:rsidRPr="00032E93" w:rsidRDefault="00032E93" w:rsidP="00032E93">
            <w:pPr>
              <w:pStyle w:val="ListParagraph"/>
              <w:rPr>
                <w:sz w:val="24"/>
                <w:szCs w:val="24"/>
              </w:rPr>
            </w:pPr>
            <w:r w:rsidRPr="00032E93">
              <w:rPr>
                <w:sz w:val="24"/>
                <w:szCs w:val="24"/>
              </w:rPr>
              <w:t xml:space="preserve">                obj_gchipf.cntbranch := i_branch;</w:t>
            </w:r>
          </w:p>
          <w:p w:rsidR="00032E93" w:rsidRPr="00032E93" w:rsidRDefault="00032E93" w:rsidP="00032E93">
            <w:pPr>
              <w:pStyle w:val="ListParagraph"/>
              <w:rPr>
                <w:sz w:val="24"/>
                <w:szCs w:val="24"/>
              </w:rPr>
            </w:pPr>
            <w:r w:rsidRPr="00032E93">
              <w:rPr>
                <w:sz w:val="24"/>
                <w:szCs w:val="24"/>
              </w:rPr>
              <w:t xml:space="preserve">      -- obj_gchipf.STCA      := C_SPACE;</w:t>
            </w:r>
          </w:p>
          <w:p w:rsidR="00032E93" w:rsidRPr="00032E93" w:rsidRDefault="00032E93" w:rsidP="00032E93">
            <w:pPr>
              <w:pStyle w:val="ListParagraph"/>
              <w:rPr>
                <w:sz w:val="24"/>
                <w:szCs w:val="24"/>
              </w:rPr>
            </w:pPr>
            <w:r w:rsidRPr="00032E93">
              <w:rPr>
                <w:sz w:val="24"/>
                <w:szCs w:val="24"/>
              </w:rPr>
              <w:t xml:space="preserve">                obj_gchipf.stca := 'LF'; --MB7</w:t>
            </w:r>
          </w:p>
          <w:p w:rsidR="00032E93" w:rsidRPr="00032E93" w:rsidRDefault="00032E93" w:rsidP="00032E93">
            <w:pPr>
              <w:pStyle w:val="ListParagraph"/>
              <w:rPr>
                <w:sz w:val="24"/>
                <w:szCs w:val="24"/>
              </w:rPr>
            </w:pPr>
            <w:r w:rsidRPr="00032E93">
              <w:rPr>
                <w:sz w:val="24"/>
                <w:szCs w:val="24"/>
              </w:rPr>
              <w:t xml:space="preserve">                obj_gchipf.stcb := c_space;</w:t>
            </w:r>
          </w:p>
          <w:p w:rsidR="00032E93" w:rsidRPr="00032E93" w:rsidRDefault="00032E93" w:rsidP="00032E93">
            <w:pPr>
              <w:pStyle w:val="ListParagraph"/>
              <w:rPr>
                <w:sz w:val="24"/>
                <w:szCs w:val="24"/>
              </w:rPr>
            </w:pPr>
            <w:r w:rsidRPr="00032E93">
              <w:rPr>
                <w:sz w:val="24"/>
                <w:szCs w:val="24"/>
              </w:rPr>
              <w:t xml:space="preserve">                obj_gchipf.stcc := c_space;</w:t>
            </w:r>
          </w:p>
          <w:p w:rsidR="00032E93" w:rsidRPr="00032E93" w:rsidRDefault="00032E93" w:rsidP="00032E93">
            <w:pPr>
              <w:pStyle w:val="ListParagraph"/>
              <w:rPr>
                <w:sz w:val="24"/>
                <w:szCs w:val="24"/>
              </w:rPr>
            </w:pPr>
            <w:r w:rsidRPr="00032E93">
              <w:rPr>
                <w:sz w:val="24"/>
                <w:szCs w:val="24"/>
              </w:rPr>
              <w:t xml:space="preserve">                obj_gchipf.stcd := c_space;</w:t>
            </w:r>
          </w:p>
          <w:p w:rsidR="00032E93" w:rsidRPr="00032E93" w:rsidRDefault="00032E93" w:rsidP="00032E93">
            <w:pPr>
              <w:pStyle w:val="ListParagraph"/>
              <w:rPr>
                <w:sz w:val="24"/>
                <w:szCs w:val="24"/>
              </w:rPr>
            </w:pPr>
            <w:r w:rsidRPr="00032E93">
              <w:rPr>
                <w:sz w:val="24"/>
                <w:szCs w:val="24"/>
              </w:rPr>
              <w:t xml:space="preserve">                obj_gchipf.stce := c_space;</w:t>
            </w:r>
          </w:p>
          <w:p w:rsidR="00032E93" w:rsidRPr="00032E93" w:rsidRDefault="00032E93" w:rsidP="00032E93">
            <w:pPr>
              <w:pStyle w:val="ListParagraph"/>
              <w:rPr>
                <w:sz w:val="24"/>
                <w:szCs w:val="24"/>
              </w:rPr>
            </w:pPr>
            <w:r w:rsidRPr="00032E93">
              <w:rPr>
                <w:sz w:val="24"/>
                <w:szCs w:val="24"/>
              </w:rPr>
              <w:t xml:space="preserve">                IF ( trim(obj_mbrindp1.cnttypind) = 'M' ) THEN</w:t>
            </w:r>
          </w:p>
          <w:p w:rsidR="00032E93" w:rsidRPr="00032E93" w:rsidRDefault="00032E93" w:rsidP="00032E93">
            <w:pPr>
              <w:pStyle w:val="ListParagraph"/>
              <w:rPr>
                <w:sz w:val="24"/>
                <w:szCs w:val="24"/>
              </w:rPr>
            </w:pPr>
            <w:r w:rsidRPr="00032E93">
              <w:rPr>
                <w:sz w:val="24"/>
                <w:szCs w:val="24"/>
              </w:rPr>
              <w:t xml:space="preserve">        /* select ZPLANCLS</w:t>
            </w:r>
          </w:p>
          <w:p w:rsidR="00032E93" w:rsidRPr="00032E93" w:rsidRDefault="00032E93" w:rsidP="00032E93">
            <w:pPr>
              <w:pStyle w:val="ListParagraph"/>
              <w:rPr>
                <w:sz w:val="24"/>
                <w:szCs w:val="24"/>
              </w:rPr>
            </w:pPr>
            <w:r w:rsidRPr="00032E93">
              <w:rPr>
                <w:sz w:val="24"/>
                <w:szCs w:val="24"/>
              </w:rPr>
              <w:t xml:space="preserve">        into v_zplancls</w:t>
            </w:r>
          </w:p>
          <w:p w:rsidR="00032E93" w:rsidRPr="00032E93" w:rsidRDefault="00032E93" w:rsidP="00032E93">
            <w:pPr>
              <w:pStyle w:val="ListParagraph"/>
              <w:rPr>
                <w:sz w:val="24"/>
                <w:szCs w:val="24"/>
              </w:rPr>
            </w:pPr>
            <w:r w:rsidRPr="00032E93">
              <w:rPr>
                <w:sz w:val="24"/>
                <w:szCs w:val="24"/>
              </w:rPr>
              <w:t xml:space="preserve">        from VM1DTA.GCHPPF</w:t>
            </w:r>
          </w:p>
          <w:p w:rsidR="00032E93" w:rsidRPr="00032E93" w:rsidRDefault="00032E93" w:rsidP="00032E93">
            <w:pPr>
              <w:pStyle w:val="ListParagraph"/>
              <w:rPr>
                <w:sz w:val="24"/>
                <w:szCs w:val="24"/>
              </w:rPr>
            </w:pPr>
            <w:r w:rsidRPr="00032E93">
              <w:rPr>
                <w:sz w:val="24"/>
                <w:szCs w:val="24"/>
              </w:rPr>
              <w:t xml:space="preserve">        where TRIM(CHDRNUM) = TRIM(obj_mbrindp1.mpolnum)</w:t>
            </w:r>
          </w:p>
          <w:p w:rsidR="00032E93" w:rsidRPr="00032E93" w:rsidRDefault="00032E93" w:rsidP="00032E93">
            <w:pPr>
              <w:pStyle w:val="ListParagraph"/>
              <w:rPr>
                <w:sz w:val="24"/>
                <w:szCs w:val="24"/>
              </w:rPr>
            </w:pPr>
            <w:r w:rsidRPr="00032E93">
              <w:rPr>
                <w:sz w:val="24"/>
                <w:szCs w:val="24"/>
              </w:rPr>
              <w:t xml:space="preserve">        and CHDRCOY = TRIM(i_company);*/</w:t>
            </w:r>
          </w:p>
          <w:p w:rsidR="00032E93" w:rsidRPr="00032E93" w:rsidRDefault="00032E93" w:rsidP="00032E93">
            <w:pPr>
              <w:pStyle w:val="ListParagraph"/>
              <w:rPr>
                <w:sz w:val="24"/>
                <w:szCs w:val="24"/>
              </w:rPr>
            </w:pPr>
            <w:r w:rsidRPr="00032E93">
              <w:rPr>
                <w:sz w:val="24"/>
                <w:szCs w:val="24"/>
              </w:rPr>
              <w:t xml:space="preserve">                    obj_getmpol := getmpol(trim(obj_mbrindp1.mpolnum));</w:t>
            </w:r>
          </w:p>
          <w:p w:rsidR="00032E93" w:rsidRPr="00032E93" w:rsidRDefault="00032E93" w:rsidP="00032E93">
            <w:pPr>
              <w:pStyle w:val="ListParagraph"/>
              <w:rPr>
                <w:sz w:val="24"/>
                <w:szCs w:val="24"/>
              </w:rPr>
            </w:pPr>
            <w:r w:rsidRPr="00032E93">
              <w:rPr>
                <w:sz w:val="24"/>
                <w:szCs w:val="24"/>
              </w:rPr>
              <w:t xml:space="preserve">                    v_zplancls := obj_getmpol.zplancls;</w:t>
            </w:r>
          </w:p>
          <w:p w:rsidR="00032E93" w:rsidRPr="00032E93" w:rsidRDefault="00032E93" w:rsidP="00032E93">
            <w:pPr>
              <w:pStyle w:val="ListParagraph"/>
              <w:rPr>
                <w:sz w:val="24"/>
                <w:szCs w:val="24"/>
              </w:rPr>
            </w:pPr>
            <w:r w:rsidRPr="00032E93">
              <w:rPr>
                <w:sz w:val="24"/>
                <w:szCs w:val="24"/>
              </w:rPr>
              <w:t xml:space="preserve">                    IF ( trim(v_zplancls) = 'FP' ) THEN</w:t>
            </w:r>
          </w:p>
          <w:p w:rsidR="00032E93" w:rsidRPr="00032E93" w:rsidRDefault="00032E93" w:rsidP="00032E93">
            <w:pPr>
              <w:pStyle w:val="ListParagraph"/>
              <w:rPr>
                <w:sz w:val="24"/>
                <w:szCs w:val="24"/>
              </w:rPr>
            </w:pPr>
            <w:r w:rsidRPr="00032E93">
              <w:rPr>
                <w:sz w:val="24"/>
                <w:szCs w:val="24"/>
              </w:rPr>
              <w:t xml:space="preserve">          /**** MB4 :  MOD : condition change due to new requirement : START ****/</w:t>
            </w:r>
          </w:p>
          <w:p w:rsidR="00032E93" w:rsidRPr="00032E93" w:rsidRDefault="00032E93" w:rsidP="00032E93">
            <w:pPr>
              <w:pStyle w:val="ListParagraph"/>
              <w:rPr>
                <w:sz w:val="24"/>
                <w:szCs w:val="24"/>
              </w:rPr>
            </w:pPr>
            <w:r w:rsidRPr="00032E93">
              <w:rPr>
                <w:sz w:val="24"/>
                <w:szCs w:val="24"/>
              </w:rPr>
              <w:t xml:space="preserve">          --obj_gchipf.BTDATENR := v_temp_crdate;</w:t>
            </w:r>
          </w:p>
          <w:p w:rsidR="00032E93" w:rsidRPr="00032E93" w:rsidRDefault="00032E93" w:rsidP="00032E93">
            <w:pPr>
              <w:pStyle w:val="ListParagraph"/>
              <w:rPr>
                <w:sz w:val="24"/>
                <w:szCs w:val="24"/>
              </w:rPr>
            </w:pPr>
            <w:r w:rsidRPr="00032E93">
              <w:rPr>
                <w:sz w:val="24"/>
                <w:szCs w:val="24"/>
              </w:rPr>
              <w:t xml:space="preserve">                        obj_gchipf.btdatenr := to_number(TO_CHAR(TO_DATE(v_temp_crdate, 'YYYYMMDD') + 1, 'yyyymmdd'));</w:t>
            </w:r>
          </w:p>
          <w:p w:rsidR="00032E93" w:rsidRPr="00032E93" w:rsidRDefault="00032E93" w:rsidP="00032E93">
            <w:pPr>
              <w:pStyle w:val="ListParagraph"/>
              <w:rPr>
                <w:sz w:val="24"/>
                <w:szCs w:val="24"/>
              </w:rPr>
            </w:pPr>
            <w:r w:rsidRPr="00032E93">
              <w:rPr>
                <w:sz w:val="24"/>
                <w:szCs w:val="24"/>
              </w:rPr>
              <w:t xml:space="preserve">          /**** MB4 :  MOD : condition change due to new requirement : END ****/</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t xml:space="preserve">                        v_btdatenr := datconoperation('MONTH', obj_gchipf.ccdate);</w:t>
            </w:r>
          </w:p>
          <w:p w:rsidR="00032E93" w:rsidRPr="00032E93" w:rsidRDefault="00032E93" w:rsidP="00032E93">
            <w:pPr>
              <w:pStyle w:val="ListParagraph"/>
              <w:rPr>
                <w:sz w:val="24"/>
                <w:szCs w:val="24"/>
              </w:rPr>
            </w:pPr>
            <w:r w:rsidRPr="00032E93">
              <w:rPr>
                <w:sz w:val="24"/>
                <w:szCs w:val="24"/>
              </w:rPr>
              <w:t xml:space="preserve">          --  IF (TRIM(obj_mbrindp1.btdate) &lt;&gt; C_MAXDATE) THEN</w:t>
            </w:r>
          </w:p>
          <w:p w:rsidR="00032E93" w:rsidRPr="00032E93" w:rsidRDefault="00032E93" w:rsidP="00032E93">
            <w:pPr>
              <w:pStyle w:val="ListParagraph"/>
              <w:rPr>
                <w:sz w:val="24"/>
                <w:szCs w:val="24"/>
              </w:rPr>
            </w:pPr>
            <w:r w:rsidRPr="00032E93">
              <w:rPr>
                <w:sz w:val="24"/>
                <w:szCs w:val="24"/>
              </w:rPr>
              <w:t xml:space="preserve">          --    --v_btdatenr := DATCONOPERATION('DAY', obj_mbrindp1.btdate);</w:t>
            </w:r>
          </w:p>
          <w:p w:rsidR="00032E93" w:rsidRPr="00032E93" w:rsidRDefault="00032E93" w:rsidP="00032E93">
            <w:pPr>
              <w:pStyle w:val="ListParagraph"/>
              <w:rPr>
                <w:sz w:val="24"/>
                <w:szCs w:val="24"/>
              </w:rPr>
            </w:pPr>
            <w:r w:rsidRPr="00032E93">
              <w:rPr>
                <w:sz w:val="24"/>
                <w:szCs w:val="24"/>
              </w:rPr>
              <w:t xml:space="preserve">          --    v_btdatenr := DATCONOPERATION('MONTH', obj_gchipf.CCDATE); -- MB3: GCHIPF.CCDATE + 1 month</w:t>
            </w:r>
          </w:p>
          <w:p w:rsidR="00032E93" w:rsidRPr="00032E93" w:rsidRDefault="00032E93" w:rsidP="00032E93">
            <w:pPr>
              <w:pStyle w:val="ListParagraph"/>
              <w:rPr>
                <w:sz w:val="24"/>
                <w:szCs w:val="24"/>
              </w:rPr>
            </w:pPr>
            <w:r w:rsidRPr="00032E93">
              <w:rPr>
                <w:sz w:val="24"/>
                <w:szCs w:val="24"/>
              </w:rPr>
              <w:t xml:space="preserve">          --    --  dbms_output.put_line('obj_gchipf.BTDATENR : </w:t>
            </w:r>
            <w:r w:rsidRPr="00032E93">
              <w:rPr>
                <w:sz w:val="24"/>
                <w:szCs w:val="24"/>
              </w:rPr>
              <w:lastRenderedPageBreak/>
              <w:t>v_btdatenr      =&gt;' ||      v_btdatenr);</w:t>
            </w:r>
          </w:p>
          <w:p w:rsidR="00032E93" w:rsidRPr="00032E93" w:rsidRDefault="00032E93" w:rsidP="00032E93">
            <w:pPr>
              <w:pStyle w:val="ListParagraph"/>
              <w:rPr>
                <w:sz w:val="24"/>
                <w:szCs w:val="24"/>
              </w:rPr>
            </w:pPr>
            <w:r w:rsidRPr="00032E93">
              <w:rPr>
                <w:sz w:val="24"/>
                <w:szCs w:val="24"/>
              </w:rPr>
              <w:t xml:space="preserve">          --    obj_gchipf.BTDATENR := v_btdatenr;</w:t>
            </w:r>
          </w:p>
          <w:p w:rsidR="00032E93" w:rsidRPr="00032E93" w:rsidRDefault="00032E93" w:rsidP="00032E93">
            <w:pPr>
              <w:pStyle w:val="ListParagraph"/>
              <w:rPr>
                <w:sz w:val="24"/>
                <w:szCs w:val="24"/>
              </w:rPr>
            </w:pPr>
            <w:r w:rsidRPr="00032E93">
              <w:rPr>
                <w:sz w:val="24"/>
                <w:szCs w:val="24"/>
              </w:rPr>
              <w:t xml:space="preserve">          --  ELSE</w:t>
            </w:r>
          </w:p>
          <w:p w:rsidR="00032E93" w:rsidRPr="00032E93" w:rsidRDefault="00032E93" w:rsidP="00032E93">
            <w:pPr>
              <w:pStyle w:val="ListParagraph"/>
              <w:rPr>
                <w:sz w:val="24"/>
                <w:szCs w:val="24"/>
              </w:rPr>
            </w:pPr>
            <w:r w:rsidRPr="00032E93">
              <w:rPr>
                <w:sz w:val="24"/>
                <w:szCs w:val="24"/>
              </w:rPr>
              <w:t xml:space="preserve">          --    obj_gchipf.BTDATENR := obj_mbrindp1.btdate;</w:t>
            </w:r>
          </w:p>
          <w:p w:rsidR="00032E93" w:rsidRPr="00032E93" w:rsidRDefault="00032E93" w:rsidP="00032E93">
            <w:pPr>
              <w:pStyle w:val="ListParagraph"/>
              <w:rPr>
                <w:sz w:val="24"/>
                <w:szCs w:val="24"/>
              </w:rPr>
            </w:pPr>
            <w:r w:rsidRPr="00032E93">
              <w:rPr>
                <w:sz w:val="24"/>
                <w:szCs w:val="24"/>
              </w:rPr>
              <w:t xml:space="preserve">          --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obj_gchipf.nrisdate := c_maxdate;</w:t>
            </w:r>
          </w:p>
          <w:p w:rsidR="00032E93" w:rsidRPr="00032E93" w:rsidRDefault="00032E93" w:rsidP="00032E93">
            <w:pPr>
              <w:pStyle w:val="ListParagraph"/>
              <w:rPr>
                <w:sz w:val="24"/>
                <w:szCs w:val="24"/>
              </w:rPr>
            </w:pPr>
            <w:r w:rsidRPr="00032E93">
              <w:rPr>
                <w:sz w:val="24"/>
                <w:szCs w:val="24"/>
              </w:rPr>
              <w:t xml:space="preserve">                obj_gchipf.crate := obj_dfpopf.crate;</w:t>
            </w:r>
          </w:p>
          <w:p w:rsidR="00032E93" w:rsidRPr="00032E93" w:rsidRDefault="00032E93" w:rsidP="00032E93">
            <w:pPr>
              <w:pStyle w:val="ListParagraph"/>
              <w:rPr>
                <w:sz w:val="24"/>
                <w:szCs w:val="24"/>
              </w:rPr>
            </w:pPr>
            <w:r w:rsidRPr="00032E93">
              <w:rPr>
                <w:sz w:val="24"/>
                <w:szCs w:val="24"/>
              </w:rPr>
              <w:t xml:space="preserve">                obj_gchipf.ternmprm := c_zero;</w:t>
            </w:r>
          </w:p>
          <w:p w:rsidR="00032E93" w:rsidRPr="00032E93" w:rsidRDefault="00032E93" w:rsidP="00032E93">
            <w:pPr>
              <w:pStyle w:val="ListParagraph"/>
              <w:rPr>
                <w:sz w:val="24"/>
                <w:szCs w:val="24"/>
              </w:rPr>
            </w:pPr>
            <w:r w:rsidRPr="00032E93">
              <w:rPr>
                <w:sz w:val="24"/>
                <w:szCs w:val="24"/>
              </w:rPr>
              <w:t xml:space="preserve">                obj_gchipf.surgschmv := obj_dfpopf.surgschmv;</w:t>
            </w:r>
          </w:p>
          <w:p w:rsidR="00032E93" w:rsidRPr="00032E93" w:rsidRDefault="00032E93" w:rsidP="00032E93">
            <w:pPr>
              <w:pStyle w:val="ListParagraph"/>
              <w:rPr>
                <w:sz w:val="24"/>
                <w:szCs w:val="24"/>
              </w:rPr>
            </w:pPr>
            <w:r w:rsidRPr="00032E93">
              <w:rPr>
                <w:sz w:val="24"/>
                <w:szCs w:val="24"/>
              </w:rPr>
              <w:t xml:space="preserve">                obj_gchipf.areacdemv := obj_dfpopf.areacdemv;</w:t>
            </w:r>
          </w:p>
          <w:p w:rsidR="00032E93" w:rsidRPr="00032E93" w:rsidRDefault="00032E93" w:rsidP="00032E93">
            <w:pPr>
              <w:pStyle w:val="ListParagraph"/>
              <w:rPr>
                <w:sz w:val="24"/>
                <w:szCs w:val="24"/>
              </w:rPr>
            </w:pPr>
            <w:r w:rsidRPr="00032E93">
              <w:rPr>
                <w:sz w:val="24"/>
                <w:szCs w:val="24"/>
              </w:rPr>
              <w:t xml:space="preserve">                obj_gchipf.medprvdr := obj_dfpopf.medprvdr;</w:t>
            </w:r>
          </w:p>
          <w:p w:rsidR="00032E93" w:rsidRPr="00032E93" w:rsidRDefault="00032E93" w:rsidP="00032E93">
            <w:pPr>
              <w:pStyle w:val="ListParagraph"/>
              <w:rPr>
                <w:sz w:val="24"/>
                <w:szCs w:val="24"/>
              </w:rPr>
            </w:pPr>
            <w:r w:rsidRPr="00032E93">
              <w:rPr>
                <w:sz w:val="24"/>
                <w:szCs w:val="24"/>
              </w:rPr>
              <w:t xml:space="preserve">                obj_gchipf.spsmbr := obj_dfpopf.spsmbr;</w:t>
            </w:r>
          </w:p>
          <w:p w:rsidR="00032E93" w:rsidRPr="00032E93" w:rsidRDefault="00032E93" w:rsidP="00032E93">
            <w:pPr>
              <w:pStyle w:val="ListParagraph"/>
              <w:rPr>
                <w:sz w:val="24"/>
                <w:szCs w:val="24"/>
              </w:rPr>
            </w:pPr>
            <w:r w:rsidRPr="00032E93">
              <w:rPr>
                <w:sz w:val="24"/>
                <w:szCs w:val="24"/>
              </w:rPr>
              <w:t xml:space="preserve">                obj_gchipf.childmbr := obj_dfpopf.childmbr;</w:t>
            </w:r>
          </w:p>
          <w:p w:rsidR="00032E93" w:rsidRPr="00032E93" w:rsidRDefault="00032E93" w:rsidP="00032E93">
            <w:pPr>
              <w:pStyle w:val="ListParagraph"/>
              <w:rPr>
                <w:sz w:val="24"/>
                <w:szCs w:val="24"/>
              </w:rPr>
            </w:pPr>
            <w:r w:rsidRPr="00032E93">
              <w:rPr>
                <w:sz w:val="24"/>
                <w:szCs w:val="24"/>
              </w:rPr>
              <w:t xml:space="preserve">                obj_gchipf.spsmed := obj_dfpopf.spsmed;</w:t>
            </w:r>
          </w:p>
          <w:p w:rsidR="00032E93" w:rsidRPr="00032E93" w:rsidRDefault="00032E93" w:rsidP="00032E93">
            <w:pPr>
              <w:pStyle w:val="ListParagraph"/>
              <w:rPr>
                <w:sz w:val="24"/>
                <w:szCs w:val="24"/>
              </w:rPr>
            </w:pPr>
            <w:r w:rsidRPr="00032E93">
              <w:rPr>
                <w:sz w:val="24"/>
                <w:szCs w:val="24"/>
              </w:rPr>
              <w:t xml:space="preserve">                obj_gchipf.childmed := obj_dfpopf.childmed;</w:t>
            </w:r>
          </w:p>
          <w:p w:rsidR="00032E93" w:rsidRPr="00032E93" w:rsidRDefault="00032E93" w:rsidP="00032E93">
            <w:pPr>
              <w:pStyle w:val="ListParagraph"/>
              <w:rPr>
                <w:sz w:val="24"/>
                <w:szCs w:val="24"/>
              </w:rPr>
            </w:pPr>
            <w:r w:rsidRPr="00032E93">
              <w:rPr>
                <w:sz w:val="24"/>
                <w:szCs w:val="24"/>
              </w:rPr>
              <w:t xml:space="preserve">                obj_gchipf.termid := i_vrcmtermid;</w:t>
            </w:r>
          </w:p>
          <w:p w:rsidR="00032E93" w:rsidRPr="00032E93" w:rsidRDefault="00032E93" w:rsidP="00032E93">
            <w:pPr>
              <w:pStyle w:val="ListParagraph"/>
              <w:rPr>
                <w:sz w:val="24"/>
                <w:szCs w:val="24"/>
              </w:rPr>
            </w:pPr>
            <w:r w:rsidRPr="00032E93">
              <w:rPr>
                <w:sz w:val="24"/>
                <w:szCs w:val="24"/>
              </w:rPr>
              <w:t xml:space="preserve">      --obj_gchipf.USER_T    := i_vrcmuser; --   obj_gchipf.USER      := 'a';</w:t>
            </w:r>
          </w:p>
          <w:p w:rsidR="00032E93" w:rsidRPr="00032E93" w:rsidRDefault="00032E93" w:rsidP="00032E93">
            <w:pPr>
              <w:pStyle w:val="ListParagraph"/>
              <w:rPr>
                <w:sz w:val="24"/>
                <w:szCs w:val="24"/>
              </w:rPr>
            </w:pPr>
            <w:r w:rsidRPr="00032E93">
              <w:rPr>
                <w:sz w:val="24"/>
                <w:szCs w:val="24"/>
              </w:rPr>
              <w:t xml:space="preserve">                obj_gchipf.user_t := 36; --MB7</w:t>
            </w:r>
          </w:p>
          <w:p w:rsidR="00032E93" w:rsidRPr="00032E93" w:rsidRDefault="00032E93" w:rsidP="00032E93">
            <w:pPr>
              <w:pStyle w:val="ListParagraph"/>
              <w:rPr>
                <w:sz w:val="24"/>
                <w:szCs w:val="24"/>
              </w:rPr>
            </w:pPr>
            <w:r w:rsidRPr="00032E93">
              <w:rPr>
                <w:sz w:val="24"/>
                <w:szCs w:val="24"/>
              </w:rPr>
              <w:t xml:space="preserve">                obj_gchipf.trdt := i_trdt;</w:t>
            </w:r>
          </w:p>
          <w:p w:rsidR="00032E93" w:rsidRPr="00032E93" w:rsidRDefault="00032E93" w:rsidP="00032E93">
            <w:pPr>
              <w:pStyle w:val="ListParagraph"/>
              <w:rPr>
                <w:sz w:val="24"/>
                <w:szCs w:val="24"/>
              </w:rPr>
            </w:pPr>
            <w:r w:rsidRPr="00032E93">
              <w:rPr>
                <w:sz w:val="24"/>
                <w:szCs w:val="24"/>
              </w:rPr>
              <w:t xml:space="preserve">                obj_gchipf.trtm := i_vrcmtime;</w:t>
            </w:r>
          </w:p>
          <w:p w:rsidR="00032E93" w:rsidRPr="00032E93" w:rsidRDefault="00032E93" w:rsidP="00032E93">
            <w:pPr>
              <w:pStyle w:val="ListParagraph"/>
              <w:rPr>
                <w:sz w:val="24"/>
                <w:szCs w:val="24"/>
              </w:rPr>
            </w:pPr>
            <w:r w:rsidRPr="00032E93">
              <w:rPr>
                <w:sz w:val="24"/>
                <w:szCs w:val="24"/>
              </w:rPr>
              <w:t xml:space="preserve">                obj_gchipf.tranno := 1;</w:t>
            </w:r>
          </w:p>
          <w:p w:rsidR="00032E93" w:rsidRPr="00032E93" w:rsidRDefault="00032E93" w:rsidP="00032E93">
            <w:pPr>
              <w:pStyle w:val="ListParagraph"/>
              <w:rPr>
                <w:sz w:val="24"/>
                <w:szCs w:val="24"/>
              </w:rPr>
            </w:pPr>
            <w:r w:rsidRPr="00032E93">
              <w:rPr>
                <w:sz w:val="24"/>
                <w:szCs w:val="24"/>
              </w:rPr>
              <w:t xml:space="preserve">      --IF (TRIM(obj_mbrindp1.statcode) = 'CA') THEN</w:t>
            </w:r>
          </w:p>
          <w:p w:rsidR="00032E93" w:rsidRPr="00032E93" w:rsidRDefault="00032E93" w:rsidP="00032E93">
            <w:pPr>
              <w:pStyle w:val="ListParagraph"/>
              <w:rPr>
                <w:sz w:val="24"/>
                <w:szCs w:val="24"/>
              </w:rPr>
            </w:pPr>
            <w:r w:rsidRPr="00032E93">
              <w:rPr>
                <w:sz w:val="24"/>
                <w:szCs w:val="24"/>
              </w:rPr>
              <w:t xml:space="preserve">      --  obj_gchipf.TRANNO := v_seqnoincr;</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t xml:space="preserve">      --  obj_gchipf.TRANNO := v_seqno;</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obj_gchipf.bankcode := obj_dfpopf.bankcode;</w:t>
            </w:r>
          </w:p>
          <w:p w:rsidR="00032E93" w:rsidRPr="00032E93" w:rsidRDefault="00032E93" w:rsidP="00032E93">
            <w:pPr>
              <w:pStyle w:val="ListParagraph"/>
              <w:rPr>
                <w:sz w:val="24"/>
                <w:szCs w:val="24"/>
              </w:rPr>
            </w:pPr>
            <w:r w:rsidRPr="00032E93">
              <w:rPr>
                <w:sz w:val="24"/>
                <w:szCs w:val="24"/>
              </w:rPr>
              <w:t xml:space="preserve">                obj_gchipf.billchnl := obj_dfpopf.billchnl;</w:t>
            </w:r>
          </w:p>
          <w:p w:rsidR="00032E93" w:rsidRPr="00032E93" w:rsidRDefault="00032E93" w:rsidP="00032E93">
            <w:pPr>
              <w:pStyle w:val="ListParagraph"/>
              <w:rPr>
                <w:sz w:val="24"/>
                <w:szCs w:val="24"/>
              </w:rPr>
            </w:pPr>
            <w:r w:rsidRPr="00032E93">
              <w:rPr>
                <w:sz w:val="24"/>
                <w:szCs w:val="24"/>
              </w:rPr>
              <w:t xml:space="preserve">                obj_gchipf.mandref := c_space;</w:t>
            </w:r>
          </w:p>
          <w:p w:rsidR="00032E93" w:rsidRPr="00032E93" w:rsidRDefault="00032E93" w:rsidP="00032E93">
            <w:pPr>
              <w:pStyle w:val="ListParagraph"/>
              <w:rPr>
                <w:sz w:val="24"/>
                <w:szCs w:val="24"/>
              </w:rPr>
            </w:pPr>
            <w:r w:rsidRPr="00032E93">
              <w:rPr>
                <w:sz w:val="24"/>
                <w:szCs w:val="24"/>
              </w:rPr>
              <w:t xml:space="preserve">                obj_gchipf.rimthvcd := obj_dfpopf.rimthvcd;</w:t>
            </w:r>
          </w:p>
          <w:p w:rsidR="00032E93" w:rsidRPr="00032E93" w:rsidRDefault="00032E93" w:rsidP="00032E93">
            <w:pPr>
              <w:pStyle w:val="ListParagraph"/>
              <w:rPr>
                <w:sz w:val="24"/>
                <w:szCs w:val="24"/>
              </w:rPr>
            </w:pPr>
            <w:r w:rsidRPr="00032E93">
              <w:rPr>
                <w:sz w:val="24"/>
                <w:szCs w:val="24"/>
              </w:rPr>
              <w:t xml:space="preserve">      --  obj_gchipf.PRMRVWDT := C_MAXDATE;</w:t>
            </w:r>
          </w:p>
          <w:p w:rsidR="00032E93" w:rsidRPr="00032E93" w:rsidRDefault="00032E93" w:rsidP="00032E93">
            <w:pPr>
              <w:pStyle w:val="ListParagraph"/>
              <w:rPr>
                <w:sz w:val="24"/>
                <w:szCs w:val="24"/>
              </w:rPr>
            </w:pPr>
            <w:r w:rsidRPr="00032E93">
              <w:rPr>
                <w:sz w:val="24"/>
                <w:szCs w:val="24"/>
              </w:rPr>
              <w:t xml:space="preserve">                obj_gchipf.prmrvwdt := c_zero; --MB7</w:t>
            </w:r>
          </w:p>
          <w:p w:rsidR="00032E93" w:rsidRPr="00032E93" w:rsidRDefault="00032E93" w:rsidP="00032E93">
            <w:pPr>
              <w:pStyle w:val="ListParagraph"/>
              <w:rPr>
                <w:sz w:val="24"/>
                <w:szCs w:val="24"/>
              </w:rPr>
            </w:pPr>
            <w:r w:rsidRPr="00032E93">
              <w:rPr>
                <w:sz w:val="24"/>
                <w:szCs w:val="24"/>
              </w:rPr>
              <w:t xml:space="preserve">                obj_gchipf.appltyp := obj_dfpopf.appltyp;</w:t>
            </w:r>
          </w:p>
          <w:p w:rsidR="00032E93" w:rsidRPr="00032E93" w:rsidRDefault="00032E93" w:rsidP="00032E93">
            <w:pPr>
              <w:pStyle w:val="ListParagraph"/>
              <w:rPr>
                <w:sz w:val="24"/>
                <w:szCs w:val="24"/>
              </w:rPr>
            </w:pPr>
            <w:r w:rsidRPr="00032E93">
              <w:rPr>
                <w:sz w:val="24"/>
                <w:szCs w:val="24"/>
              </w:rPr>
              <w:t xml:space="preserve">                obj_gchipf.riind := obj_dfpopf.riind;</w:t>
            </w:r>
          </w:p>
          <w:p w:rsidR="00032E93" w:rsidRPr="00032E93" w:rsidRDefault="00032E93" w:rsidP="00032E93">
            <w:pPr>
              <w:pStyle w:val="ListParagraph"/>
              <w:rPr>
                <w:sz w:val="24"/>
                <w:szCs w:val="24"/>
              </w:rPr>
            </w:pPr>
            <w:r w:rsidRPr="00032E93">
              <w:rPr>
                <w:sz w:val="24"/>
                <w:szCs w:val="24"/>
              </w:rPr>
              <w:t xml:space="preserve">      --  obj_gchipf.POLBREAK := o_defaultvalues('POLBREAK');</w:t>
            </w:r>
          </w:p>
          <w:p w:rsidR="00032E93" w:rsidRPr="00032E93" w:rsidRDefault="00032E93" w:rsidP="00032E93">
            <w:pPr>
              <w:pStyle w:val="ListParagraph"/>
              <w:rPr>
                <w:sz w:val="24"/>
                <w:szCs w:val="24"/>
              </w:rPr>
            </w:pPr>
            <w:r w:rsidRPr="00032E93">
              <w:rPr>
                <w:sz w:val="24"/>
                <w:szCs w:val="24"/>
              </w:rPr>
              <w:t xml:space="preserve">                obj_gchipf.polbreak := c_space; --MB7</w:t>
            </w:r>
          </w:p>
          <w:p w:rsidR="00032E93" w:rsidRPr="00032E93" w:rsidRDefault="00032E93" w:rsidP="00032E93">
            <w:pPr>
              <w:pStyle w:val="ListParagraph"/>
              <w:rPr>
                <w:sz w:val="24"/>
                <w:szCs w:val="24"/>
              </w:rPr>
            </w:pPr>
            <w:r w:rsidRPr="00032E93">
              <w:rPr>
                <w:sz w:val="24"/>
                <w:szCs w:val="24"/>
              </w:rPr>
              <w:t xml:space="preserve">                obj_gchipf.cftype := c_space;</w:t>
            </w:r>
          </w:p>
          <w:p w:rsidR="00032E93" w:rsidRPr="00032E93" w:rsidRDefault="00032E93" w:rsidP="00032E93">
            <w:pPr>
              <w:pStyle w:val="ListParagraph"/>
              <w:rPr>
                <w:sz w:val="24"/>
                <w:szCs w:val="24"/>
              </w:rPr>
            </w:pPr>
            <w:r w:rsidRPr="00032E93">
              <w:rPr>
                <w:sz w:val="24"/>
                <w:szCs w:val="24"/>
              </w:rPr>
              <w:t xml:space="preserve">                obj_gchipf.lmtdrl := c_space;</w:t>
            </w:r>
          </w:p>
          <w:p w:rsidR="00032E93" w:rsidRPr="00032E93" w:rsidRDefault="00032E93" w:rsidP="00032E93">
            <w:pPr>
              <w:pStyle w:val="ListParagraph"/>
              <w:rPr>
                <w:sz w:val="24"/>
                <w:szCs w:val="24"/>
              </w:rPr>
            </w:pPr>
            <w:r w:rsidRPr="00032E93">
              <w:rPr>
                <w:sz w:val="24"/>
                <w:szCs w:val="24"/>
              </w:rPr>
              <w:t xml:space="preserve">                obj_gchipf.cflimit := c_zero;</w:t>
            </w:r>
          </w:p>
          <w:p w:rsidR="00032E93" w:rsidRPr="00032E93" w:rsidRDefault="00032E93" w:rsidP="00032E93">
            <w:pPr>
              <w:pStyle w:val="ListParagraph"/>
              <w:rPr>
                <w:sz w:val="24"/>
                <w:szCs w:val="24"/>
              </w:rPr>
            </w:pPr>
            <w:r w:rsidRPr="00032E93">
              <w:rPr>
                <w:sz w:val="24"/>
                <w:szCs w:val="24"/>
              </w:rPr>
              <w:lastRenderedPageBreak/>
              <w:t xml:space="preserve">                obj_gchipf.nofclaim := c_zero;</w:t>
            </w:r>
          </w:p>
          <w:p w:rsidR="00032E93" w:rsidRPr="00032E93" w:rsidRDefault="00032E93" w:rsidP="00032E93">
            <w:pPr>
              <w:pStyle w:val="ListParagraph"/>
              <w:rPr>
                <w:sz w:val="24"/>
                <w:szCs w:val="24"/>
              </w:rPr>
            </w:pPr>
            <w:r w:rsidRPr="00032E93">
              <w:rPr>
                <w:sz w:val="24"/>
                <w:szCs w:val="24"/>
              </w:rPr>
              <w:t xml:space="preserve">      -- obj_gchipf.TPA      := C_SPACE;--MB7 comment out as setting null</w:t>
            </w:r>
          </w:p>
          <w:p w:rsidR="00032E93" w:rsidRPr="00032E93" w:rsidRDefault="00032E93" w:rsidP="00032E93">
            <w:pPr>
              <w:pStyle w:val="ListParagraph"/>
              <w:rPr>
                <w:sz w:val="24"/>
                <w:szCs w:val="24"/>
              </w:rPr>
            </w:pPr>
            <w:r w:rsidRPr="00032E93">
              <w:rPr>
                <w:sz w:val="24"/>
                <w:szCs w:val="24"/>
              </w:rPr>
              <w:t xml:space="preserve">                obj_gchipf.wkladrt := c_zero;</w:t>
            </w:r>
          </w:p>
          <w:p w:rsidR="00032E93" w:rsidRPr="00032E93" w:rsidRDefault="00032E93" w:rsidP="00032E93">
            <w:pPr>
              <w:pStyle w:val="ListParagraph"/>
              <w:rPr>
                <w:sz w:val="24"/>
                <w:szCs w:val="24"/>
              </w:rPr>
            </w:pPr>
            <w:r w:rsidRPr="00032E93">
              <w:rPr>
                <w:sz w:val="24"/>
                <w:szCs w:val="24"/>
              </w:rPr>
              <w:t xml:space="preserve">                obj_gchipf.wklcmrt := c_zero;</w:t>
            </w:r>
          </w:p>
          <w:p w:rsidR="00032E93" w:rsidRPr="00032E93" w:rsidRDefault="00032E93" w:rsidP="00032E93">
            <w:pPr>
              <w:pStyle w:val="ListParagraph"/>
              <w:rPr>
                <w:sz w:val="24"/>
                <w:szCs w:val="24"/>
              </w:rPr>
            </w:pPr>
            <w:r w:rsidRPr="00032E93">
              <w:rPr>
                <w:sz w:val="24"/>
                <w:szCs w:val="24"/>
              </w:rPr>
              <w:t xml:space="preserve">                obj_gchipf.nofmbr := c_zero;</w:t>
            </w:r>
          </w:p>
          <w:p w:rsidR="00032E93" w:rsidRPr="00032E93" w:rsidRDefault="00032E93" w:rsidP="00032E93">
            <w:pPr>
              <w:pStyle w:val="ListParagraph"/>
              <w:rPr>
                <w:sz w:val="24"/>
                <w:szCs w:val="24"/>
              </w:rPr>
            </w:pPr>
            <w:r w:rsidRPr="00032E93">
              <w:rPr>
                <w:sz w:val="24"/>
                <w:szCs w:val="24"/>
              </w:rPr>
              <w:t xml:space="preserve">      --  obj_gchipf.ZCOLMCLS  := 'a';  --still in discussion</w:t>
            </w:r>
          </w:p>
          <w:p w:rsidR="00032E93" w:rsidRPr="00032E93" w:rsidRDefault="00032E93" w:rsidP="00032E93">
            <w:pPr>
              <w:pStyle w:val="ListParagraph"/>
              <w:rPr>
                <w:sz w:val="24"/>
                <w:szCs w:val="24"/>
              </w:rPr>
            </w:pPr>
            <w:r w:rsidRPr="00032E93">
              <w:rPr>
                <w:sz w:val="24"/>
                <w:szCs w:val="24"/>
              </w:rPr>
              <w:t xml:space="preserve">                obj_gchipf.usrprf := i_usrprf;</w:t>
            </w:r>
          </w:p>
          <w:p w:rsidR="00032E93" w:rsidRPr="00032E93" w:rsidRDefault="00032E93" w:rsidP="00032E93">
            <w:pPr>
              <w:pStyle w:val="ListParagraph"/>
              <w:rPr>
                <w:sz w:val="24"/>
                <w:szCs w:val="24"/>
              </w:rPr>
            </w:pPr>
            <w:r w:rsidRPr="00032E93">
              <w:rPr>
                <w:sz w:val="24"/>
                <w:szCs w:val="24"/>
              </w:rPr>
              <w:t xml:space="preserve">                obj_gchipf.jobnm := i_schedulename;</w:t>
            </w:r>
          </w:p>
          <w:p w:rsidR="00032E93" w:rsidRPr="00032E93" w:rsidRDefault="00032E93" w:rsidP="00032E93">
            <w:pPr>
              <w:pStyle w:val="ListParagraph"/>
              <w:rPr>
                <w:sz w:val="24"/>
                <w:szCs w:val="24"/>
              </w:rPr>
            </w:pPr>
            <w:r w:rsidRPr="00032E93">
              <w:rPr>
                <w:sz w:val="24"/>
                <w:szCs w:val="24"/>
              </w:rPr>
              <w:t xml:space="preserve">                obj_gchipf.datime := CAST ( SYSDATE AS TIMESTAMP );</w:t>
            </w:r>
          </w:p>
          <w:p w:rsidR="00032E93" w:rsidRPr="00032E93" w:rsidRDefault="00032E93" w:rsidP="00032E93">
            <w:pPr>
              <w:pStyle w:val="ListParagraph"/>
              <w:rPr>
                <w:sz w:val="24"/>
                <w:szCs w:val="24"/>
              </w:rPr>
            </w:pPr>
            <w:r w:rsidRPr="00032E93">
              <w:rPr>
                <w:sz w:val="24"/>
                <w:szCs w:val="24"/>
              </w:rPr>
              <w:t xml:space="preserve">                obj_gchipf.ecnv := o_defaultvalues('ECNV');</w:t>
            </w:r>
          </w:p>
          <w:p w:rsidR="00032E93" w:rsidRPr="00032E93" w:rsidRDefault="00032E93" w:rsidP="00032E93">
            <w:pPr>
              <w:pStyle w:val="ListParagraph"/>
              <w:rPr>
                <w:sz w:val="24"/>
                <w:szCs w:val="24"/>
              </w:rPr>
            </w:pPr>
            <w:r w:rsidRPr="00032E93">
              <w:rPr>
                <w:sz w:val="24"/>
                <w:szCs w:val="24"/>
              </w:rPr>
              <w:t xml:space="preserve">                obj_gchipf.cvntype := o_defaultvalues('CVNTYPE');</w:t>
            </w:r>
          </w:p>
          <w:p w:rsidR="00032E93" w:rsidRPr="00032E93" w:rsidRDefault="00032E93" w:rsidP="00032E93">
            <w:pPr>
              <w:pStyle w:val="ListParagraph"/>
              <w:rPr>
                <w:sz w:val="24"/>
                <w:szCs w:val="24"/>
              </w:rPr>
            </w:pPr>
            <w:r w:rsidRPr="00032E93">
              <w:rPr>
                <w:sz w:val="24"/>
                <w:szCs w:val="24"/>
              </w:rPr>
              <w:t xml:space="preserve">                obj_gchipf.covernt := c_space;</w:t>
            </w:r>
          </w:p>
          <w:p w:rsidR="00032E93" w:rsidRPr="00032E93" w:rsidRDefault="00032E93" w:rsidP="00032E93">
            <w:pPr>
              <w:pStyle w:val="ListParagraph"/>
              <w:rPr>
                <w:sz w:val="24"/>
                <w:szCs w:val="24"/>
              </w:rPr>
            </w:pPr>
            <w:r w:rsidRPr="00032E93">
              <w:rPr>
                <w:sz w:val="24"/>
                <w:szCs w:val="24"/>
              </w:rPr>
              <w:t xml:space="preserve">      /*   SELECT TRIM(SUBSTR(utl_raw.cast_to_varchar2(GENAREA), 0, 5)),</w:t>
            </w:r>
          </w:p>
          <w:p w:rsidR="00032E93" w:rsidRPr="00032E93" w:rsidRDefault="00032E93" w:rsidP="00032E93">
            <w:pPr>
              <w:pStyle w:val="ListParagraph"/>
              <w:rPr>
                <w:sz w:val="24"/>
                <w:szCs w:val="24"/>
              </w:rPr>
            </w:pPr>
            <w:r w:rsidRPr="00032E93">
              <w:rPr>
                <w:sz w:val="24"/>
                <w:szCs w:val="24"/>
              </w:rPr>
              <w:t xml:space="preserve">      TRIM(SUBSTR(utl_raw.cast_to_varchar2(GENAREA), 6, 5))</w:t>
            </w:r>
          </w:p>
          <w:p w:rsidR="00032E93" w:rsidRPr="00032E93" w:rsidRDefault="00032E93" w:rsidP="00032E93">
            <w:pPr>
              <w:pStyle w:val="ListParagraph"/>
              <w:rPr>
                <w:sz w:val="24"/>
                <w:szCs w:val="24"/>
              </w:rPr>
            </w:pPr>
            <w:r w:rsidRPr="00032E93">
              <w:rPr>
                <w:sz w:val="24"/>
                <w:szCs w:val="24"/>
              </w:rPr>
              <w:t xml:space="preserve">      into v_timech01, v_timech02</w:t>
            </w:r>
          </w:p>
          <w:p w:rsidR="00032E93" w:rsidRPr="00032E93" w:rsidRDefault="00032E93" w:rsidP="00032E93">
            <w:pPr>
              <w:pStyle w:val="ListParagraph"/>
              <w:rPr>
                <w:sz w:val="24"/>
                <w:szCs w:val="24"/>
              </w:rPr>
            </w:pPr>
            <w:r w:rsidRPr="00032E93">
              <w:rPr>
                <w:sz w:val="24"/>
                <w:szCs w:val="24"/>
              </w:rPr>
              <w:t xml:space="preserve">      FROM ITEMPF</w:t>
            </w:r>
          </w:p>
          <w:p w:rsidR="00032E93" w:rsidRPr="00032E93" w:rsidRDefault="00032E93" w:rsidP="00032E93">
            <w:pPr>
              <w:pStyle w:val="ListParagraph"/>
              <w:rPr>
                <w:sz w:val="24"/>
                <w:szCs w:val="24"/>
              </w:rPr>
            </w:pPr>
            <w:r w:rsidRPr="00032E93">
              <w:rPr>
                <w:sz w:val="24"/>
                <w:szCs w:val="24"/>
              </w:rPr>
              <w:t xml:space="preserve">      WHERE RTRIM(ITEMTABL) = 'TQ9GX'</w:t>
            </w:r>
          </w:p>
          <w:p w:rsidR="00032E93" w:rsidRPr="00032E93" w:rsidRDefault="00032E93" w:rsidP="00032E93">
            <w:pPr>
              <w:pStyle w:val="ListParagraph"/>
              <w:rPr>
                <w:sz w:val="24"/>
                <w:szCs w:val="24"/>
              </w:rPr>
            </w:pPr>
            <w:r w:rsidRPr="00032E93">
              <w:rPr>
                <w:sz w:val="24"/>
                <w:szCs w:val="24"/>
              </w:rPr>
              <w:t xml:space="preserve">      and TRIM(ITEMITEM) = 'SHIT902'</w:t>
            </w:r>
          </w:p>
          <w:p w:rsidR="00032E93" w:rsidRPr="00032E93" w:rsidRDefault="00032E93" w:rsidP="00032E93">
            <w:pPr>
              <w:pStyle w:val="ListParagraph"/>
              <w:rPr>
                <w:sz w:val="24"/>
                <w:szCs w:val="24"/>
              </w:rPr>
            </w:pPr>
            <w:r w:rsidRPr="00032E93">
              <w:rPr>
                <w:sz w:val="24"/>
                <w:szCs w:val="24"/>
              </w:rPr>
              <w:t xml:space="preserve">      AND RTRIM(ITEMCOY) = TRIM(i_company); */</w:t>
            </w:r>
          </w:p>
          <w:p w:rsidR="00032E93" w:rsidRPr="00032E93" w:rsidRDefault="00032E93" w:rsidP="00032E93">
            <w:pPr>
              <w:pStyle w:val="ListParagraph"/>
              <w:rPr>
                <w:sz w:val="24"/>
                <w:szCs w:val="24"/>
              </w:rPr>
            </w:pPr>
            <w:r w:rsidRPr="00032E93">
              <w:rPr>
                <w:sz w:val="24"/>
                <w:szCs w:val="24"/>
              </w:rPr>
              <w:t xml:space="preserve">                IF ( itemexist.EXISTS(trim('TQ9GX')</w:t>
            </w:r>
          </w:p>
          <w:p w:rsidR="00032E93" w:rsidRPr="00032E93" w:rsidRDefault="00032E93" w:rsidP="00032E93">
            <w:pPr>
              <w:pStyle w:val="ListParagraph"/>
              <w:rPr>
                <w:sz w:val="24"/>
                <w:szCs w:val="24"/>
              </w:rPr>
            </w:pPr>
            <w:r w:rsidRPr="00032E93">
              <w:rPr>
                <w:sz w:val="24"/>
                <w:szCs w:val="24"/>
              </w:rPr>
              <w:t xml:space="preserve">                                      || trim('SHIT902')</w:t>
            </w:r>
          </w:p>
          <w:p w:rsidR="00032E93" w:rsidRPr="00032E93" w:rsidRDefault="00032E93" w:rsidP="00032E93">
            <w:pPr>
              <w:pStyle w:val="ListParagraph"/>
              <w:rPr>
                <w:sz w:val="24"/>
                <w:szCs w:val="24"/>
              </w:rPr>
            </w:pPr>
            <w:r w:rsidRPr="00032E93">
              <w:rPr>
                <w:sz w:val="24"/>
                <w:szCs w:val="24"/>
              </w:rPr>
              <w:t xml:space="preserve">                                      || 1) ) THEN</w:t>
            </w:r>
          </w:p>
          <w:p w:rsidR="00032E93" w:rsidRPr="00032E93" w:rsidRDefault="00032E93" w:rsidP="00032E93">
            <w:pPr>
              <w:pStyle w:val="ListParagraph"/>
              <w:rPr>
                <w:sz w:val="24"/>
                <w:szCs w:val="24"/>
              </w:rPr>
            </w:pPr>
            <w:r w:rsidRPr="00032E93">
              <w:rPr>
                <w:sz w:val="24"/>
                <w:szCs w:val="24"/>
              </w:rPr>
              <w:t xml:space="preserve">        -- v_timech01 := itemexist('SHIT902').timech01;</w:t>
            </w:r>
          </w:p>
          <w:p w:rsidR="00032E93" w:rsidRPr="00032E93" w:rsidRDefault="00032E93" w:rsidP="00032E93">
            <w:pPr>
              <w:pStyle w:val="ListParagraph"/>
              <w:rPr>
                <w:sz w:val="24"/>
                <w:szCs w:val="24"/>
              </w:rPr>
            </w:pPr>
            <w:r w:rsidRPr="00032E93">
              <w:rPr>
                <w:sz w:val="24"/>
                <w:szCs w:val="24"/>
              </w:rPr>
              <w:t xml:space="preserve">        --   v_timech02 := itemexist('SHIT902').timech02;</w:t>
            </w:r>
          </w:p>
          <w:p w:rsidR="00032E93" w:rsidRPr="00032E93" w:rsidRDefault="00032E93" w:rsidP="00032E93">
            <w:pPr>
              <w:pStyle w:val="ListParagraph"/>
              <w:rPr>
                <w:sz w:val="24"/>
                <w:szCs w:val="24"/>
              </w:rPr>
            </w:pPr>
            <w:r w:rsidRPr="00032E93">
              <w:rPr>
                <w:sz w:val="24"/>
                <w:szCs w:val="24"/>
              </w:rPr>
              <w:t xml:space="preserve">                    v_timech01 := itemexist(trim('TQ9GX')</w:t>
            </w:r>
          </w:p>
          <w:p w:rsidR="00032E93" w:rsidRPr="00032E93" w:rsidRDefault="00032E93" w:rsidP="00032E93">
            <w:pPr>
              <w:pStyle w:val="ListParagraph"/>
              <w:rPr>
                <w:sz w:val="24"/>
                <w:szCs w:val="24"/>
              </w:rPr>
            </w:pPr>
            <w:r w:rsidRPr="00032E93">
              <w:rPr>
                <w:sz w:val="24"/>
                <w:szCs w:val="24"/>
              </w:rPr>
              <w:t xml:space="preserve">                                            || trim('SHIT902')</w:t>
            </w:r>
          </w:p>
          <w:p w:rsidR="00032E93" w:rsidRPr="00032E93" w:rsidRDefault="00032E93" w:rsidP="00032E93">
            <w:pPr>
              <w:pStyle w:val="ListParagraph"/>
              <w:rPr>
                <w:sz w:val="24"/>
                <w:szCs w:val="24"/>
              </w:rPr>
            </w:pPr>
            <w:r w:rsidRPr="00032E93">
              <w:rPr>
                <w:sz w:val="24"/>
                <w:szCs w:val="24"/>
              </w:rPr>
              <w:t xml:space="preserve">                                            || trim('1')).timech01;</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v_timech02 := itemexist(trim('TQ9GX')</w:t>
            </w:r>
          </w:p>
          <w:p w:rsidR="00032E93" w:rsidRPr="00032E93" w:rsidRDefault="00032E93" w:rsidP="00032E93">
            <w:pPr>
              <w:pStyle w:val="ListParagraph"/>
              <w:rPr>
                <w:sz w:val="24"/>
                <w:szCs w:val="24"/>
              </w:rPr>
            </w:pPr>
            <w:r w:rsidRPr="00032E93">
              <w:rPr>
                <w:sz w:val="24"/>
                <w:szCs w:val="24"/>
              </w:rPr>
              <w:t xml:space="preserve">                                            || trim('SHIT902')</w:t>
            </w:r>
          </w:p>
          <w:p w:rsidR="00032E93" w:rsidRPr="00032E93" w:rsidRDefault="00032E93" w:rsidP="00032E93">
            <w:pPr>
              <w:pStyle w:val="ListParagraph"/>
              <w:rPr>
                <w:sz w:val="24"/>
                <w:szCs w:val="24"/>
              </w:rPr>
            </w:pPr>
            <w:r w:rsidRPr="00032E93">
              <w:rPr>
                <w:sz w:val="24"/>
                <w:szCs w:val="24"/>
              </w:rPr>
              <w:t xml:space="preserve">                                            || trim('1')).timech02;</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obj_gchipf.timech01 := v_timech01;</w:t>
            </w:r>
          </w:p>
          <w:p w:rsidR="00032E93" w:rsidRPr="00032E93" w:rsidRDefault="00032E93" w:rsidP="00032E93">
            <w:pPr>
              <w:pStyle w:val="ListParagraph"/>
              <w:rPr>
                <w:sz w:val="24"/>
                <w:szCs w:val="24"/>
              </w:rPr>
            </w:pPr>
            <w:r w:rsidRPr="00032E93">
              <w:rPr>
                <w:sz w:val="24"/>
                <w:szCs w:val="24"/>
              </w:rPr>
              <w:t xml:space="preserve">                obj_gchipf.timech02 := v_timech02;</w:t>
            </w:r>
          </w:p>
          <w:p w:rsidR="00032E93" w:rsidRPr="00032E93" w:rsidRDefault="00032E93" w:rsidP="00032E93">
            <w:pPr>
              <w:pStyle w:val="ListParagraph"/>
              <w:rPr>
                <w:sz w:val="24"/>
                <w:szCs w:val="24"/>
              </w:rPr>
            </w:pPr>
            <w:r w:rsidRPr="00032E93">
              <w:rPr>
                <w:sz w:val="24"/>
                <w:szCs w:val="24"/>
              </w:rPr>
              <w:t xml:space="preserve">                obj_gchipf.tpaflg := c_space;</w:t>
            </w:r>
          </w:p>
          <w:p w:rsidR="00032E93" w:rsidRPr="00032E93" w:rsidRDefault="00032E93" w:rsidP="00032E93">
            <w:pPr>
              <w:pStyle w:val="ListParagraph"/>
              <w:rPr>
                <w:sz w:val="24"/>
                <w:szCs w:val="24"/>
              </w:rPr>
            </w:pPr>
            <w:r w:rsidRPr="00032E93">
              <w:rPr>
                <w:sz w:val="24"/>
                <w:szCs w:val="24"/>
              </w:rPr>
              <w:t xml:space="preserve">                obj_gchipf.docrcdte := obj_mbrindp1.docrcvdt;</w:t>
            </w:r>
          </w:p>
          <w:p w:rsidR="00032E93" w:rsidRPr="00032E93" w:rsidRDefault="00032E93" w:rsidP="00032E93">
            <w:pPr>
              <w:pStyle w:val="ListParagraph"/>
              <w:rPr>
                <w:sz w:val="24"/>
                <w:szCs w:val="24"/>
              </w:rPr>
            </w:pPr>
            <w:r w:rsidRPr="00032E93">
              <w:rPr>
                <w:sz w:val="24"/>
                <w:szCs w:val="24"/>
              </w:rPr>
              <w:t xml:space="preserve">                obj_gchipf.insstdte := obj_mbrindp1.effdate;</w:t>
            </w:r>
          </w:p>
          <w:p w:rsidR="00032E93" w:rsidRPr="00032E93" w:rsidRDefault="00032E93" w:rsidP="00032E93">
            <w:pPr>
              <w:pStyle w:val="ListParagraph"/>
              <w:rPr>
                <w:sz w:val="24"/>
                <w:szCs w:val="24"/>
              </w:rPr>
            </w:pPr>
            <w:r w:rsidRPr="00032E93">
              <w:rPr>
                <w:sz w:val="24"/>
                <w:szCs w:val="24"/>
              </w:rPr>
              <w:t xml:space="preserve">      /**** MB4 :  MOD : condition change due to new requirement : START ****/</w:t>
            </w:r>
          </w:p>
          <w:p w:rsidR="00032E93" w:rsidRPr="00032E93" w:rsidRDefault="00032E93" w:rsidP="00032E93">
            <w:pPr>
              <w:pStyle w:val="ListParagraph"/>
              <w:rPr>
                <w:sz w:val="24"/>
                <w:szCs w:val="24"/>
              </w:rPr>
            </w:pPr>
            <w:r w:rsidRPr="00032E93">
              <w:rPr>
                <w:sz w:val="24"/>
                <w:szCs w:val="24"/>
              </w:rPr>
              <w:t xml:space="preserve">      /**** MB12 :  MOD : INSENDTE recalculation CRDATE+1 : START </w:t>
            </w:r>
            <w:r w:rsidRPr="00032E93">
              <w:rPr>
                <w:sz w:val="24"/>
                <w:szCs w:val="24"/>
              </w:rPr>
              <w:lastRenderedPageBreak/>
              <w:t>****/</w:t>
            </w:r>
          </w:p>
          <w:p w:rsidR="00032E93" w:rsidRPr="00032E93" w:rsidRDefault="00032E93" w:rsidP="00032E93">
            <w:pPr>
              <w:pStyle w:val="ListParagraph"/>
              <w:rPr>
                <w:sz w:val="24"/>
                <w:szCs w:val="24"/>
              </w:rPr>
            </w:pPr>
            <w:r w:rsidRPr="00032E93">
              <w:rPr>
                <w:sz w:val="24"/>
                <w:szCs w:val="24"/>
              </w:rPr>
              <w:t xml:space="preserve">                SELECT</w:t>
            </w:r>
          </w:p>
          <w:p w:rsidR="00032E93" w:rsidRPr="00032E93" w:rsidRDefault="00032E93" w:rsidP="00032E93">
            <w:pPr>
              <w:pStyle w:val="ListParagraph"/>
              <w:rPr>
                <w:sz w:val="24"/>
                <w:szCs w:val="24"/>
              </w:rPr>
            </w:pPr>
            <w:r w:rsidRPr="00032E93">
              <w:rPr>
                <w:sz w:val="24"/>
                <w:szCs w:val="24"/>
              </w:rPr>
              <w:t xml:space="preserve">                    to_number(TO_CHAR(TO_DATE(obj_gchipf.crdate, 'yyyymmdd') + 1, 'yyyymmdd'))</w:t>
            </w:r>
          </w:p>
          <w:p w:rsidR="00032E93" w:rsidRPr="00032E93" w:rsidRDefault="00032E93" w:rsidP="00032E93">
            <w:pPr>
              <w:pStyle w:val="ListParagraph"/>
              <w:rPr>
                <w:sz w:val="24"/>
                <w:szCs w:val="24"/>
              </w:rPr>
            </w:pPr>
            <w:r w:rsidRPr="00032E93">
              <w:rPr>
                <w:sz w:val="24"/>
                <w:szCs w:val="24"/>
              </w:rPr>
              <w:t xml:space="preserve">                INTO v_insendate</w:t>
            </w:r>
          </w:p>
          <w:p w:rsidR="00032E93" w:rsidRPr="00032E93" w:rsidRDefault="00032E93" w:rsidP="00032E93">
            <w:pPr>
              <w:pStyle w:val="ListParagraph"/>
              <w:rPr>
                <w:sz w:val="24"/>
                <w:szCs w:val="24"/>
              </w:rPr>
            </w:pPr>
            <w:r w:rsidRPr="00032E93">
              <w:rPr>
                <w:sz w:val="24"/>
                <w:szCs w:val="24"/>
              </w:rPr>
              <w:t xml:space="preserve">                FROM</w:t>
            </w:r>
          </w:p>
          <w:p w:rsidR="00032E93" w:rsidRPr="00032E93" w:rsidRDefault="00032E93" w:rsidP="00032E93">
            <w:pPr>
              <w:pStyle w:val="ListParagraph"/>
              <w:rPr>
                <w:sz w:val="24"/>
                <w:szCs w:val="24"/>
              </w:rPr>
            </w:pPr>
            <w:r w:rsidRPr="00032E93">
              <w:rPr>
                <w:sz w:val="24"/>
                <w:szCs w:val="24"/>
              </w:rPr>
              <w:t xml:space="preserve">                    dual;</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obj_gchipf.insendte := v_insendate;</w:t>
            </w:r>
          </w:p>
          <w:p w:rsidR="00032E93" w:rsidRPr="00032E93" w:rsidRDefault="00032E93" w:rsidP="00032E93">
            <w:pPr>
              <w:pStyle w:val="ListParagraph"/>
              <w:rPr>
                <w:sz w:val="24"/>
                <w:szCs w:val="24"/>
              </w:rPr>
            </w:pPr>
            <w:r w:rsidRPr="00032E93">
              <w:rPr>
                <w:sz w:val="24"/>
                <w:szCs w:val="24"/>
              </w:rPr>
              <w:t xml:space="preserve">      /**** MB12 :  MOD : INSENDTE recalculation CRDATE+1 : END ****/</w:t>
            </w:r>
          </w:p>
          <w:p w:rsidR="00032E93" w:rsidRPr="00032E93" w:rsidRDefault="00032E93" w:rsidP="00032E93">
            <w:pPr>
              <w:pStyle w:val="ListParagraph"/>
              <w:rPr>
                <w:sz w:val="24"/>
                <w:szCs w:val="24"/>
              </w:rPr>
            </w:pPr>
            <w:r w:rsidRPr="00032E93">
              <w:rPr>
                <w:sz w:val="24"/>
                <w:szCs w:val="24"/>
              </w:rPr>
              <w:t xml:space="preserve">      /**** MB4 :  MOD : condition change due to new requirement : START ****/</w:t>
            </w:r>
          </w:p>
          <w:p w:rsidR="00032E93" w:rsidRPr="00032E93" w:rsidRDefault="00032E93" w:rsidP="00032E93">
            <w:pPr>
              <w:pStyle w:val="ListParagraph"/>
              <w:rPr>
                <w:sz w:val="24"/>
                <w:szCs w:val="24"/>
              </w:rPr>
            </w:pPr>
            <w:r w:rsidRPr="00032E93">
              <w:rPr>
                <w:sz w:val="24"/>
                <w:szCs w:val="24"/>
              </w:rPr>
              <w:t xml:space="preserve">                obj_gchipf.zsolctflg := obj_mbrindp1.zsolctflg;</w:t>
            </w:r>
          </w:p>
          <w:p w:rsidR="00032E93" w:rsidRPr="00032E93" w:rsidRDefault="00032E93" w:rsidP="00032E93">
            <w:pPr>
              <w:pStyle w:val="ListParagraph"/>
              <w:rPr>
                <w:sz w:val="24"/>
                <w:szCs w:val="24"/>
              </w:rPr>
            </w:pPr>
            <w:r w:rsidRPr="00032E93">
              <w:rPr>
                <w:sz w:val="24"/>
                <w:szCs w:val="24"/>
              </w:rPr>
              <w:t xml:space="preserve">      --- 17/02/2018 After Pre-SIT execution</w:t>
            </w:r>
          </w:p>
          <w:p w:rsidR="00032E93" w:rsidRPr="00032E93" w:rsidRDefault="00032E93" w:rsidP="00032E93">
            <w:pPr>
              <w:pStyle w:val="ListParagraph"/>
              <w:rPr>
                <w:sz w:val="24"/>
                <w:szCs w:val="24"/>
              </w:rPr>
            </w:pPr>
            <w:r w:rsidRPr="00032E93">
              <w:rPr>
                <w:sz w:val="24"/>
                <w:szCs w:val="24"/>
              </w:rPr>
              <w:t xml:space="preserve">                obj_gchipf.cownnum := v_zigvalue;</w:t>
            </w:r>
          </w:p>
          <w:p w:rsidR="00032E93" w:rsidRPr="00032E93" w:rsidRDefault="00032E93" w:rsidP="00032E93">
            <w:pPr>
              <w:pStyle w:val="ListParagraph"/>
              <w:rPr>
                <w:sz w:val="24"/>
                <w:szCs w:val="24"/>
              </w:rPr>
            </w:pPr>
            <w:r w:rsidRPr="00032E93">
              <w:rPr>
                <w:sz w:val="24"/>
                <w:szCs w:val="24"/>
              </w:rPr>
              <w:t xml:space="preserve">      ---03/05/18 SIT bug fix</w:t>
            </w:r>
          </w:p>
          <w:p w:rsidR="00032E93" w:rsidRPr="00032E93" w:rsidRDefault="00032E93" w:rsidP="00032E93">
            <w:pPr>
              <w:pStyle w:val="ListParagraph"/>
              <w:rPr>
                <w:sz w:val="24"/>
                <w:szCs w:val="24"/>
              </w:rPr>
            </w:pPr>
            <w:r w:rsidRPr="00032E93">
              <w:rPr>
                <w:sz w:val="24"/>
                <w:szCs w:val="24"/>
              </w:rPr>
              <w:t xml:space="preserve">                obj_gchipf.zcmpcode := obj_mbrindp1.zcmpcode;</w:t>
            </w:r>
          </w:p>
          <w:p w:rsidR="00032E93" w:rsidRPr="00032E93" w:rsidRDefault="00032E93" w:rsidP="00032E93">
            <w:pPr>
              <w:pStyle w:val="ListParagraph"/>
              <w:rPr>
                <w:sz w:val="24"/>
                <w:szCs w:val="24"/>
              </w:rPr>
            </w:pPr>
            <w:r w:rsidRPr="00032E93">
              <w:rPr>
                <w:sz w:val="24"/>
                <w:szCs w:val="24"/>
              </w:rPr>
              <w:t xml:space="preserve">                obj_gchipf.zpenddt := v_temp_crdate;</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--INSERT  /*+ ENABLE_PARALLEL_DML */  INTO GCHIPF VALUES obj_gchipf;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---MB18</w:t>
            </w:r>
          </w:p>
          <w:p w:rsidR="00032E93" w:rsidRPr="00032E93" w:rsidRDefault="00032E93" w:rsidP="00032E93">
            <w:pPr>
              <w:pStyle w:val="ListParagraph"/>
              <w:rPr>
                <w:sz w:val="24"/>
                <w:szCs w:val="24"/>
              </w:rPr>
            </w:pPr>
            <w:r w:rsidRPr="00032E93">
              <w:rPr>
                <w:sz w:val="24"/>
                <w:szCs w:val="24"/>
              </w:rPr>
              <w:t xml:space="preserve">                gchipfindex := gchipfindex + 1;</w:t>
            </w:r>
          </w:p>
          <w:p w:rsidR="00032E93" w:rsidRPr="00032E93" w:rsidRDefault="00032E93" w:rsidP="00032E93">
            <w:pPr>
              <w:pStyle w:val="ListParagraph"/>
              <w:rPr>
                <w:sz w:val="24"/>
                <w:szCs w:val="24"/>
              </w:rPr>
            </w:pPr>
            <w:r w:rsidRPr="00032E93">
              <w:rPr>
                <w:sz w:val="24"/>
                <w:szCs w:val="24"/>
              </w:rPr>
              <w:t xml:space="preserve">                gchipf_list.extend;</w:t>
            </w:r>
          </w:p>
          <w:p w:rsidR="00032E93" w:rsidRPr="00032E93" w:rsidRDefault="00032E93" w:rsidP="00032E93">
            <w:pPr>
              <w:pStyle w:val="ListParagraph"/>
              <w:rPr>
                <w:sz w:val="24"/>
                <w:szCs w:val="24"/>
              </w:rPr>
            </w:pPr>
            <w:r w:rsidRPr="00032E93">
              <w:rPr>
                <w:sz w:val="24"/>
                <w:szCs w:val="24"/>
              </w:rPr>
              <w:t xml:space="preserve">                gchipf_list(gchipfindex) := obj_gchipf;</w:t>
            </w:r>
          </w:p>
          <w:p w:rsidR="00032E93" w:rsidRPr="00032E93" w:rsidRDefault="00032E93" w:rsidP="00032E93">
            <w:pPr>
              <w:pStyle w:val="ListParagraph"/>
              <w:rPr>
                <w:sz w:val="24"/>
                <w:szCs w:val="24"/>
              </w:rPr>
            </w:pPr>
            <w:r w:rsidRPr="00032E93">
              <w:rPr>
                <w:sz w:val="24"/>
                <w:szCs w:val="24"/>
              </w:rPr>
              <w:t xml:space="preserve">        ---MB18</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---Insert into IG table "GCHIPF" END ---</w:t>
            </w:r>
          </w:p>
          <w:p w:rsidR="00032E93" w:rsidRPr="00032E93" w:rsidRDefault="00032E93" w:rsidP="00032E93">
            <w:pPr>
              <w:pStyle w:val="ListParagraph"/>
              <w:rPr>
                <w:sz w:val="24"/>
                <w:szCs w:val="24"/>
              </w:rPr>
            </w:pPr>
            <w:r w:rsidRPr="00032E93">
              <w:rPr>
                <w:sz w:val="24"/>
                <w:szCs w:val="24"/>
              </w:rPr>
              <w:t xml:space="preserve">      ---Insert into IG table "GMHDPF" BEGIN (pq9ho.updateGmhdpf()) ---</w:t>
            </w:r>
          </w:p>
          <w:p w:rsidR="00032E93" w:rsidRPr="00032E93" w:rsidRDefault="00032E93" w:rsidP="00032E93">
            <w:pPr>
              <w:pStyle w:val="ListParagraph"/>
              <w:rPr>
                <w:sz w:val="24"/>
                <w:szCs w:val="24"/>
              </w:rPr>
            </w:pPr>
            <w:r w:rsidRPr="00032E93">
              <w:rPr>
                <w:sz w:val="24"/>
                <w:szCs w:val="24"/>
              </w:rPr>
              <w:t xml:space="preserve">                SELECT</w:t>
            </w:r>
          </w:p>
          <w:p w:rsidR="00032E93" w:rsidRPr="00032E93" w:rsidRDefault="00032E93" w:rsidP="00032E93">
            <w:pPr>
              <w:pStyle w:val="ListParagraph"/>
              <w:rPr>
                <w:sz w:val="24"/>
                <w:szCs w:val="24"/>
              </w:rPr>
            </w:pPr>
            <w:r w:rsidRPr="00032E93">
              <w:rPr>
                <w:sz w:val="24"/>
                <w:szCs w:val="24"/>
              </w:rPr>
              <w:t xml:space="preserve">                    seq_gmhdpf.NEXTVAL</w:t>
            </w:r>
          </w:p>
          <w:p w:rsidR="00032E93" w:rsidRPr="00032E93" w:rsidRDefault="00032E93" w:rsidP="00032E93">
            <w:pPr>
              <w:pStyle w:val="ListParagraph"/>
              <w:rPr>
                <w:sz w:val="24"/>
                <w:szCs w:val="24"/>
              </w:rPr>
            </w:pPr>
            <w:r w:rsidRPr="00032E93">
              <w:rPr>
                <w:sz w:val="24"/>
                <w:szCs w:val="24"/>
              </w:rPr>
              <w:t xml:space="preserve">                INTO v_seq_gmhdpf</w:t>
            </w:r>
          </w:p>
          <w:p w:rsidR="00032E93" w:rsidRPr="00032E93" w:rsidRDefault="00032E93" w:rsidP="00032E93">
            <w:pPr>
              <w:pStyle w:val="ListParagraph"/>
              <w:rPr>
                <w:sz w:val="24"/>
                <w:szCs w:val="24"/>
              </w:rPr>
            </w:pPr>
            <w:r w:rsidRPr="00032E93">
              <w:rPr>
                <w:sz w:val="24"/>
                <w:szCs w:val="24"/>
              </w:rPr>
              <w:t xml:space="preserve">                FROM</w:t>
            </w:r>
          </w:p>
          <w:p w:rsidR="00032E93" w:rsidRPr="00032E93" w:rsidRDefault="00032E93" w:rsidP="00032E93">
            <w:pPr>
              <w:pStyle w:val="ListParagraph"/>
              <w:rPr>
                <w:sz w:val="24"/>
                <w:szCs w:val="24"/>
              </w:rPr>
            </w:pPr>
            <w:r w:rsidRPr="00032E93">
              <w:rPr>
                <w:sz w:val="24"/>
                <w:szCs w:val="24"/>
              </w:rPr>
              <w:t xml:space="preserve">                    dual;</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obj_gmhdpf.unique_number := v_seq_gmhdpf;</w:t>
            </w:r>
          </w:p>
          <w:p w:rsidR="00032E93" w:rsidRPr="00032E93" w:rsidRDefault="00032E93" w:rsidP="00032E93">
            <w:pPr>
              <w:pStyle w:val="ListParagraph"/>
              <w:rPr>
                <w:sz w:val="24"/>
                <w:szCs w:val="24"/>
              </w:rPr>
            </w:pPr>
            <w:r w:rsidRPr="00032E93">
              <w:rPr>
                <w:sz w:val="24"/>
                <w:szCs w:val="24"/>
              </w:rPr>
              <w:t xml:space="preserve">                obj_gmhdpf.chdrcoy := i_company;</w:t>
            </w:r>
          </w:p>
          <w:p w:rsidR="00032E93" w:rsidRPr="00032E93" w:rsidRDefault="00032E93" w:rsidP="00032E93">
            <w:pPr>
              <w:pStyle w:val="ListParagraph"/>
              <w:rPr>
                <w:sz w:val="24"/>
                <w:szCs w:val="24"/>
              </w:rPr>
            </w:pPr>
            <w:r w:rsidRPr="00032E93">
              <w:rPr>
                <w:sz w:val="24"/>
                <w:szCs w:val="24"/>
              </w:rPr>
              <w:t xml:space="preserve">                obj_gmhdpf.chdrnum := substr(trim(obj_mbrindp1.refnum), 1, 8);</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obj_gmhdpf.mbrno := o_defaultvalues('MBRNO');</w:t>
            </w:r>
          </w:p>
          <w:p w:rsidR="00032E93" w:rsidRPr="00032E93" w:rsidRDefault="00032E93" w:rsidP="00032E93">
            <w:pPr>
              <w:pStyle w:val="ListParagraph"/>
              <w:rPr>
                <w:sz w:val="24"/>
                <w:szCs w:val="24"/>
              </w:rPr>
            </w:pPr>
            <w:r w:rsidRPr="00032E93">
              <w:rPr>
                <w:sz w:val="24"/>
                <w:szCs w:val="24"/>
              </w:rPr>
              <w:t xml:space="preserve">                obj_gmhdpf.dpntno := o_defaultvalues('DPNTNO');</w:t>
            </w:r>
          </w:p>
          <w:p w:rsidR="00032E93" w:rsidRPr="00032E93" w:rsidRDefault="00032E93" w:rsidP="00032E93">
            <w:pPr>
              <w:pStyle w:val="ListParagraph"/>
              <w:rPr>
                <w:sz w:val="24"/>
                <w:szCs w:val="24"/>
              </w:rPr>
            </w:pPr>
            <w:r w:rsidRPr="00032E93">
              <w:rPr>
                <w:sz w:val="24"/>
                <w:szCs w:val="24"/>
              </w:rPr>
              <w:t xml:space="preserve">      --- 17/02/2018 After Pre-SIT execution</w:t>
            </w:r>
          </w:p>
          <w:p w:rsidR="00032E93" w:rsidRPr="00032E93" w:rsidRDefault="00032E93" w:rsidP="00032E93">
            <w:pPr>
              <w:pStyle w:val="ListParagraph"/>
              <w:rPr>
                <w:sz w:val="24"/>
                <w:szCs w:val="24"/>
              </w:rPr>
            </w:pPr>
            <w:r w:rsidRPr="00032E93">
              <w:rPr>
                <w:sz w:val="24"/>
                <w:szCs w:val="24"/>
              </w:rPr>
              <w:lastRenderedPageBreak/>
              <w:t xml:space="preserve">                IF ( trim(obj_mbrindp1.statcode) = 'CA' ) THEN</w:t>
            </w:r>
          </w:p>
          <w:p w:rsidR="00032E93" w:rsidRPr="00032E93" w:rsidRDefault="00032E93" w:rsidP="00032E93">
            <w:pPr>
              <w:pStyle w:val="ListParagraph"/>
              <w:rPr>
                <w:sz w:val="24"/>
                <w:szCs w:val="24"/>
              </w:rPr>
            </w:pPr>
            <w:r w:rsidRPr="00032E93">
              <w:rPr>
                <w:sz w:val="24"/>
                <w:szCs w:val="24"/>
              </w:rPr>
              <w:t xml:space="preserve">                    obj_gmhdpf.dtetrm := obj_mbrindp1.dtetrm;</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t xml:space="preserve">                    obj_gmhdpf.dtetrm := c_maxdate;</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--obj_gmhdpf.DTETRM := C_MAXDATE;</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obj_gmhdpf.reasontrm := o_defaultvalues('REASONTRM');</w:t>
            </w:r>
          </w:p>
          <w:p w:rsidR="00032E93" w:rsidRPr="00032E93" w:rsidRDefault="00032E93" w:rsidP="00032E93">
            <w:pPr>
              <w:pStyle w:val="ListParagraph"/>
              <w:rPr>
                <w:sz w:val="24"/>
                <w:szCs w:val="24"/>
              </w:rPr>
            </w:pPr>
            <w:r w:rsidRPr="00032E93">
              <w:rPr>
                <w:sz w:val="24"/>
                <w:szCs w:val="24"/>
              </w:rPr>
              <w:t xml:space="preserve">      -- obj_gmhdpf.PNDATE    := obj_mbrindp1.docrcvdt;</w:t>
            </w:r>
          </w:p>
          <w:p w:rsidR="00032E93" w:rsidRPr="00032E93" w:rsidRDefault="00032E93" w:rsidP="00032E93">
            <w:pPr>
              <w:pStyle w:val="ListParagraph"/>
              <w:rPr>
                <w:sz w:val="24"/>
                <w:szCs w:val="24"/>
              </w:rPr>
            </w:pPr>
            <w:r w:rsidRPr="00032E93">
              <w:rPr>
                <w:sz w:val="24"/>
                <w:szCs w:val="24"/>
              </w:rPr>
              <w:t xml:space="preserve">                obj_gmhdpf.pndate := c_maxdate;</w:t>
            </w:r>
          </w:p>
          <w:p w:rsidR="00032E93" w:rsidRPr="00032E93" w:rsidRDefault="00032E93" w:rsidP="00032E93">
            <w:pPr>
              <w:pStyle w:val="ListParagraph"/>
              <w:rPr>
                <w:sz w:val="24"/>
                <w:szCs w:val="24"/>
              </w:rPr>
            </w:pPr>
            <w:r w:rsidRPr="00032E93">
              <w:rPr>
                <w:sz w:val="24"/>
                <w:szCs w:val="24"/>
              </w:rPr>
              <w:t xml:space="preserve">                obj_gmhdpf.clntpfx := o_defaultvalues('CLNTPFX');</w:t>
            </w:r>
          </w:p>
          <w:p w:rsidR="00032E93" w:rsidRPr="00032E93" w:rsidRDefault="00032E93" w:rsidP="00032E93">
            <w:pPr>
              <w:pStyle w:val="ListParagraph"/>
              <w:rPr>
                <w:sz w:val="24"/>
                <w:szCs w:val="24"/>
              </w:rPr>
            </w:pPr>
            <w:r w:rsidRPr="00032E93">
              <w:rPr>
                <w:sz w:val="24"/>
                <w:szCs w:val="24"/>
              </w:rPr>
              <w:t xml:space="preserve">                obj_gmhdpf.fsuco := i_fsucocompany;</w:t>
            </w:r>
          </w:p>
          <w:p w:rsidR="00032E93" w:rsidRPr="00032E93" w:rsidRDefault="00032E93" w:rsidP="00032E93">
            <w:pPr>
              <w:pStyle w:val="ListParagraph"/>
              <w:rPr>
                <w:sz w:val="24"/>
                <w:szCs w:val="24"/>
              </w:rPr>
            </w:pPr>
            <w:r w:rsidRPr="00032E93">
              <w:rPr>
                <w:sz w:val="24"/>
                <w:szCs w:val="24"/>
              </w:rPr>
              <w:t xml:space="preserve">                obj_gmhdpf.clntnum := v_zigvalue;</w:t>
            </w:r>
          </w:p>
          <w:p w:rsidR="00032E93" w:rsidRPr="00032E93" w:rsidRDefault="00032E93" w:rsidP="00032E93">
            <w:pPr>
              <w:pStyle w:val="ListParagraph"/>
              <w:rPr>
                <w:sz w:val="24"/>
                <w:szCs w:val="24"/>
              </w:rPr>
            </w:pPr>
            <w:r w:rsidRPr="00032E93">
              <w:rPr>
                <w:sz w:val="24"/>
                <w:szCs w:val="24"/>
              </w:rPr>
              <w:t xml:space="preserve">                obj_gmhdpf.headcnt := o_defaultvalues('HEADCNT');</w:t>
            </w:r>
          </w:p>
          <w:p w:rsidR="00032E93" w:rsidRPr="00032E93" w:rsidRDefault="00032E93" w:rsidP="00032E93">
            <w:pPr>
              <w:pStyle w:val="ListParagraph"/>
              <w:rPr>
                <w:sz w:val="24"/>
                <w:szCs w:val="24"/>
              </w:rPr>
            </w:pPr>
            <w:r w:rsidRPr="00032E93">
              <w:rPr>
                <w:sz w:val="24"/>
                <w:szCs w:val="24"/>
              </w:rPr>
              <w:t xml:space="preserve">                obj_gmhdpf.dteatt := obj_mbrindp1.effdate;</w:t>
            </w:r>
          </w:p>
          <w:p w:rsidR="00032E93" w:rsidRPr="00032E93" w:rsidRDefault="00032E93" w:rsidP="00032E93">
            <w:pPr>
              <w:pStyle w:val="ListParagraph"/>
              <w:rPr>
                <w:sz w:val="24"/>
                <w:szCs w:val="24"/>
              </w:rPr>
            </w:pPr>
            <w:r w:rsidRPr="00032E93">
              <w:rPr>
                <w:sz w:val="24"/>
                <w:szCs w:val="24"/>
              </w:rPr>
              <w:t xml:space="preserve">      --  obj_gmhdpf.MEDEVD  := C_SPACE;--MB7 comment out as setting null</w:t>
            </w:r>
          </w:p>
          <w:p w:rsidR="00032E93" w:rsidRPr="00032E93" w:rsidRDefault="00032E93" w:rsidP="00032E93">
            <w:pPr>
              <w:pStyle w:val="ListParagraph"/>
              <w:rPr>
                <w:sz w:val="24"/>
                <w:szCs w:val="24"/>
              </w:rPr>
            </w:pPr>
            <w:r w:rsidRPr="00032E93">
              <w:rPr>
                <w:sz w:val="24"/>
                <w:szCs w:val="24"/>
              </w:rPr>
              <w:t xml:space="preserve">                obj_gmhdpf.reln := o_defaultvalues('RELN');</w:t>
            </w:r>
          </w:p>
          <w:p w:rsidR="00032E93" w:rsidRPr="00032E93" w:rsidRDefault="00032E93" w:rsidP="00032E93">
            <w:pPr>
              <w:pStyle w:val="ListParagraph"/>
              <w:rPr>
                <w:sz w:val="24"/>
                <w:szCs w:val="24"/>
              </w:rPr>
            </w:pPr>
            <w:r w:rsidRPr="00032E93">
              <w:rPr>
                <w:sz w:val="24"/>
                <w:szCs w:val="24"/>
              </w:rPr>
              <w:t xml:space="preserve">                obj_gmhdpf.fauwdt := c_maxdate;</w:t>
            </w:r>
          </w:p>
          <w:p w:rsidR="00032E93" w:rsidRPr="00032E93" w:rsidRDefault="00032E93" w:rsidP="00032E93">
            <w:pPr>
              <w:pStyle w:val="ListParagraph"/>
              <w:rPr>
                <w:sz w:val="24"/>
                <w:szCs w:val="24"/>
              </w:rPr>
            </w:pPr>
            <w:r w:rsidRPr="00032E93">
              <w:rPr>
                <w:sz w:val="24"/>
                <w:szCs w:val="24"/>
              </w:rPr>
              <w:t xml:space="preserve">                obj_gmhdpf.ldpntno := o_defaultvalues('LDPNTNO');</w:t>
            </w:r>
          </w:p>
          <w:p w:rsidR="00032E93" w:rsidRPr="00032E93" w:rsidRDefault="00032E93" w:rsidP="00032E93">
            <w:pPr>
              <w:pStyle w:val="ListParagraph"/>
              <w:rPr>
                <w:sz w:val="24"/>
                <w:szCs w:val="24"/>
              </w:rPr>
            </w:pPr>
            <w:r w:rsidRPr="00032E93">
              <w:rPr>
                <w:sz w:val="24"/>
                <w:szCs w:val="24"/>
              </w:rPr>
              <w:t xml:space="preserve">                obj_gmhdpf.termid := i_vrcmtermid;</w:t>
            </w:r>
          </w:p>
          <w:p w:rsidR="00032E93" w:rsidRPr="00032E93" w:rsidRDefault="00032E93" w:rsidP="00032E93">
            <w:pPr>
              <w:pStyle w:val="ListParagraph"/>
              <w:rPr>
                <w:sz w:val="24"/>
                <w:szCs w:val="24"/>
              </w:rPr>
            </w:pPr>
            <w:r w:rsidRPr="00032E93">
              <w:rPr>
                <w:sz w:val="24"/>
                <w:szCs w:val="24"/>
              </w:rPr>
              <w:t xml:space="preserve">                obj_gmhdpf.trdt := i_trdt;</w:t>
            </w:r>
          </w:p>
          <w:p w:rsidR="00032E93" w:rsidRPr="00032E93" w:rsidRDefault="00032E93" w:rsidP="00032E93">
            <w:pPr>
              <w:pStyle w:val="ListParagraph"/>
              <w:rPr>
                <w:sz w:val="24"/>
                <w:szCs w:val="24"/>
              </w:rPr>
            </w:pPr>
            <w:r w:rsidRPr="00032E93">
              <w:rPr>
                <w:sz w:val="24"/>
                <w:szCs w:val="24"/>
              </w:rPr>
              <w:t xml:space="preserve">                obj_gmhdpf.trtm := i_vrcmtime;</w:t>
            </w:r>
          </w:p>
          <w:p w:rsidR="00032E93" w:rsidRPr="00032E93" w:rsidRDefault="00032E93" w:rsidP="00032E93">
            <w:pPr>
              <w:pStyle w:val="ListParagraph"/>
              <w:rPr>
                <w:sz w:val="24"/>
                <w:szCs w:val="24"/>
              </w:rPr>
            </w:pPr>
            <w:r w:rsidRPr="00032E93">
              <w:rPr>
                <w:sz w:val="24"/>
                <w:szCs w:val="24"/>
              </w:rPr>
              <w:t xml:space="preserve">                IF ( trim(obj_mbrindp1.statcode) = 'CA' ) THEN</w:t>
            </w:r>
          </w:p>
          <w:p w:rsidR="00032E93" w:rsidRPr="00032E93" w:rsidRDefault="00032E93" w:rsidP="00032E93">
            <w:pPr>
              <w:pStyle w:val="ListParagraph"/>
              <w:rPr>
                <w:sz w:val="24"/>
                <w:szCs w:val="24"/>
              </w:rPr>
            </w:pPr>
            <w:r w:rsidRPr="00032E93">
              <w:rPr>
                <w:sz w:val="24"/>
                <w:szCs w:val="24"/>
              </w:rPr>
              <w:t xml:space="preserve">                    obj_gmhdpf.tranno := v_seqnoincr;</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t xml:space="preserve">                    obj_gmhdpf.tranno := v_seqno;</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obj_gmhdpf.client := v_zigvalue;</w:t>
            </w:r>
          </w:p>
          <w:p w:rsidR="00032E93" w:rsidRPr="00032E93" w:rsidRDefault="00032E93" w:rsidP="00032E93">
            <w:pPr>
              <w:pStyle w:val="ListParagraph"/>
              <w:rPr>
                <w:sz w:val="24"/>
                <w:szCs w:val="24"/>
              </w:rPr>
            </w:pPr>
            <w:r w:rsidRPr="00032E93">
              <w:rPr>
                <w:sz w:val="24"/>
                <w:szCs w:val="24"/>
              </w:rPr>
              <w:t xml:space="preserve">      -- obj_gmhdpf.TERMRSNCD := o_defaultvalues('TERMRSNCD');--MB7 comment out as setting null</w:t>
            </w:r>
          </w:p>
          <w:p w:rsidR="00032E93" w:rsidRPr="00032E93" w:rsidRDefault="00032E93" w:rsidP="00032E93">
            <w:pPr>
              <w:pStyle w:val="ListParagraph"/>
              <w:rPr>
                <w:sz w:val="24"/>
                <w:szCs w:val="24"/>
              </w:rPr>
            </w:pPr>
            <w:r w:rsidRPr="00032E93">
              <w:rPr>
                <w:sz w:val="24"/>
                <w:szCs w:val="24"/>
              </w:rPr>
              <w:t xml:space="preserve">      -- obj_gmhdpf.REFIND    := o_defaultvalues('REFIND');--MB7 comment out as setting null</w:t>
            </w:r>
          </w:p>
          <w:p w:rsidR="00032E93" w:rsidRPr="00032E93" w:rsidRDefault="00032E93" w:rsidP="00032E93">
            <w:pPr>
              <w:pStyle w:val="ListParagraph"/>
              <w:rPr>
                <w:sz w:val="24"/>
                <w:szCs w:val="24"/>
              </w:rPr>
            </w:pPr>
            <w:r w:rsidRPr="00032E93">
              <w:rPr>
                <w:sz w:val="24"/>
                <w:szCs w:val="24"/>
              </w:rPr>
              <w:t xml:space="preserve">      --   obj_gmhdpf.EMPNO     := C_SPACE;--MB7 comment out as setting null</w:t>
            </w:r>
          </w:p>
          <w:p w:rsidR="00032E93" w:rsidRPr="00032E93" w:rsidRDefault="00032E93" w:rsidP="00032E93">
            <w:pPr>
              <w:pStyle w:val="ListParagraph"/>
              <w:rPr>
                <w:sz w:val="24"/>
                <w:szCs w:val="24"/>
              </w:rPr>
            </w:pPr>
            <w:r w:rsidRPr="00032E93">
              <w:rPr>
                <w:sz w:val="24"/>
                <w:szCs w:val="24"/>
              </w:rPr>
              <w:t xml:space="preserve">      --  obj_gmhdpf.SMOKEIND  := C_SPACE;--MB7 comment out as setting null</w:t>
            </w:r>
          </w:p>
          <w:p w:rsidR="00032E93" w:rsidRPr="00032E93" w:rsidRDefault="00032E93" w:rsidP="00032E93">
            <w:pPr>
              <w:pStyle w:val="ListParagraph"/>
              <w:rPr>
                <w:sz w:val="24"/>
                <w:szCs w:val="24"/>
              </w:rPr>
            </w:pPr>
            <w:r w:rsidRPr="00032E93">
              <w:rPr>
                <w:sz w:val="24"/>
                <w:szCs w:val="24"/>
              </w:rPr>
              <w:t xml:space="preserve">      -- obj_gmhdpf.OCCPCLAS  := C_SPACE;--MB7 comment out as setting null</w:t>
            </w:r>
          </w:p>
          <w:p w:rsidR="00032E93" w:rsidRPr="00032E93" w:rsidRDefault="00032E93" w:rsidP="00032E93">
            <w:pPr>
              <w:pStyle w:val="ListParagraph"/>
              <w:rPr>
                <w:sz w:val="24"/>
                <w:szCs w:val="24"/>
              </w:rPr>
            </w:pPr>
            <w:r w:rsidRPr="00032E93">
              <w:rPr>
                <w:sz w:val="24"/>
                <w:szCs w:val="24"/>
              </w:rPr>
              <w:t xml:space="preserve">      -- obj_gmhdpf.ETHORG    := C_SPACE;--MB7 comment out as setting null</w:t>
            </w:r>
          </w:p>
          <w:p w:rsidR="00032E93" w:rsidRPr="00032E93" w:rsidRDefault="00032E93" w:rsidP="00032E93">
            <w:pPr>
              <w:pStyle w:val="ListParagraph"/>
              <w:rPr>
                <w:sz w:val="24"/>
                <w:szCs w:val="24"/>
              </w:rPr>
            </w:pPr>
            <w:r w:rsidRPr="00032E93">
              <w:rPr>
                <w:sz w:val="24"/>
                <w:szCs w:val="24"/>
              </w:rPr>
              <w:t xml:space="preserve">                obj_gmhdpf.gheight := c_zero;</w:t>
            </w:r>
          </w:p>
          <w:p w:rsidR="00032E93" w:rsidRPr="00032E93" w:rsidRDefault="00032E93" w:rsidP="00032E93">
            <w:pPr>
              <w:pStyle w:val="ListParagraph"/>
              <w:rPr>
                <w:sz w:val="24"/>
                <w:szCs w:val="24"/>
              </w:rPr>
            </w:pPr>
            <w:r w:rsidRPr="00032E93">
              <w:rPr>
                <w:sz w:val="24"/>
                <w:szCs w:val="24"/>
              </w:rPr>
              <w:lastRenderedPageBreak/>
              <w:t xml:space="preserve">                obj_gmhdpf.gweight := c_zero;</w:t>
            </w:r>
          </w:p>
          <w:p w:rsidR="00032E93" w:rsidRPr="00032E93" w:rsidRDefault="00032E93" w:rsidP="00032E93">
            <w:pPr>
              <w:pStyle w:val="ListParagraph"/>
              <w:rPr>
                <w:sz w:val="24"/>
                <w:szCs w:val="24"/>
              </w:rPr>
            </w:pPr>
            <w:r w:rsidRPr="00032E93">
              <w:rPr>
                <w:sz w:val="24"/>
                <w:szCs w:val="24"/>
              </w:rPr>
              <w:t xml:space="preserve">      --  obj_gmhdpf.PAYMMETH  := C_SPACE;--MB7 comment out as setting null</w:t>
            </w:r>
          </w:p>
          <w:p w:rsidR="00032E93" w:rsidRPr="00032E93" w:rsidRDefault="00032E93" w:rsidP="00032E93">
            <w:pPr>
              <w:pStyle w:val="ListParagraph"/>
              <w:rPr>
                <w:sz w:val="24"/>
                <w:szCs w:val="24"/>
              </w:rPr>
            </w:pPr>
            <w:r w:rsidRPr="00032E93">
              <w:rPr>
                <w:sz w:val="24"/>
                <w:szCs w:val="24"/>
              </w:rPr>
              <w:t xml:space="preserve">      --  obj_gmhdpf.DEFCLMPYE := C_SPACE;--MB7 comment out as setting null</w:t>
            </w:r>
          </w:p>
          <w:p w:rsidR="00032E93" w:rsidRPr="00032E93" w:rsidRDefault="00032E93" w:rsidP="00032E93">
            <w:pPr>
              <w:pStyle w:val="ListParagraph"/>
              <w:rPr>
                <w:sz w:val="24"/>
                <w:szCs w:val="24"/>
              </w:rPr>
            </w:pPr>
            <w:r w:rsidRPr="00032E93">
              <w:rPr>
                <w:sz w:val="24"/>
                <w:szCs w:val="24"/>
              </w:rPr>
              <w:t xml:space="preserve">                obj_gmhdpf.prvpoldt := c_maxdate;</w:t>
            </w:r>
          </w:p>
          <w:p w:rsidR="00032E93" w:rsidRPr="00032E93" w:rsidRDefault="00032E93" w:rsidP="00032E93">
            <w:pPr>
              <w:pStyle w:val="ListParagraph"/>
              <w:rPr>
                <w:sz w:val="24"/>
                <w:szCs w:val="24"/>
              </w:rPr>
            </w:pPr>
            <w:r w:rsidRPr="00032E93">
              <w:rPr>
                <w:sz w:val="24"/>
                <w:szCs w:val="24"/>
              </w:rPr>
              <w:t xml:space="preserve">      -- obj_gmhdpf.DEPT      := C_SPACE;--MB7 comment out as setting null</w:t>
            </w:r>
          </w:p>
          <w:p w:rsidR="00032E93" w:rsidRPr="00032E93" w:rsidRDefault="00032E93" w:rsidP="00032E93">
            <w:pPr>
              <w:pStyle w:val="ListParagraph"/>
              <w:rPr>
                <w:sz w:val="24"/>
                <w:szCs w:val="24"/>
              </w:rPr>
            </w:pPr>
            <w:r w:rsidRPr="00032E93">
              <w:rPr>
                <w:sz w:val="24"/>
                <w:szCs w:val="24"/>
              </w:rPr>
              <w:t xml:space="preserve">      --  obj_gmhdpf.NEWOLDCL  := C_SPACE;--MB7 comment out as setting null</w:t>
            </w:r>
          </w:p>
          <w:p w:rsidR="00032E93" w:rsidRPr="00032E93" w:rsidRDefault="00032E93" w:rsidP="00032E93">
            <w:pPr>
              <w:pStyle w:val="ListParagraph"/>
              <w:rPr>
                <w:sz w:val="24"/>
                <w:szCs w:val="24"/>
              </w:rPr>
            </w:pPr>
            <w:r w:rsidRPr="00032E93">
              <w:rPr>
                <w:sz w:val="24"/>
                <w:szCs w:val="24"/>
              </w:rPr>
              <w:t xml:space="preserve">      -- dbms_output.put_line('v_zigvalue      =&gt;' || v_zigvalue);</w:t>
            </w:r>
          </w:p>
          <w:p w:rsidR="00032E93" w:rsidRPr="00032E93" w:rsidRDefault="00032E93" w:rsidP="00032E93">
            <w:pPr>
              <w:pStyle w:val="ListParagraph"/>
              <w:rPr>
                <w:sz w:val="24"/>
                <w:szCs w:val="24"/>
              </w:rPr>
            </w:pPr>
            <w:r w:rsidRPr="00032E93">
              <w:rPr>
                <w:sz w:val="24"/>
                <w:szCs w:val="24"/>
              </w:rPr>
              <w:t xml:space="preserve">      /* select CLTDOB</w:t>
            </w:r>
          </w:p>
          <w:p w:rsidR="00032E93" w:rsidRPr="00032E93" w:rsidRDefault="00032E93" w:rsidP="00032E93">
            <w:pPr>
              <w:pStyle w:val="ListParagraph"/>
              <w:rPr>
                <w:sz w:val="24"/>
                <w:szCs w:val="24"/>
              </w:rPr>
            </w:pPr>
            <w:r w:rsidRPr="00032E93">
              <w:rPr>
                <w:sz w:val="24"/>
                <w:szCs w:val="24"/>
              </w:rPr>
              <w:t xml:space="preserve">      into v_cltdob</w:t>
            </w:r>
          </w:p>
          <w:p w:rsidR="00032E93" w:rsidRPr="00032E93" w:rsidRDefault="00032E93" w:rsidP="00032E93">
            <w:pPr>
              <w:pStyle w:val="ListParagraph"/>
              <w:rPr>
                <w:sz w:val="24"/>
                <w:szCs w:val="24"/>
              </w:rPr>
            </w:pPr>
            <w:r w:rsidRPr="00032E93">
              <w:rPr>
                <w:sz w:val="24"/>
                <w:szCs w:val="24"/>
              </w:rPr>
              <w:t xml:space="preserve">      from CLNTPF</w:t>
            </w:r>
          </w:p>
          <w:p w:rsidR="00032E93" w:rsidRPr="00032E93" w:rsidRDefault="00032E93" w:rsidP="00032E93">
            <w:pPr>
              <w:pStyle w:val="ListParagraph"/>
              <w:rPr>
                <w:sz w:val="24"/>
                <w:szCs w:val="24"/>
              </w:rPr>
            </w:pPr>
            <w:r w:rsidRPr="00032E93">
              <w:rPr>
                <w:sz w:val="24"/>
                <w:szCs w:val="24"/>
              </w:rPr>
              <w:t xml:space="preserve">      where TRIM(CLNTNUM) = TRIM(v_zigvalue);*/</w:t>
            </w:r>
          </w:p>
          <w:p w:rsidR="00032E93" w:rsidRPr="00032E93" w:rsidRDefault="00032E93" w:rsidP="00032E93">
            <w:pPr>
              <w:pStyle w:val="ListParagraph"/>
              <w:rPr>
                <w:sz w:val="24"/>
                <w:szCs w:val="24"/>
              </w:rPr>
            </w:pPr>
            <w:r w:rsidRPr="00032E93">
              <w:rPr>
                <w:sz w:val="24"/>
                <w:szCs w:val="24"/>
              </w:rPr>
              <w:t xml:space="preserve">      /*  obj_getclnt := getclntinfo(TRIM(v_zigvalue));</w:t>
            </w:r>
          </w:p>
          <w:p w:rsidR="00032E93" w:rsidRPr="00032E93" w:rsidRDefault="00032E93" w:rsidP="00032E93">
            <w:pPr>
              <w:pStyle w:val="ListParagraph"/>
              <w:rPr>
                <w:sz w:val="24"/>
                <w:szCs w:val="24"/>
              </w:rPr>
            </w:pPr>
            <w:r w:rsidRPr="00032E93">
              <w:rPr>
                <w:sz w:val="24"/>
                <w:szCs w:val="24"/>
              </w:rPr>
              <w:t xml:space="preserve">      v_cltdob    := obj_getclnt.cltdob;*/</w:t>
            </w:r>
          </w:p>
          <w:p w:rsidR="00032E93" w:rsidRPr="00032E93" w:rsidRDefault="00032E93" w:rsidP="00032E93">
            <w:pPr>
              <w:pStyle w:val="ListParagraph"/>
              <w:rPr>
                <w:sz w:val="24"/>
                <w:szCs w:val="24"/>
              </w:rPr>
            </w:pPr>
            <w:r w:rsidRPr="00032E93">
              <w:rPr>
                <w:sz w:val="24"/>
                <w:szCs w:val="24"/>
              </w:rPr>
              <w:t xml:space="preserve">     --for pga  v_cltdob    := clntdob(TRIM(v_zigvalue));</w:t>
            </w:r>
          </w:p>
          <w:p w:rsidR="00032E93" w:rsidRPr="00032E93" w:rsidRDefault="00032E93" w:rsidP="00032E93">
            <w:pPr>
              <w:pStyle w:val="ListParagraph"/>
              <w:rPr>
                <w:sz w:val="24"/>
                <w:szCs w:val="24"/>
              </w:rPr>
            </w:pPr>
            <w:r w:rsidRPr="00032E93">
              <w:rPr>
                <w:sz w:val="24"/>
                <w:szCs w:val="24"/>
              </w:rPr>
              <w:t xml:space="preserve">         ---MB18: </w:t>
            </w:r>
          </w:p>
          <w:p w:rsidR="00032E93" w:rsidRPr="00032E93" w:rsidRDefault="00032E93" w:rsidP="00032E93">
            <w:pPr>
              <w:pStyle w:val="ListParagraph"/>
              <w:rPr>
                <w:sz w:val="24"/>
                <w:szCs w:val="24"/>
              </w:rPr>
            </w:pPr>
            <w:r w:rsidRPr="00032E93">
              <w:rPr>
                <w:sz w:val="24"/>
                <w:szCs w:val="24"/>
              </w:rPr>
              <w:t xml:space="preserve">                v_cltdob := obj_mbrindp1.cltdob;</w:t>
            </w:r>
          </w:p>
          <w:p w:rsidR="00032E93" w:rsidRPr="00032E93" w:rsidRDefault="00032E93" w:rsidP="00032E93">
            <w:pPr>
              <w:pStyle w:val="ListParagraph"/>
              <w:rPr>
                <w:sz w:val="24"/>
                <w:szCs w:val="24"/>
              </w:rPr>
            </w:pPr>
            <w:r w:rsidRPr="00032E93">
              <w:rPr>
                <w:sz w:val="24"/>
                <w:szCs w:val="24"/>
              </w:rPr>
              <w:t xml:space="preserve">        ---MB18: </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--select  Cltdob into v_cltdob  from vm1dta.CLNTPF where clntnum = v_zigvalue;</w:t>
            </w:r>
          </w:p>
          <w:p w:rsidR="00032E93" w:rsidRPr="00032E93" w:rsidRDefault="00032E93" w:rsidP="00032E93">
            <w:pPr>
              <w:pStyle w:val="ListParagraph"/>
              <w:rPr>
                <w:sz w:val="24"/>
                <w:szCs w:val="24"/>
              </w:rPr>
            </w:pPr>
            <w:r w:rsidRPr="00032E93">
              <w:rPr>
                <w:sz w:val="24"/>
                <w:szCs w:val="24"/>
              </w:rPr>
              <w:t xml:space="preserve">                v_datconage := datediff('YEAR', v_cltdob, obj_mbrindp1.effdate);</w:t>
            </w:r>
          </w:p>
          <w:p w:rsidR="00032E93" w:rsidRPr="00032E93" w:rsidRDefault="00032E93" w:rsidP="00032E93">
            <w:pPr>
              <w:pStyle w:val="ListParagraph"/>
              <w:rPr>
                <w:sz w:val="24"/>
                <w:szCs w:val="24"/>
              </w:rPr>
            </w:pPr>
            <w:r w:rsidRPr="00032E93">
              <w:rPr>
                <w:sz w:val="24"/>
                <w:szCs w:val="24"/>
              </w:rPr>
              <w:t xml:space="preserve">      --    dbms_output.put_line('v_datconage      =&gt;' || v_datconage);</w:t>
            </w:r>
          </w:p>
          <w:p w:rsidR="00032E93" w:rsidRPr="00032E93" w:rsidRDefault="00032E93" w:rsidP="00032E93">
            <w:pPr>
              <w:pStyle w:val="ListParagraph"/>
              <w:rPr>
                <w:sz w:val="24"/>
                <w:szCs w:val="24"/>
              </w:rPr>
            </w:pPr>
            <w:r w:rsidRPr="00032E93">
              <w:rPr>
                <w:sz w:val="24"/>
                <w:szCs w:val="24"/>
              </w:rPr>
              <w:t xml:space="preserve">                obj_gmhdpf.age := v_datconage;</w:t>
            </w:r>
          </w:p>
          <w:p w:rsidR="00032E93" w:rsidRPr="00032E93" w:rsidRDefault="00032E93" w:rsidP="00032E93">
            <w:pPr>
              <w:pStyle w:val="ListParagraph"/>
              <w:rPr>
                <w:sz w:val="24"/>
                <w:szCs w:val="24"/>
              </w:rPr>
            </w:pPr>
            <w:r w:rsidRPr="00032E93">
              <w:rPr>
                <w:sz w:val="24"/>
                <w:szCs w:val="24"/>
              </w:rPr>
              <w:t xml:space="preserve">                obj_gmhdpf.ordob := c_zero;</w:t>
            </w:r>
          </w:p>
          <w:p w:rsidR="00032E93" w:rsidRPr="00032E93" w:rsidRDefault="00032E93" w:rsidP="00032E93">
            <w:pPr>
              <w:pStyle w:val="ListParagraph"/>
              <w:rPr>
                <w:sz w:val="24"/>
                <w:szCs w:val="24"/>
              </w:rPr>
            </w:pPr>
            <w:r w:rsidRPr="00032E93">
              <w:rPr>
                <w:sz w:val="24"/>
                <w:szCs w:val="24"/>
              </w:rPr>
              <w:t xml:space="preserve">      -- obj_gmhdpf.STATCODE   := obj_mbrindp1.statcode;</w:t>
            </w:r>
          </w:p>
          <w:p w:rsidR="00032E93" w:rsidRPr="00032E93" w:rsidRDefault="00032E93" w:rsidP="00032E93">
            <w:pPr>
              <w:pStyle w:val="ListParagraph"/>
              <w:rPr>
                <w:sz w:val="24"/>
                <w:szCs w:val="24"/>
              </w:rPr>
            </w:pPr>
            <w:r w:rsidRPr="00032E93">
              <w:rPr>
                <w:sz w:val="24"/>
                <w:szCs w:val="24"/>
              </w:rPr>
              <w:t xml:space="preserve">      --   obj_gmhdpf.STATCODE   := C_SPACE;--MB7 comment out as setting null</w:t>
            </w:r>
          </w:p>
          <w:p w:rsidR="00032E93" w:rsidRPr="00032E93" w:rsidRDefault="00032E93" w:rsidP="00032E93">
            <w:pPr>
              <w:pStyle w:val="ListParagraph"/>
              <w:rPr>
                <w:sz w:val="24"/>
                <w:szCs w:val="24"/>
              </w:rPr>
            </w:pPr>
            <w:r w:rsidRPr="00032E93">
              <w:rPr>
                <w:sz w:val="24"/>
                <w:szCs w:val="24"/>
              </w:rPr>
              <w:t xml:space="preserve">      --   obj_gmhdpf.BANKACCKEY := C_SPACE;--MB7 comment out as setting null</w:t>
            </w:r>
          </w:p>
          <w:p w:rsidR="00032E93" w:rsidRPr="00032E93" w:rsidRDefault="00032E93" w:rsidP="00032E93">
            <w:pPr>
              <w:pStyle w:val="ListParagraph"/>
              <w:rPr>
                <w:sz w:val="24"/>
                <w:szCs w:val="24"/>
              </w:rPr>
            </w:pPr>
            <w:r w:rsidRPr="00032E93">
              <w:rPr>
                <w:sz w:val="24"/>
                <w:szCs w:val="24"/>
              </w:rPr>
              <w:t xml:space="preserve">      --  obj_gmhdpf.APPLICNO   := C_SPACE;--MB7 comment out as setting null</w:t>
            </w:r>
          </w:p>
          <w:p w:rsidR="00032E93" w:rsidRPr="00032E93" w:rsidRDefault="00032E93" w:rsidP="00032E93">
            <w:pPr>
              <w:pStyle w:val="ListParagraph"/>
              <w:rPr>
                <w:sz w:val="24"/>
                <w:szCs w:val="24"/>
              </w:rPr>
            </w:pPr>
            <w:r w:rsidRPr="00032E93">
              <w:rPr>
                <w:sz w:val="24"/>
                <w:szCs w:val="24"/>
              </w:rPr>
              <w:t xml:space="preserve">      --  obj_gmhdpf.CERTNO     := C_SPACE;--MB7 comment out as setting null</w:t>
            </w:r>
          </w:p>
          <w:p w:rsidR="00032E93" w:rsidRPr="00032E93" w:rsidRDefault="00032E93" w:rsidP="00032E93">
            <w:pPr>
              <w:pStyle w:val="ListParagraph"/>
              <w:rPr>
                <w:sz w:val="24"/>
                <w:szCs w:val="24"/>
              </w:rPr>
            </w:pPr>
            <w:r w:rsidRPr="00032E93">
              <w:rPr>
                <w:sz w:val="24"/>
                <w:szCs w:val="24"/>
              </w:rPr>
              <w:t xml:space="preserve">                obj_gmhdpf.medcmpdt := c_maxdate;</w:t>
            </w:r>
          </w:p>
          <w:p w:rsidR="00032E93" w:rsidRPr="00032E93" w:rsidRDefault="00032E93" w:rsidP="00032E93">
            <w:pPr>
              <w:pStyle w:val="ListParagraph"/>
              <w:rPr>
                <w:sz w:val="24"/>
                <w:szCs w:val="24"/>
              </w:rPr>
            </w:pPr>
            <w:r w:rsidRPr="00032E93">
              <w:rPr>
                <w:sz w:val="24"/>
                <w:szCs w:val="24"/>
              </w:rPr>
              <w:t xml:space="preserve">      /*  IF (TRIM(obj_mbrindp1.statcode) = 'IF') THEN</w:t>
            </w:r>
          </w:p>
          <w:p w:rsidR="00032E93" w:rsidRPr="00032E93" w:rsidRDefault="00032E93" w:rsidP="00032E93">
            <w:pPr>
              <w:pStyle w:val="ListParagraph"/>
              <w:rPr>
                <w:sz w:val="24"/>
                <w:szCs w:val="24"/>
              </w:rPr>
            </w:pPr>
            <w:r w:rsidRPr="00032E93">
              <w:rPr>
                <w:sz w:val="24"/>
                <w:szCs w:val="24"/>
              </w:rPr>
              <w:t xml:space="preserve">        obj_gmhdpf.INFORCE := o_defaultvalues('INFORCE');</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t xml:space="preserve">        obj_gmhdpf.INFORCE := C_SPACE;</w:t>
            </w:r>
          </w:p>
          <w:p w:rsidR="00032E93" w:rsidRPr="00032E93" w:rsidRDefault="00032E93" w:rsidP="00032E93">
            <w:pPr>
              <w:pStyle w:val="ListParagraph"/>
              <w:rPr>
                <w:sz w:val="24"/>
                <w:szCs w:val="24"/>
              </w:rPr>
            </w:pPr>
            <w:r w:rsidRPr="00032E93">
              <w:rPr>
                <w:sz w:val="24"/>
                <w:szCs w:val="24"/>
              </w:rPr>
              <w:lastRenderedPageBreak/>
              <w:t xml:space="preserve">      END IF; */ --MB7 comment out as setting null</w:t>
            </w:r>
          </w:p>
          <w:p w:rsidR="00032E93" w:rsidRPr="00032E93" w:rsidRDefault="00032E93" w:rsidP="00032E93">
            <w:pPr>
              <w:pStyle w:val="ListParagraph"/>
              <w:rPr>
                <w:sz w:val="24"/>
                <w:szCs w:val="24"/>
              </w:rPr>
            </w:pPr>
            <w:r w:rsidRPr="00032E93">
              <w:rPr>
                <w:sz w:val="24"/>
                <w:szCs w:val="24"/>
              </w:rPr>
              <w:t xml:space="preserve">      --  obj_gmhdpf.WEIGHTUNIT := C_SPACE;--MB7 comment out as setting null</w:t>
            </w:r>
          </w:p>
          <w:p w:rsidR="00032E93" w:rsidRPr="00032E93" w:rsidRDefault="00032E93" w:rsidP="00032E93">
            <w:pPr>
              <w:pStyle w:val="ListParagraph"/>
              <w:rPr>
                <w:sz w:val="24"/>
                <w:szCs w:val="24"/>
              </w:rPr>
            </w:pPr>
            <w:r w:rsidRPr="00032E93">
              <w:rPr>
                <w:sz w:val="24"/>
                <w:szCs w:val="24"/>
              </w:rPr>
              <w:t xml:space="preserve">      -- obj_gmhdpf.HEIGHTUNIT := C_SPACE;--MB7 comment out as setting null</w:t>
            </w:r>
          </w:p>
          <w:p w:rsidR="00032E93" w:rsidRPr="00032E93" w:rsidRDefault="00032E93" w:rsidP="00032E93">
            <w:pPr>
              <w:pStyle w:val="ListParagraph"/>
              <w:rPr>
                <w:sz w:val="24"/>
                <w:szCs w:val="24"/>
              </w:rPr>
            </w:pPr>
            <w:r w:rsidRPr="00032E93">
              <w:rPr>
                <w:sz w:val="24"/>
                <w:szCs w:val="24"/>
              </w:rPr>
              <w:t xml:space="preserve">      --  obj_gmhdpf.MBRTYPC    := C_SPACE;--MB7 comment out as setting null</w:t>
            </w:r>
          </w:p>
          <w:p w:rsidR="00032E93" w:rsidRPr="00032E93" w:rsidRDefault="00032E93" w:rsidP="00032E93">
            <w:pPr>
              <w:pStyle w:val="ListParagraph"/>
              <w:rPr>
                <w:sz w:val="24"/>
                <w:szCs w:val="24"/>
              </w:rPr>
            </w:pPr>
            <w:r w:rsidRPr="00032E93">
              <w:rPr>
                <w:sz w:val="24"/>
                <w:szCs w:val="24"/>
              </w:rPr>
              <w:t xml:space="preserve">                obj_gmhdpf.sifact := c_bigdecimal_default1;</w:t>
            </w:r>
          </w:p>
          <w:p w:rsidR="00032E93" w:rsidRPr="00032E93" w:rsidRDefault="00032E93" w:rsidP="00032E93">
            <w:pPr>
              <w:pStyle w:val="ListParagraph"/>
              <w:rPr>
                <w:sz w:val="24"/>
                <w:szCs w:val="24"/>
              </w:rPr>
            </w:pPr>
            <w:r w:rsidRPr="00032E93">
              <w:rPr>
                <w:sz w:val="24"/>
                <w:szCs w:val="24"/>
              </w:rPr>
              <w:t xml:space="preserve">      -- obj_gmhdpf.RDYPROC := C_SPACE; --MB7 comment out as setting null</w:t>
            </w:r>
          </w:p>
          <w:p w:rsidR="00032E93" w:rsidRPr="00032E93" w:rsidRDefault="00032E93" w:rsidP="00032E93">
            <w:pPr>
              <w:pStyle w:val="ListParagraph"/>
              <w:rPr>
                <w:sz w:val="24"/>
                <w:szCs w:val="24"/>
              </w:rPr>
            </w:pPr>
            <w:r w:rsidRPr="00032E93">
              <w:rPr>
                <w:sz w:val="24"/>
                <w:szCs w:val="24"/>
              </w:rPr>
              <w:t xml:space="preserve">      /*  IF (TRIM(obj_mbrindp1.statcode) = 'IF') THEN</w:t>
            </w:r>
          </w:p>
          <w:p w:rsidR="00032E93" w:rsidRPr="00032E93" w:rsidRDefault="00032E93" w:rsidP="00032E93">
            <w:pPr>
              <w:pStyle w:val="ListParagraph"/>
              <w:rPr>
                <w:sz w:val="24"/>
                <w:szCs w:val="24"/>
              </w:rPr>
            </w:pPr>
            <w:r w:rsidRPr="00032E93">
              <w:rPr>
                <w:sz w:val="24"/>
                <w:szCs w:val="24"/>
              </w:rPr>
              <w:t xml:space="preserve">      obj_gmhdpf.INSUFFMN := o_defaultvalues('INSUFFMN');</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t xml:space="preserve">      obj_gmhdpf.INSUFFMN := C_SPACE;</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   obj_gmhdpf.INSUFFMN := C_SPACE;</w:t>
            </w:r>
          </w:p>
          <w:p w:rsidR="00032E93" w:rsidRPr="00032E93" w:rsidRDefault="00032E93" w:rsidP="00032E93">
            <w:pPr>
              <w:pStyle w:val="ListParagraph"/>
              <w:rPr>
                <w:sz w:val="24"/>
                <w:szCs w:val="24"/>
              </w:rPr>
            </w:pPr>
            <w:r w:rsidRPr="00032E93">
              <w:rPr>
                <w:sz w:val="24"/>
                <w:szCs w:val="24"/>
              </w:rPr>
              <w:t xml:space="preserve">                obj_gmhdpf.insuffmn := 'Y'; --MB7 </w:t>
            </w:r>
          </w:p>
          <w:p w:rsidR="00032E93" w:rsidRPr="00032E93" w:rsidRDefault="00032E93" w:rsidP="00032E93">
            <w:pPr>
              <w:pStyle w:val="ListParagraph"/>
              <w:rPr>
                <w:sz w:val="24"/>
                <w:szCs w:val="24"/>
              </w:rPr>
            </w:pPr>
            <w:r w:rsidRPr="00032E93">
              <w:rPr>
                <w:sz w:val="24"/>
                <w:szCs w:val="24"/>
              </w:rPr>
              <w:t xml:space="preserve">      -- obj_gmhdpf.DPNTTYPE := C_SPACE; MB7 comment out as setting null</w:t>
            </w:r>
          </w:p>
          <w:p w:rsidR="00032E93" w:rsidRPr="00032E93" w:rsidRDefault="00032E93" w:rsidP="00032E93">
            <w:pPr>
              <w:pStyle w:val="ListParagraph"/>
              <w:rPr>
                <w:sz w:val="24"/>
                <w:szCs w:val="24"/>
              </w:rPr>
            </w:pPr>
            <w:r w:rsidRPr="00032E93">
              <w:rPr>
                <w:sz w:val="24"/>
                <w:szCs w:val="24"/>
              </w:rPr>
              <w:t xml:space="preserve">                obj_gmhdpf.usrprf := i_usrprf;</w:t>
            </w:r>
          </w:p>
          <w:p w:rsidR="00032E93" w:rsidRPr="00032E93" w:rsidRDefault="00032E93" w:rsidP="00032E93">
            <w:pPr>
              <w:pStyle w:val="ListParagraph"/>
              <w:rPr>
                <w:sz w:val="24"/>
                <w:szCs w:val="24"/>
              </w:rPr>
            </w:pPr>
            <w:r w:rsidRPr="00032E93">
              <w:rPr>
                <w:sz w:val="24"/>
                <w:szCs w:val="24"/>
              </w:rPr>
              <w:t xml:space="preserve">                obj_gmhdpf.jobnm := i_schedulename;</w:t>
            </w:r>
          </w:p>
          <w:p w:rsidR="00032E93" w:rsidRPr="00032E93" w:rsidRDefault="00032E93" w:rsidP="00032E93">
            <w:pPr>
              <w:pStyle w:val="ListParagraph"/>
              <w:rPr>
                <w:sz w:val="24"/>
                <w:szCs w:val="24"/>
              </w:rPr>
            </w:pPr>
            <w:r w:rsidRPr="00032E93">
              <w:rPr>
                <w:sz w:val="24"/>
                <w:szCs w:val="24"/>
              </w:rPr>
              <w:t xml:space="preserve">                obj_gmhdpf.datime := CAST ( SYSDATE AS TIMESTAMP );</w:t>
            </w:r>
          </w:p>
          <w:p w:rsidR="00032E93" w:rsidRPr="00032E93" w:rsidRDefault="00032E93" w:rsidP="00032E93">
            <w:pPr>
              <w:pStyle w:val="ListParagraph"/>
              <w:rPr>
                <w:sz w:val="24"/>
                <w:szCs w:val="24"/>
              </w:rPr>
            </w:pPr>
            <w:r w:rsidRPr="00032E93">
              <w:rPr>
                <w:sz w:val="24"/>
                <w:szCs w:val="24"/>
              </w:rPr>
              <w:t xml:space="preserve">                obj_gmhdpf.user_t := i_vrcmuser;</w:t>
            </w:r>
          </w:p>
          <w:p w:rsidR="00032E93" w:rsidRPr="00032E93" w:rsidRDefault="00032E93" w:rsidP="00032E93">
            <w:pPr>
              <w:pStyle w:val="ListParagraph"/>
              <w:rPr>
                <w:sz w:val="24"/>
                <w:szCs w:val="24"/>
              </w:rPr>
            </w:pPr>
            <w:r w:rsidRPr="00032E93">
              <w:rPr>
                <w:sz w:val="24"/>
                <w:szCs w:val="24"/>
              </w:rPr>
              <w:t xml:space="preserve">                obj_gmhdpf.zanncldt := obj_mbrindp1.zanncldt;</w:t>
            </w:r>
          </w:p>
          <w:p w:rsidR="00032E93" w:rsidRPr="00032E93" w:rsidRDefault="00032E93" w:rsidP="00032E93">
            <w:pPr>
              <w:pStyle w:val="ListParagraph"/>
              <w:rPr>
                <w:sz w:val="24"/>
                <w:szCs w:val="24"/>
              </w:rPr>
            </w:pPr>
            <w:r w:rsidRPr="00032E93">
              <w:rPr>
                <w:sz w:val="24"/>
                <w:szCs w:val="24"/>
              </w:rPr>
              <w:t xml:space="preserve">                obj_gmhdpf.zcpnscde := obj_mbrindp1.zcmpcode || obj_mbrindp1.zcpnscde02;</w:t>
            </w:r>
          </w:p>
          <w:p w:rsidR="00032E93" w:rsidRPr="00032E93" w:rsidRDefault="00032E93" w:rsidP="00032E93">
            <w:pPr>
              <w:pStyle w:val="ListParagraph"/>
              <w:rPr>
                <w:sz w:val="24"/>
                <w:szCs w:val="24"/>
              </w:rPr>
            </w:pPr>
            <w:r w:rsidRPr="00032E93">
              <w:rPr>
                <w:sz w:val="24"/>
                <w:szCs w:val="24"/>
              </w:rPr>
              <w:t xml:space="preserve">      --  obj_gmhdpf.ZCPNSCDE  := C_SPACE;</w:t>
            </w:r>
          </w:p>
          <w:p w:rsidR="00032E93" w:rsidRPr="00032E93" w:rsidRDefault="00032E93" w:rsidP="00032E93">
            <w:pPr>
              <w:pStyle w:val="ListParagraph"/>
              <w:rPr>
                <w:sz w:val="24"/>
                <w:szCs w:val="24"/>
              </w:rPr>
            </w:pPr>
            <w:r w:rsidRPr="00032E93">
              <w:rPr>
                <w:sz w:val="24"/>
                <w:szCs w:val="24"/>
              </w:rPr>
              <w:t xml:space="preserve">                obj_gmhdpf.zsalechnl := obj_mbrindp1.zsalechnl;</w:t>
            </w:r>
          </w:p>
          <w:p w:rsidR="00032E93" w:rsidRPr="00032E93" w:rsidRDefault="00032E93" w:rsidP="00032E93">
            <w:pPr>
              <w:pStyle w:val="ListParagraph"/>
              <w:rPr>
                <w:sz w:val="24"/>
                <w:szCs w:val="24"/>
              </w:rPr>
            </w:pPr>
            <w:r w:rsidRPr="00032E93">
              <w:rPr>
                <w:sz w:val="24"/>
                <w:szCs w:val="24"/>
              </w:rPr>
              <w:t xml:space="preserve">                obj_gmhdpf.cltreln := o_defaultvalues('RELN');</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 INSERT  /*+ ENABLE_PARALLEL_DML */  INTO GMHDPF VALUES obj_gmhdpf;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---MB18</w:t>
            </w:r>
          </w:p>
          <w:p w:rsidR="00032E93" w:rsidRPr="00032E93" w:rsidRDefault="00032E93" w:rsidP="00032E93">
            <w:pPr>
              <w:pStyle w:val="ListParagraph"/>
              <w:rPr>
                <w:sz w:val="24"/>
                <w:szCs w:val="24"/>
              </w:rPr>
            </w:pPr>
            <w:r w:rsidRPr="00032E93">
              <w:rPr>
                <w:sz w:val="24"/>
                <w:szCs w:val="24"/>
              </w:rPr>
              <w:t xml:space="preserve">                gmhdpfindex := gmhdpfindex + 1;</w:t>
            </w:r>
          </w:p>
          <w:p w:rsidR="00032E93" w:rsidRPr="00032E93" w:rsidRDefault="00032E93" w:rsidP="00032E93">
            <w:pPr>
              <w:pStyle w:val="ListParagraph"/>
              <w:rPr>
                <w:sz w:val="24"/>
                <w:szCs w:val="24"/>
              </w:rPr>
            </w:pPr>
            <w:r w:rsidRPr="00032E93">
              <w:rPr>
                <w:sz w:val="24"/>
                <w:szCs w:val="24"/>
              </w:rPr>
              <w:t xml:space="preserve">                gmhdpf_list.extend;</w:t>
            </w:r>
          </w:p>
          <w:p w:rsidR="00032E93" w:rsidRPr="00032E93" w:rsidRDefault="00032E93" w:rsidP="00032E93">
            <w:pPr>
              <w:pStyle w:val="ListParagraph"/>
              <w:rPr>
                <w:sz w:val="24"/>
                <w:szCs w:val="24"/>
              </w:rPr>
            </w:pPr>
            <w:r w:rsidRPr="00032E93">
              <w:rPr>
                <w:sz w:val="24"/>
                <w:szCs w:val="24"/>
              </w:rPr>
              <w:t xml:space="preserve">                gmhdpf_list(gmhdpfindex) := obj_gmhdpf;</w:t>
            </w:r>
          </w:p>
          <w:p w:rsidR="00032E93" w:rsidRPr="00032E93" w:rsidRDefault="00032E93" w:rsidP="00032E93">
            <w:pPr>
              <w:pStyle w:val="ListParagraph"/>
              <w:rPr>
                <w:sz w:val="24"/>
                <w:szCs w:val="24"/>
              </w:rPr>
            </w:pPr>
            <w:r w:rsidRPr="00032E93">
              <w:rPr>
                <w:sz w:val="24"/>
                <w:szCs w:val="24"/>
              </w:rPr>
              <w:t xml:space="preserve">        ---MB18</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--------insert into IG table "GMOVPF"  BEGIN(pq9ho.updateGmhdpf())----</w:t>
            </w:r>
          </w:p>
          <w:p w:rsidR="00032E93" w:rsidRPr="00032E93" w:rsidRDefault="00032E93" w:rsidP="00032E93">
            <w:pPr>
              <w:pStyle w:val="ListParagraph"/>
              <w:rPr>
                <w:sz w:val="24"/>
                <w:szCs w:val="24"/>
              </w:rPr>
            </w:pPr>
            <w:r w:rsidRPr="00032E93">
              <w:rPr>
                <w:sz w:val="24"/>
                <w:szCs w:val="24"/>
              </w:rPr>
              <w:t xml:space="preserve">      -- IF (TRIM(obj_mbrindp1.statcode) &lt;&gt; 'PN') THEN  Previous code</w:t>
            </w:r>
          </w:p>
          <w:p w:rsidR="00032E93" w:rsidRPr="00032E93" w:rsidRDefault="00032E93" w:rsidP="00032E93">
            <w:pPr>
              <w:pStyle w:val="ListParagraph"/>
              <w:rPr>
                <w:sz w:val="24"/>
                <w:szCs w:val="24"/>
              </w:rPr>
            </w:pPr>
            <w:r w:rsidRPr="00032E93">
              <w:rPr>
                <w:sz w:val="24"/>
                <w:szCs w:val="24"/>
              </w:rPr>
              <w:t xml:space="preserve">                IF ( trim(obj_mbrindp1.statcode) = 'XN' ) THEN</w:t>
            </w:r>
          </w:p>
          <w:p w:rsidR="00032E93" w:rsidRPr="00032E93" w:rsidRDefault="00032E93" w:rsidP="00032E93">
            <w:pPr>
              <w:pStyle w:val="ListParagraph"/>
              <w:rPr>
                <w:sz w:val="24"/>
                <w:szCs w:val="24"/>
              </w:rPr>
            </w:pPr>
            <w:r w:rsidRPr="00032E93">
              <w:rPr>
                <w:sz w:val="24"/>
                <w:szCs w:val="24"/>
              </w:rPr>
              <w:t xml:space="preserve">                    v_olddta1 := obj_gmhdpf.chdrcoy</w:t>
            </w:r>
          </w:p>
          <w:p w:rsidR="00032E93" w:rsidRPr="00032E93" w:rsidRDefault="00032E93" w:rsidP="00032E93">
            <w:pPr>
              <w:pStyle w:val="ListParagraph"/>
              <w:rPr>
                <w:sz w:val="24"/>
                <w:szCs w:val="24"/>
              </w:rPr>
            </w:pPr>
            <w:r w:rsidRPr="00032E93">
              <w:rPr>
                <w:sz w:val="24"/>
                <w:szCs w:val="24"/>
              </w:rPr>
              <w:lastRenderedPageBreak/>
              <w:t xml:space="preserve">                                 || obj_gmhdpf.chdrnum</w:t>
            </w:r>
          </w:p>
          <w:p w:rsidR="00032E93" w:rsidRPr="00032E93" w:rsidRDefault="00032E93" w:rsidP="00032E93">
            <w:pPr>
              <w:pStyle w:val="ListParagraph"/>
              <w:rPr>
                <w:sz w:val="24"/>
                <w:szCs w:val="24"/>
              </w:rPr>
            </w:pPr>
            <w:r w:rsidRPr="00032E93">
              <w:rPr>
                <w:sz w:val="24"/>
                <w:szCs w:val="24"/>
              </w:rPr>
              <w:t xml:space="preserve">                                 || obj_gmhdpf.mbrno</w:t>
            </w:r>
          </w:p>
          <w:p w:rsidR="00032E93" w:rsidRPr="00032E93" w:rsidRDefault="00032E93" w:rsidP="00032E93">
            <w:pPr>
              <w:pStyle w:val="ListParagraph"/>
              <w:rPr>
                <w:sz w:val="24"/>
                <w:szCs w:val="24"/>
              </w:rPr>
            </w:pPr>
            <w:r w:rsidRPr="00032E93">
              <w:rPr>
                <w:sz w:val="24"/>
                <w:szCs w:val="24"/>
              </w:rPr>
              <w:t xml:space="preserve">                                 || obj_gmhdpf.dpntno</w:t>
            </w:r>
          </w:p>
          <w:p w:rsidR="00032E93" w:rsidRPr="00032E93" w:rsidRDefault="00032E93" w:rsidP="00032E93">
            <w:pPr>
              <w:pStyle w:val="ListParagraph"/>
              <w:rPr>
                <w:sz w:val="24"/>
                <w:szCs w:val="24"/>
              </w:rPr>
            </w:pPr>
            <w:r w:rsidRPr="00032E93">
              <w:rPr>
                <w:sz w:val="24"/>
                <w:szCs w:val="24"/>
              </w:rPr>
              <w:t xml:space="preserve">                                 || c_maxdate</w:t>
            </w:r>
          </w:p>
          <w:p w:rsidR="00032E93" w:rsidRPr="00032E93" w:rsidRDefault="00032E93" w:rsidP="00032E93">
            <w:pPr>
              <w:pStyle w:val="ListParagraph"/>
              <w:rPr>
                <w:sz w:val="24"/>
                <w:szCs w:val="24"/>
              </w:rPr>
            </w:pPr>
            <w:r w:rsidRPr="00032E93">
              <w:rPr>
                <w:sz w:val="24"/>
                <w:szCs w:val="24"/>
              </w:rPr>
              <w:t xml:space="preserve">                                 || obj_gmhdpf.reasontrm</w:t>
            </w:r>
          </w:p>
          <w:p w:rsidR="00032E93" w:rsidRPr="00032E93" w:rsidRDefault="00032E93" w:rsidP="00032E93">
            <w:pPr>
              <w:pStyle w:val="ListParagraph"/>
              <w:rPr>
                <w:sz w:val="24"/>
                <w:szCs w:val="24"/>
              </w:rPr>
            </w:pPr>
            <w:r w:rsidRPr="00032E93">
              <w:rPr>
                <w:sz w:val="24"/>
                <w:szCs w:val="24"/>
              </w:rPr>
              <w:t xml:space="preserve">                                 || obj_gmhdpf.clntpfx</w:t>
            </w:r>
          </w:p>
          <w:p w:rsidR="00032E93" w:rsidRPr="00032E93" w:rsidRDefault="00032E93" w:rsidP="00032E93">
            <w:pPr>
              <w:pStyle w:val="ListParagraph"/>
              <w:rPr>
                <w:sz w:val="24"/>
                <w:szCs w:val="24"/>
              </w:rPr>
            </w:pPr>
            <w:r w:rsidRPr="00032E93">
              <w:rPr>
                <w:sz w:val="24"/>
                <w:szCs w:val="24"/>
              </w:rPr>
              <w:t xml:space="preserve">                                 || obj_gmhdpf.fsuco</w:t>
            </w:r>
          </w:p>
          <w:p w:rsidR="00032E93" w:rsidRPr="00032E93" w:rsidRDefault="00032E93" w:rsidP="00032E93">
            <w:pPr>
              <w:pStyle w:val="ListParagraph"/>
              <w:rPr>
                <w:sz w:val="24"/>
                <w:szCs w:val="24"/>
              </w:rPr>
            </w:pPr>
            <w:r w:rsidRPr="00032E93">
              <w:rPr>
                <w:sz w:val="24"/>
                <w:szCs w:val="24"/>
              </w:rPr>
              <w:t xml:space="preserve">                                 || obj_gmhdpf.clntnum</w:t>
            </w:r>
          </w:p>
          <w:p w:rsidR="00032E93" w:rsidRPr="00032E93" w:rsidRDefault="00032E93" w:rsidP="00032E93">
            <w:pPr>
              <w:pStyle w:val="ListParagraph"/>
              <w:rPr>
                <w:sz w:val="24"/>
                <w:szCs w:val="24"/>
              </w:rPr>
            </w:pPr>
            <w:r w:rsidRPr="00032E93">
              <w:rPr>
                <w:sz w:val="24"/>
                <w:szCs w:val="24"/>
              </w:rPr>
              <w:t xml:space="preserve">                                 || obj_gmhdpf.headcnt</w:t>
            </w:r>
          </w:p>
          <w:p w:rsidR="00032E93" w:rsidRPr="00032E93" w:rsidRDefault="00032E93" w:rsidP="00032E93">
            <w:pPr>
              <w:pStyle w:val="ListParagraph"/>
              <w:rPr>
                <w:sz w:val="24"/>
                <w:szCs w:val="24"/>
              </w:rPr>
            </w:pPr>
            <w:r w:rsidRPr="00032E93">
              <w:rPr>
                <w:sz w:val="24"/>
                <w:szCs w:val="24"/>
              </w:rPr>
              <w:t xml:space="preserve">                                 || obj_gmhdpf.dteatt</w:t>
            </w:r>
          </w:p>
          <w:p w:rsidR="00032E93" w:rsidRPr="00032E93" w:rsidRDefault="00032E93" w:rsidP="00032E93">
            <w:pPr>
              <w:pStyle w:val="ListParagraph"/>
              <w:rPr>
                <w:sz w:val="24"/>
                <w:szCs w:val="24"/>
              </w:rPr>
            </w:pPr>
            <w:r w:rsidRPr="00032E93">
              <w:rPr>
                <w:sz w:val="24"/>
                <w:szCs w:val="24"/>
              </w:rPr>
              <w:t xml:space="preserve">                                 || obj_gmhdpf.medevd</w:t>
            </w:r>
          </w:p>
          <w:p w:rsidR="00032E93" w:rsidRPr="00032E93" w:rsidRDefault="00032E93" w:rsidP="00032E93">
            <w:pPr>
              <w:pStyle w:val="ListParagraph"/>
              <w:rPr>
                <w:sz w:val="24"/>
                <w:szCs w:val="24"/>
              </w:rPr>
            </w:pPr>
            <w:r w:rsidRPr="00032E93">
              <w:rPr>
                <w:sz w:val="24"/>
                <w:szCs w:val="24"/>
              </w:rPr>
              <w:t xml:space="preserve">                                 || obj_gmhdpf.reln</w:t>
            </w:r>
          </w:p>
          <w:p w:rsidR="00032E93" w:rsidRPr="00032E93" w:rsidRDefault="00032E93" w:rsidP="00032E93">
            <w:pPr>
              <w:pStyle w:val="ListParagraph"/>
              <w:rPr>
                <w:sz w:val="24"/>
                <w:szCs w:val="24"/>
              </w:rPr>
            </w:pPr>
            <w:r w:rsidRPr="00032E93">
              <w:rPr>
                <w:sz w:val="24"/>
                <w:szCs w:val="24"/>
              </w:rPr>
              <w:t xml:space="preserve">                                 || obj_gmhdpf.fauwdt</w:t>
            </w:r>
          </w:p>
          <w:p w:rsidR="00032E93" w:rsidRPr="00032E93" w:rsidRDefault="00032E93" w:rsidP="00032E93">
            <w:pPr>
              <w:pStyle w:val="ListParagraph"/>
              <w:rPr>
                <w:sz w:val="24"/>
                <w:szCs w:val="24"/>
              </w:rPr>
            </w:pPr>
            <w:r w:rsidRPr="00032E93">
              <w:rPr>
                <w:sz w:val="24"/>
                <w:szCs w:val="24"/>
              </w:rPr>
              <w:t xml:space="preserve">                                 || obj_gmhdpf.ldpntno</w:t>
            </w:r>
          </w:p>
          <w:p w:rsidR="00032E93" w:rsidRPr="00032E93" w:rsidRDefault="00032E93" w:rsidP="00032E93">
            <w:pPr>
              <w:pStyle w:val="ListParagraph"/>
              <w:rPr>
                <w:sz w:val="24"/>
                <w:szCs w:val="24"/>
              </w:rPr>
            </w:pPr>
            <w:r w:rsidRPr="00032E93">
              <w:rPr>
                <w:sz w:val="24"/>
                <w:szCs w:val="24"/>
              </w:rPr>
              <w:t xml:space="preserve">                                 || obj_gmhdpf.termid</w:t>
            </w:r>
          </w:p>
          <w:p w:rsidR="00032E93" w:rsidRPr="00032E93" w:rsidRDefault="00032E93" w:rsidP="00032E93">
            <w:pPr>
              <w:pStyle w:val="ListParagraph"/>
              <w:rPr>
                <w:sz w:val="24"/>
                <w:szCs w:val="24"/>
              </w:rPr>
            </w:pPr>
            <w:r w:rsidRPr="00032E93">
              <w:rPr>
                <w:sz w:val="24"/>
                <w:szCs w:val="24"/>
              </w:rPr>
              <w:t xml:space="preserve">                                 ||</w:t>
            </w:r>
          </w:p>
          <w:p w:rsidR="00032E93" w:rsidRPr="00032E93" w:rsidRDefault="00032E93" w:rsidP="00032E93">
            <w:pPr>
              <w:pStyle w:val="ListParagraph"/>
              <w:rPr>
                <w:sz w:val="24"/>
                <w:szCs w:val="24"/>
              </w:rPr>
            </w:pPr>
            <w:r w:rsidRPr="00032E93">
              <w:rPr>
                <w:sz w:val="24"/>
                <w:szCs w:val="24"/>
              </w:rPr>
              <w:t xml:space="preserve">                    --  obj_gmhdpf.UserT ||</w:t>
            </w:r>
          </w:p>
          <w:p w:rsidR="00032E93" w:rsidRPr="00032E93" w:rsidRDefault="00032E93" w:rsidP="00032E93">
            <w:pPr>
              <w:pStyle w:val="ListParagraph"/>
              <w:rPr>
                <w:sz w:val="24"/>
                <w:szCs w:val="24"/>
              </w:rPr>
            </w:pPr>
            <w:r w:rsidRPr="00032E93">
              <w:rPr>
                <w:sz w:val="24"/>
                <w:szCs w:val="24"/>
              </w:rPr>
              <w:t xml:space="preserve">                                  obj_gmhdpf.trdt</w:t>
            </w:r>
          </w:p>
          <w:p w:rsidR="00032E93" w:rsidRPr="00032E93" w:rsidRDefault="00032E93" w:rsidP="00032E93">
            <w:pPr>
              <w:pStyle w:val="ListParagraph"/>
              <w:rPr>
                <w:sz w:val="24"/>
                <w:szCs w:val="24"/>
              </w:rPr>
            </w:pPr>
            <w:r w:rsidRPr="00032E93">
              <w:rPr>
                <w:sz w:val="24"/>
                <w:szCs w:val="24"/>
              </w:rPr>
              <w:t xml:space="preserve">                                 || obj_gmhdpf.trtm</w:t>
            </w:r>
          </w:p>
          <w:p w:rsidR="00032E93" w:rsidRPr="00032E93" w:rsidRDefault="00032E93" w:rsidP="00032E93">
            <w:pPr>
              <w:pStyle w:val="ListParagraph"/>
              <w:rPr>
                <w:sz w:val="24"/>
                <w:szCs w:val="24"/>
              </w:rPr>
            </w:pPr>
            <w:r w:rsidRPr="00032E93">
              <w:rPr>
                <w:sz w:val="24"/>
                <w:szCs w:val="24"/>
              </w:rPr>
              <w:t xml:space="preserve">                                 || obj_gmhdpf.tranno</w:t>
            </w:r>
          </w:p>
          <w:p w:rsidR="00032E93" w:rsidRPr="00032E93" w:rsidRDefault="00032E93" w:rsidP="00032E93">
            <w:pPr>
              <w:pStyle w:val="ListParagraph"/>
              <w:rPr>
                <w:sz w:val="24"/>
                <w:szCs w:val="24"/>
              </w:rPr>
            </w:pPr>
            <w:r w:rsidRPr="00032E93">
              <w:rPr>
                <w:sz w:val="24"/>
                <w:szCs w:val="24"/>
              </w:rPr>
              <w:t xml:space="preserve">                                 || obj_gmhdpf.pndate</w:t>
            </w:r>
          </w:p>
          <w:p w:rsidR="00032E93" w:rsidRPr="00032E93" w:rsidRDefault="00032E93" w:rsidP="00032E93">
            <w:pPr>
              <w:pStyle w:val="ListParagraph"/>
              <w:rPr>
                <w:sz w:val="24"/>
                <w:szCs w:val="24"/>
              </w:rPr>
            </w:pPr>
            <w:r w:rsidRPr="00032E93">
              <w:rPr>
                <w:sz w:val="24"/>
                <w:szCs w:val="24"/>
              </w:rPr>
              <w:t xml:space="preserve">                                 || obj_gmhdpf.client</w:t>
            </w:r>
          </w:p>
          <w:p w:rsidR="00032E93" w:rsidRPr="00032E93" w:rsidRDefault="00032E93" w:rsidP="00032E93">
            <w:pPr>
              <w:pStyle w:val="ListParagraph"/>
              <w:rPr>
                <w:sz w:val="24"/>
                <w:szCs w:val="24"/>
              </w:rPr>
            </w:pPr>
            <w:r w:rsidRPr="00032E93">
              <w:rPr>
                <w:sz w:val="24"/>
                <w:szCs w:val="24"/>
              </w:rPr>
              <w:t xml:space="preserve">                                 || obj_gmhdpf.termrsncd</w:t>
            </w:r>
          </w:p>
          <w:p w:rsidR="00032E93" w:rsidRPr="00032E93" w:rsidRDefault="00032E93" w:rsidP="00032E93">
            <w:pPr>
              <w:pStyle w:val="ListParagraph"/>
              <w:rPr>
                <w:sz w:val="24"/>
                <w:szCs w:val="24"/>
              </w:rPr>
            </w:pPr>
            <w:r w:rsidRPr="00032E93">
              <w:rPr>
                <w:sz w:val="24"/>
                <w:szCs w:val="24"/>
              </w:rPr>
              <w:t xml:space="preserve">                                 || obj_gmhdpf.refind</w:t>
            </w:r>
          </w:p>
          <w:p w:rsidR="00032E93" w:rsidRPr="00032E93" w:rsidRDefault="00032E93" w:rsidP="00032E93">
            <w:pPr>
              <w:pStyle w:val="ListParagraph"/>
              <w:rPr>
                <w:sz w:val="24"/>
                <w:szCs w:val="24"/>
              </w:rPr>
            </w:pPr>
            <w:r w:rsidRPr="00032E93">
              <w:rPr>
                <w:sz w:val="24"/>
                <w:szCs w:val="24"/>
              </w:rPr>
              <w:t xml:space="preserve">                                 || obj_gmhdpf.empno</w:t>
            </w:r>
          </w:p>
          <w:p w:rsidR="00032E93" w:rsidRPr="00032E93" w:rsidRDefault="00032E93" w:rsidP="00032E93">
            <w:pPr>
              <w:pStyle w:val="ListParagraph"/>
              <w:rPr>
                <w:sz w:val="24"/>
                <w:szCs w:val="24"/>
              </w:rPr>
            </w:pPr>
            <w:r w:rsidRPr="00032E93">
              <w:rPr>
                <w:sz w:val="24"/>
                <w:szCs w:val="24"/>
              </w:rPr>
              <w:t xml:space="preserve">                                 || obj_gmhdpf.smokeind</w:t>
            </w:r>
          </w:p>
          <w:p w:rsidR="00032E93" w:rsidRPr="00032E93" w:rsidRDefault="00032E93" w:rsidP="00032E93">
            <w:pPr>
              <w:pStyle w:val="ListParagraph"/>
              <w:rPr>
                <w:sz w:val="24"/>
                <w:szCs w:val="24"/>
              </w:rPr>
            </w:pPr>
            <w:r w:rsidRPr="00032E93">
              <w:rPr>
                <w:sz w:val="24"/>
                <w:szCs w:val="24"/>
              </w:rPr>
              <w:t xml:space="preserve">                                 || obj_gmhdpf.occpclas</w:t>
            </w:r>
          </w:p>
          <w:p w:rsidR="00032E93" w:rsidRPr="00032E93" w:rsidRDefault="00032E93" w:rsidP="00032E93">
            <w:pPr>
              <w:pStyle w:val="ListParagraph"/>
              <w:rPr>
                <w:sz w:val="24"/>
                <w:szCs w:val="24"/>
              </w:rPr>
            </w:pPr>
            <w:r w:rsidRPr="00032E93">
              <w:rPr>
                <w:sz w:val="24"/>
                <w:szCs w:val="24"/>
              </w:rPr>
              <w:t xml:space="preserve">                                 || obj_gmhdpf.ethorg</w:t>
            </w:r>
          </w:p>
          <w:p w:rsidR="00032E93" w:rsidRPr="00032E93" w:rsidRDefault="00032E93" w:rsidP="00032E93">
            <w:pPr>
              <w:pStyle w:val="ListParagraph"/>
              <w:rPr>
                <w:sz w:val="24"/>
                <w:szCs w:val="24"/>
              </w:rPr>
            </w:pPr>
            <w:r w:rsidRPr="00032E93">
              <w:rPr>
                <w:sz w:val="24"/>
                <w:szCs w:val="24"/>
              </w:rPr>
              <w:t xml:space="preserve">                                 || obj_gmhdpf.gheight</w:t>
            </w:r>
          </w:p>
          <w:p w:rsidR="00032E93" w:rsidRPr="00032E93" w:rsidRDefault="00032E93" w:rsidP="00032E93">
            <w:pPr>
              <w:pStyle w:val="ListParagraph"/>
              <w:rPr>
                <w:sz w:val="24"/>
                <w:szCs w:val="24"/>
              </w:rPr>
            </w:pPr>
            <w:r w:rsidRPr="00032E93">
              <w:rPr>
                <w:sz w:val="24"/>
                <w:szCs w:val="24"/>
              </w:rPr>
              <w:t xml:space="preserve">                                 || obj_gmhdpf.gweight</w:t>
            </w:r>
          </w:p>
          <w:p w:rsidR="00032E93" w:rsidRPr="00032E93" w:rsidRDefault="00032E93" w:rsidP="00032E93">
            <w:pPr>
              <w:pStyle w:val="ListParagraph"/>
              <w:rPr>
                <w:sz w:val="24"/>
                <w:szCs w:val="24"/>
              </w:rPr>
            </w:pPr>
            <w:r w:rsidRPr="00032E93">
              <w:rPr>
                <w:sz w:val="24"/>
                <w:szCs w:val="24"/>
              </w:rPr>
              <w:t xml:space="preserve">                                 || obj_gmhdpf.paymmeth</w:t>
            </w:r>
          </w:p>
          <w:p w:rsidR="00032E93" w:rsidRPr="00032E93" w:rsidRDefault="00032E93" w:rsidP="00032E93">
            <w:pPr>
              <w:pStyle w:val="ListParagraph"/>
              <w:rPr>
                <w:sz w:val="24"/>
                <w:szCs w:val="24"/>
              </w:rPr>
            </w:pPr>
            <w:r w:rsidRPr="00032E93">
              <w:rPr>
                <w:sz w:val="24"/>
                <w:szCs w:val="24"/>
              </w:rPr>
              <w:t xml:space="preserve">                                 || obj_gmhdpf.defclmpye</w:t>
            </w:r>
          </w:p>
          <w:p w:rsidR="00032E93" w:rsidRPr="00032E93" w:rsidRDefault="00032E93" w:rsidP="00032E93">
            <w:pPr>
              <w:pStyle w:val="ListParagraph"/>
              <w:rPr>
                <w:sz w:val="24"/>
                <w:szCs w:val="24"/>
              </w:rPr>
            </w:pPr>
            <w:r w:rsidRPr="00032E93">
              <w:rPr>
                <w:sz w:val="24"/>
                <w:szCs w:val="24"/>
              </w:rPr>
              <w:t xml:space="preserve">                                 || obj_gmhdpf.prvpoldt</w:t>
            </w:r>
          </w:p>
          <w:p w:rsidR="00032E93" w:rsidRPr="00032E93" w:rsidRDefault="00032E93" w:rsidP="00032E93">
            <w:pPr>
              <w:pStyle w:val="ListParagraph"/>
              <w:rPr>
                <w:sz w:val="24"/>
                <w:szCs w:val="24"/>
              </w:rPr>
            </w:pPr>
            <w:r w:rsidRPr="00032E93">
              <w:rPr>
                <w:sz w:val="24"/>
                <w:szCs w:val="24"/>
              </w:rPr>
              <w:t xml:space="preserve">                                 || obj_gmhdpf.dept</w:t>
            </w:r>
          </w:p>
          <w:p w:rsidR="00032E93" w:rsidRPr="00032E93" w:rsidRDefault="00032E93" w:rsidP="00032E93">
            <w:pPr>
              <w:pStyle w:val="ListParagraph"/>
              <w:rPr>
                <w:sz w:val="24"/>
                <w:szCs w:val="24"/>
              </w:rPr>
            </w:pPr>
            <w:r w:rsidRPr="00032E93">
              <w:rPr>
                <w:sz w:val="24"/>
                <w:szCs w:val="24"/>
              </w:rPr>
              <w:t xml:space="preserve">                                 || obj_gmhdpf.newoldcl</w:t>
            </w:r>
          </w:p>
          <w:p w:rsidR="00032E93" w:rsidRPr="00032E93" w:rsidRDefault="00032E93" w:rsidP="00032E93">
            <w:pPr>
              <w:pStyle w:val="ListParagraph"/>
              <w:rPr>
                <w:sz w:val="24"/>
                <w:szCs w:val="24"/>
              </w:rPr>
            </w:pPr>
            <w:r w:rsidRPr="00032E93">
              <w:rPr>
                <w:sz w:val="24"/>
                <w:szCs w:val="24"/>
              </w:rPr>
              <w:t xml:space="preserve">                                 || obj_gmhdpf.age</w:t>
            </w:r>
          </w:p>
          <w:p w:rsidR="00032E93" w:rsidRPr="00032E93" w:rsidRDefault="00032E93" w:rsidP="00032E93">
            <w:pPr>
              <w:pStyle w:val="ListParagraph"/>
              <w:rPr>
                <w:sz w:val="24"/>
                <w:szCs w:val="24"/>
              </w:rPr>
            </w:pPr>
            <w:r w:rsidRPr="00032E93">
              <w:rPr>
                <w:sz w:val="24"/>
                <w:szCs w:val="24"/>
              </w:rPr>
              <w:t xml:space="preserve">                                 || obj_gmhdpf.ordob</w:t>
            </w:r>
          </w:p>
          <w:p w:rsidR="00032E93" w:rsidRPr="00032E93" w:rsidRDefault="00032E93" w:rsidP="00032E93">
            <w:pPr>
              <w:pStyle w:val="ListParagraph"/>
              <w:rPr>
                <w:sz w:val="24"/>
                <w:szCs w:val="24"/>
              </w:rPr>
            </w:pPr>
            <w:r w:rsidRPr="00032E93">
              <w:rPr>
                <w:sz w:val="24"/>
                <w:szCs w:val="24"/>
              </w:rPr>
              <w:t xml:space="preserve">                                 || 'IF'</w:t>
            </w:r>
          </w:p>
          <w:p w:rsidR="00032E93" w:rsidRPr="00032E93" w:rsidRDefault="00032E93" w:rsidP="00032E93">
            <w:pPr>
              <w:pStyle w:val="ListParagraph"/>
              <w:rPr>
                <w:sz w:val="24"/>
                <w:szCs w:val="24"/>
              </w:rPr>
            </w:pPr>
            <w:r w:rsidRPr="00032E93">
              <w:rPr>
                <w:sz w:val="24"/>
                <w:szCs w:val="24"/>
              </w:rPr>
              <w:t xml:space="preserve">                                 || obj_gmhdpf.bankacckey</w:t>
            </w:r>
          </w:p>
          <w:p w:rsidR="00032E93" w:rsidRPr="00032E93" w:rsidRDefault="00032E93" w:rsidP="00032E93">
            <w:pPr>
              <w:pStyle w:val="ListParagraph"/>
              <w:rPr>
                <w:sz w:val="24"/>
                <w:szCs w:val="24"/>
              </w:rPr>
            </w:pPr>
            <w:r w:rsidRPr="00032E93">
              <w:rPr>
                <w:sz w:val="24"/>
                <w:szCs w:val="24"/>
              </w:rPr>
              <w:t xml:space="preserve">                                 || obj_gmhdpf.applicno</w:t>
            </w:r>
          </w:p>
          <w:p w:rsidR="00032E93" w:rsidRPr="00032E93" w:rsidRDefault="00032E93" w:rsidP="00032E93">
            <w:pPr>
              <w:pStyle w:val="ListParagraph"/>
              <w:rPr>
                <w:sz w:val="24"/>
                <w:szCs w:val="24"/>
              </w:rPr>
            </w:pPr>
            <w:r w:rsidRPr="00032E93">
              <w:rPr>
                <w:sz w:val="24"/>
                <w:szCs w:val="24"/>
              </w:rPr>
              <w:t xml:space="preserve">                                 || obj_gmhdpf.certno</w:t>
            </w:r>
          </w:p>
          <w:p w:rsidR="00032E93" w:rsidRPr="00032E93" w:rsidRDefault="00032E93" w:rsidP="00032E93">
            <w:pPr>
              <w:pStyle w:val="ListParagraph"/>
              <w:rPr>
                <w:sz w:val="24"/>
                <w:szCs w:val="24"/>
              </w:rPr>
            </w:pPr>
            <w:r w:rsidRPr="00032E93">
              <w:rPr>
                <w:sz w:val="24"/>
                <w:szCs w:val="24"/>
              </w:rPr>
              <w:t xml:space="preserve">                                 || obj_gmhdpf.medcmpdt</w:t>
            </w:r>
          </w:p>
          <w:p w:rsidR="00032E93" w:rsidRPr="00032E93" w:rsidRDefault="00032E93" w:rsidP="00032E93">
            <w:pPr>
              <w:pStyle w:val="ListParagraph"/>
              <w:rPr>
                <w:sz w:val="24"/>
                <w:szCs w:val="24"/>
              </w:rPr>
            </w:pPr>
            <w:r w:rsidRPr="00032E93">
              <w:rPr>
                <w:sz w:val="24"/>
                <w:szCs w:val="24"/>
              </w:rPr>
              <w:t xml:space="preserve">                                 || obj_gmhdpf.inforce</w:t>
            </w:r>
          </w:p>
          <w:p w:rsidR="00032E93" w:rsidRPr="00032E93" w:rsidRDefault="00032E93" w:rsidP="00032E93">
            <w:pPr>
              <w:pStyle w:val="ListParagraph"/>
              <w:rPr>
                <w:sz w:val="24"/>
                <w:szCs w:val="24"/>
              </w:rPr>
            </w:pPr>
            <w:r w:rsidRPr="00032E93">
              <w:rPr>
                <w:sz w:val="24"/>
                <w:szCs w:val="24"/>
              </w:rPr>
              <w:t xml:space="preserve">                                 || obj_gmhdpf.weightunit</w:t>
            </w:r>
          </w:p>
          <w:p w:rsidR="00032E93" w:rsidRPr="00032E93" w:rsidRDefault="00032E93" w:rsidP="00032E93">
            <w:pPr>
              <w:pStyle w:val="ListParagraph"/>
              <w:rPr>
                <w:sz w:val="24"/>
                <w:szCs w:val="24"/>
              </w:rPr>
            </w:pPr>
            <w:r w:rsidRPr="00032E93">
              <w:rPr>
                <w:sz w:val="24"/>
                <w:szCs w:val="24"/>
              </w:rPr>
              <w:lastRenderedPageBreak/>
              <w:t xml:space="preserve">                                 || obj_gmhdpf.heightunit</w:t>
            </w:r>
          </w:p>
          <w:p w:rsidR="00032E93" w:rsidRPr="00032E93" w:rsidRDefault="00032E93" w:rsidP="00032E93">
            <w:pPr>
              <w:pStyle w:val="ListParagraph"/>
              <w:rPr>
                <w:sz w:val="24"/>
                <w:szCs w:val="24"/>
              </w:rPr>
            </w:pPr>
            <w:r w:rsidRPr="00032E93">
              <w:rPr>
                <w:sz w:val="24"/>
                <w:szCs w:val="24"/>
              </w:rPr>
              <w:t xml:space="preserve">                                 || obj_gmhdpf.mbrtypc</w:t>
            </w:r>
          </w:p>
          <w:p w:rsidR="00032E93" w:rsidRPr="00032E93" w:rsidRDefault="00032E93" w:rsidP="00032E93">
            <w:pPr>
              <w:pStyle w:val="ListParagraph"/>
              <w:rPr>
                <w:sz w:val="24"/>
                <w:szCs w:val="24"/>
              </w:rPr>
            </w:pPr>
            <w:r w:rsidRPr="00032E93">
              <w:rPr>
                <w:sz w:val="24"/>
                <w:szCs w:val="24"/>
              </w:rPr>
              <w:t xml:space="preserve">                                 || obj_gmhdpf.sifact</w:t>
            </w:r>
          </w:p>
          <w:p w:rsidR="00032E93" w:rsidRPr="00032E93" w:rsidRDefault="00032E93" w:rsidP="00032E93">
            <w:pPr>
              <w:pStyle w:val="ListParagraph"/>
              <w:rPr>
                <w:sz w:val="24"/>
                <w:szCs w:val="24"/>
              </w:rPr>
            </w:pPr>
            <w:r w:rsidRPr="00032E93">
              <w:rPr>
                <w:sz w:val="24"/>
                <w:szCs w:val="24"/>
              </w:rPr>
              <w:t xml:space="preserve">                                 || obj_gmhdpf.rdyproc</w:t>
            </w:r>
          </w:p>
          <w:p w:rsidR="00032E93" w:rsidRPr="00032E93" w:rsidRDefault="00032E93" w:rsidP="00032E93">
            <w:pPr>
              <w:pStyle w:val="ListParagraph"/>
              <w:rPr>
                <w:sz w:val="24"/>
                <w:szCs w:val="24"/>
              </w:rPr>
            </w:pPr>
            <w:r w:rsidRPr="00032E93">
              <w:rPr>
                <w:sz w:val="24"/>
                <w:szCs w:val="24"/>
              </w:rPr>
              <w:t xml:space="preserve">                                 || obj_gmhdpf.insuffmn</w:t>
            </w:r>
          </w:p>
          <w:p w:rsidR="00032E93" w:rsidRPr="00032E93" w:rsidRDefault="00032E93" w:rsidP="00032E93">
            <w:pPr>
              <w:pStyle w:val="ListParagraph"/>
              <w:rPr>
                <w:sz w:val="24"/>
                <w:szCs w:val="24"/>
              </w:rPr>
            </w:pPr>
            <w:r w:rsidRPr="00032E93">
              <w:rPr>
                <w:sz w:val="24"/>
                <w:szCs w:val="24"/>
              </w:rPr>
              <w:t xml:space="preserve">                                 || obj_gmhdpf.dpnttype</w:t>
            </w:r>
          </w:p>
          <w:p w:rsidR="00032E93" w:rsidRPr="00032E93" w:rsidRDefault="00032E93" w:rsidP="00032E93">
            <w:pPr>
              <w:pStyle w:val="ListParagraph"/>
              <w:rPr>
                <w:sz w:val="24"/>
                <w:szCs w:val="24"/>
              </w:rPr>
            </w:pPr>
            <w:r w:rsidRPr="00032E93">
              <w:rPr>
                <w:sz w:val="24"/>
                <w:szCs w:val="24"/>
              </w:rPr>
              <w:t xml:space="preserve">                                 || obj_gmhdpf.usrprf</w:t>
            </w:r>
          </w:p>
          <w:p w:rsidR="00032E93" w:rsidRPr="00032E93" w:rsidRDefault="00032E93" w:rsidP="00032E93">
            <w:pPr>
              <w:pStyle w:val="ListParagraph"/>
              <w:rPr>
                <w:sz w:val="24"/>
                <w:szCs w:val="24"/>
              </w:rPr>
            </w:pPr>
            <w:r w:rsidRPr="00032E93">
              <w:rPr>
                <w:sz w:val="24"/>
                <w:szCs w:val="24"/>
              </w:rPr>
              <w:t xml:space="preserve">                                 || obj_gmhdpf.jobnm</w:t>
            </w:r>
          </w:p>
          <w:p w:rsidR="00032E93" w:rsidRPr="00032E93" w:rsidRDefault="00032E93" w:rsidP="00032E93">
            <w:pPr>
              <w:pStyle w:val="ListParagraph"/>
              <w:rPr>
                <w:sz w:val="24"/>
                <w:szCs w:val="24"/>
              </w:rPr>
            </w:pPr>
            <w:r w:rsidRPr="00032E93">
              <w:rPr>
                <w:sz w:val="24"/>
                <w:szCs w:val="24"/>
              </w:rPr>
              <w:t xml:space="preserve">                                 || obj_gmhdpf.datime</w:t>
            </w:r>
          </w:p>
          <w:p w:rsidR="00032E93" w:rsidRPr="00032E93" w:rsidRDefault="00032E93" w:rsidP="00032E93">
            <w:pPr>
              <w:pStyle w:val="ListParagraph"/>
              <w:rPr>
                <w:sz w:val="24"/>
                <w:szCs w:val="24"/>
              </w:rPr>
            </w:pPr>
            <w:r w:rsidRPr="00032E93">
              <w:rPr>
                <w:sz w:val="24"/>
                <w:szCs w:val="24"/>
              </w:rPr>
              <w:t xml:space="preserve">                                 || obj_gmhdpf.zcpnscde</w:t>
            </w:r>
          </w:p>
          <w:p w:rsidR="00032E93" w:rsidRPr="00032E93" w:rsidRDefault="00032E93" w:rsidP="00032E93">
            <w:pPr>
              <w:pStyle w:val="ListParagraph"/>
              <w:rPr>
                <w:sz w:val="24"/>
                <w:szCs w:val="24"/>
              </w:rPr>
            </w:pPr>
            <w:r w:rsidRPr="00032E93">
              <w:rPr>
                <w:sz w:val="24"/>
                <w:szCs w:val="24"/>
              </w:rPr>
              <w:t xml:space="preserve">                                 || obj_gmhdpf.zsalechnl;</w:t>
            </w:r>
          </w:p>
          <w:p w:rsidR="00032E93" w:rsidRPr="00032E93" w:rsidRDefault="00032E93" w:rsidP="00032E93">
            <w:pPr>
              <w:pStyle w:val="ListParagraph"/>
              <w:rPr>
                <w:sz w:val="24"/>
                <w:szCs w:val="24"/>
              </w:rPr>
            </w:pPr>
            <w:r w:rsidRPr="00032E93">
              <w:rPr>
                <w:sz w:val="24"/>
                <w:szCs w:val="24"/>
              </w:rPr>
              <w:t xml:space="preserve">        --obj_gmhdpf.Zanncldt();</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v_refkey := obj_gmhdpf.chdrcoy</w:t>
            </w:r>
          </w:p>
          <w:p w:rsidR="00032E93" w:rsidRPr="00032E93" w:rsidRDefault="00032E93" w:rsidP="00032E93">
            <w:pPr>
              <w:pStyle w:val="ListParagraph"/>
              <w:rPr>
                <w:sz w:val="24"/>
                <w:szCs w:val="24"/>
              </w:rPr>
            </w:pPr>
            <w:r w:rsidRPr="00032E93">
              <w:rPr>
                <w:sz w:val="24"/>
                <w:szCs w:val="24"/>
              </w:rPr>
              <w:t xml:space="preserve">                                || obj_gmhdpf.chdrnum</w:t>
            </w:r>
          </w:p>
          <w:p w:rsidR="00032E93" w:rsidRPr="00032E93" w:rsidRDefault="00032E93" w:rsidP="00032E93">
            <w:pPr>
              <w:pStyle w:val="ListParagraph"/>
              <w:rPr>
                <w:sz w:val="24"/>
                <w:szCs w:val="24"/>
              </w:rPr>
            </w:pPr>
            <w:r w:rsidRPr="00032E93">
              <w:rPr>
                <w:sz w:val="24"/>
                <w:szCs w:val="24"/>
              </w:rPr>
              <w:t xml:space="preserve">                                || obj_gmhdpf.mbrno</w:t>
            </w:r>
          </w:p>
          <w:p w:rsidR="00032E93" w:rsidRPr="00032E93" w:rsidRDefault="00032E93" w:rsidP="00032E93">
            <w:pPr>
              <w:pStyle w:val="ListParagraph"/>
              <w:rPr>
                <w:sz w:val="24"/>
                <w:szCs w:val="24"/>
              </w:rPr>
            </w:pPr>
            <w:r w:rsidRPr="00032E93">
              <w:rPr>
                <w:sz w:val="24"/>
                <w:szCs w:val="24"/>
              </w:rPr>
              <w:t xml:space="preserve">                                || obj_gmhdpf.dpntno;</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obj_gmovpf1.chdrcoy := obj_gmhdpf.chdrcoy;</w:t>
            </w:r>
          </w:p>
          <w:p w:rsidR="00032E93" w:rsidRPr="00032E93" w:rsidRDefault="00032E93" w:rsidP="00032E93">
            <w:pPr>
              <w:pStyle w:val="ListParagraph"/>
              <w:rPr>
                <w:sz w:val="24"/>
                <w:szCs w:val="24"/>
              </w:rPr>
            </w:pPr>
            <w:r w:rsidRPr="00032E93">
              <w:rPr>
                <w:sz w:val="24"/>
                <w:szCs w:val="24"/>
              </w:rPr>
              <w:t xml:space="preserve">                    obj_gmovpf1.chdrnum := obj_gmhdpf.chdrnum;</w:t>
            </w:r>
          </w:p>
          <w:p w:rsidR="00032E93" w:rsidRPr="00032E93" w:rsidRDefault="00032E93" w:rsidP="00032E93">
            <w:pPr>
              <w:pStyle w:val="ListParagraph"/>
              <w:rPr>
                <w:sz w:val="24"/>
                <w:szCs w:val="24"/>
              </w:rPr>
            </w:pPr>
            <w:r w:rsidRPr="00032E93">
              <w:rPr>
                <w:sz w:val="24"/>
                <w:szCs w:val="24"/>
              </w:rPr>
              <w:t xml:space="preserve">                    obj_gmovpf1.effdate := obj_mbrindp1.effdate;</w:t>
            </w:r>
          </w:p>
          <w:p w:rsidR="00032E93" w:rsidRPr="00032E93" w:rsidRDefault="00032E93" w:rsidP="00032E93">
            <w:pPr>
              <w:pStyle w:val="ListParagraph"/>
              <w:rPr>
                <w:sz w:val="24"/>
                <w:szCs w:val="24"/>
              </w:rPr>
            </w:pPr>
            <w:r w:rsidRPr="00032E93">
              <w:rPr>
                <w:sz w:val="24"/>
                <w:szCs w:val="24"/>
              </w:rPr>
              <w:t xml:space="preserve">                    obj_gmovpf1.tranno := 1;</w:t>
            </w:r>
          </w:p>
          <w:p w:rsidR="00032E93" w:rsidRPr="00032E93" w:rsidRDefault="00032E93" w:rsidP="00032E93">
            <w:pPr>
              <w:pStyle w:val="ListParagraph"/>
              <w:rPr>
                <w:sz w:val="24"/>
                <w:szCs w:val="24"/>
              </w:rPr>
            </w:pPr>
            <w:r w:rsidRPr="00032E93">
              <w:rPr>
                <w:sz w:val="24"/>
                <w:szCs w:val="24"/>
              </w:rPr>
              <w:t xml:space="preserve">                    obj_gmovpf1.user_t := obj_gmhdpf.user_t;</w:t>
            </w:r>
          </w:p>
          <w:p w:rsidR="00032E93" w:rsidRPr="00032E93" w:rsidRDefault="00032E93" w:rsidP="00032E93">
            <w:pPr>
              <w:pStyle w:val="ListParagraph"/>
              <w:rPr>
                <w:sz w:val="24"/>
                <w:szCs w:val="24"/>
              </w:rPr>
            </w:pPr>
            <w:r w:rsidRPr="00032E93">
              <w:rPr>
                <w:sz w:val="24"/>
                <w:szCs w:val="24"/>
              </w:rPr>
              <w:t xml:space="preserve">                    obj_gmovpf1.trdt := obj_gmhdpf.trdt;</w:t>
            </w:r>
          </w:p>
          <w:p w:rsidR="00032E93" w:rsidRPr="00032E93" w:rsidRDefault="00032E93" w:rsidP="00032E93">
            <w:pPr>
              <w:pStyle w:val="ListParagraph"/>
              <w:rPr>
                <w:sz w:val="24"/>
                <w:szCs w:val="24"/>
              </w:rPr>
            </w:pPr>
            <w:r w:rsidRPr="00032E93">
              <w:rPr>
                <w:sz w:val="24"/>
                <w:szCs w:val="24"/>
              </w:rPr>
              <w:t xml:space="preserve">                    obj_gmovpf1.trtm := obj_gmhdpf.trtm;</w:t>
            </w:r>
          </w:p>
          <w:p w:rsidR="00032E93" w:rsidRPr="00032E93" w:rsidRDefault="00032E93" w:rsidP="00032E93">
            <w:pPr>
              <w:pStyle w:val="ListParagraph"/>
              <w:rPr>
                <w:sz w:val="24"/>
                <w:szCs w:val="24"/>
              </w:rPr>
            </w:pPr>
            <w:r w:rsidRPr="00032E93">
              <w:rPr>
                <w:sz w:val="24"/>
                <w:szCs w:val="24"/>
              </w:rPr>
              <w:t xml:space="preserve">                    obj_gmovpf1.termid := obj_gmhdpf.termid;</w:t>
            </w:r>
          </w:p>
          <w:p w:rsidR="00032E93" w:rsidRPr="00032E93" w:rsidRDefault="00032E93" w:rsidP="00032E93">
            <w:pPr>
              <w:pStyle w:val="ListParagraph"/>
              <w:rPr>
                <w:sz w:val="24"/>
                <w:szCs w:val="24"/>
              </w:rPr>
            </w:pPr>
            <w:r w:rsidRPr="00032E93">
              <w:rPr>
                <w:sz w:val="24"/>
                <w:szCs w:val="24"/>
              </w:rPr>
              <w:t xml:space="preserve">                    obj_gmovpf1.batccoy := i_company;</w:t>
            </w:r>
          </w:p>
          <w:p w:rsidR="00032E93" w:rsidRPr="00032E93" w:rsidRDefault="00032E93" w:rsidP="00032E93">
            <w:pPr>
              <w:pStyle w:val="ListParagraph"/>
              <w:rPr>
                <w:sz w:val="24"/>
                <w:szCs w:val="24"/>
              </w:rPr>
            </w:pPr>
            <w:r w:rsidRPr="00032E93">
              <w:rPr>
                <w:sz w:val="24"/>
                <w:szCs w:val="24"/>
              </w:rPr>
              <w:t xml:space="preserve">                    obj_gmovpf1.batcbrn := i_branch;</w:t>
            </w:r>
          </w:p>
          <w:p w:rsidR="00032E93" w:rsidRPr="00032E93" w:rsidRDefault="00032E93" w:rsidP="00032E93">
            <w:pPr>
              <w:pStyle w:val="ListParagraph"/>
              <w:rPr>
                <w:sz w:val="24"/>
                <w:szCs w:val="24"/>
              </w:rPr>
            </w:pPr>
            <w:r w:rsidRPr="00032E93">
              <w:rPr>
                <w:sz w:val="24"/>
                <w:szCs w:val="24"/>
              </w:rPr>
              <w:t xml:space="preserve">                    obj_gmovpf1.batcactyr := i_acctyear;</w:t>
            </w:r>
          </w:p>
          <w:p w:rsidR="00032E93" w:rsidRPr="00032E93" w:rsidRDefault="00032E93" w:rsidP="00032E93">
            <w:pPr>
              <w:pStyle w:val="ListParagraph"/>
              <w:rPr>
                <w:sz w:val="24"/>
                <w:szCs w:val="24"/>
              </w:rPr>
            </w:pPr>
            <w:r w:rsidRPr="00032E93">
              <w:rPr>
                <w:sz w:val="24"/>
                <w:szCs w:val="24"/>
              </w:rPr>
              <w:t xml:space="preserve">                    obj_gmovpf1.batcactmn := i_acctmonth;</w:t>
            </w:r>
          </w:p>
          <w:p w:rsidR="00032E93" w:rsidRPr="00032E93" w:rsidRDefault="00032E93" w:rsidP="00032E93">
            <w:pPr>
              <w:pStyle w:val="ListParagraph"/>
              <w:rPr>
                <w:sz w:val="24"/>
                <w:szCs w:val="24"/>
              </w:rPr>
            </w:pPr>
            <w:r w:rsidRPr="00032E93">
              <w:rPr>
                <w:sz w:val="24"/>
                <w:szCs w:val="24"/>
              </w:rPr>
              <w:t xml:space="preserve">                    IF ( trim(obj_mbrindp1.statcode) = 'CA' ) THEN</w:t>
            </w:r>
          </w:p>
          <w:p w:rsidR="00032E93" w:rsidRPr="00032E93" w:rsidRDefault="00032E93" w:rsidP="00032E93">
            <w:pPr>
              <w:pStyle w:val="ListParagraph"/>
              <w:rPr>
                <w:sz w:val="24"/>
                <w:szCs w:val="24"/>
              </w:rPr>
            </w:pPr>
            <w:r w:rsidRPr="00032E93">
              <w:rPr>
                <w:sz w:val="24"/>
                <w:szCs w:val="24"/>
              </w:rPr>
              <w:t xml:space="preserve">                        obj_gmovpf1.batctrcde := 'T913';</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t xml:space="preserve">                        obj_gmovpf1.batctrcde := 'T903';</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obj_gmovpf1.batcbatch := c_space;</w:t>
            </w:r>
          </w:p>
          <w:p w:rsidR="00032E93" w:rsidRPr="00032E93" w:rsidRDefault="00032E93" w:rsidP="00032E93">
            <w:pPr>
              <w:pStyle w:val="ListParagraph"/>
              <w:rPr>
                <w:sz w:val="24"/>
                <w:szCs w:val="24"/>
              </w:rPr>
            </w:pPr>
            <w:r w:rsidRPr="00032E93">
              <w:rPr>
                <w:sz w:val="24"/>
                <w:szCs w:val="24"/>
              </w:rPr>
              <w:t xml:space="preserve">                    obj_gmovpf1.olddta := v_olddta1;</w:t>
            </w:r>
          </w:p>
          <w:p w:rsidR="00032E93" w:rsidRPr="00032E93" w:rsidRDefault="00032E93" w:rsidP="00032E93">
            <w:pPr>
              <w:pStyle w:val="ListParagraph"/>
              <w:rPr>
                <w:sz w:val="24"/>
                <w:szCs w:val="24"/>
              </w:rPr>
            </w:pPr>
            <w:r w:rsidRPr="00032E93">
              <w:rPr>
                <w:sz w:val="24"/>
                <w:szCs w:val="24"/>
              </w:rPr>
              <w:t xml:space="preserve">                    obj_gmovpf1.newdta := '';</w:t>
            </w:r>
          </w:p>
          <w:p w:rsidR="00032E93" w:rsidRPr="00032E93" w:rsidRDefault="00032E93" w:rsidP="00032E93">
            <w:pPr>
              <w:pStyle w:val="ListParagraph"/>
              <w:rPr>
                <w:sz w:val="24"/>
                <w:szCs w:val="24"/>
              </w:rPr>
            </w:pPr>
            <w:r w:rsidRPr="00032E93">
              <w:rPr>
                <w:sz w:val="24"/>
                <w:szCs w:val="24"/>
              </w:rPr>
              <w:t xml:space="preserve">                    obj_gmovpf1.funccode := c_funcdeaddmbr;</w:t>
            </w:r>
          </w:p>
          <w:p w:rsidR="00032E93" w:rsidRPr="00032E93" w:rsidRDefault="00032E93" w:rsidP="00032E93">
            <w:pPr>
              <w:pStyle w:val="ListParagraph"/>
              <w:rPr>
                <w:sz w:val="24"/>
                <w:szCs w:val="24"/>
              </w:rPr>
            </w:pPr>
            <w:r w:rsidRPr="00032E93">
              <w:rPr>
                <w:sz w:val="24"/>
                <w:szCs w:val="24"/>
              </w:rPr>
              <w:t xml:space="preserve">                    obj_gmovpf1.refkey := v_refkey;</w:t>
            </w:r>
          </w:p>
          <w:p w:rsidR="00032E93" w:rsidRPr="00032E93" w:rsidRDefault="00032E93" w:rsidP="00032E93">
            <w:pPr>
              <w:pStyle w:val="ListParagraph"/>
              <w:rPr>
                <w:sz w:val="24"/>
                <w:szCs w:val="24"/>
              </w:rPr>
            </w:pPr>
            <w:r w:rsidRPr="00032E93">
              <w:rPr>
                <w:sz w:val="24"/>
                <w:szCs w:val="24"/>
              </w:rPr>
              <w:t xml:space="preserve">                    obj_gmovpf1.rfmt := 'GMHDREC';</w:t>
            </w:r>
          </w:p>
          <w:p w:rsidR="00032E93" w:rsidRPr="00032E93" w:rsidRDefault="00032E93" w:rsidP="00032E93">
            <w:pPr>
              <w:pStyle w:val="ListParagraph"/>
              <w:rPr>
                <w:sz w:val="24"/>
                <w:szCs w:val="24"/>
              </w:rPr>
            </w:pPr>
            <w:r w:rsidRPr="00032E93">
              <w:rPr>
                <w:sz w:val="24"/>
                <w:szCs w:val="24"/>
              </w:rPr>
              <w:t xml:space="preserve">                    obj_gmovpf1.chgtype := '';</w:t>
            </w:r>
          </w:p>
          <w:p w:rsidR="00032E93" w:rsidRPr="00032E93" w:rsidRDefault="00032E93" w:rsidP="00032E93">
            <w:pPr>
              <w:pStyle w:val="ListParagraph"/>
              <w:rPr>
                <w:sz w:val="24"/>
                <w:szCs w:val="24"/>
              </w:rPr>
            </w:pPr>
            <w:r w:rsidRPr="00032E93">
              <w:rPr>
                <w:sz w:val="24"/>
                <w:szCs w:val="24"/>
              </w:rPr>
              <w:t xml:space="preserve">                    obj_gmovpf1.riprior := ' ';</w:t>
            </w:r>
          </w:p>
          <w:p w:rsidR="00032E93" w:rsidRPr="00032E93" w:rsidRDefault="00032E93" w:rsidP="00032E93">
            <w:pPr>
              <w:pStyle w:val="ListParagraph"/>
              <w:rPr>
                <w:sz w:val="24"/>
                <w:szCs w:val="24"/>
              </w:rPr>
            </w:pPr>
            <w:r w:rsidRPr="00032E93">
              <w:rPr>
                <w:sz w:val="24"/>
                <w:szCs w:val="24"/>
              </w:rPr>
              <w:lastRenderedPageBreak/>
              <w:t xml:space="preserve">                    obj_gmovpf1.onpreflg := '';</w:t>
            </w:r>
          </w:p>
          <w:p w:rsidR="00032E93" w:rsidRPr="00032E93" w:rsidRDefault="00032E93" w:rsidP="00032E93">
            <w:pPr>
              <w:pStyle w:val="ListParagraph"/>
              <w:rPr>
                <w:sz w:val="24"/>
                <w:szCs w:val="24"/>
              </w:rPr>
            </w:pPr>
            <w:r w:rsidRPr="00032E93">
              <w:rPr>
                <w:sz w:val="24"/>
                <w:szCs w:val="24"/>
              </w:rPr>
              <w:t xml:space="preserve">                    obj_gmovpf1.fachold := '';</w:t>
            </w:r>
          </w:p>
          <w:p w:rsidR="00032E93" w:rsidRPr="00032E93" w:rsidRDefault="00032E93" w:rsidP="00032E93">
            <w:pPr>
              <w:pStyle w:val="ListParagraph"/>
              <w:rPr>
                <w:sz w:val="24"/>
                <w:szCs w:val="24"/>
              </w:rPr>
            </w:pPr>
            <w:r w:rsidRPr="00032E93">
              <w:rPr>
                <w:sz w:val="24"/>
                <w:szCs w:val="24"/>
              </w:rPr>
              <w:t xml:space="preserve">                    obj_gmovpf1.planvflg := '';</w:t>
            </w:r>
          </w:p>
          <w:p w:rsidR="00032E93" w:rsidRPr="00032E93" w:rsidRDefault="00032E93" w:rsidP="00032E93">
            <w:pPr>
              <w:pStyle w:val="ListParagraph"/>
              <w:rPr>
                <w:sz w:val="24"/>
                <w:szCs w:val="24"/>
              </w:rPr>
            </w:pPr>
            <w:r w:rsidRPr="00032E93">
              <w:rPr>
                <w:sz w:val="24"/>
                <w:szCs w:val="24"/>
              </w:rPr>
              <w:t xml:space="preserve">                    obj_gmovpf1.usrprf := i_usrprf;</w:t>
            </w:r>
          </w:p>
          <w:p w:rsidR="00032E93" w:rsidRPr="00032E93" w:rsidRDefault="00032E93" w:rsidP="00032E93">
            <w:pPr>
              <w:pStyle w:val="ListParagraph"/>
              <w:rPr>
                <w:sz w:val="24"/>
                <w:szCs w:val="24"/>
              </w:rPr>
            </w:pPr>
            <w:r w:rsidRPr="00032E93">
              <w:rPr>
                <w:sz w:val="24"/>
                <w:szCs w:val="24"/>
              </w:rPr>
              <w:t xml:space="preserve">                    obj_gmovpf1.jobnm := i_schedulename;</w:t>
            </w:r>
          </w:p>
          <w:p w:rsidR="00032E93" w:rsidRPr="00032E93" w:rsidRDefault="00032E93" w:rsidP="00032E93">
            <w:pPr>
              <w:pStyle w:val="ListParagraph"/>
              <w:rPr>
                <w:sz w:val="24"/>
                <w:szCs w:val="24"/>
              </w:rPr>
            </w:pPr>
            <w:r w:rsidRPr="00032E93">
              <w:rPr>
                <w:sz w:val="24"/>
                <w:szCs w:val="24"/>
              </w:rPr>
              <w:t xml:space="preserve">                    obj_gmovpf1.datime := CAST ( SYSDATE AS TIMESTAMP );</w:t>
            </w:r>
          </w:p>
          <w:p w:rsidR="00032E93" w:rsidRPr="00032E93" w:rsidRDefault="00032E93" w:rsidP="00032E93">
            <w:pPr>
              <w:pStyle w:val="ListParagraph"/>
              <w:rPr>
                <w:sz w:val="24"/>
                <w:szCs w:val="24"/>
              </w:rPr>
            </w:pPr>
            <w:r w:rsidRPr="00032E93">
              <w:rPr>
                <w:sz w:val="24"/>
                <w:szCs w:val="24"/>
              </w:rPr>
              <w:t xml:space="preserve">                    SELECT</w:t>
            </w:r>
          </w:p>
          <w:p w:rsidR="00032E93" w:rsidRPr="00032E93" w:rsidRDefault="00032E93" w:rsidP="00032E93">
            <w:pPr>
              <w:pStyle w:val="ListParagraph"/>
              <w:rPr>
                <w:sz w:val="24"/>
                <w:szCs w:val="24"/>
              </w:rPr>
            </w:pPr>
            <w:r w:rsidRPr="00032E93">
              <w:rPr>
                <w:sz w:val="24"/>
                <w:szCs w:val="24"/>
              </w:rPr>
              <w:t xml:space="preserve">                        seq_gmovpf.NEXTVAL</w:t>
            </w:r>
          </w:p>
          <w:p w:rsidR="00032E93" w:rsidRPr="00032E93" w:rsidRDefault="00032E93" w:rsidP="00032E93">
            <w:pPr>
              <w:pStyle w:val="ListParagraph"/>
              <w:rPr>
                <w:sz w:val="24"/>
                <w:szCs w:val="24"/>
              </w:rPr>
            </w:pPr>
            <w:r w:rsidRPr="00032E93">
              <w:rPr>
                <w:sz w:val="24"/>
                <w:szCs w:val="24"/>
              </w:rPr>
              <w:t xml:space="preserve">                    INTO v_seq_gmovpf</w:t>
            </w:r>
          </w:p>
          <w:p w:rsidR="00032E93" w:rsidRPr="00032E93" w:rsidRDefault="00032E93" w:rsidP="00032E93">
            <w:pPr>
              <w:pStyle w:val="ListParagraph"/>
              <w:rPr>
                <w:sz w:val="24"/>
                <w:szCs w:val="24"/>
              </w:rPr>
            </w:pPr>
            <w:r w:rsidRPr="00032E93">
              <w:rPr>
                <w:sz w:val="24"/>
                <w:szCs w:val="24"/>
              </w:rPr>
              <w:t xml:space="preserve">                    FROM</w:t>
            </w:r>
          </w:p>
          <w:p w:rsidR="00032E93" w:rsidRPr="00032E93" w:rsidRDefault="00032E93" w:rsidP="00032E93">
            <w:pPr>
              <w:pStyle w:val="ListParagraph"/>
              <w:rPr>
                <w:sz w:val="24"/>
                <w:szCs w:val="24"/>
              </w:rPr>
            </w:pPr>
            <w:r w:rsidRPr="00032E93">
              <w:rPr>
                <w:sz w:val="24"/>
                <w:szCs w:val="24"/>
              </w:rPr>
              <w:t xml:space="preserve">                        dual;</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obj_gmovpf1.unique_number := v_seq_gmovpf;</w:t>
            </w:r>
          </w:p>
          <w:p w:rsidR="00032E93" w:rsidRPr="00032E93" w:rsidRDefault="00032E93" w:rsidP="00032E93">
            <w:pPr>
              <w:pStyle w:val="ListParagraph"/>
              <w:rPr>
                <w:sz w:val="24"/>
                <w:szCs w:val="24"/>
              </w:rPr>
            </w:pPr>
            <w:r w:rsidRPr="00032E93">
              <w:rPr>
                <w:sz w:val="24"/>
                <w:szCs w:val="24"/>
              </w:rPr>
              <w:t xml:space="preserve">    --    INSERT  /*+ ENABLE_PARALLEL_DML */  INTO GMOVPF VALUES obj_gmovpf1;</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---MB18</w:t>
            </w:r>
          </w:p>
          <w:p w:rsidR="00032E93" w:rsidRPr="00032E93" w:rsidRDefault="00032E93" w:rsidP="00032E93">
            <w:pPr>
              <w:pStyle w:val="ListParagraph"/>
              <w:rPr>
                <w:sz w:val="24"/>
                <w:szCs w:val="24"/>
              </w:rPr>
            </w:pPr>
            <w:r w:rsidRPr="00032E93">
              <w:rPr>
                <w:sz w:val="24"/>
                <w:szCs w:val="24"/>
              </w:rPr>
              <w:t xml:space="preserve">                    gmovpf1index := gmovpf1index + 1;</w:t>
            </w:r>
          </w:p>
          <w:p w:rsidR="00032E93" w:rsidRPr="00032E93" w:rsidRDefault="00032E93" w:rsidP="00032E93">
            <w:pPr>
              <w:pStyle w:val="ListParagraph"/>
              <w:rPr>
                <w:sz w:val="24"/>
                <w:szCs w:val="24"/>
              </w:rPr>
            </w:pPr>
            <w:r w:rsidRPr="00032E93">
              <w:rPr>
                <w:sz w:val="24"/>
                <w:szCs w:val="24"/>
              </w:rPr>
              <w:t xml:space="preserve">                    gmovpf1_list.extend;</w:t>
            </w:r>
          </w:p>
          <w:p w:rsidR="00032E93" w:rsidRPr="00032E93" w:rsidRDefault="00032E93" w:rsidP="00032E93">
            <w:pPr>
              <w:pStyle w:val="ListParagraph"/>
              <w:rPr>
                <w:sz w:val="24"/>
                <w:szCs w:val="24"/>
              </w:rPr>
            </w:pPr>
            <w:r w:rsidRPr="00032E93">
              <w:rPr>
                <w:sz w:val="24"/>
                <w:szCs w:val="24"/>
              </w:rPr>
              <w:t xml:space="preserve">                    gmovpf1_list(gmovpf1index) := obj_gmovpf1;</w:t>
            </w:r>
          </w:p>
          <w:p w:rsidR="00032E93" w:rsidRPr="00032E93" w:rsidRDefault="00032E93" w:rsidP="00032E93">
            <w:pPr>
              <w:pStyle w:val="ListParagraph"/>
              <w:rPr>
                <w:sz w:val="24"/>
                <w:szCs w:val="24"/>
              </w:rPr>
            </w:pPr>
            <w:r w:rsidRPr="00032E93">
              <w:rPr>
                <w:sz w:val="24"/>
                <w:szCs w:val="24"/>
              </w:rPr>
              <w:t xml:space="preserve">        ---MB18</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 IF (TRIM(obj_mbrindp1.statcode) = 'CA') THEN</w:t>
            </w:r>
          </w:p>
          <w:p w:rsidR="00032E93" w:rsidRPr="00032E93" w:rsidRDefault="00032E93" w:rsidP="00032E93">
            <w:pPr>
              <w:pStyle w:val="ListParagraph"/>
              <w:rPr>
                <w:sz w:val="24"/>
                <w:szCs w:val="24"/>
              </w:rPr>
            </w:pPr>
            <w:r w:rsidRPr="00032E93">
              <w:rPr>
                <w:sz w:val="24"/>
                <w:szCs w:val="24"/>
              </w:rPr>
              <w:t xml:space="preserve">      v_olddta1 := obj_gmhdpf.Chdrcoy || obj_gmhdpf.Chdrnum ||</w:t>
            </w:r>
          </w:p>
          <w:p w:rsidR="00032E93" w:rsidRPr="00032E93" w:rsidRDefault="00032E93" w:rsidP="00032E93">
            <w:pPr>
              <w:pStyle w:val="ListParagraph"/>
              <w:rPr>
                <w:sz w:val="24"/>
                <w:szCs w:val="24"/>
              </w:rPr>
            </w:pPr>
            <w:r w:rsidRPr="00032E93">
              <w:rPr>
                <w:sz w:val="24"/>
                <w:szCs w:val="24"/>
              </w:rPr>
              <w:t xml:space="preserve">      obj_gmhdpf.Mbrno || obj_gmhdpf.Dpntno || C_MAXDATE ||</w:t>
            </w:r>
          </w:p>
          <w:p w:rsidR="00032E93" w:rsidRPr="00032E93" w:rsidRDefault="00032E93" w:rsidP="00032E93">
            <w:pPr>
              <w:pStyle w:val="ListParagraph"/>
              <w:rPr>
                <w:sz w:val="24"/>
                <w:szCs w:val="24"/>
              </w:rPr>
            </w:pPr>
            <w:r w:rsidRPr="00032E93">
              <w:rPr>
                <w:sz w:val="24"/>
                <w:szCs w:val="24"/>
              </w:rPr>
              <w:t xml:space="preserve">      obj_gmhdpf.Reasontrm || obj_gmhdpf.Clntpfx ||</w:t>
            </w:r>
          </w:p>
          <w:p w:rsidR="00032E93" w:rsidRPr="00032E93" w:rsidRDefault="00032E93" w:rsidP="00032E93">
            <w:pPr>
              <w:pStyle w:val="ListParagraph"/>
              <w:rPr>
                <w:sz w:val="24"/>
                <w:szCs w:val="24"/>
              </w:rPr>
            </w:pPr>
            <w:r w:rsidRPr="00032E93">
              <w:rPr>
                <w:sz w:val="24"/>
                <w:szCs w:val="24"/>
              </w:rPr>
              <w:t xml:space="preserve">      obj_gmhdpf.Fsuco || obj_gmhdpf.Clntnum ||</w:t>
            </w:r>
          </w:p>
          <w:p w:rsidR="00032E93" w:rsidRPr="00032E93" w:rsidRDefault="00032E93" w:rsidP="00032E93">
            <w:pPr>
              <w:pStyle w:val="ListParagraph"/>
              <w:rPr>
                <w:sz w:val="24"/>
                <w:szCs w:val="24"/>
              </w:rPr>
            </w:pPr>
            <w:r w:rsidRPr="00032E93">
              <w:rPr>
                <w:sz w:val="24"/>
                <w:szCs w:val="24"/>
              </w:rPr>
              <w:t xml:space="preserve">      obj_gmhdpf.Headcnt || obj_gmhdpf.Dteatt ||</w:t>
            </w:r>
          </w:p>
          <w:p w:rsidR="00032E93" w:rsidRPr="00032E93" w:rsidRDefault="00032E93" w:rsidP="00032E93">
            <w:pPr>
              <w:pStyle w:val="ListParagraph"/>
              <w:rPr>
                <w:sz w:val="24"/>
                <w:szCs w:val="24"/>
              </w:rPr>
            </w:pPr>
            <w:r w:rsidRPr="00032E93">
              <w:rPr>
                <w:sz w:val="24"/>
                <w:szCs w:val="24"/>
              </w:rPr>
              <w:t xml:space="preserve">      obj_gmhdpf.Medevd || obj_gmhdpf.Reln ||</w:t>
            </w:r>
          </w:p>
          <w:p w:rsidR="00032E93" w:rsidRPr="00032E93" w:rsidRDefault="00032E93" w:rsidP="00032E93">
            <w:pPr>
              <w:pStyle w:val="ListParagraph"/>
              <w:rPr>
                <w:sz w:val="24"/>
                <w:szCs w:val="24"/>
              </w:rPr>
            </w:pPr>
            <w:r w:rsidRPr="00032E93">
              <w:rPr>
                <w:sz w:val="24"/>
                <w:szCs w:val="24"/>
              </w:rPr>
              <w:t xml:space="preserve">      obj_gmhdpf.Fauwdt || obj_gmhdpf.Ldpntno ||</w:t>
            </w:r>
          </w:p>
          <w:p w:rsidR="00032E93" w:rsidRPr="00032E93" w:rsidRDefault="00032E93" w:rsidP="00032E93">
            <w:pPr>
              <w:pStyle w:val="ListParagraph"/>
              <w:rPr>
                <w:sz w:val="24"/>
                <w:szCs w:val="24"/>
              </w:rPr>
            </w:pPr>
            <w:r w:rsidRPr="00032E93">
              <w:rPr>
                <w:sz w:val="24"/>
                <w:szCs w:val="24"/>
              </w:rPr>
              <w:t xml:space="preserve">      obj_gmhdpf.Termid ||</w:t>
            </w:r>
          </w:p>
          <w:p w:rsidR="00032E93" w:rsidRPr="00032E93" w:rsidRDefault="00032E93" w:rsidP="00032E93">
            <w:pPr>
              <w:pStyle w:val="ListParagraph"/>
              <w:rPr>
                <w:sz w:val="24"/>
                <w:szCs w:val="24"/>
              </w:rPr>
            </w:pPr>
            <w:r w:rsidRPr="00032E93">
              <w:rPr>
                <w:sz w:val="24"/>
                <w:szCs w:val="24"/>
              </w:rPr>
              <w:t xml:space="preserve">      --  obj_gmhdpf.UserT ||</w:t>
            </w:r>
          </w:p>
          <w:p w:rsidR="00032E93" w:rsidRPr="00032E93" w:rsidRDefault="00032E93" w:rsidP="00032E93">
            <w:pPr>
              <w:pStyle w:val="ListParagraph"/>
              <w:rPr>
                <w:sz w:val="24"/>
                <w:szCs w:val="24"/>
              </w:rPr>
            </w:pPr>
            <w:r w:rsidRPr="00032E93">
              <w:rPr>
                <w:sz w:val="24"/>
                <w:szCs w:val="24"/>
              </w:rPr>
              <w:t xml:space="preserve">      obj_gmhdpf.Trdt || obj_gmhdpf.Trtm ||</w:t>
            </w:r>
          </w:p>
          <w:p w:rsidR="00032E93" w:rsidRPr="00032E93" w:rsidRDefault="00032E93" w:rsidP="00032E93">
            <w:pPr>
              <w:pStyle w:val="ListParagraph"/>
              <w:rPr>
                <w:sz w:val="24"/>
                <w:szCs w:val="24"/>
              </w:rPr>
            </w:pPr>
            <w:r w:rsidRPr="00032E93">
              <w:rPr>
                <w:sz w:val="24"/>
                <w:szCs w:val="24"/>
              </w:rPr>
              <w:t xml:space="preserve">      obj_gmhdpf.Tranno || obj_gmhdpf.Pndate ||</w:t>
            </w:r>
          </w:p>
          <w:p w:rsidR="00032E93" w:rsidRPr="00032E93" w:rsidRDefault="00032E93" w:rsidP="00032E93">
            <w:pPr>
              <w:pStyle w:val="ListParagraph"/>
              <w:rPr>
                <w:sz w:val="24"/>
                <w:szCs w:val="24"/>
              </w:rPr>
            </w:pPr>
            <w:r w:rsidRPr="00032E93">
              <w:rPr>
                <w:sz w:val="24"/>
                <w:szCs w:val="24"/>
              </w:rPr>
              <w:t xml:space="preserve">      obj_gmhdpf.Client || obj_gmhdpf.Termrsncd ||</w:t>
            </w:r>
          </w:p>
          <w:p w:rsidR="00032E93" w:rsidRPr="00032E93" w:rsidRDefault="00032E93" w:rsidP="00032E93">
            <w:pPr>
              <w:pStyle w:val="ListParagraph"/>
              <w:rPr>
                <w:sz w:val="24"/>
                <w:szCs w:val="24"/>
              </w:rPr>
            </w:pPr>
            <w:r w:rsidRPr="00032E93">
              <w:rPr>
                <w:sz w:val="24"/>
                <w:szCs w:val="24"/>
              </w:rPr>
              <w:t xml:space="preserve">      obj_gmhdpf.Refind || obj_gmhdpf.Empno ||</w:t>
            </w:r>
          </w:p>
          <w:p w:rsidR="00032E93" w:rsidRPr="00032E93" w:rsidRDefault="00032E93" w:rsidP="00032E93">
            <w:pPr>
              <w:pStyle w:val="ListParagraph"/>
              <w:rPr>
                <w:sz w:val="24"/>
                <w:szCs w:val="24"/>
              </w:rPr>
            </w:pPr>
            <w:r w:rsidRPr="00032E93">
              <w:rPr>
                <w:sz w:val="24"/>
                <w:szCs w:val="24"/>
              </w:rPr>
              <w:t xml:space="preserve">      obj_gmhdpf.Smokeind || obj_gmhdpf.Occpclas ||</w:t>
            </w:r>
          </w:p>
          <w:p w:rsidR="00032E93" w:rsidRPr="00032E93" w:rsidRDefault="00032E93" w:rsidP="00032E93">
            <w:pPr>
              <w:pStyle w:val="ListParagraph"/>
              <w:rPr>
                <w:sz w:val="24"/>
                <w:szCs w:val="24"/>
              </w:rPr>
            </w:pPr>
            <w:r w:rsidRPr="00032E93">
              <w:rPr>
                <w:sz w:val="24"/>
                <w:szCs w:val="24"/>
              </w:rPr>
              <w:t xml:space="preserve">      obj_gmhdpf.Ethorg || obj_gmhdpf.Gheight ||</w:t>
            </w:r>
          </w:p>
          <w:p w:rsidR="00032E93" w:rsidRPr="00032E93" w:rsidRDefault="00032E93" w:rsidP="00032E93">
            <w:pPr>
              <w:pStyle w:val="ListParagraph"/>
              <w:rPr>
                <w:sz w:val="24"/>
                <w:szCs w:val="24"/>
              </w:rPr>
            </w:pPr>
            <w:r w:rsidRPr="00032E93">
              <w:rPr>
                <w:sz w:val="24"/>
                <w:szCs w:val="24"/>
              </w:rPr>
              <w:t xml:space="preserve">      obj_gmhdpf.Gweight || obj_gmhdpf.Paymmeth ||</w:t>
            </w:r>
          </w:p>
          <w:p w:rsidR="00032E93" w:rsidRPr="00032E93" w:rsidRDefault="00032E93" w:rsidP="00032E93">
            <w:pPr>
              <w:pStyle w:val="ListParagraph"/>
              <w:rPr>
                <w:sz w:val="24"/>
                <w:szCs w:val="24"/>
              </w:rPr>
            </w:pPr>
            <w:r w:rsidRPr="00032E93">
              <w:rPr>
                <w:sz w:val="24"/>
                <w:szCs w:val="24"/>
              </w:rPr>
              <w:t xml:space="preserve">      obj_gmhdpf.Defclmpye || obj_gmhdpf.Prvpoldt ||</w:t>
            </w:r>
          </w:p>
          <w:p w:rsidR="00032E93" w:rsidRPr="00032E93" w:rsidRDefault="00032E93" w:rsidP="00032E93">
            <w:pPr>
              <w:pStyle w:val="ListParagraph"/>
              <w:rPr>
                <w:sz w:val="24"/>
                <w:szCs w:val="24"/>
              </w:rPr>
            </w:pPr>
            <w:r w:rsidRPr="00032E93">
              <w:rPr>
                <w:sz w:val="24"/>
                <w:szCs w:val="24"/>
              </w:rPr>
              <w:t xml:space="preserve">      obj_gmhdpf.Dept || obj_gmhdpf.Newoldcl ||</w:t>
            </w:r>
          </w:p>
          <w:p w:rsidR="00032E93" w:rsidRPr="00032E93" w:rsidRDefault="00032E93" w:rsidP="00032E93">
            <w:pPr>
              <w:pStyle w:val="ListParagraph"/>
              <w:rPr>
                <w:sz w:val="24"/>
                <w:szCs w:val="24"/>
              </w:rPr>
            </w:pPr>
            <w:r w:rsidRPr="00032E93">
              <w:rPr>
                <w:sz w:val="24"/>
                <w:szCs w:val="24"/>
              </w:rPr>
              <w:t xml:space="preserve">      obj_gmhdpf.Age || obj_gmhdpf.Ordob || 'IF' ||</w:t>
            </w:r>
          </w:p>
          <w:p w:rsidR="00032E93" w:rsidRPr="00032E93" w:rsidRDefault="00032E93" w:rsidP="00032E93">
            <w:pPr>
              <w:pStyle w:val="ListParagraph"/>
              <w:rPr>
                <w:sz w:val="24"/>
                <w:szCs w:val="24"/>
              </w:rPr>
            </w:pPr>
            <w:r w:rsidRPr="00032E93">
              <w:rPr>
                <w:sz w:val="24"/>
                <w:szCs w:val="24"/>
              </w:rPr>
              <w:t xml:space="preserve">      obj_gmhdpf.Bankacckey || obj_gmhdpf.Applicno ||</w:t>
            </w:r>
          </w:p>
          <w:p w:rsidR="00032E93" w:rsidRPr="00032E93" w:rsidRDefault="00032E93" w:rsidP="00032E93">
            <w:pPr>
              <w:pStyle w:val="ListParagraph"/>
              <w:rPr>
                <w:sz w:val="24"/>
                <w:szCs w:val="24"/>
              </w:rPr>
            </w:pPr>
            <w:r w:rsidRPr="00032E93">
              <w:rPr>
                <w:sz w:val="24"/>
                <w:szCs w:val="24"/>
              </w:rPr>
              <w:lastRenderedPageBreak/>
              <w:t xml:space="preserve">      obj_gmhdpf.Certno || obj_gmhdpf.Medcmpdt ||</w:t>
            </w:r>
          </w:p>
          <w:p w:rsidR="00032E93" w:rsidRPr="00032E93" w:rsidRDefault="00032E93" w:rsidP="00032E93">
            <w:pPr>
              <w:pStyle w:val="ListParagraph"/>
              <w:rPr>
                <w:sz w:val="24"/>
                <w:szCs w:val="24"/>
              </w:rPr>
            </w:pPr>
            <w:r w:rsidRPr="00032E93">
              <w:rPr>
                <w:sz w:val="24"/>
                <w:szCs w:val="24"/>
              </w:rPr>
              <w:t xml:space="preserve">      obj_gmhdpf.Inforce || obj_gmhdpf.Weightunit ||</w:t>
            </w:r>
          </w:p>
          <w:p w:rsidR="00032E93" w:rsidRPr="00032E93" w:rsidRDefault="00032E93" w:rsidP="00032E93">
            <w:pPr>
              <w:pStyle w:val="ListParagraph"/>
              <w:rPr>
                <w:sz w:val="24"/>
                <w:szCs w:val="24"/>
              </w:rPr>
            </w:pPr>
            <w:r w:rsidRPr="00032E93">
              <w:rPr>
                <w:sz w:val="24"/>
                <w:szCs w:val="24"/>
              </w:rPr>
              <w:t xml:space="preserve">      obj_gmhdpf.Heightunit || obj_gmhdpf.Mbrtypc ||</w:t>
            </w:r>
          </w:p>
          <w:p w:rsidR="00032E93" w:rsidRPr="00032E93" w:rsidRDefault="00032E93" w:rsidP="00032E93">
            <w:pPr>
              <w:pStyle w:val="ListParagraph"/>
              <w:rPr>
                <w:sz w:val="24"/>
                <w:szCs w:val="24"/>
              </w:rPr>
            </w:pPr>
            <w:r w:rsidRPr="00032E93">
              <w:rPr>
                <w:sz w:val="24"/>
                <w:szCs w:val="24"/>
              </w:rPr>
              <w:t xml:space="preserve">      obj_gmhdpf.Sifact || obj_gmhdpf.Rdyproc ||</w:t>
            </w:r>
          </w:p>
          <w:p w:rsidR="00032E93" w:rsidRPr="00032E93" w:rsidRDefault="00032E93" w:rsidP="00032E93">
            <w:pPr>
              <w:pStyle w:val="ListParagraph"/>
              <w:rPr>
                <w:sz w:val="24"/>
                <w:szCs w:val="24"/>
              </w:rPr>
            </w:pPr>
            <w:r w:rsidRPr="00032E93">
              <w:rPr>
                <w:sz w:val="24"/>
                <w:szCs w:val="24"/>
              </w:rPr>
              <w:t xml:space="preserve">      obj_gmhdpf.Insuffmn || obj_gmhdpf.Dpnttype ||</w:t>
            </w:r>
          </w:p>
          <w:p w:rsidR="00032E93" w:rsidRPr="00032E93" w:rsidRDefault="00032E93" w:rsidP="00032E93">
            <w:pPr>
              <w:pStyle w:val="ListParagraph"/>
              <w:rPr>
                <w:sz w:val="24"/>
                <w:szCs w:val="24"/>
              </w:rPr>
            </w:pPr>
            <w:r w:rsidRPr="00032E93">
              <w:rPr>
                <w:sz w:val="24"/>
                <w:szCs w:val="24"/>
              </w:rPr>
              <w:t xml:space="preserve">      obj_gmhdpf.Usrprf || obj_gmhdpf.Jobnm ||</w:t>
            </w:r>
          </w:p>
          <w:p w:rsidR="00032E93" w:rsidRPr="00032E93" w:rsidRDefault="00032E93" w:rsidP="00032E93">
            <w:pPr>
              <w:pStyle w:val="ListParagraph"/>
              <w:rPr>
                <w:sz w:val="24"/>
                <w:szCs w:val="24"/>
              </w:rPr>
            </w:pPr>
            <w:r w:rsidRPr="00032E93">
              <w:rPr>
                <w:sz w:val="24"/>
                <w:szCs w:val="24"/>
              </w:rPr>
              <w:t xml:space="preserve">      obj_gmhdpf.Datime || obj_gmhdpf.Zcpnscde ||</w:t>
            </w:r>
          </w:p>
          <w:p w:rsidR="00032E93" w:rsidRPr="00032E93" w:rsidRDefault="00032E93" w:rsidP="00032E93">
            <w:pPr>
              <w:pStyle w:val="ListParagraph"/>
              <w:rPr>
                <w:sz w:val="24"/>
                <w:szCs w:val="24"/>
              </w:rPr>
            </w:pPr>
            <w:r w:rsidRPr="00032E93">
              <w:rPr>
                <w:sz w:val="24"/>
                <w:szCs w:val="24"/>
              </w:rPr>
              <w:t xml:space="preserve">      obj_gmhdpf.Zsalechnl;</w:t>
            </w:r>
          </w:p>
          <w:p w:rsidR="00032E93" w:rsidRPr="00032E93" w:rsidRDefault="00032E93" w:rsidP="00032E93">
            <w:pPr>
              <w:pStyle w:val="ListParagraph"/>
              <w:rPr>
                <w:sz w:val="24"/>
                <w:szCs w:val="24"/>
              </w:rPr>
            </w:pPr>
            <w:r w:rsidRPr="00032E93">
              <w:rPr>
                <w:sz w:val="24"/>
                <w:szCs w:val="24"/>
              </w:rPr>
              <w:t xml:space="preserve">      --obj_gmhdpf.Zanncldt();</w:t>
            </w:r>
          </w:p>
          <w:p w:rsidR="00032E93" w:rsidRPr="00032E93" w:rsidRDefault="00032E93" w:rsidP="00032E93">
            <w:pPr>
              <w:pStyle w:val="ListParagraph"/>
              <w:rPr>
                <w:sz w:val="24"/>
                <w:szCs w:val="24"/>
              </w:rPr>
            </w:pPr>
            <w:r w:rsidRPr="00032E93">
              <w:rPr>
                <w:sz w:val="24"/>
                <w:szCs w:val="24"/>
              </w:rPr>
              <w:t xml:space="preserve">      v_newdta1 := obj_gmhdpf.Chdrcoy || obj_gmhdpf.Chdrnum ||</w:t>
            </w:r>
          </w:p>
          <w:p w:rsidR="00032E93" w:rsidRPr="00032E93" w:rsidRDefault="00032E93" w:rsidP="00032E93">
            <w:pPr>
              <w:pStyle w:val="ListParagraph"/>
              <w:rPr>
                <w:sz w:val="24"/>
                <w:szCs w:val="24"/>
              </w:rPr>
            </w:pPr>
            <w:r w:rsidRPr="00032E93">
              <w:rPr>
                <w:sz w:val="24"/>
                <w:szCs w:val="24"/>
              </w:rPr>
              <w:t xml:space="preserve">      obj_gmhdpf.Mbrno || obj_gmhdpf.Dpntno ||</w:t>
            </w:r>
          </w:p>
          <w:p w:rsidR="00032E93" w:rsidRPr="00032E93" w:rsidRDefault="00032E93" w:rsidP="00032E93">
            <w:pPr>
              <w:pStyle w:val="ListParagraph"/>
              <w:rPr>
                <w:sz w:val="24"/>
                <w:szCs w:val="24"/>
              </w:rPr>
            </w:pPr>
            <w:r w:rsidRPr="00032E93">
              <w:rPr>
                <w:sz w:val="24"/>
                <w:szCs w:val="24"/>
              </w:rPr>
              <w:t xml:space="preserve">      obj_gmhdpf.Dtetrm || obj_gmhdpf.Reasontrm ||</w:t>
            </w:r>
          </w:p>
          <w:p w:rsidR="00032E93" w:rsidRPr="00032E93" w:rsidRDefault="00032E93" w:rsidP="00032E93">
            <w:pPr>
              <w:pStyle w:val="ListParagraph"/>
              <w:rPr>
                <w:sz w:val="24"/>
                <w:szCs w:val="24"/>
              </w:rPr>
            </w:pPr>
            <w:r w:rsidRPr="00032E93">
              <w:rPr>
                <w:sz w:val="24"/>
                <w:szCs w:val="24"/>
              </w:rPr>
              <w:t xml:space="preserve">      obj_gmhdpf.Clntpfx || obj_gmhdpf.Fsuco ||</w:t>
            </w:r>
          </w:p>
          <w:p w:rsidR="00032E93" w:rsidRPr="00032E93" w:rsidRDefault="00032E93" w:rsidP="00032E93">
            <w:pPr>
              <w:pStyle w:val="ListParagraph"/>
              <w:rPr>
                <w:sz w:val="24"/>
                <w:szCs w:val="24"/>
              </w:rPr>
            </w:pPr>
            <w:r w:rsidRPr="00032E93">
              <w:rPr>
                <w:sz w:val="24"/>
                <w:szCs w:val="24"/>
              </w:rPr>
              <w:t xml:space="preserve">      obj_gmhdpf.Clntnum || obj_gmhdpf.Headcnt ||</w:t>
            </w:r>
          </w:p>
          <w:p w:rsidR="00032E93" w:rsidRPr="00032E93" w:rsidRDefault="00032E93" w:rsidP="00032E93">
            <w:pPr>
              <w:pStyle w:val="ListParagraph"/>
              <w:rPr>
                <w:sz w:val="24"/>
                <w:szCs w:val="24"/>
              </w:rPr>
            </w:pPr>
            <w:r w:rsidRPr="00032E93">
              <w:rPr>
                <w:sz w:val="24"/>
                <w:szCs w:val="24"/>
              </w:rPr>
              <w:t xml:space="preserve">      obj_gmhdpf.Dteatt || obj_gmhdpf.Medevd ||</w:t>
            </w:r>
          </w:p>
          <w:p w:rsidR="00032E93" w:rsidRPr="00032E93" w:rsidRDefault="00032E93" w:rsidP="00032E93">
            <w:pPr>
              <w:pStyle w:val="ListParagraph"/>
              <w:rPr>
                <w:sz w:val="24"/>
                <w:szCs w:val="24"/>
              </w:rPr>
            </w:pPr>
            <w:r w:rsidRPr="00032E93">
              <w:rPr>
                <w:sz w:val="24"/>
                <w:szCs w:val="24"/>
              </w:rPr>
              <w:t xml:space="preserve">      obj_gmhdpf.Reln || obj_gmhdpf.Fauwdt ||</w:t>
            </w:r>
          </w:p>
          <w:p w:rsidR="00032E93" w:rsidRPr="00032E93" w:rsidRDefault="00032E93" w:rsidP="00032E93">
            <w:pPr>
              <w:pStyle w:val="ListParagraph"/>
              <w:rPr>
                <w:sz w:val="24"/>
                <w:szCs w:val="24"/>
              </w:rPr>
            </w:pPr>
            <w:r w:rsidRPr="00032E93">
              <w:rPr>
                <w:sz w:val="24"/>
                <w:szCs w:val="24"/>
              </w:rPr>
              <w:t xml:space="preserve">      obj_gmhdpf.Ldpntno || obj_gmhdpf.Termid ||</w:t>
            </w:r>
          </w:p>
          <w:p w:rsidR="00032E93" w:rsidRPr="00032E93" w:rsidRDefault="00032E93" w:rsidP="00032E93">
            <w:pPr>
              <w:pStyle w:val="ListParagraph"/>
              <w:rPr>
                <w:sz w:val="24"/>
                <w:szCs w:val="24"/>
              </w:rPr>
            </w:pPr>
            <w:r w:rsidRPr="00032E93">
              <w:rPr>
                <w:sz w:val="24"/>
                <w:szCs w:val="24"/>
              </w:rPr>
              <w:t xml:space="preserve">      obj_gmhdpf.user_t || obj_gmhdpf.Trdt ||</w:t>
            </w:r>
          </w:p>
          <w:p w:rsidR="00032E93" w:rsidRPr="00032E93" w:rsidRDefault="00032E93" w:rsidP="00032E93">
            <w:pPr>
              <w:pStyle w:val="ListParagraph"/>
              <w:rPr>
                <w:sz w:val="24"/>
                <w:szCs w:val="24"/>
              </w:rPr>
            </w:pPr>
            <w:r w:rsidRPr="00032E93">
              <w:rPr>
                <w:sz w:val="24"/>
                <w:szCs w:val="24"/>
              </w:rPr>
              <w:t xml:space="preserve">      obj_gmhdpf.Trtm || obj_gmhdpf.Tranno ||</w:t>
            </w:r>
          </w:p>
          <w:p w:rsidR="00032E93" w:rsidRPr="00032E93" w:rsidRDefault="00032E93" w:rsidP="00032E93">
            <w:pPr>
              <w:pStyle w:val="ListParagraph"/>
              <w:rPr>
                <w:sz w:val="24"/>
                <w:szCs w:val="24"/>
              </w:rPr>
            </w:pPr>
            <w:r w:rsidRPr="00032E93">
              <w:rPr>
                <w:sz w:val="24"/>
                <w:szCs w:val="24"/>
              </w:rPr>
              <w:t xml:space="preserve">      obj_gmhdpf.Pndate || obj_gmhdpf.Client ||</w:t>
            </w:r>
          </w:p>
          <w:p w:rsidR="00032E93" w:rsidRPr="00032E93" w:rsidRDefault="00032E93" w:rsidP="00032E93">
            <w:pPr>
              <w:pStyle w:val="ListParagraph"/>
              <w:rPr>
                <w:sz w:val="24"/>
                <w:szCs w:val="24"/>
              </w:rPr>
            </w:pPr>
            <w:r w:rsidRPr="00032E93">
              <w:rPr>
                <w:sz w:val="24"/>
                <w:szCs w:val="24"/>
              </w:rPr>
              <w:t xml:space="preserve">      obj_gmhdpf.Termrsncd || obj_gmhdpf.Refind ||</w:t>
            </w:r>
          </w:p>
          <w:p w:rsidR="00032E93" w:rsidRPr="00032E93" w:rsidRDefault="00032E93" w:rsidP="00032E93">
            <w:pPr>
              <w:pStyle w:val="ListParagraph"/>
              <w:rPr>
                <w:sz w:val="24"/>
                <w:szCs w:val="24"/>
              </w:rPr>
            </w:pPr>
            <w:r w:rsidRPr="00032E93">
              <w:rPr>
                <w:sz w:val="24"/>
                <w:szCs w:val="24"/>
              </w:rPr>
              <w:t xml:space="preserve">      obj_gmhdpf.Empno || obj_gmhdpf.Smokeind ||</w:t>
            </w:r>
          </w:p>
          <w:p w:rsidR="00032E93" w:rsidRPr="00032E93" w:rsidRDefault="00032E93" w:rsidP="00032E93">
            <w:pPr>
              <w:pStyle w:val="ListParagraph"/>
              <w:rPr>
                <w:sz w:val="24"/>
                <w:szCs w:val="24"/>
              </w:rPr>
            </w:pPr>
            <w:r w:rsidRPr="00032E93">
              <w:rPr>
                <w:sz w:val="24"/>
                <w:szCs w:val="24"/>
              </w:rPr>
              <w:t xml:space="preserve">      obj_gmhdpf.Occpclas || obj_gmhdpf.Ethorg ||</w:t>
            </w:r>
          </w:p>
          <w:p w:rsidR="00032E93" w:rsidRPr="00032E93" w:rsidRDefault="00032E93" w:rsidP="00032E93">
            <w:pPr>
              <w:pStyle w:val="ListParagraph"/>
              <w:rPr>
                <w:sz w:val="24"/>
                <w:szCs w:val="24"/>
              </w:rPr>
            </w:pPr>
            <w:r w:rsidRPr="00032E93">
              <w:rPr>
                <w:sz w:val="24"/>
                <w:szCs w:val="24"/>
              </w:rPr>
              <w:t xml:space="preserve">      obj_gmhdpf.Gheight || obj_gmhdpf.Gweight ||</w:t>
            </w:r>
          </w:p>
          <w:p w:rsidR="00032E93" w:rsidRPr="00032E93" w:rsidRDefault="00032E93" w:rsidP="00032E93">
            <w:pPr>
              <w:pStyle w:val="ListParagraph"/>
              <w:rPr>
                <w:sz w:val="24"/>
                <w:szCs w:val="24"/>
              </w:rPr>
            </w:pPr>
            <w:r w:rsidRPr="00032E93">
              <w:rPr>
                <w:sz w:val="24"/>
                <w:szCs w:val="24"/>
              </w:rPr>
              <w:t xml:space="preserve">      obj_gmhdpf.Paymmeth || obj_gmhdpf.Defclmpye ||</w:t>
            </w:r>
          </w:p>
          <w:p w:rsidR="00032E93" w:rsidRPr="00032E93" w:rsidRDefault="00032E93" w:rsidP="00032E93">
            <w:pPr>
              <w:pStyle w:val="ListParagraph"/>
              <w:rPr>
                <w:sz w:val="24"/>
                <w:szCs w:val="24"/>
              </w:rPr>
            </w:pPr>
            <w:r w:rsidRPr="00032E93">
              <w:rPr>
                <w:sz w:val="24"/>
                <w:szCs w:val="24"/>
              </w:rPr>
              <w:t xml:space="preserve">      obj_gmhdpf.Prvpoldt || obj_gmhdpf.Dept ||</w:t>
            </w:r>
          </w:p>
          <w:p w:rsidR="00032E93" w:rsidRPr="00032E93" w:rsidRDefault="00032E93" w:rsidP="00032E93">
            <w:pPr>
              <w:pStyle w:val="ListParagraph"/>
              <w:rPr>
                <w:sz w:val="24"/>
                <w:szCs w:val="24"/>
              </w:rPr>
            </w:pPr>
            <w:r w:rsidRPr="00032E93">
              <w:rPr>
                <w:sz w:val="24"/>
                <w:szCs w:val="24"/>
              </w:rPr>
              <w:t xml:space="preserve">      obj_gmhdpf.Newoldcl || obj_gmhdpf.Age ||</w:t>
            </w:r>
          </w:p>
          <w:p w:rsidR="00032E93" w:rsidRPr="00032E93" w:rsidRDefault="00032E93" w:rsidP="00032E93">
            <w:pPr>
              <w:pStyle w:val="ListParagraph"/>
              <w:rPr>
                <w:sz w:val="24"/>
                <w:szCs w:val="24"/>
              </w:rPr>
            </w:pPr>
            <w:r w:rsidRPr="00032E93">
              <w:rPr>
                <w:sz w:val="24"/>
                <w:szCs w:val="24"/>
              </w:rPr>
              <w:t xml:space="preserve">      obj_gmhdpf.Ordob || obj_gmhdpf.Statcode ||</w:t>
            </w:r>
          </w:p>
          <w:p w:rsidR="00032E93" w:rsidRPr="00032E93" w:rsidRDefault="00032E93" w:rsidP="00032E93">
            <w:pPr>
              <w:pStyle w:val="ListParagraph"/>
              <w:rPr>
                <w:sz w:val="24"/>
                <w:szCs w:val="24"/>
              </w:rPr>
            </w:pPr>
            <w:r w:rsidRPr="00032E93">
              <w:rPr>
                <w:sz w:val="24"/>
                <w:szCs w:val="24"/>
              </w:rPr>
              <w:t xml:space="preserve">      obj_gmhdpf.Bankacckey || obj_gmhdpf.Applicno ||</w:t>
            </w:r>
          </w:p>
          <w:p w:rsidR="00032E93" w:rsidRPr="00032E93" w:rsidRDefault="00032E93" w:rsidP="00032E93">
            <w:pPr>
              <w:pStyle w:val="ListParagraph"/>
              <w:rPr>
                <w:sz w:val="24"/>
                <w:szCs w:val="24"/>
              </w:rPr>
            </w:pPr>
            <w:r w:rsidRPr="00032E93">
              <w:rPr>
                <w:sz w:val="24"/>
                <w:szCs w:val="24"/>
              </w:rPr>
              <w:t xml:space="preserve">      obj_gmhdpf.Certno || obj_gmhdpf.Medcmpdt ||</w:t>
            </w:r>
          </w:p>
          <w:p w:rsidR="00032E93" w:rsidRPr="00032E93" w:rsidRDefault="00032E93" w:rsidP="00032E93">
            <w:pPr>
              <w:pStyle w:val="ListParagraph"/>
              <w:rPr>
                <w:sz w:val="24"/>
                <w:szCs w:val="24"/>
              </w:rPr>
            </w:pPr>
            <w:r w:rsidRPr="00032E93">
              <w:rPr>
                <w:sz w:val="24"/>
                <w:szCs w:val="24"/>
              </w:rPr>
              <w:t xml:space="preserve">      obj_gmhdpf.Inforce || obj_gmhdpf.Weightunit ||</w:t>
            </w:r>
          </w:p>
          <w:p w:rsidR="00032E93" w:rsidRPr="00032E93" w:rsidRDefault="00032E93" w:rsidP="00032E93">
            <w:pPr>
              <w:pStyle w:val="ListParagraph"/>
              <w:rPr>
                <w:sz w:val="24"/>
                <w:szCs w:val="24"/>
              </w:rPr>
            </w:pPr>
            <w:r w:rsidRPr="00032E93">
              <w:rPr>
                <w:sz w:val="24"/>
                <w:szCs w:val="24"/>
              </w:rPr>
              <w:t xml:space="preserve">      obj_gmhdpf.Heightunit || obj_gmhdpf.Mbrtypc ||</w:t>
            </w:r>
          </w:p>
          <w:p w:rsidR="00032E93" w:rsidRPr="00032E93" w:rsidRDefault="00032E93" w:rsidP="00032E93">
            <w:pPr>
              <w:pStyle w:val="ListParagraph"/>
              <w:rPr>
                <w:sz w:val="24"/>
                <w:szCs w:val="24"/>
              </w:rPr>
            </w:pPr>
            <w:r w:rsidRPr="00032E93">
              <w:rPr>
                <w:sz w:val="24"/>
                <w:szCs w:val="24"/>
              </w:rPr>
              <w:t xml:space="preserve">      obj_gmhdpf.Sifact || obj_gmhdpf.Rdyproc ||</w:t>
            </w:r>
          </w:p>
          <w:p w:rsidR="00032E93" w:rsidRPr="00032E93" w:rsidRDefault="00032E93" w:rsidP="00032E93">
            <w:pPr>
              <w:pStyle w:val="ListParagraph"/>
              <w:rPr>
                <w:sz w:val="24"/>
                <w:szCs w:val="24"/>
              </w:rPr>
            </w:pPr>
            <w:r w:rsidRPr="00032E93">
              <w:rPr>
                <w:sz w:val="24"/>
                <w:szCs w:val="24"/>
              </w:rPr>
              <w:t xml:space="preserve">      obj_gmhdpf.Insuffmn || obj_gmhdpf.Dpnttype ||</w:t>
            </w:r>
          </w:p>
          <w:p w:rsidR="00032E93" w:rsidRPr="00032E93" w:rsidRDefault="00032E93" w:rsidP="00032E93">
            <w:pPr>
              <w:pStyle w:val="ListParagraph"/>
              <w:rPr>
                <w:sz w:val="24"/>
                <w:szCs w:val="24"/>
              </w:rPr>
            </w:pPr>
            <w:r w:rsidRPr="00032E93">
              <w:rPr>
                <w:sz w:val="24"/>
                <w:szCs w:val="24"/>
              </w:rPr>
              <w:t xml:space="preserve">      obj_gmhdpf.Usrprf || obj_gmhdpf.Jobnm ||</w:t>
            </w:r>
          </w:p>
          <w:p w:rsidR="00032E93" w:rsidRPr="00032E93" w:rsidRDefault="00032E93" w:rsidP="00032E93">
            <w:pPr>
              <w:pStyle w:val="ListParagraph"/>
              <w:rPr>
                <w:sz w:val="24"/>
                <w:szCs w:val="24"/>
              </w:rPr>
            </w:pPr>
            <w:r w:rsidRPr="00032E93">
              <w:rPr>
                <w:sz w:val="24"/>
                <w:szCs w:val="24"/>
              </w:rPr>
              <w:t xml:space="preserve">      obj_gmhdpf.Datime || obj_gmhdpf.Zcpnscde ||</w:t>
            </w:r>
          </w:p>
          <w:p w:rsidR="00032E93" w:rsidRPr="00032E93" w:rsidRDefault="00032E93" w:rsidP="00032E93">
            <w:pPr>
              <w:pStyle w:val="ListParagraph"/>
              <w:rPr>
                <w:sz w:val="24"/>
                <w:szCs w:val="24"/>
              </w:rPr>
            </w:pPr>
            <w:r w:rsidRPr="00032E93">
              <w:rPr>
                <w:sz w:val="24"/>
                <w:szCs w:val="24"/>
              </w:rPr>
              <w:t xml:space="preserve">      obj_gmhdpf.Zsalechnl || obj_gmhdpf.Zanncldt;</w:t>
            </w:r>
          </w:p>
          <w:p w:rsidR="00032E93" w:rsidRPr="00032E93" w:rsidRDefault="00032E93" w:rsidP="00032E93">
            <w:pPr>
              <w:pStyle w:val="ListParagraph"/>
              <w:rPr>
                <w:sz w:val="24"/>
                <w:szCs w:val="24"/>
              </w:rPr>
            </w:pPr>
            <w:r w:rsidRPr="00032E93">
              <w:rPr>
                <w:sz w:val="24"/>
                <w:szCs w:val="24"/>
              </w:rPr>
              <w:t xml:space="preserve">      v_refkey := obj_gmhdpf.Chdrcoy + obj_gmhdpf.Chdrnum +</w:t>
            </w:r>
          </w:p>
          <w:p w:rsidR="00032E93" w:rsidRPr="00032E93" w:rsidRDefault="00032E93" w:rsidP="00032E93">
            <w:pPr>
              <w:pStyle w:val="ListParagraph"/>
              <w:rPr>
                <w:sz w:val="24"/>
                <w:szCs w:val="24"/>
              </w:rPr>
            </w:pPr>
            <w:r w:rsidRPr="00032E93">
              <w:rPr>
                <w:sz w:val="24"/>
                <w:szCs w:val="24"/>
              </w:rPr>
              <w:t xml:space="preserve">      obj_gmhdpf.Mbrno + obj_gmhdpf.Dpntno;</w:t>
            </w:r>
          </w:p>
          <w:p w:rsidR="00032E93" w:rsidRPr="00032E93" w:rsidRDefault="00032E93" w:rsidP="00032E93">
            <w:pPr>
              <w:pStyle w:val="ListParagraph"/>
              <w:rPr>
                <w:sz w:val="24"/>
                <w:szCs w:val="24"/>
              </w:rPr>
            </w:pPr>
            <w:r w:rsidRPr="00032E93">
              <w:rPr>
                <w:sz w:val="24"/>
                <w:szCs w:val="24"/>
              </w:rPr>
              <w:t xml:space="preserve">      obj_gmovpf1.Chdrcoy   := obj_gmhdpf.Chdrcoy;</w:t>
            </w:r>
          </w:p>
          <w:p w:rsidR="00032E93" w:rsidRPr="00032E93" w:rsidRDefault="00032E93" w:rsidP="00032E93">
            <w:pPr>
              <w:pStyle w:val="ListParagraph"/>
              <w:rPr>
                <w:sz w:val="24"/>
                <w:szCs w:val="24"/>
              </w:rPr>
            </w:pPr>
            <w:r w:rsidRPr="00032E93">
              <w:rPr>
                <w:sz w:val="24"/>
                <w:szCs w:val="24"/>
              </w:rPr>
              <w:t xml:space="preserve">      obj_gmovpf1.Chdrnum   := obj_gmhdpf.Chdrnum;</w:t>
            </w:r>
          </w:p>
          <w:p w:rsidR="00032E93" w:rsidRPr="00032E93" w:rsidRDefault="00032E93" w:rsidP="00032E93">
            <w:pPr>
              <w:pStyle w:val="ListParagraph"/>
              <w:rPr>
                <w:sz w:val="24"/>
                <w:szCs w:val="24"/>
              </w:rPr>
            </w:pPr>
            <w:r w:rsidRPr="00032E93">
              <w:rPr>
                <w:sz w:val="24"/>
                <w:szCs w:val="24"/>
              </w:rPr>
              <w:t xml:space="preserve">      obj_gmovpf1.Effdate   := obj_mbrindp1.effdate;</w:t>
            </w:r>
          </w:p>
          <w:p w:rsidR="00032E93" w:rsidRPr="00032E93" w:rsidRDefault="00032E93" w:rsidP="00032E93">
            <w:pPr>
              <w:pStyle w:val="ListParagraph"/>
              <w:rPr>
                <w:sz w:val="24"/>
                <w:szCs w:val="24"/>
              </w:rPr>
            </w:pPr>
            <w:r w:rsidRPr="00032E93">
              <w:rPr>
                <w:sz w:val="24"/>
                <w:szCs w:val="24"/>
              </w:rPr>
              <w:t xml:space="preserve">      obj_gmovpf1.Tranno    := 2;</w:t>
            </w:r>
          </w:p>
          <w:p w:rsidR="00032E93" w:rsidRPr="00032E93" w:rsidRDefault="00032E93" w:rsidP="00032E93">
            <w:pPr>
              <w:pStyle w:val="ListParagraph"/>
              <w:rPr>
                <w:sz w:val="24"/>
                <w:szCs w:val="24"/>
              </w:rPr>
            </w:pPr>
            <w:r w:rsidRPr="00032E93">
              <w:rPr>
                <w:sz w:val="24"/>
                <w:szCs w:val="24"/>
              </w:rPr>
              <w:t xml:space="preserve">      obj_gmovpf1.User_t    := obj_gmhdpf.User_t;</w:t>
            </w:r>
          </w:p>
          <w:p w:rsidR="00032E93" w:rsidRPr="00032E93" w:rsidRDefault="00032E93" w:rsidP="00032E93">
            <w:pPr>
              <w:pStyle w:val="ListParagraph"/>
              <w:rPr>
                <w:sz w:val="24"/>
                <w:szCs w:val="24"/>
              </w:rPr>
            </w:pPr>
            <w:r w:rsidRPr="00032E93">
              <w:rPr>
                <w:sz w:val="24"/>
                <w:szCs w:val="24"/>
              </w:rPr>
              <w:lastRenderedPageBreak/>
              <w:t xml:space="preserve">      obj_gmovpf1.Trdt      := obj_gmhdpf.Trdt;</w:t>
            </w:r>
          </w:p>
          <w:p w:rsidR="00032E93" w:rsidRPr="00032E93" w:rsidRDefault="00032E93" w:rsidP="00032E93">
            <w:pPr>
              <w:pStyle w:val="ListParagraph"/>
              <w:rPr>
                <w:sz w:val="24"/>
                <w:szCs w:val="24"/>
              </w:rPr>
            </w:pPr>
            <w:r w:rsidRPr="00032E93">
              <w:rPr>
                <w:sz w:val="24"/>
                <w:szCs w:val="24"/>
              </w:rPr>
              <w:t xml:space="preserve">      obj_gmovpf1.Trtm      := obj_gmhdpf.Trtm;</w:t>
            </w:r>
          </w:p>
          <w:p w:rsidR="00032E93" w:rsidRPr="00032E93" w:rsidRDefault="00032E93" w:rsidP="00032E93">
            <w:pPr>
              <w:pStyle w:val="ListParagraph"/>
              <w:rPr>
                <w:sz w:val="24"/>
                <w:szCs w:val="24"/>
              </w:rPr>
            </w:pPr>
            <w:r w:rsidRPr="00032E93">
              <w:rPr>
                <w:sz w:val="24"/>
                <w:szCs w:val="24"/>
              </w:rPr>
              <w:t xml:space="preserve">      obj_gmovpf1.Termid    := obj_gmhdpf.Termid;</w:t>
            </w:r>
          </w:p>
          <w:p w:rsidR="00032E93" w:rsidRPr="00032E93" w:rsidRDefault="00032E93" w:rsidP="00032E93">
            <w:pPr>
              <w:pStyle w:val="ListParagraph"/>
              <w:rPr>
                <w:sz w:val="24"/>
                <w:szCs w:val="24"/>
              </w:rPr>
            </w:pPr>
            <w:r w:rsidRPr="00032E93">
              <w:rPr>
                <w:sz w:val="24"/>
                <w:szCs w:val="24"/>
              </w:rPr>
              <w:t xml:space="preserve">      obj_gmovpf1.Batccoy   := i_company;</w:t>
            </w:r>
          </w:p>
          <w:p w:rsidR="00032E93" w:rsidRPr="00032E93" w:rsidRDefault="00032E93" w:rsidP="00032E93">
            <w:pPr>
              <w:pStyle w:val="ListParagraph"/>
              <w:rPr>
                <w:sz w:val="24"/>
                <w:szCs w:val="24"/>
              </w:rPr>
            </w:pPr>
            <w:r w:rsidRPr="00032E93">
              <w:rPr>
                <w:sz w:val="24"/>
                <w:szCs w:val="24"/>
              </w:rPr>
              <w:t xml:space="preserve">      obj_gmovpf1.Batcbrn   := i_branch;</w:t>
            </w:r>
          </w:p>
          <w:p w:rsidR="00032E93" w:rsidRPr="00032E93" w:rsidRDefault="00032E93" w:rsidP="00032E93">
            <w:pPr>
              <w:pStyle w:val="ListParagraph"/>
              <w:rPr>
                <w:sz w:val="24"/>
                <w:szCs w:val="24"/>
              </w:rPr>
            </w:pPr>
            <w:r w:rsidRPr="00032E93">
              <w:rPr>
                <w:sz w:val="24"/>
                <w:szCs w:val="24"/>
              </w:rPr>
              <w:t xml:space="preserve">      obj_gmovpf1.Batcactyr := i_acctYear;</w:t>
            </w:r>
          </w:p>
          <w:p w:rsidR="00032E93" w:rsidRPr="00032E93" w:rsidRDefault="00032E93" w:rsidP="00032E93">
            <w:pPr>
              <w:pStyle w:val="ListParagraph"/>
              <w:rPr>
                <w:sz w:val="24"/>
                <w:szCs w:val="24"/>
              </w:rPr>
            </w:pPr>
            <w:r w:rsidRPr="00032E93">
              <w:rPr>
                <w:sz w:val="24"/>
                <w:szCs w:val="24"/>
              </w:rPr>
              <w:t xml:space="preserve">      obj_gmovpf1.Batcactmn := i_acctMonth;</w:t>
            </w:r>
          </w:p>
          <w:p w:rsidR="00032E93" w:rsidRPr="00032E93" w:rsidRDefault="00032E93" w:rsidP="00032E93">
            <w:pPr>
              <w:pStyle w:val="ListParagraph"/>
              <w:rPr>
                <w:sz w:val="24"/>
                <w:szCs w:val="24"/>
              </w:rPr>
            </w:pPr>
            <w:r w:rsidRPr="00032E93">
              <w:rPr>
                <w:sz w:val="24"/>
                <w:szCs w:val="24"/>
              </w:rPr>
              <w:t xml:space="preserve">      IF (TRIM(obj_mbrindp1.statcode) = 'CA') THEN</w:t>
            </w:r>
          </w:p>
          <w:p w:rsidR="00032E93" w:rsidRPr="00032E93" w:rsidRDefault="00032E93" w:rsidP="00032E93">
            <w:pPr>
              <w:pStyle w:val="ListParagraph"/>
              <w:rPr>
                <w:sz w:val="24"/>
                <w:szCs w:val="24"/>
              </w:rPr>
            </w:pPr>
            <w:r w:rsidRPr="00032E93">
              <w:rPr>
                <w:sz w:val="24"/>
                <w:szCs w:val="24"/>
              </w:rPr>
              <w:t xml:space="preserve">      obj_gmovpf1.Batctrcde := 'T913';</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t xml:space="preserve">      obj_gmovpf1.Batctrcde := 'T913';</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obj_gmovpf1.Batcbatch := C_SPACE;</w:t>
            </w:r>
          </w:p>
          <w:p w:rsidR="00032E93" w:rsidRPr="00032E93" w:rsidRDefault="00032E93" w:rsidP="00032E93">
            <w:pPr>
              <w:pStyle w:val="ListParagraph"/>
              <w:rPr>
                <w:sz w:val="24"/>
                <w:szCs w:val="24"/>
              </w:rPr>
            </w:pPr>
            <w:r w:rsidRPr="00032E93">
              <w:rPr>
                <w:sz w:val="24"/>
                <w:szCs w:val="24"/>
              </w:rPr>
              <w:t xml:space="preserve">      obj_gmovpf1.Olddta    := v_olddta1;</w:t>
            </w:r>
          </w:p>
          <w:p w:rsidR="00032E93" w:rsidRPr="00032E93" w:rsidRDefault="00032E93" w:rsidP="00032E93">
            <w:pPr>
              <w:pStyle w:val="ListParagraph"/>
              <w:rPr>
                <w:sz w:val="24"/>
                <w:szCs w:val="24"/>
              </w:rPr>
            </w:pPr>
            <w:r w:rsidRPr="00032E93">
              <w:rPr>
                <w:sz w:val="24"/>
                <w:szCs w:val="24"/>
              </w:rPr>
              <w:t xml:space="preserve">      obj_gmovpf1.Newdta    := v_newdta1;</w:t>
            </w:r>
          </w:p>
          <w:p w:rsidR="00032E93" w:rsidRPr="00032E93" w:rsidRDefault="00032E93" w:rsidP="00032E93">
            <w:pPr>
              <w:pStyle w:val="ListParagraph"/>
              <w:rPr>
                <w:sz w:val="24"/>
                <w:szCs w:val="24"/>
              </w:rPr>
            </w:pPr>
            <w:r w:rsidRPr="00032E93">
              <w:rPr>
                <w:sz w:val="24"/>
                <w:szCs w:val="24"/>
              </w:rPr>
              <w:t xml:space="preserve">      obj_gmovpf1.Funccode  := C_FUNCDETRMBR;</w:t>
            </w:r>
          </w:p>
          <w:p w:rsidR="00032E93" w:rsidRPr="00032E93" w:rsidRDefault="00032E93" w:rsidP="00032E93">
            <w:pPr>
              <w:pStyle w:val="ListParagraph"/>
              <w:rPr>
                <w:sz w:val="24"/>
                <w:szCs w:val="24"/>
              </w:rPr>
            </w:pPr>
            <w:r w:rsidRPr="00032E93">
              <w:rPr>
                <w:sz w:val="24"/>
                <w:szCs w:val="24"/>
              </w:rPr>
              <w:t xml:space="preserve">      obj_gmovpf1.Refkey    := v_refkey;</w:t>
            </w:r>
          </w:p>
          <w:p w:rsidR="00032E93" w:rsidRPr="00032E93" w:rsidRDefault="00032E93" w:rsidP="00032E93">
            <w:pPr>
              <w:pStyle w:val="ListParagraph"/>
              <w:rPr>
                <w:sz w:val="24"/>
                <w:szCs w:val="24"/>
              </w:rPr>
            </w:pPr>
            <w:r w:rsidRPr="00032E93">
              <w:rPr>
                <w:sz w:val="24"/>
                <w:szCs w:val="24"/>
              </w:rPr>
              <w:t xml:space="preserve">      obj_gmovpf1.Rfmt      := 'GMHDREC';</w:t>
            </w:r>
          </w:p>
          <w:p w:rsidR="00032E93" w:rsidRPr="00032E93" w:rsidRDefault="00032E93" w:rsidP="00032E93">
            <w:pPr>
              <w:pStyle w:val="ListParagraph"/>
              <w:rPr>
                <w:sz w:val="24"/>
                <w:szCs w:val="24"/>
              </w:rPr>
            </w:pPr>
            <w:r w:rsidRPr="00032E93">
              <w:rPr>
                <w:sz w:val="24"/>
                <w:szCs w:val="24"/>
              </w:rPr>
              <w:t xml:space="preserve">      obj_gmovpf1.Chgtype   := '';</w:t>
            </w:r>
          </w:p>
          <w:p w:rsidR="00032E93" w:rsidRPr="00032E93" w:rsidRDefault="00032E93" w:rsidP="00032E93">
            <w:pPr>
              <w:pStyle w:val="ListParagraph"/>
              <w:rPr>
                <w:sz w:val="24"/>
                <w:szCs w:val="24"/>
              </w:rPr>
            </w:pPr>
            <w:r w:rsidRPr="00032E93">
              <w:rPr>
                <w:sz w:val="24"/>
                <w:szCs w:val="24"/>
              </w:rPr>
              <w:t xml:space="preserve">      obj_gmovpf1.Riprior   := ' ';</w:t>
            </w:r>
          </w:p>
          <w:p w:rsidR="00032E93" w:rsidRPr="00032E93" w:rsidRDefault="00032E93" w:rsidP="00032E93">
            <w:pPr>
              <w:pStyle w:val="ListParagraph"/>
              <w:rPr>
                <w:sz w:val="24"/>
                <w:szCs w:val="24"/>
              </w:rPr>
            </w:pPr>
            <w:r w:rsidRPr="00032E93">
              <w:rPr>
                <w:sz w:val="24"/>
                <w:szCs w:val="24"/>
              </w:rPr>
              <w:t xml:space="preserve">      obj_gmovpf1.Onpreflg  := '';</w:t>
            </w:r>
          </w:p>
          <w:p w:rsidR="00032E93" w:rsidRPr="00032E93" w:rsidRDefault="00032E93" w:rsidP="00032E93">
            <w:pPr>
              <w:pStyle w:val="ListParagraph"/>
              <w:rPr>
                <w:sz w:val="24"/>
                <w:szCs w:val="24"/>
              </w:rPr>
            </w:pPr>
            <w:r w:rsidRPr="00032E93">
              <w:rPr>
                <w:sz w:val="24"/>
                <w:szCs w:val="24"/>
              </w:rPr>
              <w:t xml:space="preserve">      obj_gmovpf1.Fachold   := '';</w:t>
            </w:r>
          </w:p>
          <w:p w:rsidR="00032E93" w:rsidRPr="00032E93" w:rsidRDefault="00032E93" w:rsidP="00032E93">
            <w:pPr>
              <w:pStyle w:val="ListParagraph"/>
              <w:rPr>
                <w:sz w:val="24"/>
                <w:szCs w:val="24"/>
              </w:rPr>
            </w:pPr>
            <w:r w:rsidRPr="00032E93">
              <w:rPr>
                <w:sz w:val="24"/>
                <w:szCs w:val="24"/>
              </w:rPr>
              <w:t xml:space="preserve">      obj_gmovpf1.Planvflg  := '';</w:t>
            </w:r>
          </w:p>
          <w:p w:rsidR="00032E93" w:rsidRPr="00032E93" w:rsidRDefault="00032E93" w:rsidP="00032E93">
            <w:pPr>
              <w:pStyle w:val="ListParagraph"/>
              <w:rPr>
                <w:sz w:val="24"/>
                <w:szCs w:val="24"/>
              </w:rPr>
            </w:pPr>
            <w:r w:rsidRPr="00032E93">
              <w:rPr>
                <w:sz w:val="24"/>
                <w:szCs w:val="24"/>
              </w:rPr>
              <w:t xml:space="preserve">      obj_gmovpf1.Usrprf    := i_usrprf;</w:t>
            </w:r>
          </w:p>
          <w:p w:rsidR="00032E93" w:rsidRPr="00032E93" w:rsidRDefault="00032E93" w:rsidP="00032E93">
            <w:pPr>
              <w:pStyle w:val="ListParagraph"/>
              <w:rPr>
                <w:sz w:val="24"/>
                <w:szCs w:val="24"/>
              </w:rPr>
            </w:pPr>
            <w:r w:rsidRPr="00032E93">
              <w:rPr>
                <w:sz w:val="24"/>
                <w:szCs w:val="24"/>
              </w:rPr>
              <w:t xml:space="preserve">      obj_gmovpf1.Jobnm     := i_scheduleName;</w:t>
            </w:r>
          </w:p>
          <w:p w:rsidR="00032E93" w:rsidRPr="00032E93" w:rsidRDefault="00032E93" w:rsidP="00032E93">
            <w:pPr>
              <w:pStyle w:val="ListParagraph"/>
              <w:rPr>
                <w:sz w:val="24"/>
                <w:szCs w:val="24"/>
              </w:rPr>
            </w:pPr>
            <w:r w:rsidRPr="00032E93">
              <w:rPr>
                <w:sz w:val="24"/>
                <w:szCs w:val="24"/>
              </w:rPr>
              <w:t xml:space="preserve">      obj_gmovpf1.Datime    := CAST(sysdate AS TIMESTAMP);</w:t>
            </w:r>
          </w:p>
          <w:p w:rsidR="00032E93" w:rsidRPr="00032E93" w:rsidRDefault="00032E93" w:rsidP="00032E93">
            <w:pPr>
              <w:pStyle w:val="ListParagraph"/>
              <w:rPr>
                <w:sz w:val="24"/>
                <w:szCs w:val="24"/>
              </w:rPr>
            </w:pPr>
            <w:r w:rsidRPr="00032E93">
              <w:rPr>
                <w:sz w:val="24"/>
                <w:szCs w:val="24"/>
              </w:rPr>
              <w:t xml:space="preserve">      Insert into GMOVPF values obj_gmovpf1;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--------insert into IG table "GMOVPF"  END (pq9ho.updateGmhdpf())----</w:t>
            </w:r>
          </w:p>
          <w:p w:rsidR="00032E93" w:rsidRPr="00032E93" w:rsidRDefault="00032E93" w:rsidP="00032E93">
            <w:pPr>
              <w:pStyle w:val="ListParagraph"/>
              <w:rPr>
                <w:sz w:val="24"/>
                <w:szCs w:val="24"/>
              </w:rPr>
            </w:pPr>
            <w:r w:rsidRPr="00032E93">
              <w:rPr>
                <w:sz w:val="24"/>
                <w:szCs w:val="24"/>
              </w:rPr>
              <w:t xml:space="preserve">      ---Insert into IG table "GMHDPF" END ---</w:t>
            </w:r>
          </w:p>
          <w:p w:rsidR="00032E93" w:rsidRPr="00032E93" w:rsidRDefault="00032E93" w:rsidP="00032E93">
            <w:pPr>
              <w:pStyle w:val="ListParagraph"/>
              <w:rPr>
                <w:sz w:val="24"/>
                <w:szCs w:val="24"/>
              </w:rPr>
            </w:pPr>
            <w:r w:rsidRPr="00032E93">
              <w:rPr>
                <w:sz w:val="24"/>
                <w:szCs w:val="24"/>
              </w:rPr>
              <w:t xml:space="preserve">      ---Insert into IG table "GMHIPF" BEGIN  (pq9ho.updateGmhipf()) ---</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SELECT</w:t>
            </w:r>
          </w:p>
          <w:p w:rsidR="00032E93" w:rsidRPr="00032E93" w:rsidRDefault="00032E93" w:rsidP="00032E93">
            <w:pPr>
              <w:pStyle w:val="ListParagraph"/>
              <w:rPr>
                <w:sz w:val="24"/>
                <w:szCs w:val="24"/>
              </w:rPr>
            </w:pPr>
            <w:r w:rsidRPr="00032E93">
              <w:rPr>
                <w:sz w:val="24"/>
                <w:szCs w:val="24"/>
              </w:rPr>
              <w:t xml:space="preserve">                    seq_gmhipf.NEXTVAL</w:t>
            </w:r>
          </w:p>
          <w:p w:rsidR="00032E93" w:rsidRPr="00032E93" w:rsidRDefault="00032E93" w:rsidP="00032E93">
            <w:pPr>
              <w:pStyle w:val="ListParagraph"/>
              <w:rPr>
                <w:sz w:val="24"/>
                <w:szCs w:val="24"/>
              </w:rPr>
            </w:pPr>
            <w:r w:rsidRPr="00032E93">
              <w:rPr>
                <w:sz w:val="24"/>
                <w:szCs w:val="24"/>
              </w:rPr>
              <w:t xml:space="preserve">                INTO v_seq_gmhipf</w:t>
            </w:r>
          </w:p>
          <w:p w:rsidR="00032E93" w:rsidRPr="00032E93" w:rsidRDefault="00032E93" w:rsidP="00032E93">
            <w:pPr>
              <w:pStyle w:val="ListParagraph"/>
              <w:rPr>
                <w:sz w:val="24"/>
                <w:szCs w:val="24"/>
              </w:rPr>
            </w:pPr>
            <w:r w:rsidRPr="00032E93">
              <w:rPr>
                <w:sz w:val="24"/>
                <w:szCs w:val="24"/>
              </w:rPr>
              <w:t xml:space="preserve">                FROM</w:t>
            </w:r>
          </w:p>
          <w:p w:rsidR="00032E93" w:rsidRPr="00032E93" w:rsidRDefault="00032E93" w:rsidP="00032E93">
            <w:pPr>
              <w:pStyle w:val="ListParagraph"/>
              <w:rPr>
                <w:sz w:val="24"/>
                <w:szCs w:val="24"/>
              </w:rPr>
            </w:pPr>
            <w:r w:rsidRPr="00032E93">
              <w:rPr>
                <w:sz w:val="24"/>
                <w:szCs w:val="24"/>
              </w:rPr>
              <w:t xml:space="preserve">                    dual;</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obj_gmhipf.unique_number := v_seq_gmhipf;</w:t>
            </w:r>
          </w:p>
          <w:p w:rsidR="00032E93" w:rsidRPr="00032E93" w:rsidRDefault="00032E93" w:rsidP="00032E93">
            <w:pPr>
              <w:pStyle w:val="ListParagraph"/>
              <w:rPr>
                <w:sz w:val="24"/>
                <w:szCs w:val="24"/>
              </w:rPr>
            </w:pPr>
            <w:r w:rsidRPr="00032E93">
              <w:rPr>
                <w:sz w:val="24"/>
                <w:szCs w:val="24"/>
              </w:rPr>
              <w:t xml:space="preserve">                obj_gmhipf.chdrcoy := i_company;</w:t>
            </w:r>
          </w:p>
          <w:p w:rsidR="00032E93" w:rsidRPr="00032E93" w:rsidRDefault="00032E93" w:rsidP="00032E93">
            <w:pPr>
              <w:pStyle w:val="ListParagraph"/>
              <w:rPr>
                <w:sz w:val="24"/>
                <w:szCs w:val="24"/>
              </w:rPr>
            </w:pPr>
            <w:r w:rsidRPr="00032E93">
              <w:rPr>
                <w:sz w:val="24"/>
                <w:szCs w:val="24"/>
              </w:rPr>
              <w:t xml:space="preserve">                obj_gmhipf.chdrnum := substr(trim(obj_mbrindp1.refnum), 1, 8);</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lastRenderedPageBreak/>
              <w:t xml:space="preserve">                obj_gmhipf.mbrno := o_defaultvalues('MBRNO');</w:t>
            </w:r>
          </w:p>
          <w:p w:rsidR="00032E93" w:rsidRPr="00032E93" w:rsidRDefault="00032E93" w:rsidP="00032E93">
            <w:pPr>
              <w:pStyle w:val="ListParagraph"/>
              <w:rPr>
                <w:sz w:val="24"/>
                <w:szCs w:val="24"/>
              </w:rPr>
            </w:pPr>
            <w:r w:rsidRPr="00032E93">
              <w:rPr>
                <w:sz w:val="24"/>
                <w:szCs w:val="24"/>
              </w:rPr>
              <w:t xml:space="preserve">                obj_gmhipf.dpntno := o_defaultvalues('DPNTNO');</w:t>
            </w:r>
          </w:p>
          <w:p w:rsidR="00032E93" w:rsidRPr="00032E93" w:rsidRDefault="00032E93" w:rsidP="00032E93">
            <w:pPr>
              <w:pStyle w:val="ListParagraph"/>
              <w:rPr>
                <w:sz w:val="24"/>
                <w:szCs w:val="24"/>
              </w:rPr>
            </w:pPr>
            <w:r w:rsidRPr="00032E93">
              <w:rPr>
                <w:sz w:val="24"/>
                <w:szCs w:val="24"/>
              </w:rPr>
              <w:t xml:space="preserve">                obj_gmhipf.effdate := obj_mbrindp1.effdate;</w:t>
            </w:r>
          </w:p>
          <w:p w:rsidR="00032E93" w:rsidRPr="00032E93" w:rsidRDefault="00032E93" w:rsidP="00032E93">
            <w:pPr>
              <w:pStyle w:val="ListParagraph"/>
              <w:rPr>
                <w:sz w:val="24"/>
                <w:szCs w:val="24"/>
              </w:rPr>
            </w:pPr>
            <w:r w:rsidRPr="00032E93">
              <w:rPr>
                <w:sz w:val="24"/>
                <w:szCs w:val="24"/>
              </w:rPr>
              <w:t xml:space="preserve">                IF ( trim(obj_mbrindp1.statcode) = 'CA' ) THEN</w:t>
            </w:r>
          </w:p>
          <w:p w:rsidR="00032E93" w:rsidRPr="00032E93" w:rsidRDefault="00032E93" w:rsidP="00032E93">
            <w:pPr>
              <w:pStyle w:val="ListParagraph"/>
              <w:rPr>
                <w:sz w:val="24"/>
                <w:szCs w:val="24"/>
              </w:rPr>
            </w:pPr>
            <w:r w:rsidRPr="00032E93">
              <w:rPr>
                <w:sz w:val="24"/>
                <w:szCs w:val="24"/>
              </w:rPr>
              <w:t xml:space="preserve">                    obj_gmhipf.dtetrm := obj_mbrindp1.dtetrm;</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t xml:space="preserve">                    obj_gmhipf.dtetrm := c_maxdate;</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  obj_gmhipf.DTETRM   := C_MAXDATE;</w:t>
            </w:r>
          </w:p>
          <w:p w:rsidR="00032E93" w:rsidRPr="00032E93" w:rsidRDefault="00032E93" w:rsidP="00032E93">
            <w:pPr>
              <w:pStyle w:val="ListParagraph"/>
              <w:rPr>
                <w:sz w:val="24"/>
                <w:szCs w:val="24"/>
              </w:rPr>
            </w:pPr>
            <w:r w:rsidRPr="00032E93">
              <w:rPr>
                <w:sz w:val="24"/>
                <w:szCs w:val="24"/>
              </w:rPr>
              <w:t xml:space="preserve">      --  obj_gmhipf.SUBSCOY  := C_SPACE;  --MB7 comment out as setting null</w:t>
            </w:r>
          </w:p>
          <w:p w:rsidR="00032E93" w:rsidRPr="00032E93" w:rsidRDefault="00032E93" w:rsidP="00032E93">
            <w:pPr>
              <w:pStyle w:val="ListParagraph"/>
              <w:rPr>
                <w:sz w:val="24"/>
                <w:szCs w:val="24"/>
              </w:rPr>
            </w:pPr>
            <w:r w:rsidRPr="00032E93">
              <w:rPr>
                <w:sz w:val="24"/>
                <w:szCs w:val="24"/>
              </w:rPr>
              <w:t xml:space="preserve">      --  obj_gmhipf.SUBSNUM  := C_SPACE; --MB7 comment out as setting null</w:t>
            </w:r>
          </w:p>
          <w:p w:rsidR="00032E93" w:rsidRPr="00032E93" w:rsidRDefault="00032E93" w:rsidP="00032E93">
            <w:pPr>
              <w:pStyle w:val="ListParagraph"/>
              <w:rPr>
                <w:sz w:val="24"/>
                <w:szCs w:val="24"/>
              </w:rPr>
            </w:pPr>
            <w:r w:rsidRPr="00032E93">
              <w:rPr>
                <w:sz w:val="24"/>
                <w:szCs w:val="24"/>
              </w:rPr>
              <w:t xml:space="preserve">      --   obj_gmhipf.OCCPCODE := C_SPACE;  --MB7 comment out as setting null</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obj_gmhipf.salary := c_bigdecimal_default;</w:t>
            </w:r>
          </w:p>
          <w:p w:rsidR="00032E93" w:rsidRPr="00032E93" w:rsidRDefault="00032E93" w:rsidP="00032E93">
            <w:pPr>
              <w:pStyle w:val="ListParagraph"/>
              <w:rPr>
                <w:sz w:val="24"/>
                <w:szCs w:val="24"/>
              </w:rPr>
            </w:pPr>
            <w:r w:rsidRPr="00032E93">
              <w:rPr>
                <w:sz w:val="24"/>
                <w:szCs w:val="24"/>
              </w:rPr>
              <w:t xml:space="preserve">                obj_gmhipf.dteapp := c_maxdate;</w:t>
            </w:r>
          </w:p>
          <w:p w:rsidR="00032E93" w:rsidRPr="00032E93" w:rsidRDefault="00032E93" w:rsidP="00032E93">
            <w:pPr>
              <w:pStyle w:val="ListParagraph"/>
              <w:rPr>
                <w:sz w:val="24"/>
                <w:szCs w:val="24"/>
              </w:rPr>
            </w:pPr>
            <w:r w:rsidRPr="00032E93">
              <w:rPr>
                <w:sz w:val="24"/>
                <w:szCs w:val="24"/>
              </w:rPr>
              <w:t xml:space="preserve">                obj_gmhipf.sbstdl := c_space;</w:t>
            </w:r>
          </w:p>
          <w:p w:rsidR="00032E93" w:rsidRPr="00032E93" w:rsidRDefault="00032E93" w:rsidP="00032E93">
            <w:pPr>
              <w:pStyle w:val="ListParagraph"/>
              <w:rPr>
                <w:sz w:val="24"/>
                <w:szCs w:val="24"/>
              </w:rPr>
            </w:pPr>
            <w:r w:rsidRPr="00032E93">
              <w:rPr>
                <w:sz w:val="24"/>
                <w:szCs w:val="24"/>
              </w:rPr>
              <w:t xml:space="preserve">                obj_gmhipf.termid := i_vrcmtermid;</w:t>
            </w:r>
          </w:p>
          <w:p w:rsidR="00032E93" w:rsidRPr="00032E93" w:rsidRDefault="00032E93" w:rsidP="00032E93">
            <w:pPr>
              <w:pStyle w:val="ListParagraph"/>
              <w:rPr>
                <w:sz w:val="24"/>
                <w:szCs w:val="24"/>
              </w:rPr>
            </w:pPr>
            <w:r w:rsidRPr="00032E93">
              <w:rPr>
                <w:sz w:val="24"/>
                <w:szCs w:val="24"/>
              </w:rPr>
              <w:t xml:space="preserve">                obj_gmhipf.trdt := i_trdt;</w:t>
            </w:r>
          </w:p>
          <w:p w:rsidR="00032E93" w:rsidRPr="00032E93" w:rsidRDefault="00032E93" w:rsidP="00032E93">
            <w:pPr>
              <w:pStyle w:val="ListParagraph"/>
              <w:rPr>
                <w:sz w:val="24"/>
                <w:szCs w:val="24"/>
              </w:rPr>
            </w:pPr>
            <w:r w:rsidRPr="00032E93">
              <w:rPr>
                <w:sz w:val="24"/>
                <w:szCs w:val="24"/>
              </w:rPr>
              <w:t xml:space="preserve">                obj_gmhipf.trtm := i_vrcmtime;</w:t>
            </w:r>
          </w:p>
          <w:p w:rsidR="00032E93" w:rsidRPr="00032E93" w:rsidRDefault="00032E93" w:rsidP="00032E93">
            <w:pPr>
              <w:pStyle w:val="ListParagraph"/>
              <w:rPr>
                <w:sz w:val="24"/>
                <w:szCs w:val="24"/>
              </w:rPr>
            </w:pPr>
            <w:r w:rsidRPr="00032E93">
              <w:rPr>
                <w:sz w:val="24"/>
                <w:szCs w:val="24"/>
              </w:rPr>
              <w:t xml:space="preserve">                IF ( trim(obj_mbrindp1.statcode) = 'CA' ) THEN</w:t>
            </w:r>
          </w:p>
          <w:p w:rsidR="00032E93" w:rsidRPr="00032E93" w:rsidRDefault="00032E93" w:rsidP="00032E93">
            <w:pPr>
              <w:pStyle w:val="ListParagraph"/>
              <w:rPr>
                <w:sz w:val="24"/>
                <w:szCs w:val="24"/>
              </w:rPr>
            </w:pPr>
            <w:r w:rsidRPr="00032E93">
              <w:rPr>
                <w:sz w:val="24"/>
                <w:szCs w:val="24"/>
              </w:rPr>
              <w:t xml:space="preserve">                    obj_gmhipf.tranno := v_seqnoincr;</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t xml:space="preserve">                    obj_gmhipf.tranno := v_seqno;</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  obj_gmhipf.FUPFLG     := C_SPACE; --MB7 comment out as setting null</w:t>
            </w:r>
          </w:p>
          <w:p w:rsidR="00032E93" w:rsidRPr="00032E93" w:rsidRDefault="00032E93" w:rsidP="00032E93">
            <w:pPr>
              <w:pStyle w:val="ListParagraph"/>
              <w:rPr>
                <w:sz w:val="24"/>
                <w:szCs w:val="24"/>
              </w:rPr>
            </w:pPr>
            <w:r w:rsidRPr="00032E93">
              <w:rPr>
                <w:sz w:val="24"/>
                <w:szCs w:val="24"/>
              </w:rPr>
              <w:t xml:space="preserve">      --  obj_gmhipf.CLIENT     := v_zigvalue; --MB7 comment out as setting null</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obj_gmhipf.personcov := o_defaultvalues('PERSONCOV');</w:t>
            </w:r>
          </w:p>
          <w:p w:rsidR="00032E93" w:rsidRPr="00032E93" w:rsidRDefault="00032E93" w:rsidP="00032E93">
            <w:pPr>
              <w:pStyle w:val="ListParagraph"/>
              <w:rPr>
                <w:sz w:val="24"/>
                <w:szCs w:val="24"/>
              </w:rPr>
            </w:pPr>
            <w:r w:rsidRPr="00032E93">
              <w:rPr>
                <w:sz w:val="24"/>
                <w:szCs w:val="24"/>
              </w:rPr>
              <w:t xml:space="preserve">                obj_gmhipf.mlvlplan := o_defaultvalues('MLVLPLAN');</w:t>
            </w:r>
          </w:p>
          <w:p w:rsidR="00032E93" w:rsidRPr="00032E93" w:rsidRDefault="00032E93" w:rsidP="00032E93">
            <w:pPr>
              <w:pStyle w:val="ListParagraph"/>
              <w:rPr>
                <w:sz w:val="24"/>
                <w:szCs w:val="24"/>
              </w:rPr>
            </w:pPr>
            <w:r w:rsidRPr="00032E93">
              <w:rPr>
                <w:sz w:val="24"/>
                <w:szCs w:val="24"/>
              </w:rPr>
              <w:t xml:space="preserve">      --  obj_gmhipf.CLNTCOY    := i_fsucocompany;</w:t>
            </w:r>
          </w:p>
          <w:p w:rsidR="00032E93" w:rsidRPr="00032E93" w:rsidRDefault="00032E93" w:rsidP="00032E93">
            <w:pPr>
              <w:pStyle w:val="ListParagraph"/>
              <w:rPr>
                <w:sz w:val="24"/>
                <w:szCs w:val="24"/>
              </w:rPr>
            </w:pPr>
            <w:r w:rsidRPr="00032E93">
              <w:rPr>
                <w:sz w:val="24"/>
                <w:szCs w:val="24"/>
              </w:rPr>
              <w:t xml:space="preserve">                obj_gmhipf.clntcoy := c_space; --MB7</w:t>
            </w:r>
          </w:p>
          <w:p w:rsidR="00032E93" w:rsidRPr="00032E93" w:rsidRDefault="00032E93" w:rsidP="00032E93">
            <w:pPr>
              <w:pStyle w:val="ListParagraph"/>
              <w:rPr>
                <w:sz w:val="24"/>
                <w:szCs w:val="24"/>
              </w:rPr>
            </w:pPr>
            <w:r w:rsidRPr="00032E93">
              <w:rPr>
                <w:sz w:val="24"/>
                <w:szCs w:val="24"/>
              </w:rPr>
              <w:t xml:space="preserve">      -- obj_gmhipf.PCCCLNT    := C_SPACE;--MB7 comment out as setting null</w:t>
            </w:r>
          </w:p>
          <w:p w:rsidR="00032E93" w:rsidRPr="00032E93" w:rsidRDefault="00032E93" w:rsidP="00032E93">
            <w:pPr>
              <w:pStyle w:val="ListParagraph"/>
              <w:rPr>
                <w:sz w:val="24"/>
                <w:szCs w:val="24"/>
              </w:rPr>
            </w:pPr>
            <w:r w:rsidRPr="00032E93">
              <w:rPr>
                <w:sz w:val="24"/>
                <w:szCs w:val="24"/>
              </w:rPr>
              <w:t xml:space="preserve">      --  obj_gmhipf.APCCCLNT   := C_SPACE;--MB7 comment out as setting null</w:t>
            </w:r>
          </w:p>
          <w:p w:rsidR="00032E93" w:rsidRPr="00032E93" w:rsidRDefault="00032E93" w:rsidP="00032E93">
            <w:pPr>
              <w:pStyle w:val="ListParagraph"/>
              <w:rPr>
                <w:sz w:val="24"/>
                <w:szCs w:val="24"/>
              </w:rPr>
            </w:pPr>
            <w:r w:rsidRPr="00032E93">
              <w:rPr>
                <w:sz w:val="24"/>
                <w:szCs w:val="24"/>
              </w:rPr>
              <w:t xml:space="preserve">                obj_gmhipf.earning := c_bigdecimal_default;</w:t>
            </w:r>
          </w:p>
          <w:p w:rsidR="00032E93" w:rsidRPr="00032E93" w:rsidRDefault="00032E93" w:rsidP="00032E93">
            <w:pPr>
              <w:pStyle w:val="ListParagraph"/>
              <w:rPr>
                <w:sz w:val="24"/>
                <w:szCs w:val="24"/>
              </w:rPr>
            </w:pPr>
            <w:r w:rsidRPr="00032E93">
              <w:rPr>
                <w:sz w:val="24"/>
                <w:szCs w:val="24"/>
              </w:rPr>
              <w:t xml:space="preserve">                obj_gmhipf.ctbprcnt := c_bigdecimal_default;</w:t>
            </w:r>
          </w:p>
          <w:p w:rsidR="00032E93" w:rsidRPr="00032E93" w:rsidRDefault="00032E93" w:rsidP="00032E93">
            <w:pPr>
              <w:pStyle w:val="ListParagraph"/>
              <w:rPr>
                <w:sz w:val="24"/>
                <w:szCs w:val="24"/>
              </w:rPr>
            </w:pPr>
            <w:r w:rsidRPr="00032E93">
              <w:rPr>
                <w:sz w:val="24"/>
                <w:szCs w:val="24"/>
              </w:rPr>
              <w:t xml:space="preserve">                obj_gmhipf.ctbamt := c_bigdecimal_default;</w:t>
            </w:r>
          </w:p>
          <w:p w:rsidR="00032E93" w:rsidRPr="00032E93" w:rsidRDefault="00032E93" w:rsidP="00032E93">
            <w:pPr>
              <w:pStyle w:val="ListParagraph"/>
              <w:rPr>
                <w:sz w:val="24"/>
                <w:szCs w:val="24"/>
              </w:rPr>
            </w:pPr>
            <w:r w:rsidRPr="00032E93">
              <w:rPr>
                <w:sz w:val="24"/>
                <w:szCs w:val="24"/>
              </w:rPr>
              <w:t xml:space="preserve">                obj_gmhipf.usrprf := i_usrprf;</w:t>
            </w:r>
          </w:p>
          <w:p w:rsidR="00032E93" w:rsidRPr="00032E93" w:rsidRDefault="00032E93" w:rsidP="00032E93">
            <w:pPr>
              <w:pStyle w:val="ListParagraph"/>
              <w:rPr>
                <w:sz w:val="24"/>
                <w:szCs w:val="24"/>
              </w:rPr>
            </w:pPr>
            <w:r w:rsidRPr="00032E93">
              <w:rPr>
                <w:sz w:val="24"/>
                <w:szCs w:val="24"/>
              </w:rPr>
              <w:lastRenderedPageBreak/>
              <w:t xml:space="preserve">                obj_gmhipf.jobnm := i_schedulename;</w:t>
            </w:r>
          </w:p>
          <w:p w:rsidR="00032E93" w:rsidRPr="00032E93" w:rsidRDefault="00032E93" w:rsidP="00032E93">
            <w:pPr>
              <w:pStyle w:val="ListParagraph"/>
              <w:rPr>
                <w:sz w:val="24"/>
                <w:szCs w:val="24"/>
              </w:rPr>
            </w:pPr>
            <w:r w:rsidRPr="00032E93">
              <w:rPr>
                <w:sz w:val="24"/>
                <w:szCs w:val="24"/>
              </w:rPr>
              <w:t xml:space="preserve">                obj_gmhipf.datime := CAST ( SYSDATE AS TIMESTAMP );</w:t>
            </w:r>
          </w:p>
          <w:p w:rsidR="00032E93" w:rsidRPr="00032E93" w:rsidRDefault="00032E93" w:rsidP="00032E93">
            <w:pPr>
              <w:pStyle w:val="ListParagraph"/>
              <w:rPr>
                <w:sz w:val="24"/>
                <w:szCs w:val="24"/>
              </w:rPr>
            </w:pPr>
            <w:r w:rsidRPr="00032E93">
              <w:rPr>
                <w:sz w:val="24"/>
                <w:szCs w:val="24"/>
              </w:rPr>
              <w:t xml:space="preserve">                obj_gmhipf.ztrxstat := obj_mbrindp1.ztrxstat;</w:t>
            </w:r>
          </w:p>
          <w:p w:rsidR="00032E93" w:rsidRPr="00032E93" w:rsidRDefault="00032E93" w:rsidP="00032E93">
            <w:pPr>
              <w:pStyle w:val="ListParagraph"/>
              <w:rPr>
                <w:sz w:val="24"/>
                <w:szCs w:val="24"/>
              </w:rPr>
            </w:pPr>
            <w:r w:rsidRPr="00032E93">
              <w:rPr>
                <w:sz w:val="24"/>
                <w:szCs w:val="24"/>
              </w:rPr>
              <w:t xml:space="preserve">                obj_gmhipf.quoteno := c_space;</w:t>
            </w:r>
          </w:p>
          <w:p w:rsidR="00032E93" w:rsidRPr="00032E93" w:rsidRDefault="00032E93" w:rsidP="00032E93">
            <w:pPr>
              <w:pStyle w:val="ListParagraph"/>
              <w:rPr>
                <w:sz w:val="24"/>
                <w:szCs w:val="24"/>
              </w:rPr>
            </w:pPr>
            <w:r w:rsidRPr="00032E93">
              <w:rPr>
                <w:sz w:val="24"/>
                <w:szCs w:val="24"/>
              </w:rPr>
              <w:t xml:space="preserve">                obj_gmhipf.zcpnscde := obj_mbrindp1.zcpnscde02; -- obj_gmhipf.ZCPNSCDE   := obj_mbrindp1.zcmpcode;</w:t>
            </w:r>
          </w:p>
          <w:p w:rsidR="00032E93" w:rsidRPr="00032E93" w:rsidRDefault="00032E93" w:rsidP="00032E93">
            <w:pPr>
              <w:pStyle w:val="ListParagraph"/>
              <w:rPr>
                <w:sz w:val="24"/>
                <w:szCs w:val="24"/>
              </w:rPr>
            </w:pPr>
            <w:r w:rsidRPr="00032E93">
              <w:rPr>
                <w:sz w:val="24"/>
                <w:szCs w:val="24"/>
              </w:rPr>
              <w:t xml:space="preserve">                obj_gmhipf.zdclitem01 := obj_mbrindp1.zdclitem01;</w:t>
            </w:r>
          </w:p>
          <w:p w:rsidR="00032E93" w:rsidRPr="00032E93" w:rsidRDefault="00032E93" w:rsidP="00032E93">
            <w:pPr>
              <w:pStyle w:val="ListParagraph"/>
              <w:rPr>
                <w:sz w:val="24"/>
                <w:szCs w:val="24"/>
              </w:rPr>
            </w:pPr>
            <w:r w:rsidRPr="00032E93">
              <w:rPr>
                <w:sz w:val="24"/>
                <w:szCs w:val="24"/>
              </w:rPr>
              <w:t xml:space="preserve">                obj_gmhipf.zdclitem02 := obj_mbrindp1.zdclitem02;</w:t>
            </w:r>
          </w:p>
          <w:p w:rsidR="00032E93" w:rsidRPr="00032E93" w:rsidRDefault="00032E93" w:rsidP="00032E93">
            <w:pPr>
              <w:pStyle w:val="ListParagraph"/>
              <w:rPr>
                <w:sz w:val="24"/>
                <w:szCs w:val="24"/>
              </w:rPr>
            </w:pPr>
            <w:r w:rsidRPr="00032E93">
              <w:rPr>
                <w:sz w:val="24"/>
                <w:szCs w:val="24"/>
              </w:rPr>
              <w:t xml:space="preserve">                obj_gmhipf.zdcrsncd := o_defaultvalues('ZDCRSNCD');</w:t>
            </w:r>
          </w:p>
          <w:p w:rsidR="00032E93" w:rsidRPr="00032E93" w:rsidRDefault="00032E93" w:rsidP="00032E93">
            <w:pPr>
              <w:pStyle w:val="ListParagraph"/>
              <w:rPr>
                <w:sz w:val="24"/>
                <w:szCs w:val="24"/>
              </w:rPr>
            </w:pPr>
            <w:r w:rsidRPr="00032E93">
              <w:rPr>
                <w:sz w:val="24"/>
                <w:szCs w:val="24"/>
              </w:rPr>
              <w:t xml:space="preserve">                obj_gmhipf.zdeclcat := c_space;</w:t>
            </w:r>
          </w:p>
          <w:p w:rsidR="00032E93" w:rsidRPr="00032E93" w:rsidRDefault="00032E93" w:rsidP="00032E93">
            <w:pPr>
              <w:pStyle w:val="ListParagraph"/>
              <w:rPr>
                <w:sz w:val="24"/>
                <w:szCs w:val="24"/>
              </w:rPr>
            </w:pPr>
            <w:r w:rsidRPr="00032E93">
              <w:rPr>
                <w:sz w:val="24"/>
                <w:szCs w:val="24"/>
              </w:rPr>
              <w:t xml:space="preserve">                obj_gmhipf.zdfcncy := obj_mbrindp1.zdfcncy;</w:t>
            </w:r>
          </w:p>
          <w:p w:rsidR="00032E93" w:rsidRPr="00032E93" w:rsidRDefault="00032E93" w:rsidP="00032E93">
            <w:pPr>
              <w:pStyle w:val="ListParagraph"/>
              <w:rPr>
                <w:sz w:val="24"/>
                <w:szCs w:val="24"/>
              </w:rPr>
            </w:pPr>
            <w:r w:rsidRPr="00032E93">
              <w:rPr>
                <w:sz w:val="24"/>
                <w:szCs w:val="24"/>
              </w:rPr>
              <w:t xml:space="preserve">                obj_gmhipf.datatype := o_defaultvalues('DATATYPE');</w:t>
            </w:r>
          </w:p>
          <w:p w:rsidR="00032E93" w:rsidRPr="00032E93" w:rsidRDefault="00032E93" w:rsidP="00032E93">
            <w:pPr>
              <w:pStyle w:val="ListParagraph"/>
              <w:rPr>
                <w:sz w:val="24"/>
                <w:szCs w:val="24"/>
              </w:rPr>
            </w:pPr>
            <w:r w:rsidRPr="00032E93">
              <w:rPr>
                <w:sz w:val="24"/>
                <w:szCs w:val="24"/>
              </w:rPr>
              <w:t xml:space="preserve">      /* select SUM(APREM)</w:t>
            </w:r>
          </w:p>
          <w:p w:rsidR="00032E93" w:rsidRPr="00032E93" w:rsidRDefault="00032E93" w:rsidP="00032E93">
            <w:pPr>
              <w:pStyle w:val="ListParagraph"/>
              <w:rPr>
                <w:sz w:val="24"/>
                <w:szCs w:val="24"/>
              </w:rPr>
            </w:pPr>
            <w:r w:rsidRPr="00032E93">
              <w:rPr>
                <w:sz w:val="24"/>
                <w:szCs w:val="24"/>
              </w:rPr>
              <w:t xml:space="preserve">      into v_zprmsi</w:t>
            </w:r>
          </w:p>
          <w:p w:rsidR="00032E93" w:rsidRPr="00032E93" w:rsidRDefault="00032E93" w:rsidP="00032E93">
            <w:pPr>
              <w:pStyle w:val="ListParagraph"/>
              <w:rPr>
                <w:sz w:val="24"/>
                <w:szCs w:val="24"/>
              </w:rPr>
            </w:pPr>
            <w:r w:rsidRPr="00032E93">
              <w:rPr>
                <w:sz w:val="24"/>
                <w:szCs w:val="24"/>
              </w:rPr>
              <w:t xml:space="preserve">      from STAGEDBUSR.TITDMGMBRINDP2</w:t>
            </w:r>
          </w:p>
          <w:p w:rsidR="00032E93" w:rsidRPr="00032E93" w:rsidRDefault="00032E93" w:rsidP="00032E93">
            <w:pPr>
              <w:pStyle w:val="ListParagraph"/>
              <w:rPr>
                <w:sz w:val="24"/>
                <w:szCs w:val="24"/>
              </w:rPr>
            </w:pPr>
            <w:r w:rsidRPr="00032E93">
              <w:rPr>
                <w:sz w:val="24"/>
                <w:szCs w:val="24"/>
              </w:rPr>
              <w:t xml:space="preserve">      where TRIM(REFNUM) = TRIM(obj_mbrindp1.refnum); */</w:t>
            </w:r>
          </w:p>
          <w:p w:rsidR="00032E93" w:rsidRPr="00032E93" w:rsidRDefault="00032E93" w:rsidP="00032E93">
            <w:pPr>
              <w:pStyle w:val="ListParagraph"/>
              <w:rPr>
                <w:sz w:val="24"/>
                <w:szCs w:val="24"/>
              </w:rPr>
            </w:pPr>
            <w:r w:rsidRPr="00032E93">
              <w:rPr>
                <w:sz w:val="24"/>
                <w:szCs w:val="24"/>
              </w:rPr>
              <w:t xml:space="preserve">                obj_gmhipf.zprmsi := v_zprmsi;</w:t>
            </w:r>
          </w:p>
          <w:p w:rsidR="00032E93" w:rsidRPr="00032E93" w:rsidRDefault="00032E93" w:rsidP="00032E93">
            <w:pPr>
              <w:pStyle w:val="ListParagraph"/>
              <w:rPr>
                <w:sz w:val="24"/>
                <w:szCs w:val="24"/>
              </w:rPr>
            </w:pPr>
            <w:r w:rsidRPr="00032E93">
              <w:rPr>
                <w:sz w:val="24"/>
                <w:szCs w:val="24"/>
              </w:rPr>
              <w:t xml:space="preserve">                obj_gmhipf.zadchctl := o_defaultvalues('ZADCHCTL');</w:t>
            </w:r>
          </w:p>
          <w:p w:rsidR="00032E93" w:rsidRPr="00032E93" w:rsidRDefault="00032E93" w:rsidP="00032E93">
            <w:pPr>
              <w:pStyle w:val="ListParagraph"/>
              <w:rPr>
                <w:sz w:val="24"/>
                <w:szCs w:val="24"/>
              </w:rPr>
            </w:pPr>
            <w:r w:rsidRPr="00032E93">
              <w:rPr>
                <w:sz w:val="24"/>
                <w:szCs w:val="24"/>
              </w:rPr>
              <w:t xml:space="preserve">                obj_gmhipf.zmargnflg := obj_mbrindp1.zmargnflg;</w:t>
            </w:r>
          </w:p>
          <w:p w:rsidR="00032E93" w:rsidRPr="00032E93" w:rsidRDefault="00032E93" w:rsidP="00032E93">
            <w:pPr>
              <w:pStyle w:val="ListParagraph"/>
              <w:rPr>
                <w:sz w:val="24"/>
                <w:szCs w:val="24"/>
              </w:rPr>
            </w:pPr>
            <w:r w:rsidRPr="00032E93">
              <w:rPr>
                <w:sz w:val="24"/>
                <w:szCs w:val="24"/>
              </w:rPr>
              <w:t xml:space="preserve">                obj_gmhipf.user_t := i_vrcmuser;</w:t>
            </w:r>
          </w:p>
          <w:p w:rsidR="00032E93" w:rsidRPr="00032E93" w:rsidRDefault="00032E93" w:rsidP="00032E93">
            <w:pPr>
              <w:pStyle w:val="ListParagraph"/>
              <w:rPr>
                <w:sz w:val="24"/>
                <w:szCs w:val="24"/>
              </w:rPr>
            </w:pPr>
            <w:r w:rsidRPr="00032E93">
              <w:rPr>
                <w:sz w:val="24"/>
                <w:szCs w:val="24"/>
              </w:rPr>
              <w:t xml:space="preserve">      --  obj_gmhipf.ZALTRCDE01 := o_defaultvalues('ZALTRCDE01');</w:t>
            </w:r>
          </w:p>
          <w:p w:rsidR="00032E93" w:rsidRPr="00032E93" w:rsidRDefault="00032E93" w:rsidP="00032E93">
            <w:pPr>
              <w:pStyle w:val="ListParagraph"/>
              <w:rPr>
                <w:sz w:val="24"/>
                <w:szCs w:val="24"/>
              </w:rPr>
            </w:pPr>
            <w:r w:rsidRPr="00032E93">
              <w:rPr>
                <w:sz w:val="24"/>
                <w:szCs w:val="24"/>
              </w:rPr>
              <w:t xml:space="preserve">      --  obj_gmhipf.ZALTRCDE02 := o_defaultvalues('ZALTRCDE02');</w:t>
            </w:r>
          </w:p>
          <w:p w:rsidR="00032E93" w:rsidRPr="00032E93" w:rsidRDefault="00032E93" w:rsidP="00032E93">
            <w:pPr>
              <w:pStyle w:val="ListParagraph"/>
              <w:rPr>
                <w:sz w:val="24"/>
                <w:szCs w:val="24"/>
              </w:rPr>
            </w:pPr>
            <w:r w:rsidRPr="00032E93">
              <w:rPr>
                <w:sz w:val="24"/>
                <w:szCs w:val="24"/>
              </w:rPr>
              <w:t xml:space="preserve">      --  obj_gmhipf.ZALTRCDE03 := o_defaultvalues('ZALTRCDE03');</w:t>
            </w:r>
          </w:p>
          <w:p w:rsidR="00032E93" w:rsidRPr="00032E93" w:rsidRDefault="00032E93" w:rsidP="00032E93">
            <w:pPr>
              <w:pStyle w:val="ListParagraph"/>
              <w:rPr>
                <w:sz w:val="24"/>
                <w:szCs w:val="24"/>
              </w:rPr>
            </w:pPr>
            <w:r w:rsidRPr="00032E93">
              <w:rPr>
                <w:sz w:val="24"/>
                <w:szCs w:val="24"/>
              </w:rPr>
              <w:t xml:space="preserve">      --  obj_gmhipf.ZALTRCDE04 := o_defaultvalues('ZALTRCDE04');</w:t>
            </w:r>
          </w:p>
          <w:p w:rsidR="00032E93" w:rsidRPr="00032E93" w:rsidRDefault="00032E93" w:rsidP="00032E93">
            <w:pPr>
              <w:pStyle w:val="ListParagraph"/>
              <w:rPr>
                <w:sz w:val="24"/>
                <w:szCs w:val="24"/>
              </w:rPr>
            </w:pPr>
            <w:r w:rsidRPr="00032E93">
              <w:rPr>
                <w:sz w:val="24"/>
                <w:szCs w:val="24"/>
              </w:rPr>
              <w:t xml:space="preserve">      --  obj_gmhipf.ZALTRCDE05 := o_defaultvalues('ZALTRCDE05');</w:t>
            </w:r>
          </w:p>
          <w:p w:rsidR="00032E93" w:rsidRPr="00032E93" w:rsidRDefault="00032E93" w:rsidP="00032E93">
            <w:pPr>
              <w:pStyle w:val="ListParagraph"/>
              <w:rPr>
                <w:sz w:val="24"/>
                <w:szCs w:val="24"/>
              </w:rPr>
            </w:pPr>
            <w:r w:rsidRPr="00032E93">
              <w:rPr>
                <w:sz w:val="24"/>
                <w:szCs w:val="24"/>
              </w:rPr>
              <w:t xml:space="preserve">                obj_gmhipf.dcldate := obj_mbrindp1.dcldate;</w:t>
            </w:r>
          </w:p>
          <w:p w:rsidR="00032E93" w:rsidRPr="00032E93" w:rsidRDefault="00032E93" w:rsidP="00032E93">
            <w:pPr>
              <w:pStyle w:val="ListParagraph"/>
              <w:rPr>
                <w:sz w:val="24"/>
                <w:szCs w:val="24"/>
              </w:rPr>
            </w:pPr>
            <w:r w:rsidRPr="00032E93">
              <w:rPr>
                <w:sz w:val="24"/>
                <w:szCs w:val="24"/>
              </w:rPr>
              <w:t xml:space="preserve">                obj_gmhipf.notsfrom := n_issdate;</w:t>
            </w:r>
          </w:p>
          <w:p w:rsidR="00032E93" w:rsidRPr="00032E93" w:rsidRDefault="00032E93" w:rsidP="00032E93">
            <w:pPr>
              <w:pStyle w:val="ListParagraph"/>
              <w:rPr>
                <w:sz w:val="24"/>
                <w:szCs w:val="24"/>
              </w:rPr>
            </w:pPr>
            <w:r w:rsidRPr="00032E93">
              <w:rPr>
                <w:sz w:val="24"/>
                <w:szCs w:val="24"/>
              </w:rPr>
              <w:t xml:space="preserve">                obj_gmhipf.zstatresn := obj_mbrindp1.zstatresn;</w:t>
            </w:r>
          </w:p>
          <w:p w:rsidR="00032E93" w:rsidRPr="00032E93" w:rsidRDefault="00032E93" w:rsidP="00032E93">
            <w:pPr>
              <w:pStyle w:val="ListParagraph"/>
              <w:rPr>
                <w:sz w:val="24"/>
                <w:szCs w:val="24"/>
              </w:rPr>
            </w:pPr>
            <w:r w:rsidRPr="00032E93">
              <w:rPr>
                <w:sz w:val="24"/>
                <w:szCs w:val="24"/>
              </w:rPr>
              <w:t xml:space="preserve">                obj_gmhipf.hpropdte := obj_mbrindp1.hpropdte;</w:t>
            </w:r>
          </w:p>
          <w:p w:rsidR="00032E93" w:rsidRPr="00032E93" w:rsidRDefault="00032E93" w:rsidP="00032E93">
            <w:pPr>
              <w:pStyle w:val="ListParagraph"/>
              <w:rPr>
                <w:sz w:val="24"/>
                <w:szCs w:val="24"/>
              </w:rPr>
            </w:pPr>
            <w:r w:rsidRPr="00032E93">
              <w:rPr>
                <w:sz w:val="24"/>
                <w:szCs w:val="24"/>
              </w:rPr>
              <w:t xml:space="preserve">      --   obj_gmhipf.ADDRINDC  := o_defaultvalues('ADDRINDC');</w:t>
            </w:r>
          </w:p>
          <w:p w:rsidR="00032E93" w:rsidRPr="00032E93" w:rsidRDefault="00032E93" w:rsidP="00032E93">
            <w:pPr>
              <w:pStyle w:val="ListParagraph"/>
              <w:rPr>
                <w:sz w:val="24"/>
                <w:szCs w:val="24"/>
              </w:rPr>
            </w:pPr>
            <w:r w:rsidRPr="00032E93">
              <w:rPr>
                <w:sz w:val="24"/>
                <w:szCs w:val="24"/>
              </w:rPr>
              <w:t xml:space="preserve">                obj_gmhipf.addrindc := c_space; --MB7</w:t>
            </w:r>
          </w:p>
          <w:p w:rsidR="00032E93" w:rsidRPr="00032E93" w:rsidRDefault="00032E93" w:rsidP="00032E93">
            <w:pPr>
              <w:pStyle w:val="ListParagraph"/>
              <w:rPr>
                <w:sz w:val="24"/>
                <w:szCs w:val="24"/>
              </w:rPr>
            </w:pPr>
            <w:r w:rsidRPr="00032E93">
              <w:rPr>
                <w:sz w:val="24"/>
                <w:szCs w:val="24"/>
              </w:rPr>
              <w:t xml:space="preserve">                obj_gmhipf.zwrkpct := o_defaultvalues('ZWRKPCT');</w:t>
            </w:r>
          </w:p>
          <w:p w:rsidR="00032E93" w:rsidRPr="00032E93" w:rsidRDefault="00032E93" w:rsidP="00032E93">
            <w:pPr>
              <w:pStyle w:val="ListParagraph"/>
              <w:rPr>
                <w:sz w:val="24"/>
                <w:szCs w:val="24"/>
              </w:rPr>
            </w:pPr>
            <w:r w:rsidRPr="00032E93">
              <w:rPr>
                <w:sz w:val="24"/>
                <w:szCs w:val="24"/>
              </w:rPr>
              <w:t xml:space="preserve">                obj_gmhipf.zinhdsclm := o_defaultvalues('ZINHDSCLM');</w:t>
            </w:r>
          </w:p>
          <w:p w:rsidR="00032E93" w:rsidRPr="00032E93" w:rsidRDefault="00032E93" w:rsidP="00032E93">
            <w:pPr>
              <w:pStyle w:val="ListParagraph"/>
              <w:rPr>
                <w:sz w:val="24"/>
                <w:szCs w:val="24"/>
              </w:rPr>
            </w:pPr>
            <w:r w:rsidRPr="00032E93">
              <w:rPr>
                <w:sz w:val="24"/>
                <w:szCs w:val="24"/>
              </w:rPr>
              <w:t xml:space="preserve">                obj_gmhipf.docrcdte := obj_mbrindp1.docrcvdt;</w:t>
            </w:r>
          </w:p>
          <w:p w:rsidR="00032E93" w:rsidRPr="00032E93" w:rsidRDefault="00032E93" w:rsidP="00032E93">
            <w:pPr>
              <w:pStyle w:val="ListParagraph"/>
              <w:rPr>
                <w:sz w:val="24"/>
                <w:szCs w:val="24"/>
              </w:rPr>
            </w:pPr>
            <w:r w:rsidRPr="00032E93">
              <w:rPr>
                <w:sz w:val="24"/>
                <w:szCs w:val="24"/>
              </w:rPr>
              <w:t xml:space="preserve">      --   obj_gmhipf.ISSTAFF   := C_SPACE; --MB7 comment out as setting null</w:t>
            </w:r>
          </w:p>
          <w:p w:rsidR="00032E93" w:rsidRPr="00032E93" w:rsidRDefault="00032E93" w:rsidP="00032E93">
            <w:pPr>
              <w:pStyle w:val="ListParagraph"/>
              <w:rPr>
                <w:sz w:val="24"/>
                <w:szCs w:val="24"/>
              </w:rPr>
            </w:pPr>
            <w:r w:rsidRPr="00032E93">
              <w:rPr>
                <w:sz w:val="24"/>
                <w:szCs w:val="24"/>
              </w:rPr>
              <w:t xml:space="preserve">                obj_gmhipf.zplancde := obj_mbrindp1.zplancde;</w:t>
            </w:r>
          </w:p>
          <w:p w:rsidR="00032E93" w:rsidRPr="00032E93" w:rsidRDefault="00032E93" w:rsidP="00032E93">
            <w:pPr>
              <w:pStyle w:val="ListParagraph"/>
              <w:rPr>
                <w:sz w:val="24"/>
                <w:szCs w:val="24"/>
              </w:rPr>
            </w:pPr>
            <w:r w:rsidRPr="00032E93">
              <w:rPr>
                <w:sz w:val="24"/>
                <w:szCs w:val="24"/>
              </w:rPr>
              <w:t xml:space="preserve">                obj_gmhipf.zintent := o_defaultvalues('ZINTENT');</w:t>
            </w:r>
          </w:p>
          <w:p w:rsidR="00032E93" w:rsidRPr="00032E93" w:rsidRDefault="00032E93" w:rsidP="00032E93">
            <w:pPr>
              <w:pStyle w:val="ListParagraph"/>
              <w:rPr>
                <w:sz w:val="24"/>
                <w:szCs w:val="24"/>
              </w:rPr>
            </w:pPr>
            <w:r w:rsidRPr="00032E93">
              <w:rPr>
                <w:sz w:val="24"/>
                <w:szCs w:val="24"/>
              </w:rPr>
              <w:t xml:space="preserve">      ---SIT Changes</w:t>
            </w:r>
          </w:p>
          <w:p w:rsidR="00032E93" w:rsidRPr="00032E93" w:rsidRDefault="00032E93" w:rsidP="00032E93">
            <w:pPr>
              <w:pStyle w:val="ListParagraph"/>
              <w:rPr>
                <w:sz w:val="24"/>
                <w:szCs w:val="24"/>
              </w:rPr>
            </w:pPr>
            <w:r w:rsidRPr="00032E93">
              <w:rPr>
                <w:sz w:val="24"/>
                <w:szCs w:val="24"/>
              </w:rPr>
              <w:t xml:space="preserve">                obj_gmhipf.zdeclcat := obj_mbrindp1.zdeclcat;</w:t>
            </w:r>
          </w:p>
          <w:p w:rsidR="00032E93" w:rsidRPr="00032E93" w:rsidRDefault="00032E93" w:rsidP="00032E93">
            <w:pPr>
              <w:pStyle w:val="ListParagraph"/>
              <w:rPr>
                <w:sz w:val="24"/>
                <w:szCs w:val="24"/>
              </w:rPr>
            </w:pPr>
            <w:r w:rsidRPr="00032E93">
              <w:rPr>
                <w:sz w:val="24"/>
                <w:szCs w:val="24"/>
              </w:rPr>
              <w:t xml:space="preserve">     -- INSERT  /*+ ENABLE_PARALLEL_DML */  INTO GMHIPF VALUES obj_gmhipf;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---MB18</w:t>
            </w:r>
          </w:p>
          <w:p w:rsidR="00032E93" w:rsidRPr="00032E93" w:rsidRDefault="00032E93" w:rsidP="00032E93">
            <w:pPr>
              <w:pStyle w:val="ListParagraph"/>
              <w:rPr>
                <w:sz w:val="24"/>
                <w:szCs w:val="24"/>
              </w:rPr>
            </w:pPr>
            <w:r w:rsidRPr="00032E93">
              <w:rPr>
                <w:sz w:val="24"/>
                <w:szCs w:val="24"/>
              </w:rPr>
              <w:lastRenderedPageBreak/>
              <w:t xml:space="preserve">                gmhipfindex := gmhipfindex + 1;</w:t>
            </w:r>
          </w:p>
          <w:p w:rsidR="00032E93" w:rsidRPr="00032E93" w:rsidRDefault="00032E93" w:rsidP="00032E93">
            <w:pPr>
              <w:pStyle w:val="ListParagraph"/>
              <w:rPr>
                <w:sz w:val="24"/>
                <w:szCs w:val="24"/>
              </w:rPr>
            </w:pPr>
            <w:r w:rsidRPr="00032E93">
              <w:rPr>
                <w:sz w:val="24"/>
                <w:szCs w:val="24"/>
              </w:rPr>
              <w:t xml:space="preserve">                gmhipf_list.extend;</w:t>
            </w:r>
          </w:p>
          <w:p w:rsidR="00032E93" w:rsidRPr="00032E93" w:rsidRDefault="00032E93" w:rsidP="00032E93">
            <w:pPr>
              <w:pStyle w:val="ListParagraph"/>
              <w:rPr>
                <w:sz w:val="24"/>
                <w:szCs w:val="24"/>
              </w:rPr>
            </w:pPr>
            <w:r w:rsidRPr="00032E93">
              <w:rPr>
                <w:sz w:val="24"/>
                <w:szCs w:val="24"/>
              </w:rPr>
              <w:t xml:space="preserve">                gmhipf_list(gmhipfindex) := obj_gmhipf;</w:t>
            </w:r>
          </w:p>
          <w:p w:rsidR="00032E93" w:rsidRPr="00032E93" w:rsidRDefault="00032E93" w:rsidP="00032E93">
            <w:pPr>
              <w:pStyle w:val="ListParagraph"/>
              <w:rPr>
                <w:sz w:val="24"/>
                <w:szCs w:val="24"/>
              </w:rPr>
            </w:pPr>
            <w:r w:rsidRPr="00032E93">
              <w:rPr>
                <w:sz w:val="24"/>
                <w:szCs w:val="24"/>
              </w:rPr>
              <w:t xml:space="preserve">        ---MB18</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--------insert into IG table "GMOVPF" for GMHIPF BEGIN(pq9ho.updateGmhdpf())----</w:t>
            </w:r>
          </w:p>
          <w:p w:rsidR="00032E93" w:rsidRPr="00032E93" w:rsidRDefault="00032E93" w:rsidP="00032E93">
            <w:pPr>
              <w:pStyle w:val="ListParagraph"/>
              <w:rPr>
                <w:sz w:val="24"/>
                <w:szCs w:val="24"/>
              </w:rPr>
            </w:pPr>
            <w:r w:rsidRPr="00032E93">
              <w:rPr>
                <w:sz w:val="24"/>
                <w:szCs w:val="24"/>
              </w:rPr>
              <w:t xml:space="preserve">      --IF (TRIM(obj_mbrindp1.statcode) &lt;&gt; 'PN') THEN  Previous code</w:t>
            </w:r>
          </w:p>
          <w:p w:rsidR="00032E93" w:rsidRPr="00032E93" w:rsidRDefault="00032E93" w:rsidP="00032E93">
            <w:pPr>
              <w:pStyle w:val="ListParagraph"/>
              <w:rPr>
                <w:sz w:val="24"/>
                <w:szCs w:val="24"/>
              </w:rPr>
            </w:pPr>
            <w:r w:rsidRPr="00032E93">
              <w:rPr>
                <w:sz w:val="24"/>
                <w:szCs w:val="24"/>
              </w:rPr>
              <w:t xml:space="preserve">                IF ( trim(obj_mbrindp1.statcode) = 'XN' ) THEN</w:t>
            </w:r>
          </w:p>
          <w:p w:rsidR="00032E93" w:rsidRPr="00032E93" w:rsidRDefault="00032E93" w:rsidP="00032E93">
            <w:pPr>
              <w:pStyle w:val="ListParagraph"/>
              <w:rPr>
                <w:sz w:val="24"/>
                <w:szCs w:val="24"/>
              </w:rPr>
            </w:pPr>
            <w:r w:rsidRPr="00032E93">
              <w:rPr>
                <w:sz w:val="24"/>
                <w:szCs w:val="24"/>
              </w:rPr>
              <w:t xml:space="preserve">                    v_olddta2 := obj_gmhipf.chdrcoy</w:t>
            </w:r>
          </w:p>
          <w:p w:rsidR="00032E93" w:rsidRPr="00032E93" w:rsidRDefault="00032E93" w:rsidP="00032E93">
            <w:pPr>
              <w:pStyle w:val="ListParagraph"/>
              <w:rPr>
                <w:sz w:val="24"/>
                <w:szCs w:val="24"/>
              </w:rPr>
            </w:pPr>
            <w:r w:rsidRPr="00032E93">
              <w:rPr>
                <w:sz w:val="24"/>
                <w:szCs w:val="24"/>
              </w:rPr>
              <w:t xml:space="preserve">                                 || obj_gmhipf.chdrnum</w:t>
            </w:r>
          </w:p>
          <w:p w:rsidR="00032E93" w:rsidRPr="00032E93" w:rsidRDefault="00032E93" w:rsidP="00032E93">
            <w:pPr>
              <w:pStyle w:val="ListParagraph"/>
              <w:rPr>
                <w:sz w:val="24"/>
                <w:szCs w:val="24"/>
              </w:rPr>
            </w:pPr>
            <w:r w:rsidRPr="00032E93">
              <w:rPr>
                <w:sz w:val="24"/>
                <w:szCs w:val="24"/>
              </w:rPr>
              <w:t xml:space="preserve">                                 || obj_gmhipf.mbrno</w:t>
            </w:r>
          </w:p>
          <w:p w:rsidR="00032E93" w:rsidRPr="00032E93" w:rsidRDefault="00032E93" w:rsidP="00032E93">
            <w:pPr>
              <w:pStyle w:val="ListParagraph"/>
              <w:rPr>
                <w:sz w:val="24"/>
                <w:szCs w:val="24"/>
              </w:rPr>
            </w:pPr>
            <w:r w:rsidRPr="00032E93">
              <w:rPr>
                <w:sz w:val="24"/>
                <w:szCs w:val="24"/>
              </w:rPr>
              <w:t xml:space="preserve">                                 || obj_gmhipf.dpntno</w:t>
            </w:r>
          </w:p>
          <w:p w:rsidR="00032E93" w:rsidRPr="00032E93" w:rsidRDefault="00032E93" w:rsidP="00032E93">
            <w:pPr>
              <w:pStyle w:val="ListParagraph"/>
              <w:rPr>
                <w:sz w:val="24"/>
                <w:szCs w:val="24"/>
              </w:rPr>
            </w:pPr>
            <w:r w:rsidRPr="00032E93">
              <w:rPr>
                <w:sz w:val="24"/>
                <w:szCs w:val="24"/>
              </w:rPr>
              <w:t xml:space="preserve">                                 || obj_gmhipf.effdate</w:t>
            </w:r>
          </w:p>
          <w:p w:rsidR="00032E93" w:rsidRPr="00032E93" w:rsidRDefault="00032E93" w:rsidP="00032E93">
            <w:pPr>
              <w:pStyle w:val="ListParagraph"/>
              <w:rPr>
                <w:sz w:val="24"/>
                <w:szCs w:val="24"/>
              </w:rPr>
            </w:pPr>
            <w:r w:rsidRPr="00032E93">
              <w:rPr>
                <w:sz w:val="24"/>
                <w:szCs w:val="24"/>
              </w:rPr>
              <w:t xml:space="preserve">                                 || c_maxdate</w:t>
            </w:r>
          </w:p>
          <w:p w:rsidR="00032E93" w:rsidRPr="00032E93" w:rsidRDefault="00032E93" w:rsidP="00032E93">
            <w:pPr>
              <w:pStyle w:val="ListParagraph"/>
              <w:rPr>
                <w:sz w:val="24"/>
                <w:szCs w:val="24"/>
              </w:rPr>
            </w:pPr>
            <w:r w:rsidRPr="00032E93">
              <w:rPr>
                <w:sz w:val="24"/>
                <w:szCs w:val="24"/>
              </w:rPr>
              <w:t xml:space="preserve">                                 || obj_gmhipf.subscoy</w:t>
            </w:r>
          </w:p>
          <w:p w:rsidR="00032E93" w:rsidRPr="00032E93" w:rsidRDefault="00032E93" w:rsidP="00032E93">
            <w:pPr>
              <w:pStyle w:val="ListParagraph"/>
              <w:rPr>
                <w:sz w:val="24"/>
                <w:szCs w:val="24"/>
              </w:rPr>
            </w:pPr>
            <w:r w:rsidRPr="00032E93">
              <w:rPr>
                <w:sz w:val="24"/>
                <w:szCs w:val="24"/>
              </w:rPr>
              <w:t xml:space="preserve">                                 || obj_gmhipf.subsnum</w:t>
            </w:r>
          </w:p>
          <w:p w:rsidR="00032E93" w:rsidRPr="00032E93" w:rsidRDefault="00032E93" w:rsidP="00032E93">
            <w:pPr>
              <w:pStyle w:val="ListParagraph"/>
              <w:rPr>
                <w:sz w:val="24"/>
                <w:szCs w:val="24"/>
              </w:rPr>
            </w:pPr>
            <w:r w:rsidRPr="00032E93">
              <w:rPr>
                <w:sz w:val="24"/>
                <w:szCs w:val="24"/>
              </w:rPr>
              <w:t xml:space="preserve">                                 || obj_gmhipf.occpcode</w:t>
            </w:r>
          </w:p>
          <w:p w:rsidR="00032E93" w:rsidRPr="00032E93" w:rsidRDefault="00032E93" w:rsidP="00032E93">
            <w:pPr>
              <w:pStyle w:val="ListParagraph"/>
              <w:rPr>
                <w:sz w:val="24"/>
                <w:szCs w:val="24"/>
              </w:rPr>
            </w:pPr>
            <w:r w:rsidRPr="00032E93">
              <w:rPr>
                <w:sz w:val="24"/>
                <w:szCs w:val="24"/>
              </w:rPr>
              <w:t xml:space="preserve">                                 || obj_gmhipf.salary</w:t>
            </w:r>
          </w:p>
          <w:p w:rsidR="00032E93" w:rsidRPr="00032E93" w:rsidRDefault="00032E93" w:rsidP="00032E93">
            <w:pPr>
              <w:pStyle w:val="ListParagraph"/>
              <w:rPr>
                <w:sz w:val="24"/>
                <w:szCs w:val="24"/>
              </w:rPr>
            </w:pPr>
            <w:r w:rsidRPr="00032E93">
              <w:rPr>
                <w:sz w:val="24"/>
                <w:szCs w:val="24"/>
              </w:rPr>
              <w:t xml:space="preserve">                                 || obj_gmhipf.dteapp</w:t>
            </w:r>
          </w:p>
          <w:p w:rsidR="00032E93" w:rsidRPr="00032E93" w:rsidRDefault="00032E93" w:rsidP="00032E93">
            <w:pPr>
              <w:pStyle w:val="ListParagraph"/>
              <w:rPr>
                <w:sz w:val="24"/>
                <w:szCs w:val="24"/>
              </w:rPr>
            </w:pPr>
            <w:r w:rsidRPr="00032E93">
              <w:rPr>
                <w:sz w:val="24"/>
                <w:szCs w:val="24"/>
              </w:rPr>
              <w:t xml:space="preserve">                                 || obj_gmhipf.sbstdl</w:t>
            </w:r>
          </w:p>
          <w:p w:rsidR="00032E93" w:rsidRPr="00032E93" w:rsidRDefault="00032E93" w:rsidP="00032E93">
            <w:pPr>
              <w:pStyle w:val="ListParagraph"/>
              <w:rPr>
                <w:sz w:val="24"/>
                <w:szCs w:val="24"/>
              </w:rPr>
            </w:pPr>
            <w:r w:rsidRPr="00032E93">
              <w:rPr>
                <w:sz w:val="24"/>
                <w:szCs w:val="24"/>
              </w:rPr>
              <w:t xml:space="preserve">                                 || obj_gmhipf.termid</w:t>
            </w:r>
          </w:p>
          <w:p w:rsidR="00032E93" w:rsidRPr="00032E93" w:rsidRDefault="00032E93" w:rsidP="00032E93">
            <w:pPr>
              <w:pStyle w:val="ListParagraph"/>
              <w:rPr>
                <w:sz w:val="24"/>
                <w:szCs w:val="24"/>
              </w:rPr>
            </w:pPr>
            <w:r w:rsidRPr="00032E93">
              <w:rPr>
                <w:sz w:val="24"/>
                <w:szCs w:val="24"/>
              </w:rPr>
              <w:t xml:space="preserve">                                 || obj_gmhipf.user_t</w:t>
            </w:r>
          </w:p>
          <w:p w:rsidR="00032E93" w:rsidRPr="00032E93" w:rsidRDefault="00032E93" w:rsidP="00032E93">
            <w:pPr>
              <w:pStyle w:val="ListParagraph"/>
              <w:rPr>
                <w:sz w:val="24"/>
                <w:szCs w:val="24"/>
              </w:rPr>
            </w:pPr>
            <w:r w:rsidRPr="00032E93">
              <w:rPr>
                <w:sz w:val="24"/>
                <w:szCs w:val="24"/>
              </w:rPr>
              <w:t xml:space="preserve">                                 || obj_gmhipf.trdt</w:t>
            </w:r>
          </w:p>
          <w:p w:rsidR="00032E93" w:rsidRPr="00032E93" w:rsidRDefault="00032E93" w:rsidP="00032E93">
            <w:pPr>
              <w:pStyle w:val="ListParagraph"/>
              <w:rPr>
                <w:sz w:val="24"/>
                <w:szCs w:val="24"/>
              </w:rPr>
            </w:pPr>
            <w:r w:rsidRPr="00032E93">
              <w:rPr>
                <w:sz w:val="24"/>
                <w:szCs w:val="24"/>
              </w:rPr>
              <w:t xml:space="preserve">                                 || obj_gmhipf.trtm</w:t>
            </w:r>
          </w:p>
          <w:p w:rsidR="00032E93" w:rsidRPr="00032E93" w:rsidRDefault="00032E93" w:rsidP="00032E93">
            <w:pPr>
              <w:pStyle w:val="ListParagraph"/>
              <w:rPr>
                <w:sz w:val="24"/>
                <w:szCs w:val="24"/>
              </w:rPr>
            </w:pPr>
            <w:r w:rsidRPr="00032E93">
              <w:rPr>
                <w:sz w:val="24"/>
                <w:szCs w:val="24"/>
              </w:rPr>
              <w:t xml:space="preserve">                                 || obj_gmhipf.tranno</w:t>
            </w:r>
          </w:p>
          <w:p w:rsidR="00032E93" w:rsidRPr="00032E93" w:rsidRDefault="00032E93" w:rsidP="00032E93">
            <w:pPr>
              <w:pStyle w:val="ListParagraph"/>
              <w:rPr>
                <w:sz w:val="24"/>
                <w:szCs w:val="24"/>
              </w:rPr>
            </w:pPr>
            <w:r w:rsidRPr="00032E93">
              <w:rPr>
                <w:sz w:val="24"/>
                <w:szCs w:val="24"/>
              </w:rPr>
              <w:t xml:space="preserve">                                 || obj_gmhipf.fupflg</w:t>
            </w:r>
          </w:p>
          <w:p w:rsidR="00032E93" w:rsidRPr="00032E93" w:rsidRDefault="00032E93" w:rsidP="00032E93">
            <w:pPr>
              <w:pStyle w:val="ListParagraph"/>
              <w:rPr>
                <w:sz w:val="24"/>
                <w:szCs w:val="24"/>
              </w:rPr>
            </w:pPr>
            <w:r w:rsidRPr="00032E93">
              <w:rPr>
                <w:sz w:val="24"/>
                <w:szCs w:val="24"/>
              </w:rPr>
              <w:t xml:space="preserve">                                 || obj_gmhipf.dpntno</w:t>
            </w:r>
          </w:p>
          <w:p w:rsidR="00032E93" w:rsidRPr="00032E93" w:rsidRDefault="00032E93" w:rsidP="00032E93">
            <w:pPr>
              <w:pStyle w:val="ListParagraph"/>
              <w:rPr>
                <w:sz w:val="24"/>
                <w:szCs w:val="24"/>
              </w:rPr>
            </w:pPr>
            <w:r w:rsidRPr="00032E93">
              <w:rPr>
                <w:sz w:val="24"/>
                <w:szCs w:val="24"/>
              </w:rPr>
              <w:t xml:space="preserve">                                 || obj_gmhipf.client</w:t>
            </w:r>
          </w:p>
          <w:p w:rsidR="00032E93" w:rsidRPr="00032E93" w:rsidRDefault="00032E93" w:rsidP="00032E93">
            <w:pPr>
              <w:pStyle w:val="ListParagraph"/>
              <w:rPr>
                <w:sz w:val="24"/>
                <w:szCs w:val="24"/>
              </w:rPr>
            </w:pPr>
            <w:r w:rsidRPr="00032E93">
              <w:rPr>
                <w:sz w:val="24"/>
                <w:szCs w:val="24"/>
              </w:rPr>
              <w:t xml:space="preserve">                                 || obj_gmhipf.personcov</w:t>
            </w:r>
          </w:p>
          <w:p w:rsidR="00032E93" w:rsidRPr="00032E93" w:rsidRDefault="00032E93" w:rsidP="00032E93">
            <w:pPr>
              <w:pStyle w:val="ListParagraph"/>
              <w:rPr>
                <w:sz w:val="24"/>
                <w:szCs w:val="24"/>
              </w:rPr>
            </w:pPr>
            <w:r w:rsidRPr="00032E93">
              <w:rPr>
                <w:sz w:val="24"/>
                <w:szCs w:val="24"/>
              </w:rPr>
              <w:t xml:space="preserve">                                 || obj_gmhipf.mlvlplan</w:t>
            </w:r>
          </w:p>
          <w:p w:rsidR="00032E93" w:rsidRPr="00032E93" w:rsidRDefault="00032E93" w:rsidP="00032E93">
            <w:pPr>
              <w:pStyle w:val="ListParagraph"/>
              <w:rPr>
                <w:sz w:val="24"/>
                <w:szCs w:val="24"/>
              </w:rPr>
            </w:pPr>
            <w:r w:rsidRPr="00032E93">
              <w:rPr>
                <w:sz w:val="24"/>
                <w:szCs w:val="24"/>
              </w:rPr>
              <w:t xml:space="preserve">                                 || obj_gmhipf.clntcoy</w:t>
            </w:r>
          </w:p>
          <w:p w:rsidR="00032E93" w:rsidRPr="00032E93" w:rsidRDefault="00032E93" w:rsidP="00032E93">
            <w:pPr>
              <w:pStyle w:val="ListParagraph"/>
              <w:rPr>
                <w:sz w:val="24"/>
                <w:szCs w:val="24"/>
              </w:rPr>
            </w:pPr>
            <w:r w:rsidRPr="00032E93">
              <w:rPr>
                <w:sz w:val="24"/>
                <w:szCs w:val="24"/>
              </w:rPr>
              <w:t xml:space="preserve">                                 || obj_gmhipf.pccclnt</w:t>
            </w:r>
          </w:p>
          <w:p w:rsidR="00032E93" w:rsidRPr="00032E93" w:rsidRDefault="00032E93" w:rsidP="00032E93">
            <w:pPr>
              <w:pStyle w:val="ListParagraph"/>
              <w:rPr>
                <w:sz w:val="24"/>
                <w:szCs w:val="24"/>
              </w:rPr>
            </w:pPr>
            <w:r w:rsidRPr="00032E93">
              <w:rPr>
                <w:sz w:val="24"/>
                <w:szCs w:val="24"/>
              </w:rPr>
              <w:t xml:space="preserve">                                 || obj_gmhipf.apccclnt</w:t>
            </w:r>
          </w:p>
          <w:p w:rsidR="00032E93" w:rsidRPr="00032E93" w:rsidRDefault="00032E93" w:rsidP="00032E93">
            <w:pPr>
              <w:pStyle w:val="ListParagraph"/>
              <w:rPr>
                <w:sz w:val="24"/>
                <w:szCs w:val="24"/>
              </w:rPr>
            </w:pPr>
            <w:r w:rsidRPr="00032E93">
              <w:rPr>
                <w:sz w:val="24"/>
                <w:szCs w:val="24"/>
              </w:rPr>
              <w:t xml:space="preserve">                                 || obj_gmhipf.earning</w:t>
            </w:r>
          </w:p>
          <w:p w:rsidR="00032E93" w:rsidRPr="00032E93" w:rsidRDefault="00032E93" w:rsidP="00032E93">
            <w:pPr>
              <w:pStyle w:val="ListParagraph"/>
              <w:rPr>
                <w:sz w:val="24"/>
                <w:szCs w:val="24"/>
              </w:rPr>
            </w:pPr>
            <w:r w:rsidRPr="00032E93">
              <w:rPr>
                <w:sz w:val="24"/>
                <w:szCs w:val="24"/>
              </w:rPr>
              <w:t xml:space="preserve">                                 || obj_gmhipf.ctbprcnt</w:t>
            </w:r>
          </w:p>
          <w:p w:rsidR="00032E93" w:rsidRPr="00032E93" w:rsidRDefault="00032E93" w:rsidP="00032E93">
            <w:pPr>
              <w:pStyle w:val="ListParagraph"/>
              <w:rPr>
                <w:sz w:val="24"/>
                <w:szCs w:val="24"/>
              </w:rPr>
            </w:pPr>
            <w:r w:rsidRPr="00032E93">
              <w:rPr>
                <w:sz w:val="24"/>
                <w:szCs w:val="24"/>
              </w:rPr>
              <w:t xml:space="preserve">                                 || obj_gmhipf.ctbamt</w:t>
            </w:r>
          </w:p>
          <w:p w:rsidR="00032E93" w:rsidRPr="00032E93" w:rsidRDefault="00032E93" w:rsidP="00032E93">
            <w:pPr>
              <w:pStyle w:val="ListParagraph"/>
              <w:rPr>
                <w:sz w:val="24"/>
                <w:szCs w:val="24"/>
              </w:rPr>
            </w:pPr>
            <w:r w:rsidRPr="00032E93">
              <w:rPr>
                <w:sz w:val="24"/>
                <w:szCs w:val="24"/>
              </w:rPr>
              <w:t xml:space="preserve">                                 || obj_gmhipf.usrprf</w:t>
            </w:r>
          </w:p>
          <w:p w:rsidR="00032E93" w:rsidRPr="00032E93" w:rsidRDefault="00032E93" w:rsidP="00032E93">
            <w:pPr>
              <w:pStyle w:val="ListParagraph"/>
              <w:rPr>
                <w:sz w:val="24"/>
                <w:szCs w:val="24"/>
              </w:rPr>
            </w:pPr>
            <w:r w:rsidRPr="00032E93">
              <w:rPr>
                <w:sz w:val="24"/>
                <w:szCs w:val="24"/>
              </w:rPr>
              <w:t xml:space="preserve">                                 || obj_gmhipf.jobnm</w:t>
            </w:r>
          </w:p>
          <w:p w:rsidR="00032E93" w:rsidRPr="00032E93" w:rsidRDefault="00032E93" w:rsidP="00032E93">
            <w:pPr>
              <w:pStyle w:val="ListParagraph"/>
              <w:rPr>
                <w:sz w:val="24"/>
                <w:szCs w:val="24"/>
              </w:rPr>
            </w:pPr>
            <w:r w:rsidRPr="00032E93">
              <w:rPr>
                <w:sz w:val="24"/>
                <w:szCs w:val="24"/>
              </w:rPr>
              <w:t xml:space="preserve">                                 || obj_gmhipf.datime</w:t>
            </w:r>
          </w:p>
          <w:p w:rsidR="00032E93" w:rsidRPr="00032E93" w:rsidRDefault="00032E93" w:rsidP="00032E93">
            <w:pPr>
              <w:pStyle w:val="ListParagraph"/>
              <w:rPr>
                <w:sz w:val="24"/>
                <w:szCs w:val="24"/>
              </w:rPr>
            </w:pPr>
            <w:r w:rsidRPr="00032E93">
              <w:rPr>
                <w:sz w:val="24"/>
                <w:szCs w:val="24"/>
              </w:rPr>
              <w:t xml:space="preserve">                                 || obj_gmhipf.isstaff</w:t>
            </w:r>
          </w:p>
          <w:p w:rsidR="00032E93" w:rsidRPr="00032E93" w:rsidRDefault="00032E93" w:rsidP="00032E93">
            <w:pPr>
              <w:pStyle w:val="ListParagraph"/>
              <w:rPr>
                <w:sz w:val="24"/>
                <w:szCs w:val="24"/>
              </w:rPr>
            </w:pPr>
            <w:r w:rsidRPr="00032E93">
              <w:rPr>
                <w:sz w:val="24"/>
                <w:szCs w:val="24"/>
              </w:rPr>
              <w:t xml:space="preserve">                                 || obj_gmhipf.ztrxstat</w:t>
            </w:r>
          </w:p>
          <w:p w:rsidR="00032E93" w:rsidRPr="00032E93" w:rsidRDefault="00032E93" w:rsidP="00032E93">
            <w:pPr>
              <w:pStyle w:val="ListParagraph"/>
              <w:rPr>
                <w:sz w:val="24"/>
                <w:szCs w:val="24"/>
              </w:rPr>
            </w:pPr>
            <w:r w:rsidRPr="00032E93">
              <w:rPr>
                <w:sz w:val="24"/>
                <w:szCs w:val="24"/>
              </w:rPr>
              <w:t xml:space="preserve">                                 || obj_gmhipf.zstatresn</w:t>
            </w:r>
          </w:p>
          <w:p w:rsidR="00032E93" w:rsidRPr="00032E93" w:rsidRDefault="00032E93" w:rsidP="00032E93">
            <w:pPr>
              <w:pStyle w:val="ListParagraph"/>
              <w:rPr>
                <w:sz w:val="24"/>
                <w:szCs w:val="24"/>
              </w:rPr>
            </w:pPr>
            <w:r w:rsidRPr="00032E93">
              <w:rPr>
                <w:sz w:val="24"/>
                <w:szCs w:val="24"/>
              </w:rPr>
              <w:t xml:space="preserve">                                 || obj_gmhipf.quoteno</w:t>
            </w:r>
          </w:p>
          <w:p w:rsidR="00032E93" w:rsidRPr="00032E93" w:rsidRDefault="00032E93" w:rsidP="00032E93">
            <w:pPr>
              <w:pStyle w:val="ListParagraph"/>
              <w:rPr>
                <w:sz w:val="24"/>
                <w:szCs w:val="24"/>
              </w:rPr>
            </w:pPr>
            <w:r w:rsidRPr="00032E93">
              <w:rPr>
                <w:sz w:val="24"/>
                <w:szCs w:val="24"/>
              </w:rPr>
              <w:lastRenderedPageBreak/>
              <w:t xml:space="preserve">                                 || obj_gmhipf.zplancde</w:t>
            </w:r>
          </w:p>
          <w:p w:rsidR="00032E93" w:rsidRPr="00032E93" w:rsidRDefault="00032E93" w:rsidP="00032E93">
            <w:pPr>
              <w:pStyle w:val="ListParagraph"/>
              <w:rPr>
                <w:sz w:val="24"/>
                <w:szCs w:val="24"/>
              </w:rPr>
            </w:pPr>
            <w:r w:rsidRPr="00032E93">
              <w:rPr>
                <w:sz w:val="24"/>
                <w:szCs w:val="24"/>
              </w:rPr>
              <w:t xml:space="preserve">                                 || obj_gmhipf.hpropdte</w:t>
            </w:r>
          </w:p>
          <w:p w:rsidR="00032E93" w:rsidRPr="00032E93" w:rsidRDefault="00032E93" w:rsidP="00032E93">
            <w:pPr>
              <w:pStyle w:val="ListParagraph"/>
              <w:rPr>
                <w:sz w:val="24"/>
                <w:szCs w:val="24"/>
              </w:rPr>
            </w:pPr>
            <w:r w:rsidRPr="00032E93">
              <w:rPr>
                <w:sz w:val="24"/>
                <w:szCs w:val="24"/>
              </w:rPr>
              <w:t xml:space="preserve">                                 || obj_gmhipf.notsfrom</w:t>
            </w:r>
          </w:p>
          <w:p w:rsidR="00032E93" w:rsidRPr="00032E93" w:rsidRDefault="00032E93" w:rsidP="00032E93">
            <w:pPr>
              <w:pStyle w:val="ListParagraph"/>
              <w:rPr>
                <w:sz w:val="24"/>
                <w:szCs w:val="24"/>
              </w:rPr>
            </w:pPr>
            <w:r w:rsidRPr="00032E93">
              <w:rPr>
                <w:sz w:val="24"/>
                <w:szCs w:val="24"/>
              </w:rPr>
              <w:t xml:space="preserve">                                 || obj_gmhipf.docrcdte</w:t>
            </w:r>
          </w:p>
          <w:p w:rsidR="00032E93" w:rsidRPr="00032E93" w:rsidRDefault="00032E93" w:rsidP="00032E93">
            <w:pPr>
              <w:pStyle w:val="ListParagraph"/>
              <w:rPr>
                <w:sz w:val="24"/>
                <w:szCs w:val="24"/>
              </w:rPr>
            </w:pPr>
            <w:r w:rsidRPr="00032E93">
              <w:rPr>
                <w:sz w:val="24"/>
                <w:szCs w:val="24"/>
              </w:rPr>
              <w:t xml:space="preserve">                                 || obj_gmhipf.dcldate</w:t>
            </w:r>
          </w:p>
          <w:p w:rsidR="00032E93" w:rsidRPr="00032E93" w:rsidRDefault="00032E93" w:rsidP="00032E93">
            <w:pPr>
              <w:pStyle w:val="ListParagraph"/>
              <w:rPr>
                <w:sz w:val="24"/>
                <w:szCs w:val="24"/>
              </w:rPr>
            </w:pPr>
            <w:r w:rsidRPr="00032E93">
              <w:rPr>
                <w:sz w:val="24"/>
                <w:szCs w:val="24"/>
              </w:rPr>
              <w:t xml:space="preserve">                                 || obj_gmhipf.zdeclcat</w:t>
            </w:r>
          </w:p>
          <w:p w:rsidR="00032E93" w:rsidRPr="00032E93" w:rsidRDefault="00032E93" w:rsidP="00032E93">
            <w:pPr>
              <w:pStyle w:val="ListParagraph"/>
              <w:rPr>
                <w:sz w:val="24"/>
                <w:szCs w:val="24"/>
              </w:rPr>
            </w:pPr>
            <w:r w:rsidRPr="00032E93">
              <w:rPr>
                <w:sz w:val="24"/>
                <w:szCs w:val="24"/>
              </w:rPr>
              <w:t xml:space="preserve">                                 || obj_gmhipf.zdclitem01</w:t>
            </w:r>
          </w:p>
          <w:p w:rsidR="00032E93" w:rsidRPr="00032E93" w:rsidRDefault="00032E93" w:rsidP="00032E93">
            <w:pPr>
              <w:pStyle w:val="ListParagraph"/>
              <w:rPr>
                <w:sz w:val="24"/>
                <w:szCs w:val="24"/>
              </w:rPr>
            </w:pPr>
            <w:r w:rsidRPr="00032E93">
              <w:rPr>
                <w:sz w:val="24"/>
                <w:szCs w:val="24"/>
              </w:rPr>
              <w:t xml:space="preserve">                                 || obj_gmhipf.zdclitem02</w:t>
            </w:r>
          </w:p>
          <w:p w:rsidR="00032E93" w:rsidRPr="00032E93" w:rsidRDefault="00032E93" w:rsidP="00032E93">
            <w:pPr>
              <w:pStyle w:val="ListParagraph"/>
              <w:rPr>
                <w:sz w:val="24"/>
                <w:szCs w:val="24"/>
              </w:rPr>
            </w:pPr>
            <w:r w:rsidRPr="00032E93">
              <w:rPr>
                <w:sz w:val="24"/>
                <w:szCs w:val="24"/>
              </w:rPr>
              <w:t xml:space="preserve">                                 || obj_gmhipf.zdcrsncd</w:t>
            </w:r>
          </w:p>
          <w:p w:rsidR="00032E93" w:rsidRPr="00032E93" w:rsidRDefault="00032E93" w:rsidP="00032E93">
            <w:pPr>
              <w:pStyle w:val="ListParagraph"/>
              <w:rPr>
                <w:sz w:val="24"/>
                <w:szCs w:val="24"/>
              </w:rPr>
            </w:pPr>
            <w:r w:rsidRPr="00032E93">
              <w:rPr>
                <w:sz w:val="24"/>
                <w:szCs w:val="24"/>
              </w:rPr>
              <w:t xml:space="preserve">                                 ||</w:t>
            </w:r>
          </w:p>
          <w:p w:rsidR="00032E93" w:rsidRPr="00032E93" w:rsidRDefault="00032E93" w:rsidP="00032E93">
            <w:pPr>
              <w:pStyle w:val="ListParagraph"/>
              <w:rPr>
                <w:sz w:val="24"/>
                <w:szCs w:val="24"/>
              </w:rPr>
            </w:pPr>
            <w:r w:rsidRPr="00032E93">
              <w:rPr>
                <w:sz w:val="24"/>
                <w:szCs w:val="24"/>
              </w:rPr>
              <w:t xml:space="preserve">                                -- obj_gmhipf.Zaltrcde01 ||</w:t>
            </w:r>
          </w:p>
          <w:p w:rsidR="00032E93" w:rsidRPr="00032E93" w:rsidRDefault="00032E93" w:rsidP="00032E93">
            <w:pPr>
              <w:pStyle w:val="ListParagraph"/>
              <w:rPr>
                <w:sz w:val="24"/>
                <w:szCs w:val="24"/>
              </w:rPr>
            </w:pPr>
            <w:r w:rsidRPr="00032E93">
              <w:rPr>
                <w:sz w:val="24"/>
                <w:szCs w:val="24"/>
              </w:rPr>
              <w:t xml:space="preserve">                                --  obj_gmhipf.Zaltrcde02 || obj_gmhipf.Zaltrcde03 ||</w:t>
            </w:r>
          </w:p>
          <w:p w:rsidR="00032E93" w:rsidRPr="00032E93" w:rsidRDefault="00032E93" w:rsidP="00032E93">
            <w:pPr>
              <w:pStyle w:val="ListParagraph"/>
              <w:rPr>
                <w:sz w:val="24"/>
                <w:szCs w:val="24"/>
              </w:rPr>
            </w:pPr>
            <w:r w:rsidRPr="00032E93">
              <w:rPr>
                <w:sz w:val="24"/>
                <w:szCs w:val="24"/>
              </w:rPr>
              <w:t xml:space="preserve">                                --   obj_gmhipf.Zaltrcde04 || obj_gmhipf.Zaltrcde05 ||</w:t>
            </w:r>
          </w:p>
          <w:p w:rsidR="00032E93" w:rsidRPr="00032E93" w:rsidRDefault="00032E93" w:rsidP="00032E93">
            <w:pPr>
              <w:pStyle w:val="ListParagraph"/>
              <w:rPr>
                <w:sz w:val="24"/>
                <w:szCs w:val="24"/>
              </w:rPr>
            </w:pPr>
            <w:r w:rsidRPr="00032E93">
              <w:rPr>
                <w:sz w:val="24"/>
                <w:szCs w:val="24"/>
              </w:rPr>
              <w:t xml:space="preserve">                                  obj_gmhipf.addrindc</w:t>
            </w:r>
          </w:p>
          <w:p w:rsidR="00032E93" w:rsidRPr="00032E93" w:rsidRDefault="00032E93" w:rsidP="00032E93">
            <w:pPr>
              <w:pStyle w:val="ListParagraph"/>
              <w:rPr>
                <w:sz w:val="24"/>
                <w:szCs w:val="24"/>
              </w:rPr>
            </w:pPr>
            <w:r w:rsidRPr="00032E93">
              <w:rPr>
                <w:sz w:val="24"/>
                <w:szCs w:val="24"/>
              </w:rPr>
              <w:t xml:space="preserve">                                 || obj_gmhipf.zadchctl</w:t>
            </w:r>
          </w:p>
          <w:p w:rsidR="00032E93" w:rsidRPr="00032E93" w:rsidRDefault="00032E93" w:rsidP="00032E93">
            <w:pPr>
              <w:pStyle w:val="ListParagraph"/>
              <w:rPr>
                <w:sz w:val="24"/>
                <w:szCs w:val="24"/>
              </w:rPr>
            </w:pPr>
            <w:r w:rsidRPr="00032E93">
              <w:rPr>
                <w:sz w:val="24"/>
                <w:szCs w:val="24"/>
              </w:rPr>
              <w:t xml:space="preserve">                                 || obj_gmhipf.zmargnflg</w:t>
            </w:r>
          </w:p>
          <w:p w:rsidR="00032E93" w:rsidRPr="00032E93" w:rsidRDefault="00032E93" w:rsidP="00032E93">
            <w:pPr>
              <w:pStyle w:val="ListParagraph"/>
              <w:rPr>
                <w:sz w:val="24"/>
                <w:szCs w:val="24"/>
              </w:rPr>
            </w:pPr>
            <w:r w:rsidRPr="00032E93">
              <w:rPr>
                <w:sz w:val="24"/>
                <w:szCs w:val="24"/>
              </w:rPr>
              <w:t xml:space="preserve">                                 || obj_gmhipf.zdfcncy</w:t>
            </w:r>
          </w:p>
          <w:p w:rsidR="00032E93" w:rsidRPr="00032E93" w:rsidRDefault="00032E93" w:rsidP="00032E93">
            <w:pPr>
              <w:pStyle w:val="ListParagraph"/>
              <w:rPr>
                <w:sz w:val="24"/>
                <w:szCs w:val="24"/>
              </w:rPr>
            </w:pPr>
            <w:r w:rsidRPr="00032E93">
              <w:rPr>
                <w:sz w:val="24"/>
                <w:szCs w:val="24"/>
              </w:rPr>
              <w:t xml:space="preserve">                                 || obj_gmhipf.zinhdsclm</w:t>
            </w:r>
          </w:p>
          <w:p w:rsidR="00032E93" w:rsidRPr="00032E93" w:rsidRDefault="00032E93" w:rsidP="00032E93">
            <w:pPr>
              <w:pStyle w:val="ListParagraph"/>
              <w:rPr>
                <w:sz w:val="24"/>
                <w:szCs w:val="24"/>
              </w:rPr>
            </w:pPr>
            <w:r w:rsidRPr="00032E93">
              <w:rPr>
                <w:sz w:val="24"/>
                <w:szCs w:val="24"/>
              </w:rPr>
              <w:t xml:space="preserve">                                 || obj_gmhipf.zcpnscde</w:t>
            </w:r>
          </w:p>
          <w:p w:rsidR="00032E93" w:rsidRPr="00032E93" w:rsidRDefault="00032E93" w:rsidP="00032E93">
            <w:pPr>
              <w:pStyle w:val="ListParagraph"/>
              <w:rPr>
                <w:sz w:val="24"/>
                <w:szCs w:val="24"/>
              </w:rPr>
            </w:pPr>
            <w:r w:rsidRPr="00032E93">
              <w:rPr>
                <w:sz w:val="24"/>
                <w:szCs w:val="24"/>
              </w:rPr>
              <w:t xml:space="preserve">                                 || obj_gmhipf.zprmsi;</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v_refkey := obj_gmhipf.chdrcoy</w:t>
            </w:r>
          </w:p>
          <w:p w:rsidR="00032E93" w:rsidRPr="00032E93" w:rsidRDefault="00032E93" w:rsidP="00032E93">
            <w:pPr>
              <w:pStyle w:val="ListParagraph"/>
              <w:rPr>
                <w:sz w:val="24"/>
                <w:szCs w:val="24"/>
              </w:rPr>
            </w:pPr>
            <w:r w:rsidRPr="00032E93">
              <w:rPr>
                <w:sz w:val="24"/>
                <w:szCs w:val="24"/>
              </w:rPr>
              <w:t xml:space="preserve">                                || obj_gmhipf.chdrnum</w:t>
            </w:r>
          </w:p>
          <w:p w:rsidR="00032E93" w:rsidRPr="00032E93" w:rsidRDefault="00032E93" w:rsidP="00032E93">
            <w:pPr>
              <w:pStyle w:val="ListParagraph"/>
              <w:rPr>
                <w:sz w:val="24"/>
                <w:szCs w:val="24"/>
              </w:rPr>
            </w:pPr>
            <w:r w:rsidRPr="00032E93">
              <w:rPr>
                <w:sz w:val="24"/>
                <w:szCs w:val="24"/>
              </w:rPr>
              <w:t xml:space="preserve">                                || obj_gmhipf.mbrno</w:t>
            </w:r>
          </w:p>
          <w:p w:rsidR="00032E93" w:rsidRPr="00032E93" w:rsidRDefault="00032E93" w:rsidP="00032E93">
            <w:pPr>
              <w:pStyle w:val="ListParagraph"/>
              <w:rPr>
                <w:sz w:val="24"/>
                <w:szCs w:val="24"/>
              </w:rPr>
            </w:pPr>
            <w:r w:rsidRPr="00032E93">
              <w:rPr>
                <w:sz w:val="24"/>
                <w:szCs w:val="24"/>
              </w:rPr>
              <w:t xml:space="preserve">                                || obj_gmhipf.dpntno</w:t>
            </w:r>
          </w:p>
          <w:p w:rsidR="00032E93" w:rsidRPr="00032E93" w:rsidRDefault="00032E93" w:rsidP="00032E93">
            <w:pPr>
              <w:pStyle w:val="ListParagraph"/>
              <w:rPr>
                <w:sz w:val="24"/>
                <w:szCs w:val="24"/>
              </w:rPr>
            </w:pPr>
            <w:r w:rsidRPr="00032E93">
              <w:rPr>
                <w:sz w:val="24"/>
                <w:szCs w:val="24"/>
              </w:rPr>
              <w:t xml:space="preserve">                                || obj_gmhipf.effdate;</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obj_gmovpf2.chdrcoy := obj_gmhipf.chdrcoy;</w:t>
            </w:r>
          </w:p>
          <w:p w:rsidR="00032E93" w:rsidRPr="00032E93" w:rsidRDefault="00032E93" w:rsidP="00032E93">
            <w:pPr>
              <w:pStyle w:val="ListParagraph"/>
              <w:rPr>
                <w:sz w:val="24"/>
                <w:szCs w:val="24"/>
              </w:rPr>
            </w:pPr>
            <w:r w:rsidRPr="00032E93">
              <w:rPr>
                <w:sz w:val="24"/>
                <w:szCs w:val="24"/>
              </w:rPr>
              <w:t xml:space="preserve">                    obj_gmovpf2.chdrnum := obj_gmhipf.chdrnum;</w:t>
            </w:r>
          </w:p>
          <w:p w:rsidR="00032E93" w:rsidRPr="00032E93" w:rsidRDefault="00032E93" w:rsidP="00032E93">
            <w:pPr>
              <w:pStyle w:val="ListParagraph"/>
              <w:rPr>
                <w:sz w:val="24"/>
                <w:szCs w:val="24"/>
              </w:rPr>
            </w:pPr>
            <w:r w:rsidRPr="00032E93">
              <w:rPr>
                <w:sz w:val="24"/>
                <w:szCs w:val="24"/>
              </w:rPr>
              <w:t xml:space="preserve">                    obj_gmovpf2.effdate := obj_mbrindp1.effdate;</w:t>
            </w:r>
          </w:p>
          <w:p w:rsidR="00032E93" w:rsidRPr="00032E93" w:rsidRDefault="00032E93" w:rsidP="00032E93">
            <w:pPr>
              <w:pStyle w:val="ListParagraph"/>
              <w:rPr>
                <w:sz w:val="24"/>
                <w:szCs w:val="24"/>
              </w:rPr>
            </w:pPr>
            <w:r w:rsidRPr="00032E93">
              <w:rPr>
                <w:sz w:val="24"/>
                <w:szCs w:val="24"/>
              </w:rPr>
              <w:t xml:space="preserve">                    obj_gmovpf2.tranno := 1;</w:t>
            </w:r>
          </w:p>
          <w:p w:rsidR="00032E93" w:rsidRPr="00032E93" w:rsidRDefault="00032E93" w:rsidP="00032E93">
            <w:pPr>
              <w:pStyle w:val="ListParagraph"/>
              <w:rPr>
                <w:sz w:val="24"/>
                <w:szCs w:val="24"/>
              </w:rPr>
            </w:pPr>
            <w:r w:rsidRPr="00032E93">
              <w:rPr>
                <w:sz w:val="24"/>
                <w:szCs w:val="24"/>
              </w:rPr>
              <w:t xml:space="preserve">                    obj_gmovpf2.user_t := obj_gmhipf.user_t;</w:t>
            </w:r>
          </w:p>
          <w:p w:rsidR="00032E93" w:rsidRPr="00032E93" w:rsidRDefault="00032E93" w:rsidP="00032E93">
            <w:pPr>
              <w:pStyle w:val="ListParagraph"/>
              <w:rPr>
                <w:sz w:val="24"/>
                <w:szCs w:val="24"/>
              </w:rPr>
            </w:pPr>
            <w:r w:rsidRPr="00032E93">
              <w:rPr>
                <w:sz w:val="24"/>
                <w:szCs w:val="24"/>
              </w:rPr>
              <w:t xml:space="preserve">                    obj_gmovpf2.trdt := obj_gmhipf.trdt;</w:t>
            </w:r>
          </w:p>
          <w:p w:rsidR="00032E93" w:rsidRPr="00032E93" w:rsidRDefault="00032E93" w:rsidP="00032E93">
            <w:pPr>
              <w:pStyle w:val="ListParagraph"/>
              <w:rPr>
                <w:sz w:val="24"/>
                <w:szCs w:val="24"/>
              </w:rPr>
            </w:pPr>
            <w:r w:rsidRPr="00032E93">
              <w:rPr>
                <w:sz w:val="24"/>
                <w:szCs w:val="24"/>
              </w:rPr>
              <w:t xml:space="preserve">                    obj_gmovpf2.trtm := obj_gmhipf.trtm;</w:t>
            </w:r>
          </w:p>
          <w:p w:rsidR="00032E93" w:rsidRPr="00032E93" w:rsidRDefault="00032E93" w:rsidP="00032E93">
            <w:pPr>
              <w:pStyle w:val="ListParagraph"/>
              <w:rPr>
                <w:sz w:val="24"/>
                <w:szCs w:val="24"/>
              </w:rPr>
            </w:pPr>
            <w:r w:rsidRPr="00032E93">
              <w:rPr>
                <w:sz w:val="24"/>
                <w:szCs w:val="24"/>
              </w:rPr>
              <w:t xml:space="preserve">                    obj_gmovpf2.termid := obj_gmhipf.termid;</w:t>
            </w:r>
          </w:p>
          <w:p w:rsidR="00032E93" w:rsidRPr="00032E93" w:rsidRDefault="00032E93" w:rsidP="00032E93">
            <w:pPr>
              <w:pStyle w:val="ListParagraph"/>
              <w:rPr>
                <w:sz w:val="24"/>
                <w:szCs w:val="24"/>
              </w:rPr>
            </w:pPr>
            <w:r w:rsidRPr="00032E93">
              <w:rPr>
                <w:sz w:val="24"/>
                <w:szCs w:val="24"/>
              </w:rPr>
              <w:t xml:space="preserve">                    obj_gmovpf2.batccoy := i_company;</w:t>
            </w:r>
          </w:p>
          <w:p w:rsidR="00032E93" w:rsidRPr="00032E93" w:rsidRDefault="00032E93" w:rsidP="00032E93">
            <w:pPr>
              <w:pStyle w:val="ListParagraph"/>
              <w:rPr>
                <w:sz w:val="24"/>
                <w:szCs w:val="24"/>
              </w:rPr>
            </w:pPr>
            <w:r w:rsidRPr="00032E93">
              <w:rPr>
                <w:sz w:val="24"/>
                <w:szCs w:val="24"/>
              </w:rPr>
              <w:t xml:space="preserve">                    obj_gmovpf2.batcbrn := i_branch;</w:t>
            </w:r>
          </w:p>
          <w:p w:rsidR="00032E93" w:rsidRPr="00032E93" w:rsidRDefault="00032E93" w:rsidP="00032E93">
            <w:pPr>
              <w:pStyle w:val="ListParagraph"/>
              <w:rPr>
                <w:sz w:val="24"/>
                <w:szCs w:val="24"/>
              </w:rPr>
            </w:pPr>
            <w:r w:rsidRPr="00032E93">
              <w:rPr>
                <w:sz w:val="24"/>
                <w:szCs w:val="24"/>
              </w:rPr>
              <w:t xml:space="preserve">                    obj_gmovpf2.batcactyr := i_acctyear;</w:t>
            </w:r>
          </w:p>
          <w:p w:rsidR="00032E93" w:rsidRPr="00032E93" w:rsidRDefault="00032E93" w:rsidP="00032E93">
            <w:pPr>
              <w:pStyle w:val="ListParagraph"/>
              <w:rPr>
                <w:sz w:val="24"/>
                <w:szCs w:val="24"/>
              </w:rPr>
            </w:pPr>
            <w:r w:rsidRPr="00032E93">
              <w:rPr>
                <w:sz w:val="24"/>
                <w:szCs w:val="24"/>
              </w:rPr>
              <w:t xml:space="preserve">                    obj_gmovpf2.batcactmn := i_acctmonth;</w:t>
            </w:r>
          </w:p>
          <w:p w:rsidR="00032E93" w:rsidRPr="00032E93" w:rsidRDefault="00032E93" w:rsidP="00032E93">
            <w:pPr>
              <w:pStyle w:val="ListParagraph"/>
              <w:rPr>
                <w:sz w:val="24"/>
                <w:szCs w:val="24"/>
              </w:rPr>
            </w:pPr>
            <w:r w:rsidRPr="00032E93">
              <w:rPr>
                <w:sz w:val="24"/>
                <w:szCs w:val="24"/>
              </w:rPr>
              <w:t xml:space="preserve">                    IF ( trim(obj_mbrindp1.statcode) = 'CA' ) THEN</w:t>
            </w:r>
          </w:p>
          <w:p w:rsidR="00032E93" w:rsidRPr="00032E93" w:rsidRDefault="00032E93" w:rsidP="00032E93">
            <w:pPr>
              <w:pStyle w:val="ListParagraph"/>
              <w:rPr>
                <w:sz w:val="24"/>
                <w:szCs w:val="24"/>
              </w:rPr>
            </w:pPr>
            <w:r w:rsidRPr="00032E93">
              <w:rPr>
                <w:sz w:val="24"/>
                <w:szCs w:val="24"/>
              </w:rPr>
              <w:t xml:space="preserve">                        obj_gmovpf2.batctrcde := 'T913';</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lastRenderedPageBreak/>
              <w:t xml:space="preserve">                        obj_gmovpf2.batctrcde := 'T903';</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obj_gmovpf2.batcbatch := c_space;</w:t>
            </w:r>
          </w:p>
          <w:p w:rsidR="00032E93" w:rsidRPr="00032E93" w:rsidRDefault="00032E93" w:rsidP="00032E93">
            <w:pPr>
              <w:pStyle w:val="ListParagraph"/>
              <w:rPr>
                <w:sz w:val="24"/>
                <w:szCs w:val="24"/>
              </w:rPr>
            </w:pPr>
            <w:r w:rsidRPr="00032E93">
              <w:rPr>
                <w:sz w:val="24"/>
                <w:szCs w:val="24"/>
              </w:rPr>
              <w:t xml:space="preserve">                    obj_gmovpf2.olddta := v_olddta2;</w:t>
            </w:r>
          </w:p>
          <w:p w:rsidR="00032E93" w:rsidRPr="00032E93" w:rsidRDefault="00032E93" w:rsidP="00032E93">
            <w:pPr>
              <w:pStyle w:val="ListParagraph"/>
              <w:rPr>
                <w:sz w:val="24"/>
                <w:szCs w:val="24"/>
              </w:rPr>
            </w:pPr>
            <w:r w:rsidRPr="00032E93">
              <w:rPr>
                <w:sz w:val="24"/>
                <w:szCs w:val="24"/>
              </w:rPr>
              <w:t xml:space="preserve">                    obj_gmovpf2.newdta := '';</w:t>
            </w:r>
          </w:p>
          <w:p w:rsidR="00032E93" w:rsidRPr="00032E93" w:rsidRDefault="00032E93" w:rsidP="00032E93">
            <w:pPr>
              <w:pStyle w:val="ListParagraph"/>
              <w:rPr>
                <w:sz w:val="24"/>
                <w:szCs w:val="24"/>
              </w:rPr>
            </w:pPr>
            <w:r w:rsidRPr="00032E93">
              <w:rPr>
                <w:sz w:val="24"/>
                <w:szCs w:val="24"/>
              </w:rPr>
              <w:t xml:space="preserve">                    obj_gmovpf2.funccode := c_funcdeaddmbr;</w:t>
            </w:r>
          </w:p>
          <w:p w:rsidR="00032E93" w:rsidRPr="00032E93" w:rsidRDefault="00032E93" w:rsidP="00032E93">
            <w:pPr>
              <w:pStyle w:val="ListParagraph"/>
              <w:rPr>
                <w:sz w:val="24"/>
                <w:szCs w:val="24"/>
              </w:rPr>
            </w:pPr>
            <w:r w:rsidRPr="00032E93">
              <w:rPr>
                <w:sz w:val="24"/>
                <w:szCs w:val="24"/>
              </w:rPr>
              <w:t xml:space="preserve">                    obj_gmovpf2.refkey := v_refkey;</w:t>
            </w:r>
          </w:p>
          <w:p w:rsidR="00032E93" w:rsidRPr="00032E93" w:rsidRDefault="00032E93" w:rsidP="00032E93">
            <w:pPr>
              <w:pStyle w:val="ListParagraph"/>
              <w:rPr>
                <w:sz w:val="24"/>
                <w:szCs w:val="24"/>
              </w:rPr>
            </w:pPr>
            <w:r w:rsidRPr="00032E93">
              <w:rPr>
                <w:sz w:val="24"/>
                <w:szCs w:val="24"/>
              </w:rPr>
              <w:t xml:space="preserve">                    obj_gmovpf2.rfmt := 'GMHIREC';</w:t>
            </w:r>
          </w:p>
          <w:p w:rsidR="00032E93" w:rsidRPr="00032E93" w:rsidRDefault="00032E93" w:rsidP="00032E93">
            <w:pPr>
              <w:pStyle w:val="ListParagraph"/>
              <w:rPr>
                <w:sz w:val="24"/>
                <w:szCs w:val="24"/>
              </w:rPr>
            </w:pPr>
            <w:r w:rsidRPr="00032E93">
              <w:rPr>
                <w:sz w:val="24"/>
                <w:szCs w:val="24"/>
              </w:rPr>
              <w:t xml:space="preserve">                    obj_gmovpf2.chgtype := '';</w:t>
            </w:r>
          </w:p>
          <w:p w:rsidR="00032E93" w:rsidRPr="00032E93" w:rsidRDefault="00032E93" w:rsidP="00032E93">
            <w:pPr>
              <w:pStyle w:val="ListParagraph"/>
              <w:rPr>
                <w:sz w:val="24"/>
                <w:szCs w:val="24"/>
              </w:rPr>
            </w:pPr>
            <w:r w:rsidRPr="00032E93">
              <w:rPr>
                <w:sz w:val="24"/>
                <w:szCs w:val="24"/>
              </w:rPr>
              <w:t xml:space="preserve">                    obj_gmovpf2.riprior := ' ';</w:t>
            </w:r>
          </w:p>
          <w:p w:rsidR="00032E93" w:rsidRPr="00032E93" w:rsidRDefault="00032E93" w:rsidP="00032E93">
            <w:pPr>
              <w:pStyle w:val="ListParagraph"/>
              <w:rPr>
                <w:sz w:val="24"/>
                <w:szCs w:val="24"/>
              </w:rPr>
            </w:pPr>
            <w:r w:rsidRPr="00032E93">
              <w:rPr>
                <w:sz w:val="24"/>
                <w:szCs w:val="24"/>
              </w:rPr>
              <w:t xml:space="preserve">                    obj_gmovpf2.onpreflg := '';</w:t>
            </w:r>
          </w:p>
          <w:p w:rsidR="00032E93" w:rsidRPr="00032E93" w:rsidRDefault="00032E93" w:rsidP="00032E93">
            <w:pPr>
              <w:pStyle w:val="ListParagraph"/>
              <w:rPr>
                <w:sz w:val="24"/>
                <w:szCs w:val="24"/>
              </w:rPr>
            </w:pPr>
            <w:r w:rsidRPr="00032E93">
              <w:rPr>
                <w:sz w:val="24"/>
                <w:szCs w:val="24"/>
              </w:rPr>
              <w:t xml:space="preserve">                    obj_gmovpf2.fachold := '';</w:t>
            </w:r>
          </w:p>
          <w:p w:rsidR="00032E93" w:rsidRPr="00032E93" w:rsidRDefault="00032E93" w:rsidP="00032E93">
            <w:pPr>
              <w:pStyle w:val="ListParagraph"/>
              <w:rPr>
                <w:sz w:val="24"/>
                <w:szCs w:val="24"/>
              </w:rPr>
            </w:pPr>
            <w:r w:rsidRPr="00032E93">
              <w:rPr>
                <w:sz w:val="24"/>
                <w:szCs w:val="24"/>
              </w:rPr>
              <w:t xml:space="preserve">                    obj_gmovpf2.planvflg := '';</w:t>
            </w:r>
          </w:p>
          <w:p w:rsidR="00032E93" w:rsidRPr="00032E93" w:rsidRDefault="00032E93" w:rsidP="00032E93">
            <w:pPr>
              <w:pStyle w:val="ListParagraph"/>
              <w:rPr>
                <w:sz w:val="24"/>
                <w:szCs w:val="24"/>
              </w:rPr>
            </w:pPr>
            <w:r w:rsidRPr="00032E93">
              <w:rPr>
                <w:sz w:val="24"/>
                <w:szCs w:val="24"/>
              </w:rPr>
              <w:t xml:space="preserve">                    obj_gmovpf2.usrprf := i_usrprf;</w:t>
            </w:r>
          </w:p>
          <w:p w:rsidR="00032E93" w:rsidRPr="00032E93" w:rsidRDefault="00032E93" w:rsidP="00032E93">
            <w:pPr>
              <w:pStyle w:val="ListParagraph"/>
              <w:rPr>
                <w:sz w:val="24"/>
                <w:szCs w:val="24"/>
              </w:rPr>
            </w:pPr>
            <w:r w:rsidRPr="00032E93">
              <w:rPr>
                <w:sz w:val="24"/>
                <w:szCs w:val="24"/>
              </w:rPr>
              <w:t xml:space="preserve">                    obj_gmovpf2.jobnm := i_schedulename;</w:t>
            </w:r>
          </w:p>
          <w:p w:rsidR="00032E93" w:rsidRPr="00032E93" w:rsidRDefault="00032E93" w:rsidP="00032E93">
            <w:pPr>
              <w:pStyle w:val="ListParagraph"/>
              <w:rPr>
                <w:sz w:val="24"/>
                <w:szCs w:val="24"/>
              </w:rPr>
            </w:pPr>
            <w:r w:rsidRPr="00032E93">
              <w:rPr>
                <w:sz w:val="24"/>
                <w:szCs w:val="24"/>
              </w:rPr>
              <w:t xml:space="preserve">                    obj_gmovpf2.datime := CAST ( SYSDATE AS TIMESTAMP );</w:t>
            </w:r>
          </w:p>
          <w:p w:rsidR="00032E93" w:rsidRPr="00032E93" w:rsidRDefault="00032E93" w:rsidP="00032E93">
            <w:pPr>
              <w:pStyle w:val="ListParagraph"/>
              <w:rPr>
                <w:sz w:val="24"/>
                <w:szCs w:val="24"/>
              </w:rPr>
            </w:pPr>
            <w:r w:rsidRPr="00032E93">
              <w:rPr>
                <w:sz w:val="24"/>
                <w:szCs w:val="24"/>
              </w:rPr>
              <w:t xml:space="preserve">                    SELECT</w:t>
            </w:r>
          </w:p>
          <w:p w:rsidR="00032E93" w:rsidRPr="00032E93" w:rsidRDefault="00032E93" w:rsidP="00032E93">
            <w:pPr>
              <w:pStyle w:val="ListParagraph"/>
              <w:rPr>
                <w:sz w:val="24"/>
                <w:szCs w:val="24"/>
              </w:rPr>
            </w:pPr>
            <w:r w:rsidRPr="00032E93">
              <w:rPr>
                <w:sz w:val="24"/>
                <w:szCs w:val="24"/>
              </w:rPr>
              <w:t xml:space="preserve">                        seq_gmovpf.NEXTVAL</w:t>
            </w:r>
          </w:p>
          <w:p w:rsidR="00032E93" w:rsidRPr="00032E93" w:rsidRDefault="00032E93" w:rsidP="00032E93">
            <w:pPr>
              <w:pStyle w:val="ListParagraph"/>
              <w:rPr>
                <w:sz w:val="24"/>
                <w:szCs w:val="24"/>
              </w:rPr>
            </w:pPr>
            <w:r w:rsidRPr="00032E93">
              <w:rPr>
                <w:sz w:val="24"/>
                <w:szCs w:val="24"/>
              </w:rPr>
              <w:t xml:space="preserve">                    INTO v_seq_gmovpf</w:t>
            </w:r>
          </w:p>
          <w:p w:rsidR="00032E93" w:rsidRPr="00032E93" w:rsidRDefault="00032E93" w:rsidP="00032E93">
            <w:pPr>
              <w:pStyle w:val="ListParagraph"/>
              <w:rPr>
                <w:sz w:val="24"/>
                <w:szCs w:val="24"/>
              </w:rPr>
            </w:pPr>
            <w:r w:rsidRPr="00032E93">
              <w:rPr>
                <w:sz w:val="24"/>
                <w:szCs w:val="24"/>
              </w:rPr>
              <w:t xml:space="preserve">                    FROM</w:t>
            </w:r>
          </w:p>
          <w:p w:rsidR="00032E93" w:rsidRPr="00032E93" w:rsidRDefault="00032E93" w:rsidP="00032E93">
            <w:pPr>
              <w:pStyle w:val="ListParagraph"/>
              <w:rPr>
                <w:sz w:val="24"/>
                <w:szCs w:val="24"/>
              </w:rPr>
            </w:pPr>
            <w:r w:rsidRPr="00032E93">
              <w:rPr>
                <w:sz w:val="24"/>
                <w:szCs w:val="24"/>
              </w:rPr>
              <w:t xml:space="preserve">                        dual;</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obj_gmovpf2.unique_number := v_seq_gmovpf;</w:t>
            </w:r>
          </w:p>
          <w:p w:rsidR="00032E93" w:rsidRPr="00032E93" w:rsidRDefault="00032E93" w:rsidP="00032E93">
            <w:pPr>
              <w:pStyle w:val="ListParagraph"/>
              <w:rPr>
                <w:sz w:val="24"/>
                <w:szCs w:val="24"/>
              </w:rPr>
            </w:pPr>
            <w:r w:rsidRPr="00032E93">
              <w:rPr>
                <w:sz w:val="24"/>
                <w:szCs w:val="24"/>
              </w:rPr>
              <w:t xml:space="preserve">        --INSERT  /*+ ENABLE_PARALLEL_DML */  INTO GMOVPF VALUES obj_gmovpf2;</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---MB18</w:t>
            </w:r>
          </w:p>
          <w:p w:rsidR="00032E93" w:rsidRPr="00032E93" w:rsidRDefault="00032E93" w:rsidP="00032E93">
            <w:pPr>
              <w:pStyle w:val="ListParagraph"/>
              <w:rPr>
                <w:sz w:val="24"/>
                <w:szCs w:val="24"/>
              </w:rPr>
            </w:pPr>
            <w:r w:rsidRPr="00032E93">
              <w:rPr>
                <w:sz w:val="24"/>
                <w:szCs w:val="24"/>
              </w:rPr>
              <w:t xml:space="preserve">                    gmovpf2index := gmovpf2index + 1;</w:t>
            </w:r>
          </w:p>
          <w:p w:rsidR="00032E93" w:rsidRPr="00032E93" w:rsidRDefault="00032E93" w:rsidP="00032E93">
            <w:pPr>
              <w:pStyle w:val="ListParagraph"/>
              <w:rPr>
                <w:sz w:val="24"/>
                <w:szCs w:val="24"/>
              </w:rPr>
            </w:pPr>
            <w:r w:rsidRPr="00032E93">
              <w:rPr>
                <w:sz w:val="24"/>
                <w:szCs w:val="24"/>
              </w:rPr>
              <w:t xml:space="preserve">                    gmovpf2_list.extend;</w:t>
            </w:r>
          </w:p>
          <w:p w:rsidR="00032E93" w:rsidRPr="00032E93" w:rsidRDefault="00032E93" w:rsidP="00032E93">
            <w:pPr>
              <w:pStyle w:val="ListParagraph"/>
              <w:rPr>
                <w:sz w:val="24"/>
                <w:szCs w:val="24"/>
              </w:rPr>
            </w:pPr>
            <w:r w:rsidRPr="00032E93">
              <w:rPr>
                <w:sz w:val="24"/>
                <w:szCs w:val="24"/>
              </w:rPr>
              <w:t xml:space="preserve">                    gmovpf2_list(gmovpf2index) := obj_gmovpf2;</w:t>
            </w:r>
          </w:p>
          <w:p w:rsidR="00032E93" w:rsidRPr="00032E93" w:rsidRDefault="00032E93" w:rsidP="00032E93">
            <w:pPr>
              <w:pStyle w:val="ListParagraph"/>
              <w:rPr>
                <w:sz w:val="24"/>
                <w:szCs w:val="24"/>
              </w:rPr>
            </w:pPr>
            <w:r w:rsidRPr="00032E93">
              <w:rPr>
                <w:sz w:val="24"/>
                <w:szCs w:val="24"/>
              </w:rPr>
              <w:t xml:space="preserve">        ---MB18</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 IF (TRIM(obj_mbrindp1.statcode) = 'CA') THEN</w:t>
            </w:r>
          </w:p>
          <w:p w:rsidR="00032E93" w:rsidRPr="00032E93" w:rsidRDefault="00032E93" w:rsidP="00032E93">
            <w:pPr>
              <w:pStyle w:val="ListParagraph"/>
              <w:rPr>
                <w:sz w:val="24"/>
                <w:szCs w:val="24"/>
              </w:rPr>
            </w:pPr>
            <w:r w:rsidRPr="00032E93">
              <w:rPr>
                <w:sz w:val="24"/>
                <w:szCs w:val="24"/>
              </w:rPr>
              <w:t xml:space="preserve">      v_olddta2 := obj_gmhipf.Chdrcoy || obj_gmhipf.Chdrnum ||</w:t>
            </w:r>
          </w:p>
          <w:p w:rsidR="00032E93" w:rsidRPr="00032E93" w:rsidRDefault="00032E93" w:rsidP="00032E93">
            <w:pPr>
              <w:pStyle w:val="ListParagraph"/>
              <w:rPr>
                <w:sz w:val="24"/>
                <w:szCs w:val="24"/>
              </w:rPr>
            </w:pPr>
            <w:r w:rsidRPr="00032E93">
              <w:rPr>
                <w:sz w:val="24"/>
                <w:szCs w:val="24"/>
              </w:rPr>
              <w:t xml:space="preserve">      obj_gmhipf.Mbrno || obj_gmhipf.Dpntno ||</w:t>
            </w:r>
          </w:p>
          <w:p w:rsidR="00032E93" w:rsidRPr="00032E93" w:rsidRDefault="00032E93" w:rsidP="00032E93">
            <w:pPr>
              <w:pStyle w:val="ListParagraph"/>
              <w:rPr>
                <w:sz w:val="24"/>
                <w:szCs w:val="24"/>
              </w:rPr>
            </w:pPr>
            <w:r w:rsidRPr="00032E93">
              <w:rPr>
                <w:sz w:val="24"/>
                <w:szCs w:val="24"/>
              </w:rPr>
              <w:t xml:space="preserve">      obj_gmhipf.Effdate || C_MAXDATE || obj_gmhipf.Subscoy ||</w:t>
            </w:r>
          </w:p>
          <w:p w:rsidR="00032E93" w:rsidRPr="00032E93" w:rsidRDefault="00032E93" w:rsidP="00032E93">
            <w:pPr>
              <w:pStyle w:val="ListParagraph"/>
              <w:rPr>
                <w:sz w:val="24"/>
                <w:szCs w:val="24"/>
              </w:rPr>
            </w:pPr>
            <w:r w:rsidRPr="00032E93">
              <w:rPr>
                <w:sz w:val="24"/>
                <w:szCs w:val="24"/>
              </w:rPr>
              <w:t xml:space="preserve">      obj_gmhipf.Subsnum || obj_gmhipf.Occpcode ||</w:t>
            </w:r>
          </w:p>
          <w:p w:rsidR="00032E93" w:rsidRPr="00032E93" w:rsidRDefault="00032E93" w:rsidP="00032E93">
            <w:pPr>
              <w:pStyle w:val="ListParagraph"/>
              <w:rPr>
                <w:sz w:val="24"/>
                <w:szCs w:val="24"/>
              </w:rPr>
            </w:pPr>
            <w:r w:rsidRPr="00032E93">
              <w:rPr>
                <w:sz w:val="24"/>
                <w:szCs w:val="24"/>
              </w:rPr>
              <w:t xml:space="preserve">      obj_gmhipf.Salary || obj_gmhipf.Dteapp ||</w:t>
            </w:r>
          </w:p>
          <w:p w:rsidR="00032E93" w:rsidRPr="00032E93" w:rsidRDefault="00032E93" w:rsidP="00032E93">
            <w:pPr>
              <w:pStyle w:val="ListParagraph"/>
              <w:rPr>
                <w:sz w:val="24"/>
                <w:szCs w:val="24"/>
              </w:rPr>
            </w:pPr>
            <w:r w:rsidRPr="00032E93">
              <w:rPr>
                <w:sz w:val="24"/>
                <w:szCs w:val="24"/>
              </w:rPr>
              <w:t xml:space="preserve">      obj_gmhipf.Sbstdl || obj_gmhipf.Termid ||</w:t>
            </w:r>
          </w:p>
          <w:p w:rsidR="00032E93" w:rsidRPr="00032E93" w:rsidRDefault="00032E93" w:rsidP="00032E93">
            <w:pPr>
              <w:pStyle w:val="ListParagraph"/>
              <w:rPr>
                <w:sz w:val="24"/>
                <w:szCs w:val="24"/>
              </w:rPr>
            </w:pPr>
            <w:r w:rsidRPr="00032E93">
              <w:rPr>
                <w:sz w:val="24"/>
                <w:szCs w:val="24"/>
              </w:rPr>
              <w:t xml:space="preserve">      obj_gmhipf.User_t || obj_gmhipf.Trdt ||</w:t>
            </w:r>
          </w:p>
          <w:p w:rsidR="00032E93" w:rsidRPr="00032E93" w:rsidRDefault="00032E93" w:rsidP="00032E93">
            <w:pPr>
              <w:pStyle w:val="ListParagraph"/>
              <w:rPr>
                <w:sz w:val="24"/>
                <w:szCs w:val="24"/>
              </w:rPr>
            </w:pPr>
            <w:r w:rsidRPr="00032E93">
              <w:rPr>
                <w:sz w:val="24"/>
                <w:szCs w:val="24"/>
              </w:rPr>
              <w:t xml:space="preserve">      obj_gmhipf.Trtm || obj_gmhipf.Tranno ||</w:t>
            </w:r>
          </w:p>
          <w:p w:rsidR="00032E93" w:rsidRPr="00032E93" w:rsidRDefault="00032E93" w:rsidP="00032E93">
            <w:pPr>
              <w:pStyle w:val="ListParagraph"/>
              <w:rPr>
                <w:sz w:val="24"/>
                <w:szCs w:val="24"/>
              </w:rPr>
            </w:pPr>
            <w:r w:rsidRPr="00032E93">
              <w:rPr>
                <w:sz w:val="24"/>
                <w:szCs w:val="24"/>
              </w:rPr>
              <w:t xml:space="preserve">      obj_gmhipf.Fupflg || obj_gmhipf.Dpntno ||</w:t>
            </w:r>
          </w:p>
          <w:p w:rsidR="00032E93" w:rsidRPr="00032E93" w:rsidRDefault="00032E93" w:rsidP="00032E93">
            <w:pPr>
              <w:pStyle w:val="ListParagraph"/>
              <w:rPr>
                <w:sz w:val="24"/>
                <w:szCs w:val="24"/>
              </w:rPr>
            </w:pPr>
            <w:r w:rsidRPr="00032E93">
              <w:rPr>
                <w:sz w:val="24"/>
                <w:szCs w:val="24"/>
              </w:rPr>
              <w:lastRenderedPageBreak/>
              <w:t xml:space="preserve">      obj_gmhipf.Client || obj_gmhipf.Personcov ||</w:t>
            </w:r>
          </w:p>
          <w:p w:rsidR="00032E93" w:rsidRPr="00032E93" w:rsidRDefault="00032E93" w:rsidP="00032E93">
            <w:pPr>
              <w:pStyle w:val="ListParagraph"/>
              <w:rPr>
                <w:sz w:val="24"/>
                <w:szCs w:val="24"/>
              </w:rPr>
            </w:pPr>
            <w:r w:rsidRPr="00032E93">
              <w:rPr>
                <w:sz w:val="24"/>
                <w:szCs w:val="24"/>
              </w:rPr>
              <w:t xml:space="preserve">      obj_gmhipf.Mlvlplan || obj_gmhipf.Clntcoy ||</w:t>
            </w:r>
          </w:p>
          <w:p w:rsidR="00032E93" w:rsidRPr="00032E93" w:rsidRDefault="00032E93" w:rsidP="00032E93">
            <w:pPr>
              <w:pStyle w:val="ListParagraph"/>
              <w:rPr>
                <w:sz w:val="24"/>
                <w:szCs w:val="24"/>
              </w:rPr>
            </w:pPr>
            <w:r w:rsidRPr="00032E93">
              <w:rPr>
                <w:sz w:val="24"/>
                <w:szCs w:val="24"/>
              </w:rPr>
              <w:t xml:space="preserve">      obj_gmhipf.Pccclnt || obj_gmhipf.Apccclnt ||</w:t>
            </w:r>
          </w:p>
          <w:p w:rsidR="00032E93" w:rsidRPr="00032E93" w:rsidRDefault="00032E93" w:rsidP="00032E93">
            <w:pPr>
              <w:pStyle w:val="ListParagraph"/>
              <w:rPr>
                <w:sz w:val="24"/>
                <w:szCs w:val="24"/>
              </w:rPr>
            </w:pPr>
            <w:r w:rsidRPr="00032E93">
              <w:rPr>
                <w:sz w:val="24"/>
                <w:szCs w:val="24"/>
              </w:rPr>
              <w:t xml:space="preserve">      obj_gmhipf.Earning || obj_gmhipf.Ctbprcnt ||</w:t>
            </w:r>
          </w:p>
          <w:p w:rsidR="00032E93" w:rsidRPr="00032E93" w:rsidRDefault="00032E93" w:rsidP="00032E93">
            <w:pPr>
              <w:pStyle w:val="ListParagraph"/>
              <w:rPr>
                <w:sz w:val="24"/>
                <w:szCs w:val="24"/>
              </w:rPr>
            </w:pPr>
            <w:r w:rsidRPr="00032E93">
              <w:rPr>
                <w:sz w:val="24"/>
                <w:szCs w:val="24"/>
              </w:rPr>
              <w:t xml:space="preserve">      obj_gmhipf.Ctbamt || obj_gmhipf.Usrprf ||</w:t>
            </w:r>
          </w:p>
          <w:p w:rsidR="00032E93" w:rsidRPr="00032E93" w:rsidRDefault="00032E93" w:rsidP="00032E93">
            <w:pPr>
              <w:pStyle w:val="ListParagraph"/>
              <w:rPr>
                <w:sz w:val="24"/>
                <w:szCs w:val="24"/>
              </w:rPr>
            </w:pPr>
            <w:r w:rsidRPr="00032E93">
              <w:rPr>
                <w:sz w:val="24"/>
                <w:szCs w:val="24"/>
              </w:rPr>
              <w:t xml:space="preserve">      obj_gmhipf.Jobnm || obj_gmhipf.Datime ||</w:t>
            </w:r>
          </w:p>
          <w:p w:rsidR="00032E93" w:rsidRPr="00032E93" w:rsidRDefault="00032E93" w:rsidP="00032E93">
            <w:pPr>
              <w:pStyle w:val="ListParagraph"/>
              <w:rPr>
                <w:sz w:val="24"/>
                <w:szCs w:val="24"/>
              </w:rPr>
            </w:pPr>
            <w:r w:rsidRPr="00032E93">
              <w:rPr>
                <w:sz w:val="24"/>
                <w:szCs w:val="24"/>
              </w:rPr>
              <w:t xml:space="preserve">      obj_gmhipf.Isstaff || obj_gmhipf.Ztrxstat ||</w:t>
            </w:r>
          </w:p>
          <w:p w:rsidR="00032E93" w:rsidRPr="00032E93" w:rsidRDefault="00032E93" w:rsidP="00032E93">
            <w:pPr>
              <w:pStyle w:val="ListParagraph"/>
              <w:rPr>
                <w:sz w:val="24"/>
                <w:szCs w:val="24"/>
              </w:rPr>
            </w:pPr>
            <w:r w:rsidRPr="00032E93">
              <w:rPr>
                <w:sz w:val="24"/>
                <w:szCs w:val="24"/>
              </w:rPr>
              <w:t xml:space="preserve">      obj_gmhipf.Zstatresn || obj_gmhipf.Quoteno ||</w:t>
            </w:r>
          </w:p>
          <w:p w:rsidR="00032E93" w:rsidRPr="00032E93" w:rsidRDefault="00032E93" w:rsidP="00032E93">
            <w:pPr>
              <w:pStyle w:val="ListParagraph"/>
              <w:rPr>
                <w:sz w:val="24"/>
                <w:szCs w:val="24"/>
              </w:rPr>
            </w:pPr>
            <w:r w:rsidRPr="00032E93">
              <w:rPr>
                <w:sz w:val="24"/>
                <w:szCs w:val="24"/>
              </w:rPr>
              <w:t xml:space="preserve">      obj_gmhipf.Zplancde || obj_gmhipf.Hpropdte ||</w:t>
            </w:r>
          </w:p>
          <w:p w:rsidR="00032E93" w:rsidRPr="00032E93" w:rsidRDefault="00032E93" w:rsidP="00032E93">
            <w:pPr>
              <w:pStyle w:val="ListParagraph"/>
              <w:rPr>
                <w:sz w:val="24"/>
                <w:szCs w:val="24"/>
              </w:rPr>
            </w:pPr>
            <w:r w:rsidRPr="00032E93">
              <w:rPr>
                <w:sz w:val="24"/>
                <w:szCs w:val="24"/>
              </w:rPr>
              <w:t xml:space="preserve">      obj_gmhipf.Notsfrom || obj_gmhipf.Docrcdte ||</w:t>
            </w:r>
          </w:p>
          <w:p w:rsidR="00032E93" w:rsidRPr="00032E93" w:rsidRDefault="00032E93" w:rsidP="00032E93">
            <w:pPr>
              <w:pStyle w:val="ListParagraph"/>
              <w:rPr>
                <w:sz w:val="24"/>
                <w:szCs w:val="24"/>
              </w:rPr>
            </w:pPr>
            <w:r w:rsidRPr="00032E93">
              <w:rPr>
                <w:sz w:val="24"/>
                <w:szCs w:val="24"/>
              </w:rPr>
              <w:t xml:space="preserve">      obj_gmhipf.Dcldate || obj_gmhipf.Zdeclcat ||</w:t>
            </w:r>
          </w:p>
          <w:p w:rsidR="00032E93" w:rsidRPr="00032E93" w:rsidRDefault="00032E93" w:rsidP="00032E93">
            <w:pPr>
              <w:pStyle w:val="ListParagraph"/>
              <w:rPr>
                <w:sz w:val="24"/>
                <w:szCs w:val="24"/>
              </w:rPr>
            </w:pPr>
            <w:r w:rsidRPr="00032E93">
              <w:rPr>
                <w:sz w:val="24"/>
                <w:szCs w:val="24"/>
              </w:rPr>
              <w:t xml:space="preserve">      obj_gmhipf.Zdclitem01 || obj_gmhipf.Zdclitem02 ||</w:t>
            </w:r>
          </w:p>
          <w:p w:rsidR="00032E93" w:rsidRPr="00032E93" w:rsidRDefault="00032E93" w:rsidP="00032E93">
            <w:pPr>
              <w:pStyle w:val="ListParagraph"/>
              <w:rPr>
                <w:sz w:val="24"/>
                <w:szCs w:val="24"/>
              </w:rPr>
            </w:pPr>
            <w:r w:rsidRPr="00032E93">
              <w:rPr>
                <w:sz w:val="24"/>
                <w:szCs w:val="24"/>
              </w:rPr>
              <w:t xml:space="preserve">      obj_gmhipf.Zdcrsncd ||</w:t>
            </w:r>
          </w:p>
          <w:p w:rsidR="00032E93" w:rsidRPr="00032E93" w:rsidRDefault="00032E93" w:rsidP="00032E93">
            <w:pPr>
              <w:pStyle w:val="ListParagraph"/>
              <w:rPr>
                <w:sz w:val="24"/>
                <w:szCs w:val="24"/>
              </w:rPr>
            </w:pPr>
            <w:r w:rsidRPr="00032E93">
              <w:rPr>
                <w:sz w:val="24"/>
                <w:szCs w:val="24"/>
              </w:rPr>
              <w:t xml:space="preserve">      --obj_gmhipf.Zaltrcde01 ||</w:t>
            </w:r>
          </w:p>
          <w:p w:rsidR="00032E93" w:rsidRPr="00032E93" w:rsidRDefault="00032E93" w:rsidP="00032E93">
            <w:pPr>
              <w:pStyle w:val="ListParagraph"/>
              <w:rPr>
                <w:sz w:val="24"/>
                <w:szCs w:val="24"/>
              </w:rPr>
            </w:pPr>
            <w:r w:rsidRPr="00032E93">
              <w:rPr>
                <w:sz w:val="24"/>
                <w:szCs w:val="24"/>
              </w:rPr>
              <w:t xml:space="preserve">      -- obj_gmhipf.Zaltrcde02 || obj_gmhipf.Zaltrcde03 ||</w:t>
            </w:r>
          </w:p>
          <w:p w:rsidR="00032E93" w:rsidRPr="00032E93" w:rsidRDefault="00032E93" w:rsidP="00032E93">
            <w:pPr>
              <w:pStyle w:val="ListParagraph"/>
              <w:rPr>
                <w:sz w:val="24"/>
                <w:szCs w:val="24"/>
              </w:rPr>
            </w:pPr>
            <w:r w:rsidRPr="00032E93">
              <w:rPr>
                <w:sz w:val="24"/>
                <w:szCs w:val="24"/>
              </w:rPr>
              <w:t xml:space="preserve">      -- obj_gmhipf.Zaltrcde04 || obj_gmhipf.Zaltrcde05 ||</w:t>
            </w:r>
          </w:p>
          <w:p w:rsidR="00032E93" w:rsidRPr="00032E93" w:rsidRDefault="00032E93" w:rsidP="00032E93">
            <w:pPr>
              <w:pStyle w:val="ListParagraph"/>
              <w:rPr>
                <w:sz w:val="24"/>
                <w:szCs w:val="24"/>
              </w:rPr>
            </w:pPr>
            <w:r w:rsidRPr="00032E93">
              <w:rPr>
                <w:sz w:val="24"/>
                <w:szCs w:val="24"/>
              </w:rPr>
              <w:t xml:space="preserve">      obj_gmhipf.Addrindc || obj_gmhipf.Zadchctl ||</w:t>
            </w:r>
          </w:p>
          <w:p w:rsidR="00032E93" w:rsidRPr="00032E93" w:rsidRDefault="00032E93" w:rsidP="00032E93">
            <w:pPr>
              <w:pStyle w:val="ListParagraph"/>
              <w:rPr>
                <w:sz w:val="24"/>
                <w:szCs w:val="24"/>
              </w:rPr>
            </w:pPr>
            <w:r w:rsidRPr="00032E93">
              <w:rPr>
                <w:sz w:val="24"/>
                <w:szCs w:val="24"/>
              </w:rPr>
              <w:t xml:space="preserve">      obj_gmhipf.Zmargnflg || obj_gmhipf.Zdfcncy ||</w:t>
            </w:r>
          </w:p>
          <w:p w:rsidR="00032E93" w:rsidRPr="00032E93" w:rsidRDefault="00032E93" w:rsidP="00032E93">
            <w:pPr>
              <w:pStyle w:val="ListParagraph"/>
              <w:rPr>
                <w:sz w:val="24"/>
                <w:szCs w:val="24"/>
              </w:rPr>
            </w:pPr>
            <w:r w:rsidRPr="00032E93">
              <w:rPr>
                <w:sz w:val="24"/>
                <w:szCs w:val="24"/>
              </w:rPr>
              <w:t xml:space="preserve">      obj_gmhipf.Zinhdsclm || obj_gmhipf.Zcpnscde ||</w:t>
            </w:r>
          </w:p>
          <w:p w:rsidR="00032E93" w:rsidRPr="00032E93" w:rsidRDefault="00032E93" w:rsidP="00032E93">
            <w:pPr>
              <w:pStyle w:val="ListParagraph"/>
              <w:rPr>
                <w:sz w:val="24"/>
                <w:szCs w:val="24"/>
              </w:rPr>
            </w:pPr>
            <w:r w:rsidRPr="00032E93">
              <w:rPr>
                <w:sz w:val="24"/>
                <w:szCs w:val="24"/>
              </w:rPr>
              <w:t xml:space="preserve">      obj_gmhipf.Zprmsi;</w:t>
            </w:r>
          </w:p>
          <w:p w:rsidR="00032E93" w:rsidRPr="00032E93" w:rsidRDefault="00032E93" w:rsidP="00032E93">
            <w:pPr>
              <w:pStyle w:val="ListParagraph"/>
              <w:rPr>
                <w:sz w:val="24"/>
                <w:szCs w:val="24"/>
              </w:rPr>
            </w:pPr>
            <w:r w:rsidRPr="00032E93">
              <w:rPr>
                <w:sz w:val="24"/>
                <w:szCs w:val="24"/>
              </w:rPr>
              <w:t xml:space="preserve">      v_newdta2 := obj_gmhipf.Chdrcoy || obj_gmhipf.Chdrnum ||</w:t>
            </w:r>
          </w:p>
          <w:p w:rsidR="00032E93" w:rsidRPr="00032E93" w:rsidRDefault="00032E93" w:rsidP="00032E93">
            <w:pPr>
              <w:pStyle w:val="ListParagraph"/>
              <w:rPr>
                <w:sz w:val="24"/>
                <w:szCs w:val="24"/>
              </w:rPr>
            </w:pPr>
            <w:r w:rsidRPr="00032E93">
              <w:rPr>
                <w:sz w:val="24"/>
                <w:szCs w:val="24"/>
              </w:rPr>
              <w:t xml:space="preserve">      obj_gmhipf.Mbrno || obj_gmhipf.Dpntno ||</w:t>
            </w:r>
          </w:p>
          <w:p w:rsidR="00032E93" w:rsidRPr="00032E93" w:rsidRDefault="00032E93" w:rsidP="00032E93">
            <w:pPr>
              <w:pStyle w:val="ListParagraph"/>
              <w:rPr>
                <w:sz w:val="24"/>
                <w:szCs w:val="24"/>
              </w:rPr>
            </w:pPr>
            <w:r w:rsidRPr="00032E93">
              <w:rPr>
                <w:sz w:val="24"/>
                <w:szCs w:val="24"/>
              </w:rPr>
              <w:t xml:space="preserve">      obj_gmhipf.Effdate || obj_gmhipf.Dtetrm ||</w:t>
            </w:r>
          </w:p>
          <w:p w:rsidR="00032E93" w:rsidRPr="00032E93" w:rsidRDefault="00032E93" w:rsidP="00032E93">
            <w:pPr>
              <w:pStyle w:val="ListParagraph"/>
              <w:rPr>
                <w:sz w:val="24"/>
                <w:szCs w:val="24"/>
              </w:rPr>
            </w:pPr>
            <w:r w:rsidRPr="00032E93">
              <w:rPr>
                <w:sz w:val="24"/>
                <w:szCs w:val="24"/>
              </w:rPr>
              <w:t xml:space="preserve">      obj_gmhipf.Subscoy || obj_gmhipf.Subsnum ||</w:t>
            </w:r>
          </w:p>
          <w:p w:rsidR="00032E93" w:rsidRPr="00032E93" w:rsidRDefault="00032E93" w:rsidP="00032E93">
            <w:pPr>
              <w:pStyle w:val="ListParagraph"/>
              <w:rPr>
                <w:sz w:val="24"/>
                <w:szCs w:val="24"/>
              </w:rPr>
            </w:pPr>
            <w:r w:rsidRPr="00032E93">
              <w:rPr>
                <w:sz w:val="24"/>
                <w:szCs w:val="24"/>
              </w:rPr>
              <w:t xml:space="preserve">      obj_gmhipf.Occpcode || obj_gmhipf.Salary ||</w:t>
            </w:r>
          </w:p>
          <w:p w:rsidR="00032E93" w:rsidRPr="00032E93" w:rsidRDefault="00032E93" w:rsidP="00032E93">
            <w:pPr>
              <w:pStyle w:val="ListParagraph"/>
              <w:rPr>
                <w:sz w:val="24"/>
                <w:szCs w:val="24"/>
              </w:rPr>
            </w:pPr>
            <w:r w:rsidRPr="00032E93">
              <w:rPr>
                <w:sz w:val="24"/>
                <w:szCs w:val="24"/>
              </w:rPr>
              <w:t xml:space="preserve">      obj_gmhipf.Dteapp || obj_gmhipf.Sbstdl ||</w:t>
            </w:r>
          </w:p>
          <w:p w:rsidR="00032E93" w:rsidRPr="00032E93" w:rsidRDefault="00032E93" w:rsidP="00032E93">
            <w:pPr>
              <w:pStyle w:val="ListParagraph"/>
              <w:rPr>
                <w:sz w:val="24"/>
                <w:szCs w:val="24"/>
              </w:rPr>
            </w:pPr>
            <w:r w:rsidRPr="00032E93">
              <w:rPr>
                <w:sz w:val="24"/>
                <w:szCs w:val="24"/>
              </w:rPr>
              <w:t xml:space="preserve">      obj_gmhipf.Termid || obj_gmhipf.User_t ||</w:t>
            </w:r>
          </w:p>
          <w:p w:rsidR="00032E93" w:rsidRPr="00032E93" w:rsidRDefault="00032E93" w:rsidP="00032E93">
            <w:pPr>
              <w:pStyle w:val="ListParagraph"/>
              <w:rPr>
                <w:sz w:val="24"/>
                <w:szCs w:val="24"/>
              </w:rPr>
            </w:pPr>
            <w:r w:rsidRPr="00032E93">
              <w:rPr>
                <w:sz w:val="24"/>
                <w:szCs w:val="24"/>
              </w:rPr>
              <w:t xml:space="preserve">      obj_gmhipf.Trdt || obj_gmhipf.Trtm ||</w:t>
            </w:r>
          </w:p>
          <w:p w:rsidR="00032E93" w:rsidRPr="00032E93" w:rsidRDefault="00032E93" w:rsidP="00032E93">
            <w:pPr>
              <w:pStyle w:val="ListParagraph"/>
              <w:rPr>
                <w:sz w:val="24"/>
                <w:szCs w:val="24"/>
              </w:rPr>
            </w:pPr>
            <w:r w:rsidRPr="00032E93">
              <w:rPr>
                <w:sz w:val="24"/>
                <w:szCs w:val="24"/>
              </w:rPr>
              <w:t xml:space="preserve">      obj_gmhipf.Tranno || obj_gmhipf.Fupflg ||</w:t>
            </w:r>
          </w:p>
          <w:p w:rsidR="00032E93" w:rsidRPr="00032E93" w:rsidRDefault="00032E93" w:rsidP="00032E93">
            <w:pPr>
              <w:pStyle w:val="ListParagraph"/>
              <w:rPr>
                <w:sz w:val="24"/>
                <w:szCs w:val="24"/>
              </w:rPr>
            </w:pPr>
            <w:r w:rsidRPr="00032E93">
              <w:rPr>
                <w:sz w:val="24"/>
                <w:szCs w:val="24"/>
              </w:rPr>
              <w:t xml:space="preserve">      obj_gmhipf.Dpntno || obj_gmhipf.Client ||</w:t>
            </w:r>
          </w:p>
          <w:p w:rsidR="00032E93" w:rsidRPr="00032E93" w:rsidRDefault="00032E93" w:rsidP="00032E93">
            <w:pPr>
              <w:pStyle w:val="ListParagraph"/>
              <w:rPr>
                <w:sz w:val="24"/>
                <w:szCs w:val="24"/>
              </w:rPr>
            </w:pPr>
            <w:r w:rsidRPr="00032E93">
              <w:rPr>
                <w:sz w:val="24"/>
                <w:szCs w:val="24"/>
              </w:rPr>
              <w:t xml:space="preserve">      obj_gmhipf.Personcov || obj_gmhipf.Mlvlplan ||</w:t>
            </w:r>
          </w:p>
          <w:p w:rsidR="00032E93" w:rsidRPr="00032E93" w:rsidRDefault="00032E93" w:rsidP="00032E93">
            <w:pPr>
              <w:pStyle w:val="ListParagraph"/>
              <w:rPr>
                <w:sz w:val="24"/>
                <w:szCs w:val="24"/>
              </w:rPr>
            </w:pPr>
            <w:r w:rsidRPr="00032E93">
              <w:rPr>
                <w:sz w:val="24"/>
                <w:szCs w:val="24"/>
              </w:rPr>
              <w:t xml:space="preserve">      obj_gmhipf.Clntcoy || obj_gmhipf.Pccclnt ||</w:t>
            </w:r>
          </w:p>
          <w:p w:rsidR="00032E93" w:rsidRPr="00032E93" w:rsidRDefault="00032E93" w:rsidP="00032E93">
            <w:pPr>
              <w:pStyle w:val="ListParagraph"/>
              <w:rPr>
                <w:sz w:val="24"/>
                <w:szCs w:val="24"/>
              </w:rPr>
            </w:pPr>
            <w:r w:rsidRPr="00032E93">
              <w:rPr>
                <w:sz w:val="24"/>
                <w:szCs w:val="24"/>
              </w:rPr>
              <w:t xml:space="preserve">      obj_gmhipf.Apccclnt || obj_gmhipf.Earning ||</w:t>
            </w:r>
          </w:p>
          <w:p w:rsidR="00032E93" w:rsidRPr="00032E93" w:rsidRDefault="00032E93" w:rsidP="00032E93">
            <w:pPr>
              <w:pStyle w:val="ListParagraph"/>
              <w:rPr>
                <w:sz w:val="24"/>
                <w:szCs w:val="24"/>
              </w:rPr>
            </w:pPr>
            <w:r w:rsidRPr="00032E93">
              <w:rPr>
                <w:sz w:val="24"/>
                <w:szCs w:val="24"/>
              </w:rPr>
              <w:t xml:space="preserve">      obj_gmhipf.Ctbprcnt || obj_gmhipf.Ctbamt ||</w:t>
            </w:r>
          </w:p>
          <w:p w:rsidR="00032E93" w:rsidRPr="00032E93" w:rsidRDefault="00032E93" w:rsidP="00032E93">
            <w:pPr>
              <w:pStyle w:val="ListParagraph"/>
              <w:rPr>
                <w:sz w:val="24"/>
                <w:szCs w:val="24"/>
              </w:rPr>
            </w:pPr>
            <w:r w:rsidRPr="00032E93">
              <w:rPr>
                <w:sz w:val="24"/>
                <w:szCs w:val="24"/>
              </w:rPr>
              <w:t xml:space="preserve">      obj_gmhipf.Usrprf || obj_gmhipf.Jobnm ||</w:t>
            </w:r>
          </w:p>
          <w:p w:rsidR="00032E93" w:rsidRPr="00032E93" w:rsidRDefault="00032E93" w:rsidP="00032E93">
            <w:pPr>
              <w:pStyle w:val="ListParagraph"/>
              <w:rPr>
                <w:sz w:val="24"/>
                <w:szCs w:val="24"/>
              </w:rPr>
            </w:pPr>
            <w:r w:rsidRPr="00032E93">
              <w:rPr>
                <w:sz w:val="24"/>
                <w:szCs w:val="24"/>
              </w:rPr>
              <w:t xml:space="preserve">      obj_gmhipf.Datime || obj_gmhipf.Isstaff ||</w:t>
            </w:r>
          </w:p>
          <w:p w:rsidR="00032E93" w:rsidRPr="00032E93" w:rsidRDefault="00032E93" w:rsidP="00032E93">
            <w:pPr>
              <w:pStyle w:val="ListParagraph"/>
              <w:rPr>
                <w:sz w:val="24"/>
                <w:szCs w:val="24"/>
              </w:rPr>
            </w:pPr>
            <w:r w:rsidRPr="00032E93">
              <w:rPr>
                <w:sz w:val="24"/>
                <w:szCs w:val="24"/>
              </w:rPr>
              <w:t xml:space="preserve">      obj_gmhipf.Ztrxstat || obj_gmhipf.Zstatresn ||</w:t>
            </w:r>
          </w:p>
          <w:p w:rsidR="00032E93" w:rsidRPr="00032E93" w:rsidRDefault="00032E93" w:rsidP="00032E93">
            <w:pPr>
              <w:pStyle w:val="ListParagraph"/>
              <w:rPr>
                <w:sz w:val="24"/>
                <w:szCs w:val="24"/>
              </w:rPr>
            </w:pPr>
            <w:r w:rsidRPr="00032E93">
              <w:rPr>
                <w:sz w:val="24"/>
                <w:szCs w:val="24"/>
              </w:rPr>
              <w:t xml:space="preserve">      obj_gmhipf.Quoteno || obj_gmhipf.Zplancde ||</w:t>
            </w:r>
          </w:p>
          <w:p w:rsidR="00032E93" w:rsidRPr="00032E93" w:rsidRDefault="00032E93" w:rsidP="00032E93">
            <w:pPr>
              <w:pStyle w:val="ListParagraph"/>
              <w:rPr>
                <w:sz w:val="24"/>
                <w:szCs w:val="24"/>
              </w:rPr>
            </w:pPr>
            <w:r w:rsidRPr="00032E93">
              <w:rPr>
                <w:sz w:val="24"/>
                <w:szCs w:val="24"/>
              </w:rPr>
              <w:t xml:space="preserve">      obj_gmhipf.Hpropdte || obj_gmhipf.Notsfrom ||</w:t>
            </w:r>
          </w:p>
          <w:p w:rsidR="00032E93" w:rsidRPr="00032E93" w:rsidRDefault="00032E93" w:rsidP="00032E93">
            <w:pPr>
              <w:pStyle w:val="ListParagraph"/>
              <w:rPr>
                <w:sz w:val="24"/>
                <w:szCs w:val="24"/>
              </w:rPr>
            </w:pPr>
            <w:r w:rsidRPr="00032E93">
              <w:rPr>
                <w:sz w:val="24"/>
                <w:szCs w:val="24"/>
              </w:rPr>
              <w:t xml:space="preserve">      obj_gmhipf.Docrcdte || obj_gmhipf.Dcldate ||</w:t>
            </w:r>
          </w:p>
          <w:p w:rsidR="00032E93" w:rsidRPr="00032E93" w:rsidRDefault="00032E93" w:rsidP="00032E93">
            <w:pPr>
              <w:pStyle w:val="ListParagraph"/>
              <w:rPr>
                <w:sz w:val="24"/>
                <w:szCs w:val="24"/>
              </w:rPr>
            </w:pPr>
            <w:r w:rsidRPr="00032E93">
              <w:rPr>
                <w:sz w:val="24"/>
                <w:szCs w:val="24"/>
              </w:rPr>
              <w:t xml:space="preserve">      obj_gmhipf.Zdeclcat || obj_gmhipf.Zdclitem01 ||</w:t>
            </w:r>
          </w:p>
          <w:p w:rsidR="00032E93" w:rsidRPr="00032E93" w:rsidRDefault="00032E93" w:rsidP="00032E93">
            <w:pPr>
              <w:pStyle w:val="ListParagraph"/>
              <w:rPr>
                <w:sz w:val="24"/>
                <w:szCs w:val="24"/>
              </w:rPr>
            </w:pPr>
            <w:r w:rsidRPr="00032E93">
              <w:rPr>
                <w:sz w:val="24"/>
                <w:szCs w:val="24"/>
              </w:rPr>
              <w:t xml:space="preserve">      obj_gmhipf.Zdclitem02 || obj_gmhipf.Zdcrsncd ||</w:t>
            </w:r>
          </w:p>
          <w:p w:rsidR="00032E93" w:rsidRPr="00032E93" w:rsidRDefault="00032E93" w:rsidP="00032E93">
            <w:pPr>
              <w:pStyle w:val="ListParagraph"/>
              <w:rPr>
                <w:sz w:val="24"/>
                <w:szCs w:val="24"/>
              </w:rPr>
            </w:pPr>
            <w:r w:rsidRPr="00032E93">
              <w:rPr>
                <w:sz w:val="24"/>
                <w:szCs w:val="24"/>
              </w:rPr>
              <w:t xml:space="preserve">      -- obj_gmhipf.Zaltrcde01 || obj_gmhipf.Zaltrcde02 ||</w:t>
            </w:r>
          </w:p>
          <w:p w:rsidR="00032E93" w:rsidRPr="00032E93" w:rsidRDefault="00032E93" w:rsidP="00032E93">
            <w:pPr>
              <w:pStyle w:val="ListParagraph"/>
              <w:rPr>
                <w:sz w:val="24"/>
                <w:szCs w:val="24"/>
              </w:rPr>
            </w:pPr>
            <w:r w:rsidRPr="00032E93">
              <w:rPr>
                <w:sz w:val="24"/>
                <w:szCs w:val="24"/>
              </w:rPr>
              <w:t xml:space="preserve">      --    obj_gmhipf.Zaltrcde03 || obj_gmhipf.Zaltrcde04 ||</w:t>
            </w:r>
          </w:p>
          <w:p w:rsidR="00032E93" w:rsidRPr="00032E93" w:rsidRDefault="00032E93" w:rsidP="00032E93">
            <w:pPr>
              <w:pStyle w:val="ListParagraph"/>
              <w:rPr>
                <w:sz w:val="24"/>
                <w:szCs w:val="24"/>
              </w:rPr>
            </w:pPr>
            <w:r w:rsidRPr="00032E93">
              <w:rPr>
                <w:sz w:val="24"/>
                <w:szCs w:val="24"/>
              </w:rPr>
              <w:lastRenderedPageBreak/>
              <w:t xml:space="preserve">      --  obj_gmhipf.Zaltrcde05 ||</w:t>
            </w:r>
          </w:p>
          <w:p w:rsidR="00032E93" w:rsidRPr="00032E93" w:rsidRDefault="00032E93" w:rsidP="00032E93">
            <w:pPr>
              <w:pStyle w:val="ListParagraph"/>
              <w:rPr>
                <w:sz w:val="24"/>
                <w:szCs w:val="24"/>
              </w:rPr>
            </w:pPr>
            <w:r w:rsidRPr="00032E93">
              <w:rPr>
                <w:sz w:val="24"/>
                <w:szCs w:val="24"/>
              </w:rPr>
              <w:t xml:space="preserve">      obj_gmhipf.Addrindc || obj_gmhipf.Zadchctl ||</w:t>
            </w:r>
          </w:p>
          <w:p w:rsidR="00032E93" w:rsidRPr="00032E93" w:rsidRDefault="00032E93" w:rsidP="00032E93">
            <w:pPr>
              <w:pStyle w:val="ListParagraph"/>
              <w:rPr>
                <w:sz w:val="24"/>
                <w:szCs w:val="24"/>
              </w:rPr>
            </w:pPr>
            <w:r w:rsidRPr="00032E93">
              <w:rPr>
                <w:sz w:val="24"/>
                <w:szCs w:val="24"/>
              </w:rPr>
              <w:t xml:space="preserve">      obj_gmhipf.Zmargnflg || obj_gmhipf.Zdfcncy ||</w:t>
            </w:r>
          </w:p>
          <w:p w:rsidR="00032E93" w:rsidRPr="00032E93" w:rsidRDefault="00032E93" w:rsidP="00032E93">
            <w:pPr>
              <w:pStyle w:val="ListParagraph"/>
              <w:rPr>
                <w:sz w:val="24"/>
                <w:szCs w:val="24"/>
              </w:rPr>
            </w:pPr>
            <w:r w:rsidRPr="00032E93">
              <w:rPr>
                <w:sz w:val="24"/>
                <w:szCs w:val="24"/>
              </w:rPr>
              <w:t xml:space="preserve">      obj_gmhipf.Zinhdsclm || obj_gmhipf.Zcpnscde ||</w:t>
            </w:r>
          </w:p>
          <w:p w:rsidR="00032E93" w:rsidRPr="00032E93" w:rsidRDefault="00032E93" w:rsidP="00032E93">
            <w:pPr>
              <w:pStyle w:val="ListParagraph"/>
              <w:rPr>
                <w:sz w:val="24"/>
                <w:szCs w:val="24"/>
              </w:rPr>
            </w:pPr>
            <w:r w:rsidRPr="00032E93">
              <w:rPr>
                <w:sz w:val="24"/>
                <w:szCs w:val="24"/>
              </w:rPr>
              <w:t xml:space="preserve">      obj_gmhipf.Zprmsi;</w:t>
            </w:r>
          </w:p>
          <w:p w:rsidR="00032E93" w:rsidRPr="00032E93" w:rsidRDefault="00032E93" w:rsidP="00032E93">
            <w:pPr>
              <w:pStyle w:val="ListParagraph"/>
              <w:rPr>
                <w:sz w:val="24"/>
                <w:szCs w:val="24"/>
              </w:rPr>
            </w:pPr>
            <w:r w:rsidRPr="00032E93">
              <w:rPr>
                <w:sz w:val="24"/>
                <w:szCs w:val="24"/>
              </w:rPr>
              <w:t xml:space="preserve">      v_refkey := obj_gmhipf.Chdrcoy + obj_gmhipf.Chdrnum +</w:t>
            </w:r>
          </w:p>
          <w:p w:rsidR="00032E93" w:rsidRPr="00032E93" w:rsidRDefault="00032E93" w:rsidP="00032E93">
            <w:pPr>
              <w:pStyle w:val="ListParagraph"/>
              <w:rPr>
                <w:sz w:val="24"/>
                <w:szCs w:val="24"/>
              </w:rPr>
            </w:pPr>
            <w:r w:rsidRPr="00032E93">
              <w:rPr>
                <w:sz w:val="24"/>
                <w:szCs w:val="24"/>
              </w:rPr>
              <w:t xml:space="preserve">      obj_gmhipf.Mbrno + obj_gmhipf.Dpntno +</w:t>
            </w:r>
          </w:p>
          <w:p w:rsidR="00032E93" w:rsidRPr="00032E93" w:rsidRDefault="00032E93" w:rsidP="00032E93">
            <w:pPr>
              <w:pStyle w:val="ListParagraph"/>
              <w:rPr>
                <w:sz w:val="24"/>
                <w:szCs w:val="24"/>
              </w:rPr>
            </w:pPr>
            <w:r w:rsidRPr="00032E93">
              <w:rPr>
                <w:sz w:val="24"/>
                <w:szCs w:val="24"/>
              </w:rPr>
              <w:t xml:space="preserve">      obj_gmhipf.Effdate;</w:t>
            </w:r>
          </w:p>
          <w:p w:rsidR="00032E93" w:rsidRPr="00032E93" w:rsidRDefault="00032E93" w:rsidP="00032E93">
            <w:pPr>
              <w:pStyle w:val="ListParagraph"/>
              <w:rPr>
                <w:sz w:val="24"/>
                <w:szCs w:val="24"/>
              </w:rPr>
            </w:pPr>
            <w:r w:rsidRPr="00032E93">
              <w:rPr>
                <w:sz w:val="24"/>
                <w:szCs w:val="24"/>
              </w:rPr>
              <w:t xml:space="preserve">      obj_gmovpf2.Chdrcoy   := obj_gmhipf.Chdrcoy;</w:t>
            </w:r>
          </w:p>
          <w:p w:rsidR="00032E93" w:rsidRPr="00032E93" w:rsidRDefault="00032E93" w:rsidP="00032E93">
            <w:pPr>
              <w:pStyle w:val="ListParagraph"/>
              <w:rPr>
                <w:sz w:val="24"/>
                <w:szCs w:val="24"/>
              </w:rPr>
            </w:pPr>
            <w:r w:rsidRPr="00032E93">
              <w:rPr>
                <w:sz w:val="24"/>
                <w:szCs w:val="24"/>
              </w:rPr>
              <w:t xml:space="preserve">      obj_gmovpf2.Chdrnum   := obj_gmhipf.Chdrnum;</w:t>
            </w:r>
          </w:p>
          <w:p w:rsidR="00032E93" w:rsidRPr="00032E93" w:rsidRDefault="00032E93" w:rsidP="00032E93">
            <w:pPr>
              <w:pStyle w:val="ListParagraph"/>
              <w:rPr>
                <w:sz w:val="24"/>
                <w:szCs w:val="24"/>
              </w:rPr>
            </w:pPr>
            <w:r w:rsidRPr="00032E93">
              <w:rPr>
                <w:sz w:val="24"/>
                <w:szCs w:val="24"/>
              </w:rPr>
              <w:t xml:space="preserve">      obj_gmovpf2.Effdate   := obj_gmhipf.effdate;</w:t>
            </w:r>
          </w:p>
          <w:p w:rsidR="00032E93" w:rsidRPr="00032E93" w:rsidRDefault="00032E93" w:rsidP="00032E93">
            <w:pPr>
              <w:pStyle w:val="ListParagraph"/>
              <w:rPr>
                <w:sz w:val="24"/>
                <w:szCs w:val="24"/>
              </w:rPr>
            </w:pPr>
            <w:r w:rsidRPr="00032E93">
              <w:rPr>
                <w:sz w:val="24"/>
                <w:szCs w:val="24"/>
              </w:rPr>
              <w:t xml:space="preserve">      obj_gmovpf2.Tranno    := 2;</w:t>
            </w:r>
          </w:p>
          <w:p w:rsidR="00032E93" w:rsidRPr="00032E93" w:rsidRDefault="00032E93" w:rsidP="00032E93">
            <w:pPr>
              <w:pStyle w:val="ListParagraph"/>
              <w:rPr>
                <w:sz w:val="24"/>
                <w:szCs w:val="24"/>
              </w:rPr>
            </w:pPr>
            <w:r w:rsidRPr="00032E93">
              <w:rPr>
                <w:sz w:val="24"/>
                <w:szCs w:val="24"/>
              </w:rPr>
              <w:t xml:space="preserve">      obj_gmovpf2.User_t    := obj_gmhipf.User_t;</w:t>
            </w:r>
          </w:p>
          <w:p w:rsidR="00032E93" w:rsidRPr="00032E93" w:rsidRDefault="00032E93" w:rsidP="00032E93">
            <w:pPr>
              <w:pStyle w:val="ListParagraph"/>
              <w:rPr>
                <w:sz w:val="24"/>
                <w:szCs w:val="24"/>
              </w:rPr>
            </w:pPr>
            <w:r w:rsidRPr="00032E93">
              <w:rPr>
                <w:sz w:val="24"/>
                <w:szCs w:val="24"/>
              </w:rPr>
              <w:t xml:space="preserve">      obj_gmovpf2.Trdt      := obj_gmhipf.Trdt;</w:t>
            </w:r>
          </w:p>
          <w:p w:rsidR="00032E93" w:rsidRPr="00032E93" w:rsidRDefault="00032E93" w:rsidP="00032E93">
            <w:pPr>
              <w:pStyle w:val="ListParagraph"/>
              <w:rPr>
                <w:sz w:val="24"/>
                <w:szCs w:val="24"/>
              </w:rPr>
            </w:pPr>
            <w:r w:rsidRPr="00032E93">
              <w:rPr>
                <w:sz w:val="24"/>
                <w:szCs w:val="24"/>
              </w:rPr>
              <w:t xml:space="preserve">      obj_gmovpf2.Trtm      := obj_gmhipf.Trtm;</w:t>
            </w:r>
          </w:p>
          <w:p w:rsidR="00032E93" w:rsidRPr="00032E93" w:rsidRDefault="00032E93" w:rsidP="00032E93">
            <w:pPr>
              <w:pStyle w:val="ListParagraph"/>
              <w:rPr>
                <w:sz w:val="24"/>
                <w:szCs w:val="24"/>
              </w:rPr>
            </w:pPr>
            <w:r w:rsidRPr="00032E93">
              <w:rPr>
                <w:sz w:val="24"/>
                <w:szCs w:val="24"/>
              </w:rPr>
              <w:t xml:space="preserve">      obj_gmovpf2.Termid    := obj_gmhipf.Termid;</w:t>
            </w:r>
          </w:p>
          <w:p w:rsidR="00032E93" w:rsidRPr="00032E93" w:rsidRDefault="00032E93" w:rsidP="00032E93">
            <w:pPr>
              <w:pStyle w:val="ListParagraph"/>
              <w:rPr>
                <w:sz w:val="24"/>
                <w:szCs w:val="24"/>
              </w:rPr>
            </w:pPr>
            <w:r w:rsidRPr="00032E93">
              <w:rPr>
                <w:sz w:val="24"/>
                <w:szCs w:val="24"/>
              </w:rPr>
              <w:t xml:space="preserve">      obj_gmovpf2.Batccoy   := i_company;</w:t>
            </w:r>
          </w:p>
          <w:p w:rsidR="00032E93" w:rsidRPr="00032E93" w:rsidRDefault="00032E93" w:rsidP="00032E93">
            <w:pPr>
              <w:pStyle w:val="ListParagraph"/>
              <w:rPr>
                <w:sz w:val="24"/>
                <w:szCs w:val="24"/>
              </w:rPr>
            </w:pPr>
            <w:r w:rsidRPr="00032E93">
              <w:rPr>
                <w:sz w:val="24"/>
                <w:szCs w:val="24"/>
              </w:rPr>
              <w:t xml:space="preserve">      obj_gmovpf2.Batcbrn   := i_branch;</w:t>
            </w:r>
          </w:p>
          <w:p w:rsidR="00032E93" w:rsidRPr="00032E93" w:rsidRDefault="00032E93" w:rsidP="00032E93">
            <w:pPr>
              <w:pStyle w:val="ListParagraph"/>
              <w:rPr>
                <w:sz w:val="24"/>
                <w:szCs w:val="24"/>
              </w:rPr>
            </w:pPr>
            <w:r w:rsidRPr="00032E93">
              <w:rPr>
                <w:sz w:val="24"/>
                <w:szCs w:val="24"/>
              </w:rPr>
              <w:t xml:space="preserve">      obj_gmovpf2.Batcactyr := i_acctYear;</w:t>
            </w:r>
          </w:p>
          <w:p w:rsidR="00032E93" w:rsidRPr="00032E93" w:rsidRDefault="00032E93" w:rsidP="00032E93">
            <w:pPr>
              <w:pStyle w:val="ListParagraph"/>
              <w:rPr>
                <w:sz w:val="24"/>
                <w:szCs w:val="24"/>
              </w:rPr>
            </w:pPr>
            <w:r w:rsidRPr="00032E93">
              <w:rPr>
                <w:sz w:val="24"/>
                <w:szCs w:val="24"/>
              </w:rPr>
              <w:t xml:space="preserve">      obj_gmovpf2.Batcactmn := i_acctMonth;</w:t>
            </w:r>
          </w:p>
          <w:p w:rsidR="00032E93" w:rsidRPr="00032E93" w:rsidRDefault="00032E93" w:rsidP="00032E93">
            <w:pPr>
              <w:pStyle w:val="ListParagraph"/>
              <w:rPr>
                <w:sz w:val="24"/>
                <w:szCs w:val="24"/>
              </w:rPr>
            </w:pPr>
            <w:r w:rsidRPr="00032E93">
              <w:rPr>
                <w:sz w:val="24"/>
                <w:szCs w:val="24"/>
              </w:rPr>
              <w:t xml:space="preserve">      IF (TRIM(obj_mbrindp1.statcode) = 'CA') THEN</w:t>
            </w:r>
          </w:p>
          <w:p w:rsidR="00032E93" w:rsidRPr="00032E93" w:rsidRDefault="00032E93" w:rsidP="00032E93">
            <w:pPr>
              <w:pStyle w:val="ListParagraph"/>
              <w:rPr>
                <w:sz w:val="24"/>
                <w:szCs w:val="24"/>
              </w:rPr>
            </w:pPr>
            <w:r w:rsidRPr="00032E93">
              <w:rPr>
                <w:sz w:val="24"/>
                <w:szCs w:val="24"/>
              </w:rPr>
              <w:t xml:space="preserve">      obj_gmovpf2.Batctrcde := 'T913';</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t xml:space="preserve">      obj_gmovpf2.Batctrcde := 'T903';</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obj_gmovpf2.Batcbatch := C_SPACE;</w:t>
            </w:r>
          </w:p>
          <w:p w:rsidR="00032E93" w:rsidRPr="00032E93" w:rsidRDefault="00032E93" w:rsidP="00032E93">
            <w:pPr>
              <w:pStyle w:val="ListParagraph"/>
              <w:rPr>
                <w:sz w:val="24"/>
                <w:szCs w:val="24"/>
              </w:rPr>
            </w:pPr>
            <w:r w:rsidRPr="00032E93">
              <w:rPr>
                <w:sz w:val="24"/>
                <w:szCs w:val="24"/>
              </w:rPr>
              <w:t xml:space="preserve">      obj_gmovpf2.Olddta    := v_olddta2;</w:t>
            </w:r>
          </w:p>
          <w:p w:rsidR="00032E93" w:rsidRPr="00032E93" w:rsidRDefault="00032E93" w:rsidP="00032E93">
            <w:pPr>
              <w:pStyle w:val="ListParagraph"/>
              <w:rPr>
                <w:sz w:val="24"/>
                <w:szCs w:val="24"/>
              </w:rPr>
            </w:pPr>
            <w:r w:rsidRPr="00032E93">
              <w:rPr>
                <w:sz w:val="24"/>
                <w:szCs w:val="24"/>
              </w:rPr>
              <w:t xml:space="preserve">      obj_gmovpf2.Newdta    := v_newdta2;</w:t>
            </w:r>
          </w:p>
          <w:p w:rsidR="00032E93" w:rsidRPr="00032E93" w:rsidRDefault="00032E93" w:rsidP="00032E93">
            <w:pPr>
              <w:pStyle w:val="ListParagraph"/>
              <w:rPr>
                <w:sz w:val="24"/>
                <w:szCs w:val="24"/>
              </w:rPr>
            </w:pPr>
            <w:r w:rsidRPr="00032E93">
              <w:rPr>
                <w:sz w:val="24"/>
                <w:szCs w:val="24"/>
              </w:rPr>
              <w:t xml:space="preserve">      obj_gmovpf2.Funccode  := C_FUNCDETRMBR;</w:t>
            </w:r>
          </w:p>
          <w:p w:rsidR="00032E93" w:rsidRPr="00032E93" w:rsidRDefault="00032E93" w:rsidP="00032E93">
            <w:pPr>
              <w:pStyle w:val="ListParagraph"/>
              <w:rPr>
                <w:sz w:val="24"/>
                <w:szCs w:val="24"/>
              </w:rPr>
            </w:pPr>
            <w:r w:rsidRPr="00032E93">
              <w:rPr>
                <w:sz w:val="24"/>
                <w:szCs w:val="24"/>
              </w:rPr>
              <w:t xml:space="preserve">      obj_gmovpf2.Refkey    := v_refkey;</w:t>
            </w:r>
          </w:p>
          <w:p w:rsidR="00032E93" w:rsidRPr="00032E93" w:rsidRDefault="00032E93" w:rsidP="00032E93">
            <w:pPr>
              <w:pStyle w:val="ListParagraph"/>
              <w:rPr>
                <w:sz w:val="24"/>
                <w:szCs w:val="24"/>
              </w:rPr>
            </w:pPr>
            <w:r w:rsidRPr="00032E93">
              <w:rPr>
                <w:sz w:val="24"/>
                <w:szCs w:val="24"/>
              </w:rPr>
              <w:t xml:space="preserve">      obj_gmovpf2.Rfmt      := 'GMHIREC';</w:t>
            </w:r>
          </w:p>
          <w:p w:rsidR="00032E93" w:rsidRPr="00032E93" w:rsidRDefault="00032E93" w:rsidP="00032E93">
            <w:pPr>
              <w:pStyle w:val="ListParagraph"/>
              <w:rPr>
                <w:sz w:val="24"/>
                <w:szCs w:val="24"/>
              </w:rPr>
            </w:pPr>
            <w:r w:rsidRPr="00032E93">
              <w:rPr>
                <w:sz w:val="24"/>
                <w:szCs w:val="24"/>
              </w:rPr>
              <w:t xml:space="preserve">      obj_gmovpf2.Chgtype   := '';</w:t>
            </w:r>
          </w:p>
          <w:p w:rsidR="00032E93" w:rsidRPr="00032E93" w:rsidRDefault="00032E93" w:rsidP="00032E93">
            <w:pPr>
              <w:pStyle w:val="ListParagraph"/>
              <w:rPr>
                <w:sz w:val="24"/>
                <w:szCs w:val="24"/>
              </w:rPr>
            </w:pPr>
            <w:r w:rsidRPr="00032E93">
              <w:rPr>
                <w:sz w:val="24"/>
                <w:szCs w:val="24"/>
              </w:rPr>
              <w:t xml:space="preserve">      obj_gmovpf2.Riprior   := ' ';</w:t>
            </w:r>
          </w:p>
          <w:p w:rsidR="00032E93" w:rsidRPr="00032E93" w:rsidRDefault="00032E93" w:rsidP="00032E93">
            <w:pPr>
              <w:pStyle w:val="ListParagraph"/>
              <w:rPr>
                <w:sz w:val="24"/>
                <w:szCs w:val="24"/>
              </w:rPr>
            </w:pPr>
            <w:r w:rsidRPr="00032E93">
              <w:rPr>
                <w:sz w:val="24"/>
                <w:szCs w:val="24"/>
              </w:rPr>
              <w:t xml:space="preserve">      obj_gmovpf2.Onpreflg  := '';</w:t>
            </w:r>
          </w:p>
          <w:p w:rsidR="00032E93" w:rsidRPr="00032E93" w:rsidRDefault="00032E93" w:rsidP="00032E93">
            <w:pPr>
              <w:pStyle w:val="ListParagraph"/>
              <w:rPr>
                <w:sz w:val="24"/>
                <w:szCs w:val="24"/>
              </w:rPr>
            </w:pPr>
            <w:r w:rsidRPr="00032E93">
              <w:rPr>
                <w:sz w:val="24"/>
                <w:szCs w:val="24"/>
              </w:rPr>
              <w:t xml:space="preserve">      obj_gmovpf2.Fachold   := '';</w:t>
            </w:r>
          </w:p>
          <w:p w:rsidR="00032E93" w:rsidRPr="00032E93" w:rsidRDefault="00032E93" w:rsidP="00032E93">
            <w:pPr>
              <w:pStyle w:val="ListParagraph"/>
              <w:rPr>
                <w:sz w:val="24"/>
                <w:szCs w:val="24"/>
              </w:rPr>
            </w:pPr>
            <w:r w:rsidRPr="00032E93">
              <w:rPr>
                <w:sz w:val="24"/>
                <w:szCs w:val="24"/>
              </w:rPr>
              <w:t xml:space="preserve">      obj_gmovpf2.Planvflg  := '';</w:t>
            </w:r>
          </w:p>
          <w:p w:rsidR="00032E93" w:rsidRPr="00032E93" w:rsidRDefault="00032E93" w:rsidP="00032E93">
            <w:pPr>
              <w:pStyle w:val="ListParagraph"/>
              <w:rPr>
                <w:sz w:val="24"/>
                <w:szCs w:val="24"/>
              </w:rPr>
            </w:pPr>
            <w:r w:rsidRPr="00032E93">
              <w:rPr>
                <w:sz w:val="24"/>
                <w:szCs w:val="24"/>
              </w:rPr>
              <w:t xml:space="preserve">      obj_gmovpf2.Usrprf    := i_usrprf;</w:t>
            </w:r>
          </w:p>
          <w:p w:rsidR="00032E93" w:rsidRPr="00032E93" w:rsidRDefault="00032E93" w:rsidP="00032E93">
            <w:pPr>
              <w:pStyle w:val="ListParagraph"/>
              <w:rPr>
                <w:sz w:val="24"/>
                <w:szCs w:val="24"/>
              </w:rPr>
            </w:pPr>
            <w:r w:rsidRPr="00032E93">
              <w:rPr>
                <w:sz w:val="24"/>
                <w:szCs w:val="24"/>
              </w:rPr>
              <w:t xml:space="preserve">      obj_gmovpf2.Jobnm     := i_scheduleName;</w:t>
            </w:r>
          </w:p>
          <w:p w:rsidR="00032E93" w:rsidRPr="00032E93" w:rsidRDefault="00032E93" w:rsidP="00032E93">
            <w:pPr>
              <w:pStyle w:val="ListParagraph"/>
              <w:rPr>
                <w:sz w:val="24"/>
                <w:szCs w:val="24"/>
              </w:rPr>
            </w:pPr>
            <w:r w:rsidRPr="00032E93">
              <w:rPr>
                <w:sz w:val="24"/>
                <w:szCs w:val="24"/>
              </w:rPr>
              <w:t xml:space="preserve">      obj_gmovpf2.Datime    := CAST(sysdate AS TIMESTAMP);</w:t>
            </w:r>
          </w:p>
          <w:p w:rsidR="00032E93" w:rsidRPr="00032E93" w:rsidRDefault="00032E93" w:rsidP="00032E93">
            <w:pPr>
              <w:pStyle w:val="ListParagraph"/>
              <w:rPr>
                <w:sz w:val="24"/>
                <w:szCs w:val="24"/>
              </w:rPr>
            </w:pPr>
            <w:r w:rsidRPr="00032E93">
              <w:rPr>
                <w:sz w:val="24"/>
                <w:szCs w:val="24"/>
              </w:rPr>
              <w:t xml:space="preserve">      Insert into GMOVPF values obj_gmovpf2;</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--------insert into IG table "GMOVPF" for GMHIPF  END (pq9ho.updateGmhdpf())----</w:t>
            </w:r>
          </w:p>
          <w:p w:rsidR="00032E93" w:rsidRPr="00032E93" w:rsidRDefault="00032E93" w:rsidP="00032E93">
            <w:pPr>
              <w:pStyle w:val="ListParagraph"/>
              <w:rPr>
                <w:sz w:val="24"/>
                <w:szCs w:val="24"/>
              </w:rPr>
            </w:pPr>
            <w:r w:rsidRPr="00032E93">
              <w:rPr>
                <w:sz w:val="24"/>
                <w:szCs w:val="24"/>
              </w:rPr>
              <w:t xml:space="preserve">      ---Insert into IG table "GMHIPF" END ---</w:t>
            </w:r>
          </w:p>
          <w:p w:rsidR="00032E93" w:rsidRPr="00032E93" w:rsidRDefault="00032E93" w:rsidP="00032E93">
            <w:pPr>
              <w:pStyle w:val="ListParagraph"/>
              <w:rPr>
                <w:sz w:val="24"/>
                <w:szCs w:val="24"/>
              </w:rPr>
            </w:pPr>
            <w:r w:rsidRPr="00032E93">
              <w:rPr>
                <w:sz w:val="24"/>
                <w:szCs w:val="24"/>
              </w:rPr>
              <w:lastRenderedPageBreak/>
              <w:t xml:space="preserve">      /* ITR3 Changes  removed ZMCIPF table</w:t>
            </w:r>
          </w:p>
          <w:p w:rsidR="00032E93" w:rsidRPr="00032E93" w:rsidRDefault="00032E93" w:rsidP="00032E93">
            <w:pPr>
              <w:pStyle w:val="ListParagraph"/>
              <w:rPr>
                <w:sz w:val="24"/>
                <w:szCs w:val="24"/>
              </w:rPr>
            </w:pPr>
            <w:r w:rsidRPr="00032E93">
              <w:rPr>
                <w:sz w:val="24"/>
                <w:szCs w:val="24"/>
              </w:rPr>
              <w:t xml:space="preserve">      ---Insert into IG table "ZMCIPF " BEGIN  (ZmcipfDAOImpl.updateZmcipf(), pq9ho.updateUniquePerEndorserTab) ---</w:t>
            </w:r>
          </w:p>
          <w:p w:rsidR="00032E93" w:rsidRPr="00032E93" w:rsidRDefault="00032E93" w:rsidP="00032E93">
            <w:pPr>
              <w:pStyle w:val="ListParagraph"/>
              <w:rPr>
                <w:sz w:val="24"/>
                <w:szCs w:val="24"/>
              </w:rPr>
            </w:pPr>
            <w:r w:rsidRPr="00032E93">
              <w:rPr>
                <w:sz w:val="24"/>
                <w:szCs w:val="24"/>
              </w:rPr>
              <w:t xml:space="preserve">      -- obj_zmcipf.CHDRCOY      := 'a';  --Not present in Table,Not even mentioned in Data model</w:t>
            </w:r>
          </w:p>
          <w:p w:rsidR="00032E93" w:rsidRPr="00032E93" w:rsidRDefault="00032E93" w:rsidP="00032E93">
            <w:pPr>
              <w:pStyle w:val="ListParagraph"/>
              <w:rPr>
                <w:sz w:val="24"/>
                <w:szCs w:val="24"/>
              </w:rPr>
            </w:pPr>
            <w:r w:rsidRPr="00032E93">
              <w:rPr>
                <w:sz w:val="24"/>
                <w:szCs w:val="24"/>
              </w:rPr>
              <w:t xml:space="preserve">      obj_zmcipf.CHDRNUM := SUBSTR(TRIM(obj_mbrindp1.refnum), 1, 8);</w:t>
            </w:r>
          </w:p>
          <w:p w:rsidR="00032E93" w:rsidRPr="00032E93" w:rsidRDefault="00032E93" w:rsidP="00032E93">
            <w:pPr>
              <w:pStyle w:val="ListParagraph"/>
              <w:rPr>
                <w:sz w:val="24"/>
                <w:szCs w:val="24"/>
              </w:rPr>
            </w:pPr>
            <w:r w:rsidRPr="00032E93">
              <w:rPr>
                <w:sz w:val="24"/>
                <w:szCs w:val="24"/>
              </w:rPr>
              <w:t xml:space="preserve">      --obj_zmcipf.MBRNO        := 'a'; --Not present in Table,Not even mentioned in Data model</w:t>
            </w:r>
          </w:p>
          <w:p w:rsidR="00032E93" w:rsidRPr="00032E93" w:rsidRDefault="00032E93" w:rsidP="00032E93">
            <w:pPr>
              <w:pStyle w:val="ListParagraph"/>
              <w:rPr>
                <w:sz w:val="24"/>
                <w:szCs w:val="24"/>
              </w:rPr>
            </w:pPr>
            <w:r w:rsidRPr="00032E93">
              <w:rPr>
                <w:sz w:val="24"/>
                <w:szCs w:val="24"/>
              </w:rPr>
              <w:t xml:space="preserve">      IF (TRIM(obj_mbrindp1.statcode) = 'CA') THEN</w:t>
            </w:r>
          </w:p>
          <w:p w:rsidR="00032E93" w:rsidRPr="00032E93" w:rsidRDefault="00032E93" w:rsidP="00032E93">
            <w:pPr>
              <w:pStyle w:val="ListParagraph"/>
              <w:rPr>
                <w:sz w:val="24"/>
                <w:szCs w:val="24"/>
              </w:rPr>
            </w:pPr>
            <w:r w:rsidRPr="00032E93">
              <w:rPr>
                <w:sz w:val="24"/>
                <w:szCs w:val="24"/>
              </w:rPr>
              <w:t xml:space="preserve">      obj_zmcipf.TRANNO := 2;</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t xml:space="preserve">      obj_zmcipf.TRANNO := 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obj_zmcipf.ZENDCDE := obj_mbrindp1.zendcde; --  obj_zmcipf.ZENDCODE     := 'a';</w:t>
            </w:r>
          </w:p>
          <w:p w:rsidR="00032E93" w:rsidRPr="00032E93" w:rsidRDefault="00032E93" w:rsidP="00032E93">
            <w:pPr>
              <w:pStyle w:val="ListParagraph"/>
              <w:rPr>
                <w:sz w:val="24"/>
                <w:szCs w:val="24"/>
              </w:rPr>
            </w:pPr>
            <w:r w:rsidRPr="00032E93">
              <w:rPr>
                <w:sz w:val="24"/>
                <w:szCs w:val="24"/>
              </w:rPr>
              <w:t xml:space="preserve">      obj_zmcipf.ZENSPCD01 := obj_mbrindp1.zenspcd01;</w:t>
            </w:r>
          </w:p>
          <w:p w:rsidR="00032E93" w:rsidRPr="00032E93" w:rsidRDefault="00032E93" w:rsidP="00032E93">
            <w:pPr>
              <w:pStyle w:val="ListParagraph"/>
              <w:rPr>
                <w:sz w:val="24"/>
                <w:szCs w:val="24"/>
              </w:rPr>
            </w:pPr>
            <w:r w:rsidRPr="00032E93">
              <w:rPr>
                <w:sz w:val="24"/>
                <w:szCs w:val="24"/>
              </w:rPr>
              <w:t xml:space="preserve">      IF (((TRIM(obj_mbrindp1.zenspcd02) IS NULL) OR</w:t>
            </w:r>
          </w:p>
          <w:p w:rsidR="00032E93" w:rsidRPr="00032E93" w:rsidRDefault="00032E93" w:rsidP="00032E93">
            <w:pPr>
              <w:pStyle w:val="ListParagraph"/>
              <w:rPr>
                <w:sz w:val="24"/>
                <w:szCs w:val="24"/>
              </w:rPr>
            </w:pPr>
            <w:r w:rsidRPr="00032E93">
              <w:rPr>
                <w:sz w:val="24"/>
                <w:szCs w:val="24"/>
              </w:rPr>
              <w:t xml:space="preserve">      ((TRIM(obj_mbrindp1.zcifcode))) IS NULL) AND</w:t>
            </w:r>
          </w:p>
          <w:p w:rsidR="00032E93" w:rsidRPr="00032E93" w:rsidRDefault="00032E93" w:rsidP="00032E93">
            <w:pPr>
              <w:pStyle w:val="ListParagraph"/>
              <w:rPr>
                <w:sz w:val="24"/>
                <w:szCs w:val="24"/>
              </w:rPr>
            </w:pPr>
            <w:r w:rsidRPr="00032E93">
              <w:rPr>
                <w:sz w:val="24"/>
                <w:szCs w:val="24"/>
              </w:rPr>
              <w:t xml:space="preserve">      ((TRIM(obj_mbrindp1.zenspcd01) IS NOT NULL))) THEN</w:t>
            </w:r>
          </w:p>
          <w:p w:rsidR="00032E93" w:rsidRPr="00032E93" w:rsidRDefault="00032E93" w:rsidP="00032E93">
            <w:pPr>
              <w:pStyle w:val="ListParagraph"/>
              <w:rPr>
                <w:sz w:val="24"/>
                <w:szCs w:val="24"/>
              </w:rPr>
            </w:pPr>
            <w:r w:rsidRPr="00032E93">
              <w:rPr>
                <w:sz w:val="24"/>
                <w:szCs w:val="24"/>
              </w:rPr>
              <w:t xml:space="preserve">      select ZENSPCD02, ZCIFCODE</w:t>
            </w:r>
          </w:p>
          <w:p w:rsidR="00032E93" w:rsidRPr="00032E93" w:rsidRDefault="00032E93" w:rsidP="00032E93">
            <w:pPr>
              <w:pStyle w:val="ListParagraph"/>
              <w:rPr>
                <w:sz w:val="24"/>
                <w:szCs w:val="24"/>
              </w:rPr>
            </w:pPr>
            <w:r w:rsidRPr="00032E93">
              <w:rPr>
                <w:sz w:val="24"/>
                <w:szCs w:val="24"/>
              </w:rPr>
              <w:t xml:space="preserve">      into v_zenspcd02_1, v_zcifcode</w:t>
            </w:r>
          </w:p>
          <w:p w:rsidR="00032E93" w:rsidRPr="00032E93" w:rsidRDefault="00032E93" w:rsidP="00032E93">
            <w:pPr>
              <w:pStyle w:val="ListParagraph"/>
              <w:rPr>
                <w:sz w:val="24"/>
                <w:szCs w:val="24"/>
              </w:rPr>
            </w:pPr>
            <w:r w:rsidRPr="00032E93">
              <w:rPr>
                <w:sz w:val="24"/>
                <w:szCs w:val="24"/>
              </w:rPr>
              <w:t xml:space="preserve">      from ZCLEPF</w:t>
            </w:r>
          </w:p>
          <w:p w:rsidR="00032E93" w:rsidRPr="00032E93" w:rsidRDefault="00032E93" w:rsidP="00032E93">
            <w:pPr>
              <w:pStyle w:val="ListParagraph"/>
              <w:rPr>
                <w:sz w:val="24"/>
                <w:szCs w:val="24"/>
              </w:rPr>
            </w:pPr>
            <w:r w:rsidRPr="00032E93">
              <w:rPr>
                <w:sz w:val="24"/>
                <w:szCs w:val="24"/>
              </w:rPr>
              <w:t xml:space="preserve">      where TRIM(clntnum) = TRIM(v_zigvalue)</w:t>
            </w:r>
          </w:p>
          <w:p w:rsidR="00032E93" w:rsidRPr="00032E93" w:rsidRDefault="00032E93" w:rsidP="00032E93">
            <w:pPr>
              <w:pStyle w:val="ListParagraph"/>
              <w:rPr>
                <w:sz w:val="24"/>
                <w:szCs w:val="24"/>
              </w:rPr>
            </w:pPr>
            <w:r w:rsidRPr="00032E93">
              <w:rPr>
                <w:sz w:val="24"/>
                <w:szCs w:val="24"/>
              </w:rPr>
              <w:t xml:space="preserve">      and TRIM(zenspcd01) = TRIM(obj_mbrindp1.zenspcd01)</w:t>
            </w:r>
          </w:p>
          <w:p w:rsidR="00032E93" w:rsidRPr="00032E93" w:rsidRDefault="00032E93" w:rsidP="00032E93">
            <w:pPr>
              <w:pStyle w:val="ListParagraph"/>
              <w:rPr>
                <w:sz w:val="24"/>
                <w:szCs w:val="24"/>
              </w:rPr>
            </w:pPr>
            <w:r w:rsidRPr="00032E93">
              <w:rPr>
                <w:sz w:val="24"/>
                <w:szCs w:val="24"/>
              </w:rPr>
              <w:t xml:space="preserve">      and TRIM(zendcde) = TRIM(obj_mbrindp1.zendcde);</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IF ((TRIM(obj_mbrindp1.zenspcd02)) IS NOT NULL) THEN</w:t>
            </w:r>
          </w:p>
          <w:p w:rsidR="00032E93" w:rsidRPr="00032E93" w:rsidRDefault="00032E93" w:rsidP="00032E93">
            <w:pPr>
              <w:pStyle w:val="ListParagraph"/>
              <w:rPr>
                <w:sz w:val="24"/>
                <w:szCs w:val="24"/>
              </w:rPr>
            </w:pPr>
            <w:r w:rsidRPr="00032E93">
              <w:rPr>
                <w:sz w:val="24"/>
                <w:szCs w:val="24"/>
              </w:rPr>
              <w:t xml:space="preserve">      obj_zmcipf.ZENSPCD02 := obj_mbrindp1.zenspcd02;</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t xml:space="preserve">      obj_zmcipf.ZENSPCD02 := v_zenspcd02_1;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IF ((TRIM(obj_mbrindp1.zcifcode)) IS NOT NULL) THEN</w:t>
            </w:r>
          </w:p>
          <w:p w:rsidR="00032E93" w:rsidRPr="00032E93" w:rsidRDefault="00032E93" w:rsidP="00032E93">
            <w:pPr>
              <w:pStyle w:val="ListParagraph"/>
              <w:rPr>
                <w:sz w:val="24"/>
                <w:szCs w:val="24"/>
              </w:rPr>
            </w:pPr>
            <w:r w:rsidRPr="00032E93">
              <w:rPr>
                <w:sz w:val="24"/>
                <w:szCs w:val="24"/>
              </w:rPr>
              <w:t xml:space="preserve">      obj_zmcipf.ZCIFCODE := obj_mbrindp1.zcifcode;</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t xml:space="preserve">      obj_zmcipf.ZCIFCODE := v_zcifcode;</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obj_zmcipf.CRDTCARD     := obj_mbrindp1.crdtcard;</w:t>
            </w:r>
          </w:p>
          <w:p w:rsidR="00032E93" w:rsidRPr="00032E93" w:rsidRDefault="00032E93" w:rsidP="00032E93">
            <w:pPr>
              <w:pStyle w:val="ListParagraph"/>
              <w:rPr>
                <w:sz w:val="24"/>
                <w:szCs w:val="24"/>
              </w:rPr>
            </w:pPr>
            <w:r w:rsidRPr="00032E93">
              <w:rPr>
                <w:sz w:val="24"/>
                <w:szCs w:val="24"/>
              </w:rPr>
              <w:t xml:space="preserve">      obj_zmcipf.BANKACCKEY01 := obj_mbrindp1.bnkacckey01;</w:t>
            </w:r>
          </w:p>
          <w:p w:rsidR="00032E93" w:rsidRPr="00032E93" w:rsidRDefault="00032E93" w:rsidP="00032E93">
            <w:pPr>
              <w:pStyle w:val="ListParagraph"/>
              <w:rPr>
                <w:sz w:val="24"/>
                <w:szCs w:val="24"/>
              </w:rPr>
            </w:pPr>
            <w:r w:rsidRPr="00032E93">
              <w:rPr>
                <w:sz w:val="24"/>
                <w:szCs w:val="24"/>
              </w:rPr>
              <w:t xml:space="preserve">      \* BEGIN</w:t>
            </w:r>
          </w:p>
          <w:p w:rsidR="00032E93" w:rsidRPr="00032E93" w:rsidRDefault="00032E93" w:rsidP="00032E93">
            <w:pPr>
              <w:pStyle w:val="ListParagraph"/>
              <w:rPr>
                <w:sz w:val="24"/>
                <w:szCs w:val="24"/>
              </w:rPr>
            </w:pPr>
            <w:r w:rsidRPr="00032E93">
              <w:rPr>
                <w:sz w:val="24"/>
                <w:szCs w:val="24"/>
              </w:rPr>
              <w:t xml:space="preserve">      IF (TRIM(obj_mbrindp1.bnkacckey01) IS NOT NULL) THEN</w:t>
            </w:r>
          </w:p>
          <w:p w:rsidR="00032E93" w:rsidRPr="00032E93" w:rsidRDefault="00032E93" w:rsidP="00032E93">
            <w:pPr>
              <w:pStyle w:val="ListParagraph"/>
              <w:rPr>
                <w:sz w:val="24"/>
                <w:szCs w:val="24"/>
              </w:rPr>
            </w:pPr>
            <w:r w:rsidRPr="00032E93">
              <w:rPr>
                <w:sz w:val="24"/>
                <w:szCs w:val="24"/>
              </w:rPr>
              <w:t xml:space="preserve">      select bankaccdsc, bnkactyp, bankkey</w:t>
            </w:r>
          </w:p>
          <w:p w:rsidR="00032E93" w:rsidRPr="00032E93" w:rsidRDefault="00032E93" w:rsidP="00032E93">
            <w:pPr>
              <w:pStyle w:val="ListParagraph"/>
              <w:rPr>
                <w:sz w:val="24"/>
                <w:szCs w:val="24"/>
              </w:rPr>
            </w:pPr>
            <w:r w:rsidRPr="00032E93">
              <w:rPr>
                <w:sz w:val="24"/>
                <w:szCs w:val="24"/>
              </w:rPr>
              <w:t xml:space="preserve">      into v_bankaccdsc, v_bnkactyp, v_bankkey</w:t>
            </w:r>
          </w:p>
          <w:p w:rsidR="00032E93" w:rsidRPr="00032E93" w:rsidRDefault="00032E93" w:rsidP="00032E93">
            <w:pPr>
              <w:pStyle w:val="ListParagraph"/>
              <w:rPr>
                <w:sz w:val="24"/>
                <w:szCs w:val="24"/>
              </w:rPr>
            </w:pPr>
            <w:r w:rsidRPr="00032E93">
              <w:rPr>
                <w:sz w:val="24"/>
                <w:szCs w:val="24"/>
              </w:rPr>
              <w:t xml:space="preserve">      from CLBAPF</w:t>
            </w:r>
          </w:p>
          <w:p w:rsidR="00032E93" w:rsidRPr="00032E93" w:rsidRDefault="00032E93" w:rsidP="00032E93">
            <w:pPr>
              <w:pStyle w:val="ListParagraph"/>
              <w:rPr>
                <w:sz w:val="24"/>
                <w:szCs w:val="24"/>
              </w:rPr>
            </w:pPr>
            <w:r w:rsidRPr="00032E93">
              <w:rPr>
                <w:sz w:val="24"/>
                <w:szCs w:val="24"/>
              </w:rPr>
              <w:t xml:space="preserve">      where TRIM(bankacckey) = TRIM(obj_mbrindp1.bnkacckey01)</w:t>
            </w:r>
          </w:p>
          <w:p w:rsidR="00032E93" w:rsidRPr="00032E93" w:rsidRDefault="00032E93" w:rsidP="00032E93">
            <w:pPr>
              <w:pStyle w:val="ListParagraph"/>
              <w:rPr>
                <w:sz w:val="24"/>
                <w:szCs w:val="24"/>
              </w:rPr>
            </w:pPr>
            <w:r w:rsidRPr="00032E93">
              <w:rPr>
                <w:sz w:val="24"/>
                <w:szCs w:val="24"/>
              </w:rPr>
              <w:lastRenderedPageBreak/>
              <w:t xml:space="preserve">      AND TRIM(Clntpfx) = TRIM('CN')</w:t>
            </w:r>
          </w:p>
          <w:p w:rsidR="00032E93" w:rsidRPr="00032E93" w:rsidRDefault="00032E93" w:rsidP="00032E93">
            <w:pPr>
              <w:pStyle w:val="ListParagraph"/>
              <w:rPr>
                <w:sz w:val="24"/>
                <w:szCs w:val="24"/>
              </w:rPr>
            </w:pPr>
            <w:r w:rsidRPr="00032E93">
              <w:rPr>
                <w:sz w:val="24"/>
                <w:szCs w:val="24"/>
              </w:rPr>
              <w:t xml:space="preserve">      and TRIM(Clntcoy) = TRIM(i_fsucocompany)</w:t>
            </w:r>
          </w:p>
          <w:p w:rsidR="00032E93" w:rsidRPr="00032E93" w:rsidRDefault="00032E93" w:rsidP="00032E93">
            <w:pPr>
              <w:pStyle w:val="ListParagraph"/>
              <w:rPr>
                <w:sz w:val="24"/>
                <w:szCs w:val="24"/>
              </w:rPr>
            </w:pPr>
            <w:r w:rsidRPr="00032E93">
              <w:rPr>
                <w:sz w:val="24"/>
                <w:szCs w:val="24"/>
              </w:rPr>
              <w:t xml:space="preserve">      and TRIM(clntnum) = TRIM(v_zigvalue)</w:t>
            </w:r>
          </w:p>
          <w:p w:rsidR="00032E93" w:rsidRPr="00032E93" w:rsidRDefault="00032E93" w:rsidP="00032E93">
            <w:pPr>
              <w:pStyle w:val="ListParagraph"/>
              <w:rPr>
                <w:sz w:val="24"/>
                <w:szCs w:val="24"/>
              </w:rPr>
            </w:pPr>
            <w:r w:rsidRPr="00032E93">
              <w:rPr>
                <w:sz w:val="24"/>
                <w:szCs w:val="24"/>
              </w:rPr>
              <w:t xml:space="preserve">      and TRIM(validflag) = TRIM('1')</w:t>
            </w:r>
          </w:p>
          <w:p w:rsidR="00032E93" w:rsidRPr="00032E93" w:rsidRDefault="00032E93" w:rsidP="00032E93">
            <w:pPr>
              <w:pStyle w:val="ListParagraph"/>
              <w:rPr>
                <w:sz w:val="24"/>
                <w:szCs w:val="24"/>
              </w:rPr>
            </w:pPr>
            <w:r w:rsidRPr="00032E93">
              <w:rPr>
                <w:sz w:val="24"/>
                <w:szCs w:val="24"/>
              </w:rPr>
              <w:t xml:space="preserve">      and TRIM(bnkactyp) = TRIM('CC');</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EXCEPTION</w:t>
            </w:r>
          </w:p>
          <w:p w:rsidR="00032E93" w:rsidRPr="00032E93" w:rsidRDefault="00032E93" w:rsidP="00032E93">
            <w:pPr>
              <w:pStyle w:val="ListParagraph"/>
              <w:rPr>
                <w:sz w:val="24"/>
                <w:szCs w:val="24"/>
              </w:rPr>
            </w:pPr>
            <w:r w:rsidRPr="00032E93">
              <w:rPr>
                <w:sz w:val="24"/>
                <w:szCs w:val="24"/>
              </w:rPr>
              <w:t xml:space="preserve">      WHEN NO_DATA_FOUND THEN</w:t>
            </w:r>
          </w:p>
          <w:p w:rsidR="00032E93" w:rsidRPr="00032E93" w:rsidRDefault="00032E93" w:rsidP="00032E93">
            <w:pPr>
              <w:pStyle w:val="ListParagraph"/>
              <w:rPr>
                <w:sz w:val="24"/>
                <w:szCs w:val="24"/>
              </w:rPr>
            </w:pPr>
            <w:r w:rsidRPr="00032E93">
              <w:rPr>
                <w:sz w:val="24"/>
                <w:szCs w:val="24"/>
              </w:rPr>
              <w:t xml:space="preserve">      v_bankaccdsc := null;</w:t>
            </w:r>
          </w:p>
          <w:p w:rsidR="00032E93" w:rsidRPr="00032E93" w:rsidRDefault="00032E93" w:rsidP="00032E93">
            <w:pPr>
              <w:pStyle w:val="ListParagraph"/>
              <w:rPr>
                <w:sz w:val="24"/>
                <w:szCs w:val="24"/>
              </w:rPr>
            </w:pPr>
            <w:r w:rsidRPr="00032E93">
              <w:rPr>
                <w:sz w:val="24"/>
                <w:szCs w:val="24"/>
              </w:rPr>
              <w:t xml:space="preserve">      v_bnkactyp   := null;</w:t>
            </w:r>
          </w:p>
          <w:p w:rsidR="00032E93" w:rsidRPr="00032E93" w:rsidRDefault="00032E93" w:rsidP="00032E93">
            <w:pPr>
              <w:pStyle w:val="ListParagraph"/>
              <w:rPr>
                <w:sz w:val="24"/>
                <w:szCs w:val="24"/>
              </w:rPr>
            </w:pPr>
            <w:r w:rsidRPr="00032E93">
              <w:rPr>
                <w:sz w:val="24"/>
                <w:szCs w:val="24"/>
              </w:rPr>
              <w:t xml:space="preserve">      v_bankkey    := null;</w:t>
            </w:r>
          </w:p>
          <w:p w:rsidR="00032E93" w:rsidRPr="00032E93" w:rsidRDefault="00032E93" w:rsidP="00032E93">
            <w:pPr>
              <w:pStyle w:val="ListParagraph"/>
              <w:rPr>
                <w:sz w:val="24"/>
                <w:szCs w:val="24"/>
              </w:rPr>
            </w:pPr>
            <w:r w:rsidRPr="00032E93">
              <w:rPr>
                <w:sz w:val="24"/>
                <w:szCs w:val="24"/>
              </w:rPr>
              <w:t xml:space="preserve">      END;</w:t>
            </w:r>
          </w:p>
          <w:p w:rsidR="00032E93" w:rsidRPr="00032E93" w:rsidRDefault="00032E93" w:rsidP="00032E93">
            <w:pPr>
              <w:pStyle w:val="ListParagraph"/>
              <w:rPr>
                <w:sz w:val="24"/>
                <w:szCs w:val="24"/>
              </w:rPr>
            </w:pPr>
            <w:r w:rsidRPr="00032E93">
              <w:rPr>
                <w:sz w:val="24"/>
                <w:szCs w:val="24"/>
              </w:rPr>
              <w:t xml:space="preserve">      *\</w:t>
            </w:r>
          </w:p>
          <w:p w:rsidR="00032E93" w:rsidRPr="00032E93" w:rsidRDefault="00032E93" w:rsidP="00032E93">
            <w:pPr>
              <w:pStyle w:val="ListParagraph"/>
              <w:rPr>
                <w:sz w:val="24"/>
                <w:szCs w:val="24"/>
              </w:rPr>
            </w:pPr>
            <w:r w:rsidRPr="00032E93">
              <w:rPr>
                <w:sz w:val="24"/>
                <w:szCs w:val="24"/>
              </w:rPr>
              <w:t xml:space="preserve">      IF (TRIM(obj_mbrindp1.bnkacckey01) IS NOT NULL) THEN</w:t>
            </w:r>
          </w:p>
          <w:p w:rsidR="00032E93" w:rsidRPr="00032E93" w:rsidRDefault="00032E93" w:rsidP="00032E93">
            <w:pPr>
              <w:pStyle w:val="ListParagraph"/>
              <w:rPr>
                <w:sz w:val="24"/>
                <w:szCs w:val="24"/>
              </w:rPr>
            </w:pPr>
            <w:r w:rsidRPr="00032E93">
              <w:rPr>
                <w:sz w:val="24"/>
                <w:szCs w:val="24"/>
              </w:rPr>
              <w:t xml:space="preserve">      IF (getclba.exists(TRIM(obj_mbrindp1.bnkacckey01) ||</w:t>
            </w:r>
          </w:p>
          <w:p w:rsidR="00032E93" w:rsidRPr="00032E93" w:rsidRDefault="00032E93" w:rsidP="00032E93">
            <w:pPr>
              <w:pStyle w:val="ListParagraph"/>
              <w:rPr>
                <w:sz w:val="24"/>
                <w:szCs w:val="24"/>
              </w:rPr>
            </w:pPr>
            <w:r w:rsidRPr="00032E93">
              <w:rPr>
                <w:sz w:val="24"/>
                <w:szCs w:val="24"/>
              </w:rPr>
              <w:t xml:space="preserve">      TRIM(v_zigvalue) || TRIM(i_fsucocompany))) THEN</w:t>
            </w:r>
          </w:p>
          <w:p w:rsidR="00032E93" w:rsidRPr="00032E93" w:rsidRDefault="00032E93" w:rsidP="00032E93">
            <w:pPr>
              <w:pStyle w:val="ListParagraph"/>
              <w:rPr>
                <w:sz w:val="24"/>
                <w:szCs w:val="24"/>
              </w:rPr>
            </w:pPr>
            <w:r w:rsidRPr="00032E93">
              <w:rPr>
                <w:sz w:val="24"/>
                <w:szCs w:val="24"/>
              </w:rPr>
              <w:t xml:space="preserve">      v_obj_clba   := getclba(TRIM(obj_mbrindp1.bnkacckey01) ||</w:t>
            </w:r>
          </w:p>
          <w:p w:rsidR="00032E93" w:rsidRPr="00032E93" w:rsidRDefault="00032E93" w:rsidP="00032E93">
            <w:pPr>
              <w:pStyle w:val="ListParagraph"/>
              <w:rPr>
                <w:sz w:val="24"/>
                <w:szCs w:val="24"/>
              </w:rPr>
            </w:pPr>
            <w:r w:rsidRPr="00032E93">
              <w:rPr>
                <w:sz w:val="24"/>
                <w:szCs w:val="24"/>
              </w:rPr>
              <w:t xml:space="preserve">      TRIM(v_zigvalue) || TRIM(i_fsucocompany));</w:t>
            </w:r>
          </w:p>
          <w:p w:rsidR="00032E93" w:rsidRPr="00032E93" w:rsidRDefault="00032E93" w:rsidP="00032E93">
            <w:pPr>
              <w:pStyle w:val="ListParagraph"/>
              <w:rPr>
                <w:sz w:val="24"/>
                <w:szCs w:val="24"/>
              </w:rPr>
            </w:pPr>
            <w:r w:rsidRPr="00032E93">
              <w:rPr>
                <w:sz w:val="24"/>
                <w:szCs w:val="24"/>
              </w:rPr>
              <w:t xml:space="preserve">      v_bankaccdsc := v_obj_clba.bankaccdsc;</w:t>
            </w:r>
          </w:p>
          <w:p w:rsidR="00032E93" w:rsidRPr="00032E93" w:rsidRDefault="00032E93" w:rsidP="00032E93">
            <w:pPr>
              <w:pStyle w:val="ListParagraph"/>
              <w:rPr>
                <w:sz w:val="24"/>
                <w:szCs w:val="24"/>
              </w:rPr>
            </w:pPr>
            <w:r w:rsidRPr="00032E93">
              <w:rPr>
                <w:sz w:val="24"/>
                <w:szCs w:val="24"/>
              </w:rPr>
              <w:t xml:space="preserve">      v_bnkactyp   := v_obj_clba.bnkactyp;</w:t>
            </w:r>
          </w:p>
          <w:p w:rsidR="00032E93" w:rsidRPr="00032E93" w:rsidRDefault="00032E93" w:rsidP="00032E93">
            <w:pPr>
              <w:pStyle w:val="ListParagraph"/>
              <w:rPr>
                <w:sz w:val="24"/>
                <w:szCs w:val="24"/>
              </w:rPr>
            </w:pPr>
            <w:r w:rsidRPr="00032E93">
              <w:rPr>
                <w:sz w:val="24"/>
                <w:szCs w:val="24"/>
              </w:rPr>
              <w:t xml:space="preserve">      v_bankkey    := v_obj_clba.bankkey;</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obj_zmcipf.BANKACCDSC01 := v_bankaccdsc;</w:t>
            </w:r>
          </w:p>
          <w:p w:rsidR="00032E93" w:rsidRPr="00032E93" w:rsidRDefault="00032E93" w:rsidP="00032E93">
            <w:pPr>
              <w:pStyle w:val="ListParagraph"/>
              <w:rPr>
                <w:sz w:val="24"/>
                <w:szCs w:val="24"/>
              </w:rPr>
            </w:pPr>
            <w:r w:rsidRPr="00032E93">
              <w:rPr>
                <w:sz w:val="24"/>
                <w:szCs w:val="24"/>
              </w:rPr>
              <w:t xml:space="preserve">      obj_zmcipf.BNKACTYP01   := v_bnkactyp;</w:t>
            </w:r>
          </w:p>
          <w:p w:rsidR="00032E93" w:rsidRPr="00032E93" w:rsidRDefault="00032E93" w:rsidP="00032E93">
            <w:pPr>
              <w:pStyle w:val="ListParagraph"/>
              <w:rPr>
                <w:sz w:val="24"/>
                <w:szCs w:val="24"/>
              </w:rPr>
            </w:pPr>
            <w:r w:rsidRPr="00032E93">
              <w:rPr>
                <w:sz w:val="24"/>
                <w:szCs w:val="24"/>
              </w:rPr>
              <w:t xml:space="preserve">      obj_zmcipf.BANKACCKEY02 := C_SPACE;</w:t>
            </w:r>
          </w:p>
          <w:p w:rsidR="00032E93" w:rsidRPr="00032E93" w:rsidRDefault="00032E93" w:rsidP="00032E93">
            <w:pPr>
              <w:pStyle w:val="ListParagraph"/>
              <w:rPr>
                <w:sz w:val="24"/>
                <w:szCs w:val="24"/>
              </w:rPr>
            </w:pPr>
            <w:r w:rsidRPr="00032E93">
              <w:rPr>
                <w:sz w:val="24"/>
                <w:szCs w:val="24"/>
              </w:rPr>
              <w:t xml:space="preserve">      obj_zmcipf.BANKACCDSC02 := C_SPACE;</w:t>
            </w:r>
          </w:p>
          <w:p w:rsidR="00032E93" w:rsidRPr="00032E93" w:rsidRDefault="00032E93" w:rsidP="00032E93">
            <w:pPr>
              <w:pStyle w:val="ListParagraph"/>
              <w:rPr>
                <w:sz w:val="24"/>
                <w:szCs w:val="24"/>
              </w:rPr>
            </w:pPr>
            <w:r w:rsidRPr="00032E93">
              <w:rPr>
                <w:sz w:val="24"/>
                <w:szCs w:val="24"/>
              </w:rPr>
              <w:t xml:space="preserve">      obj_zmcipf.BNKACTYP02   := C_SPACE;</w:t>
            </w:r>
          </w:p>
          <w:p w:rsidR="00032E93" w:rsidRPr="00032E93" w:rsidRDefault="00032E93" w:rsidP="00032E93">
            <w:pPr>
              <w:pStyle w:val="ListParagraph"/>
              <w:rPr>
                <w:sz w:val="24"/>
                <w:szCs w:val="24"/>
              </w:rPr>
            </w:pPr>
            <w:r w:rsidRPr="00032E93">
              <w:rPr>
                <w:sz w:val="24"/>
                <w:szCs w:val="24"/>
              </w:rPr>
              <w:t xml:space="preserve">      --  obj_zmcipf.ZBANKCD      := 'a';</w:t>
            </w:r>
          </w:p>
          <w:p w:rsidR="00032E93" w:rsidRPr="00032E93" w:rsidRDefault="00032E93" w:rsidP="00032E93">
            <w:pPr>
              <w:pStyle w:val="ListParagraph"/>
              <w:rPr>
                <w:sz w:val="24"/>
                <w:szCs w:val="24"/>
              </w:rPr>
            </w:pPr>
            <w:r w:rsidRPr="00032E93">
              <w:rPr>
                <w:sz w:val="24"/>
                <w:szCs w:val="24"/>
              </w:rPr>
              <w:t xml:space="preserve">      --   obj_zmcipf.ZBRANCHCD    := 'a';</w:t>
            </w:r>
          </w:p>
          <w:p w:rsidR="00032E93" w:rsidRPr="00032E93" w:rsidRDefault="00032E93" w:rsidP="00032E93">
            <w:pPr>
              <w:pStyle w:val="ListParagraph"/>
              <w:rPr>
                <w:sz w:val="24"/>
                <w:szCs w:val="24"/>
              </w:rPr>
            </w:pPr>
            <w:r w:rsidRPr="00032E93">
              <w:rPr>
                <w:sz w:val="24"/>
                <w:szCs w:val="24"/>
              </w:rPr>
              <w:t xml:space="preserve">      obj_zmcipf.ZPBCTYPE := C_SPACE;</w:t>
            </w:r>
          </w:p>
          <w:p w:rsidR="00032E93" w:rsidRPr="00032E93" w:rsidRDefault="00032E93" w:rsidP="00032E93">
            <w:pPr>
              <w:pStyle w:val="ListParagraph"/>
              <w:rPr>
                <w:sz w:val="24"/>
                <w:szCs w:val="24"/>
              </w:rPr>
            </w:pPr>
            <w:r w:rsidRPr="00032E93">
              <w:rPr>
                <w:sz w:val="24"/>
                <w:szCs w:val="24"/>
              </w:rPr>
              <w:t xml:space="preserve">      obj_zmcipf.ZPBCODE  := C_SPACE;</w:t>
            </w:r>
          </w:p>
          <w:p w:rsidR="00032E93" w:rsidRPr="00032E93" w:rsidRDefault="00032E93" w:rsidP="00032E93">
            <w:pPr>
              <w:pStyle w:val="ListParagraph"/>
              <w:rPr>
                <w:sz w:val="24"/>
                <w:szCs w:val="24"/>
              </w:rPr>
            </w:pPr>
            <w:r w:rsidRPr="00032E93">
              <w:rPr>
                <w:sz w:val="24"/>
                <w:szCs w:val="24"/>
              </w:rPr>
              <w:t xml:space="preserve">      obj_zmcipf.PREAUTNO := obj_mbrindp1.preautno;</w:t>
            </w:r>
          </w:p>
          <w:p w:rsidR="00032E93" w:rsidRPr="00032E93" w:rsidRDefault="00032E93" w:rsidP="00032E93">
            <w:pPr>
              <w:pStyle w:val="ListParagraph"/>
              <w:rPr>
                <w:sz w:val="24"/>
                <w:szCs w:val="24"/>
              </w:rPr>
            </w:pPr>
            <w:r w:rsidRPr="00032E93">
              <w:rPr>
                <w:sz w:val="24"/>
                <w:szCs w:val="24"/>
              </w:rPr>
              <w:t xml:space="preserve">      \* BEGIN</w:t>
            </w:r>
          </w:p>
          <w:p w:rsidR="00032E93" w:rsidRPr="00032E93" w:rsidRDefault="00032E93" w:rsidP="00032E93">
            <w:pPr>
              <w:pStyle w:val="ListParagraph"/>
              <w:rPr>
                <w:sz w:val="24"/>
                <w:szCs w:val="24"/>
              </w:rPr>
            </w:pPr>
            <w:r w:rsidRPr="00032E93">
              <w:rPr>
                <w:sz w:val="24"/>
                <w:szCs w:val="24"/>
              </w:rPr>
              <w:t xml:space="preserve">      IF (TRIM(obj_mbrindp1.crdtcard) IS NOT NULL) THEN</w:t>
            </w:r>
          </w:p>
          <w:p w:rsidR="00032E93" w:rsidRPr="00032E93" w:rsidRDefault="00032E93" w:rsidP="00032E93">
            <w:pPr>
              <w:pStyle w:val="ListParagraph"/>
              <w:rPr>
                <w:sz w:val="24"/>
                <w:szCs w:val="24"/>
              </w:rPr>
            </w:pPr>
            <w:r w:rsidRPr="00032E93">
              <w:rPr>
                <w:sz w:val="24"/>
                <w:szCs w:val="24"/>
              </w:rPr>
              <w:t xml:space="preserve">      select MTHTO, YEARTO</w:t>
            </w:r>
          </w:p>
          <w:p w:rsidR="00032E93" w:rsidRPr="00032E93" w:rsidRDefault="00032E93" w:rsidP="00032E93">
            <w:pPr>
              <w:pStyle w:val="ListParagraph"/>
              <w:rPr>
                <w:sz w:val="24"/>
                <w:szCs w:val="24"/>
              </w:rPr>
            </w:pPr>
            <w:r w:rsidRPr="00032E93">
              <w:rPr>
                <w:sz w:val="24"/>
                <w:szCs w:val="24"/>
              </w:rPr>
              <w:t xml:space="preserve">      into v_mthto, v_yearto</w:t>
            </w:r>
          </w:p>
          <w:p w:rsidR="00032E93" w:rsidRPr="00032E93" w:rsidRDefault="00032E93" w:rsidP="00032E93">
            <w:pPr>
              <w:pStyle w:val="ListParagraph"/>
              <w:rPr>
                <w:sz w:val="24"/>
                <w:szCs w:val="24"/>
              </w:rPr>
            </w:pPr>
            <w:r w:rsidRPr="00032E93">
              <w:rPr>
                <w:sz w:val="24"/>
                <w:szCs w:val="24"/>
              </w:rPr>
              <w:t xml:space="preserve">      from CLBAPF</w:t>
            </w:r>
          </w:p>
          <w:p w:rsidR="00032E93" w:rsidRPr="00032E93" w:rsidRDefault="00032E93" w:rsidP="00032E93">
            <w:pPr>
              <w:pStyle w:val="ListParagraph"/>
              <w:rPr>
                <w:sz w:val="24"/>
                <w:szCs w:val="24"/>
              </w:rPr>
            </w:pPr>
            <w:r w:rsidRPr="00032E93">
              <w:rPr>
                <w:sz w:val="24"/>
                <w:szCs w:val="24"/>
              </w:rPr>
              <w:t xml:space="preserve">      where TRIM(bankacckey) = TRIM(obj_mbrindp1.crdtcard)</w:t>
            </w:r>
          </w:p>
          <w:p w:rsidR="00032E93" w:rsidRPr="00032E93" w:rsidRDefault="00032E93" w:rsidP="00032E93">
            <w:pPr>
              <w:pStyle w:val="ListParagraph"/>
              <w:rPr>
                <w:sz w:val="24"/>
                <w:szCs w:val="24"/>
              </w:rPr>
            </w:pPr>
            <w:r w:rsidRPr="00032E93">
              <w:rPr>
                <w:sz w:val="24"/>
                <w:szCs w:val="24"/>
              </w:rPr>
              <w:t xml:space="preserve">      AND TRIM(Clntpfx) = TRIM('CN')</w:t>
            </w:r>
          </w:p>
          <w:p w:rsidR="00032E93" w:rsidRPr="00032E93" w:rsidRDefault="00032E93" w:rsidP="00032E93">
            <w:pPr>
              <w:pStyle w:val="ListParagraph"/>
              <w:rPr>
                <w:sz w:val="24"/>
                <w:szCs w:val="24"/>
              </w:rPr>
            </w:pPr>
            <w:r w:rsidRPr="00032E93">
              <w:rPr>
                <w:sz w:val="24"/>
                <w:szCs w:val="24"/>
              </w:rPr>
              <w:t xml:space="preserve">      and TRIM(Clntcoy) = TRIM(i_fsucocompany)</w:t>
            </w:r>
          </w:p>
          <w:p w:rsidR="00032E93" w:rsidRPr="00032E93" w:rsidRDefault="00032E93" w:rsidP="00032E93">
            <w:pPr>
              <w:pStyle w:val="ListParagraph"/>
              <w:rPr>
                <w:sz w:val="24"/>
                <w:szCs w:val="24"/>
              </w:rPr>
            </w:pPr>
            <w:r w:rsidRPr="00032E93">
              <w:rPr>
                <w:sz w:val="24"/>
                <w:szCs w:val="24"/>
              </w:rPr>
              <w:t xml:space="preserve">      and TRIM(clntnum) = TRIM(v_zigvalue)</w:t>
            </w:r>
          </w:p>
          <w:p w:rsidR="00032E93" w:rsidRPr="00032E93" w:rsidRDefault="00032E93" w:rsidP="00032E93">
            <w:pPr>
              <w:pStyle w:val="ListParagraph"/>
              <w:rPr>
                <w:sz w:val="24"/>
                <w:szCs w:val="24"/>
              </w:rPr>
            </w:pPr>
            <w:r w:rsidRPr="00032E93">
              <w:rPr>
                <w:sz w:val="24"/>
                <w:szCs w:val="24"/>
              </w:rPr>
              <w:t xml:space="preserve">      and TRIM(validflag) = TRIM('1')</w:t>
            </w:r>
          </w:p>
          <w:p w:rsidR="00032E93" w:rsidRPr="00032E93" w:rsidRDefault="00032E93" w:rsidP="00032E93">
            <w:pPr>
              <w:pStyle w:val="ListParagraph"/>
              <w:rPr>
                <w:sz w:val="24"/>
                <w:szCs w:val="24"/>
              </w:rPr>
            </w:pPr>
            <w:r w:rsidRPr="00032E93">
              <w:rPr>
                <w:sz w:val="24"/>
                <w:szCs w:val="24"/>
              </w:rPr>
              <w:t xml:space="preserve">      and TRIM(bnkactyp) = TRIM('CC');</w:t>
            </w:r>
          </w:p>
          <w:p w:rsidR="00032E93" w:rsidRPr="00032E93" w:rsidRDefault="00032E93" w:rsidP="00032E93">
            <w:pPr>
              <w:pStyle w:val="ListParagraph"/>
              <w:rPr>
                <w:sz w:val="24"/>
                <w:szCs w:val="24"/>
              </w:rPr>
            </w:pPr>
            <w:r w:rsidRPr="00032E93">
              <w:rPr>
                <w:sz w:val="24"/>
                <w:szCs w:val="24"/>
              </w:rPr>
              <w:lastRenderedPageBreak/>
              <w:t xml:space="preserve">      END IF;</w:t>
            </w:r>
          </w:p>
          <w:p w:rsidR="00032E93" w:rsidRPr="00032E93" w:rsidRDefault="00032E93" w:rsidP="00032E93">
            <w:pPr>
              <w:pStyle w:val="ListParagraph"/>
              <w:rPr>
                <w:sz w:val="24"/>
                <w:szCs w:val="24"/>
              </w:rPr>
            </w:pPr>
            <w:r w:rsidRPr="00032E93">
              <w:rPr>
                <w:sz w:val="24"/>
                <w:szCs w:val="24"/>
              </w:rPr>
              <w:t xml:space="preserve">      EXCEPTION</w:t>
            </w:r>
          </w:p>
          <w:p w:rsidR="00032E93" w:rsidRPr="00032E93" w:rsidRDefault="00032E93" w:rsidP="00032E93">
            <w:pPr>
              <w:pStyle w:val="ListParagraph"/>
              <w:rPr>
                <w:sz w:val="24"/>
                <w:szCs w:val="24"/>
              </w:rPr>
            </w:pPr>
            <w:r w:rsidRPr="00032E93">
              <w:rPr>
                <w:sz w:val="24"/>
                <w:szCs w:val="24"/>
              </w:rPr>
              <w:t xml:space="preserve">      WHEN NO_DATA_FOUND THEN</w:t>
            </w:r>
          </w:p>
          <w:p w:rsidR="00032E93" w:rsidRPr="00032E93" w:rsidRDefault="00032E93" w:rsidP="00032E93">
            <w:pPr>
              <w:pStyle w:val="ListParagraph"/>
              <w:rPr>
                <w:sz w:val="24"/>
                <w:szCs w:val="24"/>
              </w:rPr>
            </w:pPr>
            <w:r w:rsidRPr="00032E93">
              <w:rPr>
                <w:sz w:val="24"/>
                <w:szCs w:val="24"/>
              </w:rPr>
              <w:t xml:space="preserve">      obj_zmcipf.MTHTO  := 0;</w:t>
            </w:r>
          </w:p>
          <w:p w:rsidR="00032E93" w:rsidRPr="00032E93" w:rsidRDefault="00032E93" w:rsidP="00032E93">
            <w:pPr>
              <w:pStyle w:val="ListParagraph"/>
              <w:rPr>
                <w:sz w:val="24"/>
                <w:szCs w:val="24"/>
              </w:rPr>
            </w:pPr>
            <w:r w:rsidRPr="00032E93">
              <w:rPr>
                <w:sz w:val="24"/>
                <w:szCs w:val="24"/>
              </w:rPr>
              <w:t xml:space="preserve">      obj_zmcipf.YEARTO := 0;</w:t>
            </w:r>
          </w:p>
          <w:p w:rsidR="00032E93" w:rsidRPr="00032E93" w:rsidRDefault="00032E93" w:rsidP="00032E93">
            <w:pPr>
              <w:pStyle w:val="ListParagraph"/>
              <w:rPr>
                <w:sz w:val="24"/>
                <w:szCs w:val="24"/>
              </w:rPr>
            </w:pPr>
            <w:r w:rsidRPr="00032E93">
              <w:rPr>
                <w:sz w:val="24"/>
                <w:szCs w:val="24"/>
              </w:rPr>
              <w:t xml:space="preserve">      END;*\</w:t>
            </w:r>
          </w:p>
          <w:p w:rsidR="00032E93" w:rsidRPr="00032E93" w:rsidRDefault="00032E93" w:rsidP="00032E93">
            <w:pPr>
              <w:pStyle w:val="ListParagraph"/>
              <w:rPr>
                <w:sz w:val="24"/>
                <w:szCs w:val="24"/>
              </w:rPr>
            </w:pPr>
            <w:r w:rsidRPr="00032E93">
              <w:rPr>
                <w:sz w:val="24"/>
                <w:szCs w:val="24"/>
              </w:rPr>
              <w:t xml:space="preserve">      IF (TRIM(obj_mbrindp1.crdtcard) IS NOT NULL) THEN</w:t>
            </w:r>
          </w:p>
          <w:p w:rsidR="00032E93" w:rsidRPr="00032E93" w:rsidRDefault="00032E93" w:rsidP="00032E93">
            <w:pPr>
              <w:pStyle w:val="ListParagraph"/>
              <w:rPr>
                <w:sz w:val="24"/>
                <w:szCs w:val="24"/>
              </w:rPr>
            </w:pPr>
            <w:r w:rsidRPr="00032E93">
              <w:rPr>
                <w:sz w:val="24"/>
                <w:szCs w:val="24"/>
              </w:rPr>
              <w:t xml:space="preserve">      IF (getclba.exists(TRIM(obj_mbrindp1.crdtcard) || TRIM(v_zigvalue) ||</w:t>
            </w:r>
          </w:p>
          <w:p w:rsidR="00032E93" w:rsidRPr="00032E93" w:rsidRDefault="00032E93" w:rsidP="00032E93">
            <w:pPr>
              <w:pStyle w:val="ListParagraph"/>
              <w:rPr>
                <w:sz w:val="24"/>
                <w:szCs w:val="24"/>
              </w:rPr>
            </w:pPr>
            <w:r w:rsidRPr="00032E93">
              <w:rPr>
                <w:sz w:val="24"/>
                <w:szCs w:val="24"/>
              </w:rPr>
              <w:t xml:space="preserve">      TRIM(i_fsucocompany))) THEN</w:t>
            </w:r>
          </w:p>
          <w:p w:rsidR="00032E93" w:rsidRPr="00032E93" w:rsidRDefault="00032E93" w:rsidP="00032E93">
            <w:pPr>
              <w:pStyle w:val="ListParagraph"/>
              <w:rPr>
                <w:sz w:val="24"/>
                <w:szCs w:val="24"/>
              </w:rPr>
            </w:pPr>
            <w:r w:rsidRPr="00032E93">
              <w:rPr>
                <w:sz w:val="24"/>
                <w:szCs w:val="24"/>
              </w:rPr>
              <w:t xml:space="preserve">      v_obj_clba := getclba(TRIM(obj_mbrindp1.crdtcard) ||</w:t>
            </w:r>
          </w:p>
          <w:p w:rsidR="00032E93" w:rsidRPr="00032E93" w:rsidRDefault="00032E93" w:rsidP="00032E93">
            <w:pPr>
              <w:pStyle w:val="ListParagraph"/>
              <w:rPr>
                <w:sz w:val="24"/>
                <w:szCs w:val="24"/>
              </w:rPr>
            </w:pPr>
            <w:r w:rsidRPr="00032E93">
              <w:rPr>
                <w:sz w:val="24"/>
                <w:szCs w:val="24"/>
              </w:rPr>
              <w:t xml:space="preserve">      TRIM(v_zigvalue) || TRIM(i_fsucocompany));</w:t>
            </w:r>
          </w:p>
          <w:p w:rsidR="00032E93" w:rsidRPr="00032E93" w:rsidRDefault="00032E93" w:rsidP="00032E93">
            <w:pPr>
              <w:pStyle w:val="ListParagraph"/>
              <w:rPr>
                <w:sz w:val="24"/>
                <w:szCs w:val="24"/>
              </w:rPr>
            </w:pPr>
            <w:r w:rsidRPr="00032E93">
              <w:rPr>
                <w:sz w:val="24"/>
                <w:szCs w:val="24"/>
              </w:rPr>
              <w:t xml:space="preserve">      v_mthto    := v_obj_clba.mthto;</w:t>
            </w:r>
          </w:p>
          <w:p w:rsidR="00032E93" w:rsidRPr="00032E93" w:rsidRDefault="00032E93" w:rsidP="00032E93">
            <w:pPr>
              <w:pStyle w:val="ListParagraph"/>
              <w:rPr>
                <w:sz w:val="24"/>
                <w:szCs w:val="24"/>
              </w:rPr>
            </w:pPr>
            <w:r w:rsidRPr="00032E93">
              <w:rPr>
                <w:sz w:val="24"/>
                <w:szCs w:val="24"/>
              </w:rPr>
              <w:t xml:space="preserve">      v_yearto   := v_obj_clba.yearto;</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obj_zmcipf.MTHTO  := v_mthto;</w:t>
            </w:r>
          </w:p>
          <w:p w:rsidR="00032E93" w:rsidRPr="00032E93" w:rsidRDefault="00032E93" w:rsidP="00032E93">
            <w:pPr>
              <w:pStyle w:val="ListParagraph"/>
              <w:rPr>
                <w:sz w:val="24"/>
                <w:szCs w:val="24"/>
              </w:rPr>
            </w:pPr>
            <w:r w:rsidRPr="00032E93">
              <w:rPr>
                <w:sz w:val="24"/>
                <w:szCs w:val="24"/>
              </w:rPr>
              <w:t xml:space="preserve">      obj_zmcipf.YEARTO := v_yearto;</w:t>
            </w:r>
          </w:p>
          <w:p w:rsidR="00032E93" w:rsidRPr="00032E93" w:rsidRDefault="00032E93" w:rsidP="00032E93">
            <w:pPr>
              <w:pStyle w:val="ListParagraph"/>
              <w:rPr>
                <w:sz w:val="24"/>
                <w:szCs w:val="24"/>
              </w:rPr>
            </w:pPr>
            <w:r w:rsidRPr="00032E93">
              <w:rPr>
                <w:sz w:val="24"/>
                <w:szCs w:val="24"/>
              </w:rPr>
              <w:t xml:space="preserve">      obj_zmcipf.DATIME := CAST(sysdate AS TIMESTAMP);</w:t>
            </w:r>
          </w:p>
          <w:p w:rsidR="00032E93" w:rsidRPr="00032E93" w:rsidRDefault="00032E93" w:rsidP="00032E93">
            <w:pPr>
              <w:pStyle w:val="ListParagraph"/>
              <w:rPr>
                <w:sz w:val="24"/>
                <w:szCs w:val="24"/>
              </w:rPr>
            </w:pPr>
            <w:r w:rsidRPr="00032E93">
              <w:rPr>
                <w:sz w:val="24"/>
                <w:szCs w:val="24"/>
              </w:rPr>
              <w:t xml:space="preserve">      obj_zmcipf.JOBNM  := i_scheduleName;</w:t>
            </w:r>
          </w:p>
          <w:p w:rsidR="00032E93" w:rsidRPr="00032E93" w:rsidRDefault="00032E93" w:rsidP="00032E93">
            <w:pPr>
              <w:pStyle w:val="ListParagraph"/>
              <w:rPr>
                <w:sz w:val="24"/>
                <w:szCs w:val="24"/>
              </w:rPr>
            </w:pPr>
            <w:r w:rsidRPr="00032E93">
              <w:rPr>
                <w:sz w:val="24"/>
                <w:szCs w:val="24"/>
              </w:rPr>
              <w:t xml:space="preserve">      BEGIN</w:t>
            </w:r>
          </w:p>
          <w:p w:rsidR="00032E93" w:rsidRPr="00032E93" w:rsidRDefault="00032E93" w:rsidP="00032E93">
            <w:pPr>
              <w:pStyle w:val="ListParagraph"/>
              <w:rPr>
                <w:sz w:val="24"/>
                <w:szCs w:val="24"/>
              </w:rPr>
            </w:pPr>
            <w:r w:rsidRPr="00032E93">
              <w:rPr>
                <w:sz w:val="24"/>
                <w:szCs w:val="24"/>
              </w:rPr>
              <w:t xml:space="preserve">      IF (TRIM(obj_mbrindp1.mpolnum) IS NOT NULL) THEN</w:t>
            </w:r>
          </w:p>
          <w:p w:rsidR="00032E93" w:rsidRPr="00032E93" w:rsidRDefault="00032E93" w:rsidP="00032E93">
            <w:pPr>
              <w:pStyle w:val="ListParagraph"/>
              <w:rPr>
                <w:sz w:val="24"/>
                <w:szCs w:val="24"/>
              </w:rPr>
            </w:pPr>
            <w:r w:rsidRPr="00032E93">
              <w:rPr>
                <w:sz w:val="24"/>
                <w:szCs w:val="24"/>
              </w:rPr>
              <w:t xml:space="preserve">      IF LENGTH(TRIM(obj_mbrindp1.crdtcard)) &gt; 6 THEN</w:t>
            </w:r>
          </w:p>
          <w:p w:rsidR="00032E93" w:rsidRPr="00032E93" w:rsidRDefault="00032E93" w:rsidP="00032E93">
            <w:pPr>
              <w:pStyle w:val="ListParagraph"/>
              <w:rPr>
                <w:sz w:val="24"/>
                <w:szCs w:val="24"/>
              </w:rPr>
            </w:pPr>
            <w:r w:rsidRPr="00032E93">
              <w:rPr>
                <w:sz w:val="24"/>
                <w:szCs w:val="24"/>
              </w:rPr>
              <w:t xml:space="preserve">      v_temp_crdtcard := SUBSTR(TRIM(obj_mbrindp1.crdtcard), 0, 6);</w:t>
            </w:r>
          </w:p>
          <w:p w:rsidR="00032E93" w:rsidRPr="00032E93" w:rsidRDefault="00032E93" w:rsidP="00032E93">
            <w:pPr>
              <w:pStyle w:val="ListParagraph"/>
              <w:rPr>
                <w:sz w:val="24"/>
                <w:szCs w:val="24"/>
              </w:rPr>
            </w:pPr>
            <w:r w:rsidRPr="00032E93">
              <w:rPr>
                <w:sz w:val="24"/>
                <w:szCs w:val="24"/>
              </w:rPr>
              <w:t xml:space="preserve">      --  dbms_output.put_line('v_temp_crdtcard--'||v_temp_crdtcard);</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SELECT ZCRDTYPE</w:t>
            </w:r>
          </w:p>
          <w:p w:rsidR="00032E93" w:rsidRPr="00032E93" w:rsidRDefault="00032E93" w:rsidP="00032E93">
            <w:pPr>
              <w:pStyle w:val="ListParagraph"/>
              <w:rPr>
                <w:sz w:val="24"/>
                <w:szCs w:val="24"/>
              </w:rPr>
            </w:pPr>
            <w:r w:rsidRPr="00032E93">
              <w:rPr>
                <w:sz w:val="24"/>
                <w:szCs w:val="24"/>
              </w:rPr>
              <w:t xml:space="preserve">      into v_zcrdtype</w:t>
            </w:r>
          </w:p>
          <w:p w:rsidR="00032E93" w:rsidRPr="00032E93" w:rsidRDefault="00032E93" w:rsidP="00032E93">
            <w:pPr>
              <w:pStyle w:val="ListParagraph"/>
              <w:rPr>
                <w:sz w:val="24"/>
                <w:szCs w:val="24"/>
              </w:rPr>
            </w:pPr>
            <w:r w:rsidRPr="00032E93">
              <w:rPr>
                <w:sz w:val="24"/>
                <w:szCs w:val="24"/>
              </w:rPr>
              <w:t xml:space="preserve">      FROM ZENCTPF</w:t>
            </w:r>
          </w:p>
          <w:p w:rsidR="00032E93" w:rsidRPr="00032E93" w:rsidRDefault="00032E93" w:rsidP="00032E93">
            <w:pPr>
              <w:pStyle w:val="ListParagraph"/>
              <w:rPr>
                <w:sz w:val="24"/>
                <w:szCs w:val="24"/>
              </w:rPr>
            </w:pPr>
            <w:r w:rsidRPr="00032E93">
              <w:rPr>
                <w:sz w:val="24"/>
                <w:szCs w:val="24"/>
              </w:rPr>
              <w:t xml:space="preserve">      WHERE TRIM(ZPOLNMBR) = obj_mbrindp1.mpolnum</w:t>
            </w:r>
          </w:p>
          <w:p w:rsidR="00032E93" w:rsidRPr="00032E93" w:rsidRDefault="00032E93" w:rsidP="00032E93">
            <w:pPr>
              <w:pStyle w:val="ListParagraph"/>
              <w:rPr>
                <w:sz w:val="24"/>
                <w:szCs w:val="24"/>
              </w:rPr>
            </w:pPr>
            <w:r w:rsidRPr="00032E93">
              <w:rPr>
                <w:sz w:val="24"/>
                <w:szCs w:val="24"/>
              </w:rPr>
              <w:t xml:space="preserve">      and ((TRIM(TO_NUMBER(ZCNBRFRM)) &lt; TRIM(v_temp_crdtcard) and</w:t>
            </w:r>
          </w:p>
          <w:p w:rsidR="00032E93" w:rsidRPr="00032E93" w:rsidRDefault="00032E93" w:rsidP="00032E93">
            <w:pPr>
              <w:pStyle w:val="ListParagraph"/>
              <w:rPr>
                <w:sz w:val="24"/>
                <w:szCs w:val="24"/>
              </w:rPr>
            </w:pPr>
            <w:r w:rsidRPr="00032E93">
              <w:rPr>
                <w:sz w:val="24"/>
                <w:szCs w:val="24"/>
              </w:rPr>
              <w:t xml:space="preserve">      TRIM(TO_NUMBER(ZCNBRTO)) &gt; TRIM(v_temp_crdtcard)) OR</w:t>
            </w:r>
          </w:p>
          <w:p w:rsidR="00032E93" w:rsidRPr="00032E93" w:rsidRDefault="00032E93" w:rsidP="00032E93">
            <w:pPr>
              <w:pStyle w:val="ListParagraph"/>
              <w:rPr>
                <w:sz w:val="24"/>
                <w:szCs w:val="24"/>
              </w:rPr>
            </w:pPr>
            <w:r w:rsidRPr="00032E93">
              <w:rPr>
                <w:sz w:val="24"/>
                <w:szCs w:val="24"/>
              </w:rPr>
              <w:t xml:space="preserve">      TRIM(TO_NUMBER(ZCNBRFRM)) = TRIM(v_temp_crdtcard) OR</w:t>
            </w:r>
          </w:p>
          <w:p w:rsidR="00032E93" w:rsidRPr="00032E93" w:rsidRDefault="00032E93" w:rsidP="00032E93">
            <w:pPr>
              <w:pStyle w:val="ListParagraph"/>
              <w:rPr>
                <w:sz w:val="24"/>
                <w:szCs w:val="24"/>
              </w:rPr>
            </w:pPr>
            <w:r w:rsidRPr="00032E93">
              <w:rPr>
                <w:sz w:val="24"/>
                <w:szCs w:val="24"/>
              </w:rPr>
              <w:t xml:space="preserve">      TRIM(TO_NUMBER(ZCNBRTO)) = TRIM(v_temp_crdtcard));</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t xml:space="preserve">      SELECT ZCRDTYPE</w:t>
            </w:r>
          </w:p>
          <w:p w:rsidR="00032E93" w:rsidRPr="00032E93" w:rsidRDefault="00032E93" w:rsidP="00032E93">
            <w:pPr>
              <w:pStyle w:val="ListParagraph"/>
              <w:rPr>
                <w:sz w:val="24"/>
                <w:szCs w:val="24"/>
              </w:rPr>
            </w:pPr>
            <w:r w:rsidRPr="00032E93">
              <w:rPr>
                <w:sz w:val="24"/>
                <w:szCs w:val="24"/>
              </w:rPr>
              <w:t xml:space="preserve">      into v_zcrdtype</w:t>
            </w:r>
          </w:p>
          <w:p w:rsidR="00032E93" w:rsidRPr="00032E93" w:rsidRDefault="00032E93" w:rsidP="00032E93">
            <w:pPr>
              <w:pStyle w:val="ListParagraph"/>
              <w:rPr>
                <w:sz w:val="24"/>
                <w:szCs w:val="24"/>
              </w:rPr>
            </w:pPr>
            <w:r w:rsidRPr="00032E93">
              <w:rPr>
                <w:sz w:val="24"/>
                <w:szCs w:val="24"/>
              </w:rPr>
              <w:t xml:space="preserve">      FROM ZENCTPF</w:t>
            </w:r>
          </w:p>
          <w:p w:rsidR="00032E93" w:rsidRPr="00032E93" w:rsidRDefault="00032E93" w:rsidP="00032E93">
            <w:pPr>
              <w:pStyle w:val="ListParagraph"/>
              <w:rPr>
                <w:sz w:val="24"/>
                <w:szCs w:val="24"/>
              </w:rPr>
            </w:pPr>
            <w:r w:rsidRPr="00032E93">
              <w:rPr>
                <w:sz w:val="24"/>
                <w:szCs w:val="24"/>
              </w:rPr>
              <w:t xml:space="preserve">      WHERE TRIM(ZENDCDE) = TRIM(obj_mbrindp1.zendcde)</w:t>
            </w:r>
          </w:p>
          <w:p w:rsidR="00032E93" w:rsidRPr="00032E93" w:rsidRDefault="00032E93" w:rsidP="00032E93">
            <w:pPr>
              <w:pStyle w:val="ListParagraph"/>
              <w:rPr>
                <w:sz w:val="24"/>
                <w:szCs w:val="24"/>
              </w:rPr>
            </w:pPr>
            <w:r w:rsidRPr="00032E93">
              <w:rPr>
                <w:sz w:val="24"/>
                <w:szCs w:val="24"/>
              </w:rPr>
              <w:t xml:space="preserve">      and ((TRIM(TO_NUMBER(ZCNBRFRM)) &lt; TRIM(v_temp_crdtcard) and</w:t>
            </w:r>
          </w:p>
          <w:p w:rsidR="00032E93" w:rsidRPr="00032E93" w:rsidRDefault="00032E93" w:rsidP="00032E93">
            <w:pPr>
              <w:pStyle w:val="ListParagraph"/>
              <w:rPr>
                <w:sz w:val="24"/>
                <w:szCs w:val="24"/>
              </w:rPr>
            </w:pPr>
            <w:r w:rsidRPr="00032E93">
              <w:rPr>
                <w:sz w:val="24"/>
                <w:szCs w:val="24"/>
              </w:rPr>
              <w:t xml:space="preserve">      TRIM(TO_NUMBER(ZCNBRTO)) &gt; TRIM(v_temp_crdtcard)) OR</w:t>
            </w:r>
          </w:p>
          <w:p w:rsidR="00032E93" w:rsidRPr="00032E93" w:rsidRDefault="00032E93" w:rsidP="00032E93">
            <w:pPr>
              <w:pStyle w:val="ListParagraph"/>
              <w:rPr>
                <w:sz w:val="24"/>
                <w:szCs w:val="24"/>
              </w:rPr>
            </w:pPr>
            <w:r w:rsidRPr="00032E93">
              <w:rPr>
                <w:sz w:val="24"/>
                <w:szCs w:val="24"/>
              </w:rPr>
              <w:t xml:space="preserve">      TRIM(TO_NUMBER(ZCNBRFRM)) = TRIM(v_temp_crdtcard) OR</w:t>
            </w:r>
          </w:p>
          <w:p w:rsidR="00032E93" w:rsidRPr="00032E93" w:rsidRDefault="00032E93" w:rsidP="00032E93">
            <w:pPr>
              <w:pStyle w:val="ListParagraph"/>
              <w:rPr>
                <w:sz w:val="24"/>
                <w:szCs w:val="24"/>
              </w:rPr>
            </w:pPr>
            <w:r w:rsidRPr="00032E93">
              <w:rPr>
                <w:sz w:val="24"/>
                <w:szCs w:val="24"/>
              </w:rPr>
              <w:t xml:space="preserve">      TRIM(TO_NUMBER(ZCNBRTO)) = TRIM(v_temp_crdtcard));</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lastRenderedPageBreak/>
              <w:t xml:space="preserve">      EXCEPTION</w:t>
            </w:r>
          </w:p>
          <w:p w:rsidR="00032E93" w:rsidRPr="00032E93" w:rsidRDefault="00032E93" w:rsidP="00032E93">
            <w:pPr>
              <w:pStyle w:val="ListParagraph"/>
              <w:rPr>
                <w:sz w:val="24"/>
                <w:szCs w:val="24"/>
              </w:rPr>
            </w:pPr>
            <w:r w:rsidRPr="00032E93">
              <w:rPr>
                <w:sz w:val="24"/>
                <w:szCs w:val="24"/>
              </w:rPr>
              <w:t xml:space="preserve">      when No_data_found then</w:t>
            </w:r>
          </w:p>
          <w:p w:rsidR="00032E93" w:rsidRPr="00032E93" w:rsidRDefault="00032E93" w:rsidP="00032E93">
            <w:pPr>
              <w:pStyle w:val="ListParagraph"/>
              <w:rPr>
                <w:sz w:val="24"/>
                <w:szCs w:val="24"/>
              </w:rPr>
            </w:pPr>
            <w:r w:rsidRPr="00032E93">
              <w:rPr>
                <w:sz w:val="24"/>
                <w:szCs w:val="24"/>
              </w:rPr>
              <w:t xml:space="preserve">      v_zcrdtype := null;</w:t>
            </w:r>
          </w:p>
          <w:p w:rsidR="00032E93" w:rsidRPr="00032E93" w:rsidRDefault="00032E93" w:rsidP="00032E93">
            <w:pPr>
              <w:pStyle w:val="ListParagraph"/>
              <w:rPr>
                <w:sz w:val="24"/>
                <w:szCs w:val="24"/>
              </w:rPr>
            </w:pPr>
            <w:r w:rsidRPr="00032E93">
              <w:rPr>
                <w:sz w:val="24"/>
                <w:szCs w:val="24"/>
              </w:rPr>
              <w:t xml:space="preserve">      end;</w:t>
            </w:r>
          </w:p>
          <w:p w:rsidR="00032E93" w:rsidRPr="00032E93" w:rsidRDefault="00032E93" w:rsidP="00032E93">
            <w:pPr>
              <w:pStyle w:val="ListParagraph"/>
              <w:rPr>
                <w:sz w:val="24"/>
                <w:szCs w:val="24"/>
              </w:rPr>
            </w:pPr>
            <w:r w:rsidRPr="00032E93">
              <w:rPr>
                <w:sz w:val="24"/>
                <w:szCs w:val="24"/>
              </w:rPr>
              <w:t xml:space="preserve">      obj_zmcipf.CARDTYP := v_zcrdtype;</w:t>
            </w:r>
          </w:p>
          <w:p w:rsidR="00032E93" w:rsidRPr="00032E93" w:rsidRDefault="00032E93" w:rsidP="00032E93">
            <w:pPr>
              <w:pStyle w:val="ListParagraph"/>
              <w:rPr>
                <w:sz w:val="24"/>
                <w:szCs w:val="24"/>
              </w:rPr>
            </w:pPr>
            <w:r w:rsidRPr="00032E93">
              <w:rPr>
                <w:sz w:val="24"/>
                <w:szCs w:val="24"/>
              </w:rPr>
              <w:t xml:space="preserve">      obj_zmcipf.BANKKEY := v_bankkey;</w:t>
            </w:r>
          </w:p>
          <w:p w:rsidR="00032E93" w:rsidRPr="00032E93" w:rsidRDefault="00032E93" w:rsidP="00032E93">
            <w:pPr>
              <w:pStyle w:val="ListParagraph"/>
              <w:rPr>
                <w:sz w:val="24"/>
                <w:szCs w:val="24"/>
              </w:rPr>
            </w:pPr>
            <w:r w:rsidRPr="00032E93">
              <w:rPr>
                <w:sz w:val="24"/>
                <w:szCs w:val="24"/>
              </w:rPr>
              <w:t xml:space="preserve">      obj_zmcipf.USRPRF  := i_usrprf;</w:t>
            </w:r>
          </w:p>
          <w:p w:rsidR="00032E93" w:rsidRPr="00032E93" w:rsidRDefault="00032E93" w:rsidP="00032E93">
            <w:pPr>
              <w:pStyle w:val="ListParagraph"/>
              <w:rPr>
                <w:sz w:val="24"/>
                <w:szCs w:val="24"/>
              </w:rPr>
            </w:pPr>
            <w:r w:rsidRPr="00032E93">
              <w:rPr>
                <w:sz w:val="24"/>
                <w:szCs w:val="24"/>
              </w:rPr>
              <w:t xml:space="preserve">      --  obj_zmcipf.DPNTNO       := 'a'; --Not present in Table,Not even mentioned in Data model</w:t>
            </w:r>
          </w:p>
          <w:p w:rsidR="00032E93" w:rsidRPr="00032E93" w:rsidRDefault="00032E93" w:rsidP="00032E93">
            <w:pPr>
              <w:pStyle w:val="ListParagraph"/>
              <w:rPr>
                <w:sz w:val="24"/>
                <w:szCs w:val="24"/>
              </w:rPr>
            </w:pPr>
            <w:r w:rsidRPr="00032E93">
              <w:rPr>
                <w:sz w:val="24"/>
                <w:szCs w:val="24"/>
              </w:rPr>
              <w:t xml:space="preserve">      insert into ZMCIPF values obj_zmcipf;</w:t>
            </w:r>
          </w:p>
          <w:p w:rsidR="00032E93" w:rsidRPr="00032E93" w:rsidRDefault="00032E93" w:rsidP="00032E93">
            <w:pPr>
              <w:pStyle w:val="ListParagraph"/>
              <w:rPr>
                <w:sz w:val="24"/>
                <w:szCs w:val="24"/>
              </w:rPr>
            </w:pPr>
            <w:r w:rsidRPr="00032E93">
              <w:rPr>
                <w:sz w:val="24"/>
                <w:szCs w:val="24"/>
              </w:rPr>
              <w:t xml:space="preserve">      ---Insert into IG table "ZMCIPF" END ---*/</w:t>
            </w:r>
          </w:p>
          <w:p w:rsidR="00032E93" w:rsidRPr="00032E93" w:rsidRDefault="00032E93" w:rsidP="00032E93">
            <w:pPr>
              <w:pStyle w:val="ListParagraph"/>
              <w:rPr>
                <w:sz w:val="24"/>
                <w:szCs w:val="24"/>
              </w:rPr>
            </w:pPr>
            <w:r w:rsidRPr="00032E93">
              <w:rPr>
                <w:sz w:val="24"/>
                <w:szCs w:val="24"/>
              </w:rPr>
              <w:t xml:space="preserve">      ---Insert into IG table "ZCLEPF" START ---*/</w:t>
            </w:r>
          </w:p>
          <w:p w:rsidR="00032E93" w:rsidRPr="00032E93" w:rsidRDefault="00032E93" w:rsidP="00032E93">
            <w:pPr>
              <w:pStyle w:val="ListParagraph"/>
              <w:rPr>
                <w:sz w:val="24"/>
                <w:szCs w:val="24"/>
              </w:rPr>
            </w:pPr>
            <w:r w:rsidRPr="00032E93">
              <w:rPr>
                <w:sz w:val="24"/>
                <w:szCs w:val="24"/>
              </w:rPr>
              <w:t xml:space="preserve">      --- 17/02/2018 After Pre-SIT execution</w:t>
            </w:r>
          </w:p>
          <w:p w:rsidR="00032E93" w:rsidRPr="00032E93" w:rsidRDefault="00032E93" w:rsidP="00032E93">
            <w:pPr>
              <w:pStyle w:val="ListParagraph"/>
              <w:rPr>
                <w:sz w:val="24"/>
                <w:szCs w:val="24"/>
              </w:rPr>
            </w:pPr>
            <w:r w:rsidRPr="00032E93">
              <w:rPr>
                <w:sz w:val="24"/>
                <w:szCs w:val="24"/>
              </w:rPr>
              <w:t xml:space="preserve">      --- IF (TRIM(obj_mbrindp1.ZENSPCD01) IS NOT NULL) THEN</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 ( TRIM(obj_mbrindp1.zenspcd01) IS NOT NULL ) OR ( TRIM(obj_mbrindp1.zenspcd02) IS NOT NULL ) OR ( TRIM(obj_mbrindp1</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.zcifcode) IS NOT NULL ) ) THEN</w:t>
            </w:r>
          </w:p>
          <w:p w:rsidR="00032E93" w:rsidRPr="00032E93" w:rsidRDefault="00032E93" w:rsidP="00032E93">
            <w:pPr>
              <w:pStyle w:val="ListParagraph"/>
              <w:rPr>
                <w:sz w:val="24"/>
                <w:szCs w:val="24"/>
              </w:rPr>
            </w:pPr>
            <w:r w:rsidRPr="00032E93">
              <w:rPr>
                <w:sz w:val="24"/>
                <w:szCs w:val="24"/>
              </w:rPr>
              <w:t xml:space="preserve">        -- MB12  : MOD : Cratte ZCLEPF iff one of them given</w:t>
            </w:r>
          </w:p>
          <w:p w:rsidR="00032E93" w:rsidRPr="00032E93" w:rsidRDefault="00032E93" w:rsidP="00032E93">
            <w:pPr>
              <w:pStyle w:val="ListParagraph"/>
              <w:rPr>
                <w:sz w:val="24"/>
                <w:szCs w:val="24"/>
              </w:rPr>
            </w:pPr>
            <w:r w:rsidRPr="00032E93">
              <w:rPr>
                <w:sz w:val="24"/>
                <w:szCs w:val="24"/>
              </w:rPr>
              <w:t xml:space="preserve">                    SELECT</w:t>
            </w:r>
          </w:p>
          <w:p w:rsidR="00032E93" w:rsidRPr="00032E93" w:rsidRDefault="00032E93" w:rsidP="00032E93">
            <w:pPr>
              <w:pStyle w:val="ListParagraph"/>
              <w:rPr>
                <w:sz w:val="24"/>
                <w:szCs w:val="24"/>
              </w:rPr>
            </w:pPr>
            <w:r w:rsidRPr="00032E93">
              <w:rPr>
                <w:sz w:val="24"/>
                <w:szCs w:val="24"/>
              </w:rPr>
              <w:t xml:space="preserve">                        seq_zclepf.NEXTVAL</w:t>
            </w:r>
          </w:p>
          <w:p w:rsidR="00032E93" w:rsidRPr="00032E93" w:rsidRDefault="00032E93" w:rsidP="00032E93">
            <w:pPr>
              <w:pStyle w:val="ListParagraph"/>
              <w:rPr>
                <w:sz w:val="24"/>
                <w:szCs w:val="24"/>
              </w:rPr>
            </w:pPr>
            <w:r w:rsidRPr="00032E93">
              <w:rPr>
                <w:sz w:val="24"/>
                <w:szCs w:val="24"/>
              </w:rPr>
              <w:t xml:space="preserve">                    INTO v_seq_zclepf</w:t>
            </w:r>
          </w:p>
          <w:p w:rsidR="00032E93" w:rsidRPr="00032E93" w:rsidRDefault="00032E93" w:rsidP="00032E93">
            <w:pPr>
              <w:pStyle w:val="ListParagraph"/>
              <w:rPr>
                <w:sz w:val="24"/>
                <w:szCs w:val="24"/>
              </w:rPr>
            </w:pPr>
            <w:r w:rsidRPr="00032E93">
              <w:rPr>
                <w:sz w:val="24"/>
                <w:szCs w:val="24"/>
              </w:rPr>
              <w:t xml:space="preserve">                    FROM</w:t>
            </w:r>
          </w:p>
          <w:p w:rsidR="00032E93" w:rsidRPr="00032E93" w:rsidRDefault="00032E93" w:rsidP="00032E93">
            <w:pPr>
              <w:pStyle w:val="ListParagraph"/>
              <w:rPr>
                <w:sz w:val="24"/>
                <w:szCs w:val="24"/>
              </w:rPr>
            </w:pPr>
            <w:r w:rsidRPr="00032E93">
              <w:rPr>
                <w:sz w:val="24"/>
                <w:szCs w:val="24"/>
              </w:rPr>
              <w:t xml:space="preserve">                        dual;</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obj_zclepf.unique_number := v_seq_zclepf;</w:t>
            </w:r>
          </w:p>
          <w:p w:rsidR="00032E93" w:rsidRPr="00032E93" w:rsidRDefault="00032E93" w:rsidP="00032E93">
            <w:pPr>
              <w:pStyle w:val="ListParagraph"/>
              <w:rPr>
                <w:sz w:val="24"/>
                <w:szCs w:val="24"/>
              </w:rPr>
            </w:pPr>
            <w:r w:rsidRPr="00032E93">
              <w:rPr>
                <w:sz w:val="24"/>
                <w:szCs w:val="24"/>
              </w:rPr>
              <w:t xml:space="preserve">                    obj_zclepf.clntnum := obj_gchd.cownnum;</w:t>
            </w:r>
          </w:p>
          <w:p w:rsidR="00032E93" w:rsidRPr="00032E93" w:rsidRDefault="00032E93" w:rsidP="00032E93">
            <w:pPr>
              <w:pStyle w:val="ListParagraph"/>
              <w:rPr>
                <w:sz w:val="24"/>
                <w:szCs w:val="24"/>
              </w:rPr>
            </w:pPr>
            <w:r w:rsidRPr="00032E93">
              <w:rPr>
                <w:sz w:val="24"/>
                <w:szCs w:val="24"/>
              </w:rPr>
              <w:t xml:space="preserve">                    obj_zclepf.zendcde := obj_gchppf.zendcde;</w:t>
            </w:r>
          </w:p>
          <w:p w:rsidR="00032E93" w:rsidRPr="00032E93" w:rsidRDefault="00032E93" w:rsidP="00032E93">
            <w:pPr>
              <w:pStyle w:val="ListParagraph"/>
              <w:rPr>
                <w:sz w:val="24"/>
                <w:szCs w:val="24"/>
              </w:rPr>
            </w:pPr>
            <w:r w:rsidRPr="00032E93">
              <w:rPr>
                <w:sz w:val="24"/>
                <w:szCs w:val="24"/>
              </w:rPr>
              <w:t xml:space="preserve">                    obj_zclepf.zenspcd01 := obj_mbrindp1.zenspcd01;</w:t>
            </w:r>
          </w:p>
          <w:p w:rsidR="00032E93" w:rsidRPr="00032E93" w:rsidRDefault="00032E93" w:rsidP="00032E93">
            <w:pPr>
              <w:pStyle w:val="ListParagraph"/>
              <w:rPr>
                <w:sz w:val="24"/>
                <w:szCs w:val="24"/>
              </w:rPr>
            </w:pPr>
            <w:r w:rsidRPr="00032E93">
              <w:rPr>
                <w:sz w:val="24"/>
                <w:szCs w:val="24"/>
              </w:rPr>
              <w:t xml:space="preserve">                    obj_zclepf.zenspcd02 := obj_mbrindp1.zenspcd02;</w:t>
            </w:r>
          </w:p>
          <w:p w:rsidR="00032E93" w:rsidRPr="00032E93" w:rsidRDefault="00032E93" w:rsidP="00032E93">
            <w:pPr>
              <w:pStyle w:val="ListParagraph"/>
              <w:rPr>
                <w:sz w:val="24"/>
                <w:szCs w:val="24"/>
              </w:rPr>
            </w:pPr>
            <w:r w:rsidRPr="00032E93">
              <w:rPr>
                <w:sz w:val="24"/>
                <w:szCs w:val="24"/>
              </w:rPr>
              <w:t xml:space="preserve">                    obj_zclepf.zcifcode := obj_mbrindp1.zcifcode;</w:t>
            </w:r>
          </w:p>
          <w:p w:rsidR="00032E93" w:rsidRPr="00032E93" w:rsidRDefault="00032E93" w:rsidP="00032E93">
            <w:pPr>
              <w:pStyle w:val="ListParagraph"/>
              <w:rPr>
                <w:sz w:val="24"/>
                <w:szCs w:val="24"/>
              </w:rPr>
            </w:pPr>
            <w:r w:rsidRPr="00032E93">
              <w:rPr>
                <w:sz w:val="24"/>
                <w:szCs w:val="24"/>
              </w:rPr>
              <w:t xml:space="preserve">                    obj_zclepf.usrprf := i_usrprf; --MB7 New Added</w:t>
            </w:r>
          </w:p>
          <w:p w:rsidR="00032E93" w:rsidRPr="00032E93" w:rsidRDefault="00032E93" w:rsidP="00032E93">
            <w:pPr>
              <w:pStyle w:val="ListParagraph"/>
              <w:rPr>
                <w:sz w:val="24"/>
                <w:szCs w:val="24"/>
              </w:rPr>
            </w:pPr>
            <w:r w:rsidRPr="00032E93">
              <w:rPr>
                <w:sz w:val="24"/>
                <w:szCs w:val="24"/>
              </w:rPr>
              <w:t xml:space="preserve">                    obj_zclepf.jobnm := i_schedulename; --MB7 New Added</w:t>
            </w:r>
          </w:p>
          <w:p w:rsidR="00032E93" w:rsidRPr="00032E93" w:rsidRDefault="00032E93" w:rsidP="00032E93">
            <w:pPr>
              <w:pStyle w:val="ListParagraph"/>
              <w:rPr>
                <w:sz w:val="24"/>
                <w:szCs w:val="24"/>
              </w:rPr>
            </w:pPr>
            <w:r w:rsidRPr="00032E93">
              <w:rPr>
                <w:sz w:val="24"/>
                <w:szCs w:val="24"/>
              </w:rPr>
              <w:t xml:space="preserve">                    obj_zclepf.datime := CAST ( SYSDATE AS TIMESTAMP ); --MB7 New Added</w:t>
            </w:r>
          </w:p>
          <w:p w:rsidR="00032E93" w:rsidRPr="00032E93" w:rsidRDefault="00032E93" w:rsidP="00032E93">
            <w:pPr>
              <w:pStyle w:val="ListParagraph"/>
              <w:rPr>
                <w:sz w:val="24"/>
                <w:szCs w:val="24"/>
              </w:rPr>
            </w:pPr>
            <w:r w:rsidRPr="00032E93">
              <w:rPr>
                <w:sz w:val="24"/>
                <w:szCs w:val="24"/>
              </w:rPr>
              <w:t xml:space="preserve">       -- INSERT  /*+ ENABLE_PARALLEL_DML */  INTO ZCLEPF VALUES obj_zclepf;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---MB18</w:t>
            </w:r>
          </w:p>
          <w:p w:rsidR="00032E93" w:rsidRPr="00032E93" w:rsidRDefault="00032E93" w:rsidP="00032E93">
            <w:pPr>
              <w:pStyle w:val="ListParagraph"/>
              <w:rPr>
                <w:sz w:val="24"/>
                <w:szCs w:val="24"/>
              </w:rPr>
            </w:pPr>
            <w:r w:rsidRPr="00032E93">
              <w:rPr>
                <w:sz w:val="24"/>
                <w:szCs w:val="24"/>
              </w:rPr>
              <w:t xml:space="preserve">                    zclepfindex := zclepfindex + 1;</w:t>
            </w:r>
          </w:p>
          <w:p w:rsidR="00032E93" w:rsidRPr="00032E93" w:rsidRDefault="00032E93" w:rsidP="00032E93">
            <w:pPr>
              <w:pStyle w:val="ListParagraph"/>
              <w:rPr>
                <w:sz w:val="24"/>
                <w:szCs w:val="24"/>
              </w:rPr>
            </w:pPr>
            <w:r w:rsidRPr="00032E93">
              <w:rPr>
                <w:sz w:val="24"/>
                <w:szCs w:val="24"/>
              </w:rPr>
              <w:t xml:space="preserve">                    zclepf_list.extend;</w:t>
            </w:r>
          </w:p>
          <w:p w:rsidR="00032E93" w:rsidRPr="00032E93" w:rsidRDefault="00032E93" w:rsidP="00032E93">
            <w:pPr>
              <w:pStyle w:val="ListParagraph"/>
              <w:rPr>
                <w:sz w:val="24"/>
                <w:szCs w:val="24"/>
              </w:rPr>
            </w:pPr>
            <w:r w:rsidRPr="00032E93">
              <w:rPr>
                <w:sz w:val="24"/>
                <w:szCs w:val="24"/>
              </w:rPr>
              <w:t xml:space="preserve">                    zclepf_list(zclepfindex) := obj_zclepf;</w:t>
            </w:r>
          </w:p>
          <w:p w:rsidR="00032E93" w:rsidRPr="00032E93" w:rsidRDefault="00032E93" w:rsidP="00032E93">
            <w:pPr>
              <w:pStyle w:val="ListParagraph"/>
              <w:rPr>
                <w:sz w:val="24"/>
                <w:szCs w:val="24"/>
              </w:rPr>
            </w:pPr>
            <w:r w:rsidRPr="00032E93">
              <w:rPr>
                <w:sz w:val="24"/>
                <w:szCs w:val="24"/>
              </w:rPr>
              <w:lastRenderedPageBreak/>
              <w:t xml:space="preserve">        ---MB18</w:t>
            </w:r>
          </w:p>
          <w:p w:rsidR="00032E93" w:rsidRPr="00032E93" w:rsidRDefault="00032E93" w:rsidP="00032E93">
            <w:pPr>
              <w:pStyle w:val="ListParagraph"/>
              <w:rPr>
                <w:sz w:val="24"/>
                <w:szCs w:val="24"/>
              </w:rPr>
            </w:pPr>
            <w:r w:rsidRPr="00032E93">
              <w:rPr>
                <w:sz w:val="24"/>
                <w:szCs w:val="24"/>
              </w:rPr>
              <w:t xml:space="preserve">        ---Insert into IG table "ZCLEPF" END ---*/</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---Insert into IG table "GPSUPF" END ---*/</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SELECT</w:t>
            </w:r>
          </w:p>
          <w:p w:rsidR="00032E93" w:rsidRPr="00032E93" w:rsidRDefault="00032E93" w:rsidP="00032E93">
            <w:pPr>
              <w:pStyle w:val="ListParagraph"/>
              <w:rPr>
                <w:sz w:val="24"/>
                <w:szCs w:val="24"/>
              </w:rPr>
            </w:pPr>
            <w:r w:rsidRPr="00032E93">
              <w:rPr>
                <w:sz w:val="24"/>
                <w:szCs w:val="24"/>
              </w:rPr>
              <w:t xml:space="preserve">                    seq_gpsupf.NEXTVAL</w:t>
            </w:r>
          </w:p>
          <w:p w:rsidR="00032E93" w:rsidRPr="00032E93" w:rsidRDefault="00032E93" w:rsidP="00032E93">
            <w:pPr>
              <w:pStyle w:val="ListParagraph"/>
              <w:rPr>
                <w:sz w:val="24"/>
                <w:szCs w:val="24"/>
              </w:rPr>
            </w:pPr>
            <w:r w:rsidRPr="00032E93">
              <w:rPr>
                <w:sz w:val="24"/>
                <w:szCs w:val="24"/>
              </w:rPr>
              <w:t xml:space="preserve">                INTO v_seq_gpsupf</w:t>
            </w:r>
          </w:p>
          <w:p w:rsidR="00032E93" w:rsidRPr="00032E93" w:rsidRDefault="00032E93" w:rsidP="00032E93">
            <w:pPr>
              <w:pStyle w:val="ListParagraph"/>
              <w:rPr>
                <w:sz w:val="24"/>
                <w:szCs w:val="24"/>
              </w:rPr>
            </w:pPr>
            <w:r w:rsidRPr="00032E93">
              <w:rPr>
                <w:sz w:val="24"/>
                <w:szCs w:val="24"/>
              </w:rPr>
              <w:t xml:space="preserve">                FROM</w:t>
            </w:r>
          </w:p>
          <w:p w:rsidR="00032E93" w:rsidRPr="00032E93" w:rsidRDefault="00032E93" w:rsidP="00032E93">
            <w:pPr>
              <w:pStyle w:val="ListParagraph"/>
              <w:rPr>
                <w:sz w:val="24"/>
                <w:szCs w:val="24"/>
              </w:rPr>
            </w:pPr>
            <w:r w:rsidRPr="00032E93">
              <w:rPr>
                <w:sz w:val="24"/>
                <w:szCs w:val="24"/>
              </w:rPr>
              <w:t xml:space="preserve">                    dual;</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obj_gpsupf.unique_number := v_seq_gpsupf;</w:t>
            </w:r>
          </w:p>
          <w:p w:rsidR="00032E93" w:rsidRPr="00032E93" w:rsidRDefault="00032E93" w:rsidP="00032E93">
            <w:pPr>
              <w:pStyle w:val="ListParagraph"/>
              <w:rPr>
                <w:sz w:val="24"/>
                <w:szCs w:val="24"/>
              </w:rPr>
            </w:pPr>
            <w:r w:rsidRPr="00032E93">
              <w:rPr>
                <w:sz w:val="24"/>
                <w:szCs w:val="24"/>
              </w:rPr>
              <w:t xml:space="preserve">                obj_gpsupf.chdrcoy := i_company;</w:t>
            </w:r>
          </w:p>
          <w:p w:rsidR="00032E93" w:rsidRPr="00032E93" w:rsidRDefault="00032E93" w:rsidP="00032E93">
            <w:pPr>
              <w:pStyle w:val="ListParagraph"/>
              <w:rPr>
                <w:sz w:val="24"/>
                <w:szCs w:val="24"/>
              </w:rPr>
            </w:pPr>
            <w:r w:rsidRPr="00032E93">
              <w:rPr>
                <w:sz w:val="24"/>
                <w:szCs w:val="24"/>
              </w:rPr>
              <w:t xml:space="preserve">                obj_gpsupf.chdrnum := substr(trim(obj_mbrindp1.refnum), 1, 8);</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obj_gpsupf.subscoy := i_fsucocompany;</w:t>
            </w:r>
          </w:p>
          <w:p w:rsidR="00032E93" w:rsidRPr="00032E93" w:rsidRDefault="00032E93" w:rsidP="00032E93">
            <w:pPr>
              <w:pStyle w:val="ListParagraph"/>
              <w:rPr>
                <w:sz w:val="24"/>
                <w:szCs w:val="24"/>
              </w:rPr>
            </w:pPr>
            <w:r w:rsidRPr="00032E93">
              <w:rPr>
                <w:sz w:val="24"/>
                <w:szCs w:val="24"/>
              </w:rPr>
              <w:t xml:space="preserve">      /*      select ZCLNTID</w:t>
            </w:r>
          </w:p>
          <w:p w:rsidR="00032E93" w:rsidRPr="00032E93" w:rsidRDefault="00032E93" w:rsidP="00032E93">
            <w:pPr>
              <w:pStyle w:val="ListParagraph"/>
              <w:rPr>
                <w:sz w:val="24"/>
                <w:szCs w:val="24"/>
              </w:rPr>
            </w:pPr>
            <w:r w:rsidRPr="00032E93">
              <w:rPr>
                <w:sz w:val="24"/>
                <w:szCs w:val="24"/>
              </w:rPr>
              <w:t xml:space="preserve">      into v_zclntid</w:t>
            </w:r>
          </w:p>
          <w:p w:rsidR="00032E93" w:rsidRPr="00032E93" w:rsidRDefault="00032E93" w:rsidP="00032E93">
            <w:pPr>
              <w:pStyle w:val="ListParagraph"/>
              <w:rPr>
                <w:sz w:val="24"/>
                <w:szCs w:val="24"/>
              </w:rPr>
            </w:pPr>
            <w:r w:rsidRPr="00032E93">
              <w:rPr>
                <w:sz w:val="24"/>
                <w:szCs w:val="24"/>
              </w:rPr>
              <w:t xml:space="preserve">      from ZENDRPF</w:t>
            </w:r>
          </w:p>
          <w:p w:rsidR="00032E93" w:rsidRPr="00032E93" w:rsidRDefault="00032E93" w:rsidP="00032E93">
            <w:pPr>
              <w:pStyle w:val="ListParagraph"/>
              <w:rPr>
                <w:sz w:val="24"/>
                <w:szCs w:val="24"/>
              </w:rPr>
            </w:pPr>
            <w:r w:rsidRPr="00032E93">
              <w:rPr>
                <w:sz w:val="24"/>
                <w:szCs w:val="24"/>
              </w:rPr>
              <w:t xml:space="preserve">      where TRIM(ZENDCDE) = TRIM(obj_gchppf.ZENDCDE);*/</w:t>
            </w:r>
          </w:p>
          <w:p w:rsidR="00032E93" w:rsidRPr="00032E93" w:rsidRDefault="00032E93" w:rsidP="00032E93">
            <w:pPr>
              <w:pStyle w:val="ListParagraph"/>
              <w:rPr>
                <w:sz w:val="24"/>
                <w:szCs w:val="24"/>
              </w:rPr>
            </w:pPr>
            <w:r w:rsidRPr="00032E93">
              <w:rPr>
                <w:sz w:val="24"/>
                <w:szCs w:val="24"/>
              </w:rPr>
              <w:t xml:space="preserve">                IF ( zendcde.EXISTS(trim(obj_mbrindp1.zendcde)) ) THEN</w:t>
            </w:r>
          </w:p>
          <w:p w:rsidR="00032E93" w:rsidRPr="00032E93" w:rsidRDefault="00032E93" w:rsidP="00032E93">
            <w:pPr>
              <w:pStyle w:val="ListParagraph"/>
              <w:rPr>
                <w:sz w:val="24"/>
                <w:szCs w:val="24"/>
              </w:rPr>
            </w:pPr>
            <w:r w:rsidRPr="00032E93">
              <w:rPr>
                <w:sz w:val="24"/>
                <w:szCs w:val="24"/>
              </w:rPr>
              <w:t xml:space="preserve">                    v_zclntid := zendcde(trim(obj_mbrindp1.zendcde));</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t xml:space="preserve">                    v_zclntid := NULL;</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obj_gpsupf.subsnum := v_zclntid;</w:t>
            </w:r>
          </w:p>
          <w:p w:rsidR="00032E93" w:rsidRPr="00032E93" w:rsidRDefault="00032E93" w:rsidP="00032E93">
            <w:pPr>
              <w:pStyle w:val="ListParagraph"/>
              <w:rPr>
                <w:sz w:val="24"/>
                <w:szCs w:val="24"/>
              </w:rPr>
            </w:pPr>
            <w:r w:rsidRPr="00032E93">
              <w:rPr>
                <w:sz w:val="24"/>
                <w:szCs w:val="24"/>
              </w:rPr>
              <w:t xml:space="preserve">                obj_gpsupf.dteatt := obj_gchipf.ccdate;</w:t>
            </w:r>
          </w:p>
          <w:p w:rsidR="00032E93" w:rsidRPr="00032E93" w:rsidRDefault="00032E93" w:rsidP="00032E93">
            <w:pPr>
              <w:pStyle w:val="ListParagraph"/>
              <w:rPr>
                <w:sz w:val="24"/>
                <w:szCs w:val="24"/>
              </w:rPr>
            </w:pPr>
            <w:r w:rsidRPr="00032E93">
              <w:rPr>
                <w:sz w:val="24"/>
                <w:szCs w:val="24"/>
              </w:rPr>
              <w:t xml:space="preserve">                obj_gpsupf.dtetrm := c_maxdate;</w:t>
            </w:r>
          </w:p>
          <w:p w:rsidR="00032E93" w:rsidRPr="00032E93" w:rsidRDefault="00032E93" w:rsidP="00032E93">
            <w:pPr>
              <w:pStyle w:val="ListParagraph"/>
              <w:rPr>
                <w:sz w:val="24"/>
                <w:szCs w:val="24"/>
              </w:rPr>
            </w:pPr>
            <w:r w:rsidRPr="00032E93">
              <w:rPr>
                <w:sz w:val="24"/>
                <w:szCs w:val="24"/>
              </w:rPr>
              <w:t xml:space="preserve">                obj_gpsupf.reasontrm := c_space;</w:t>
            </w:r>
          </w:p>
          <w:p w:rsidR="00032E93" w:rsidRPr="00032E93" w:rsidRDefault="00032E93" w:rsidP="00032E93">
            <w:pPr>
              <w:pStyle w:val="ListParagraph"/>
              <w:rPr>
                <w:sz w:val="24"/>
                <w:szCs w:val="24"/>
              </w:rPr>
            </w:pPr>
            <w:r w:rsidRPr="00032E93">
              <w:rPr>
                <w:sz w:val="24"/>
                <w:szCs w:val="24"/>
              </w:rPr>
              <w:t xml:space="preserve">                obj_gpsupf.lnbillno := c_zero;</w:t>
            </w:r>
          </w:p>
          <w:p w:rsidR="00032E93" w:rsidRPr="00032E93" w:rsidRDefault="00032E93" w:rsidP="00032E93">
            <w:pPr>
              <w:pStyle w:val="ListParagraph"/>
              <w:rPr>
                <w:sz w:val="24"/>
                <w:szCs w:val="24"/>
              </w:rPr>
            </w:pPr>
            <w:r w:rsidRPr="00032E93">
              <w:rPr>
                <w:sz w:val="24"/>
                <w:szCs w:val="24"/>
              </w:rPr>
              <w:t xml:space="preserve">                obj_gpsupf.labillno := c_zero;</w:t>
            </w:r>
          </w:p>
          <w:p w:rsidR="00032E93" w:rsidRPr="00032E93" w:rsidRDefault="00032E93" w:rsidP="00032E93">
            <w:pPr>
              <w:pStyle w:val="ListParagraph"/>
              <w:rPr>
                <w:sz w:val="24"/>
                <w:szCs w:val="24"/>
              </w:rPr>
            </w:pPr>
            <w:r w:rsidRPr="00032E93">
              <w:rPr>
                <w:sz w:val="24"/>
                <w:szCs w:val="24"/>
              </w:rPr>
              <w:t xml:space="preserve">                obj_gpsupf.lpbillno := c_zero;</w:t>
            </w:r>
          </w:p>
          <w:p w:rsidR="00032E93" w:rsidRPr="00032E93" w:rsidRDefault="00032E93" w:rsidP="00032E93">
            <w:pPr>
              <w:pStyle w:val="ListParagraph"/>
              <w:rPr>
                <w:sz w:val="24"/>
                <w:szCs w:val="24"/>
              </w:rPr>
            </w:pPr>
            <w:r w:rsidRPr="00032E93">
              <w:rPr>
                <w:sz w:val="24"/>
                <w:szCs w:val="24"/>
              </w:rPr>
              <w:t xml:space="preserve">                obj_gpsupf.ptdate := c_maxdate;</w:t>
            </w:r>
          </w:p>
          <w:p w:rsidR="00032E93" w:rsidRPr="00032E93" w:rsidRDefault="00032E93" w:rsidP="00032E93">
            <w:pPr>
              <w:pStyle w:val="ListParagraph"/>
              <w:rPr>
                <w:sz w:val="24"/>
                <w:szCs w:val="24"/>
              </w:rPr>
            </w:pPr>
            <w:r w:rsidRPr="00032E93">
              <w:rPr>
                <w:sz w:val="24"/>
                <w:szCs w:val="24"/>
              </w:rPr>
              <w:t xml:space="preserve">                obj_gpsupf.ptdateab := c_maxdate;</w:t>
            </w:r>
          </w:p>
          <w:p w:rsidR="00032E93" w:rsidRPr="00032E93" w:rsidRDefault="00032E93" w:rsidP="00032E93">
            <w:pPr>
              <w:pStyle w:val="ListParagraph"/>
              <w:rPr>
                <w:sz w:val="24"/>
                <w:szCs w:val="24"/>
              </w:rPr>
            </w:pPr>
            <w:r w:rsidRPr="00032E93">
              <w:rPr>
                <w:sz w:val="24"/>
                <w:szCs w:val="24"/>
              </w:rPr>
              <w:t xml:space="preserve">                obj_gpsupf.termid := i_vrcmtermid;</w:t>
            </w:r>
          </w:p>
          <w:p w:rsidR="00032E93" w:rsidRPr="00032E93" w:rsidRDefault="00032E93" w:rsidP="00032E93">
            <w:pPr>
              <w:pStyle w:val="ListParagraph"/>
              <w:rPr>
                <w:sz w:val="24"/>
                <w:szCs w:val="24"/>
              </w:rPr>
            </w:pPr>
            <w:r w:rsidRPr="00032E93">
              <w:rPr>
                <w:sz w:val="24"/>
                <w:szCs w:val="24"/>
              </w:rPr>
              <w:t xml:space="preserve">                obj_gpsupf.user_t := i_vrcmuser;</w:t>
            </w:r>
          </w:p>
          <w:p w:rsidR="00032E93" w:rsidRPr="00032E93" w:rsidRDefault="00032E93" w:rsidP="00032E93">
            <w:pPr>
              <w:pStyle w:val="ListParagraph"/>
              <w:rPr>
                <w:sz w:val="24"/>
                <w:szCs w:val="24"/>
              </w:rPr>
            </w:pPr>
            <w:r w:rsidRPr="00032E93">
              <w:rPr>
                <w:sz w:val="24"/>
                <w:szCs w:val="24"/>
              </w:rPr>
              <w:t xml:space="preserve">                obj_gpsupf.trdt := i_trdt;</w:t>
            </w:r>
          </w:p>
          <w:p w:rsidR="00032E93" w:rsidRPr="00032E93" w:rsidRDefault="00032E93" w:rsidP="00032E93">
            <w:pPr>
              <w:pStyle w:val="ListParagraph"/>
              <w:rPr>
                <w:sz w:val="24"/>
                <w:szCs w:val="24"/>
              </w:rPr>
            </w:pPr>
            <w:r w:rsidRPr="00032E93">
              <w:rPr>
                <w:sz w:val="24"/>
                <w:szCs w:val="24"/>
              </w:rPr>
              <w:t xml:space="preserve">                obj_gpsupf.trtm := i_vrcmtime;</w:t>
            </w:r>
          </w:p>
          <w:p w:rsidR="00032E93" w:rsidRPr="00032E93" w:rsidRDefault="00032E93" w:rsidP="00032E93">
            <w:pPr>
              <w:pStyle w:val="ListParagraph"/>
              <w:rPr>
                <w:sz w:val="24"/>
                <w:szCs w:val="24"/>
              </w:rPr>
            </w:pPr>
            <w:r w:rsidRPr="00032E93">
              <w:rPr>
                <w:sz w:val="24"/>
                <w:szCs w:val="24"/>
              </w:rPr>
              <w:t xml:space="preserve">                obj_gpsupf.tranno := '1';</w:t>
            </w:r>
          </w:p>
          <w:p w:rsidR="00032E93" w:rsidRPr="00032E93" w:rsidRDefault="00032E93" w:rsidP="00032E93">
            <w:pPr>
              <w:pStyle w:val="ListParagraph"/>
              <w:rPr>
                <w:sz w:val="24"/>
                <w:szCs w:val="24"/>
              </w:rPr>
            </w:pPr>
            <w:r w:rsidRPr="00032E93">
              <w:rPr>
                <w:sz w:val="24"/>
                <w:szCs w:val="24"/>
              </w:rPr>
              <w:t xml:space="preserve">                obj_gpsupf.schdflg := c_space;</w:t>
            </w:r>
          </w:p>
          <w:p w:rsidR="00032E93" w:rsidRPr="00032E93" w:rsidRDefault="00032E93" w:rsidP="00032E93">
            <w:pPr>
              <w:pStyle w:val="ListParagraph"/>
              <w:rPr>
                <w:sz w:val="24"/>
                <w:szCs w:val="24"/>
              </w:rPr>
            </w:pPr>
            <w:r w:rsidRPr="00032E93">
              <w:rPr>
                <w:sz w:val="24"/>
                <w:szCs w:val="24"/>
              </w:rPr>
              <w:t xml:space="preserve">                obj_gpsupf.mandref := c_space;</w:t>
            </w:r>
          </w:p>
          <w:p w:rsidR="00032E93" w:rsidRPr="00032E93" w:rsidRDefault="00032E93" w:rsidP="00032E93">
            <w:pPr>
              <w:pStyle w:val="ListParagraph"/>
              <w:rPr>
                <w:sz w:val="24"/>
                <w:szCs w:val="24"/>
              </w:rPr>
            </w:pPr>
            <w:r w:rsidRPr="00032E93">
              <w:rPr>
                <w:sz w:val="24"/>
                <w:szCs w:val="24"/>
              </w:rPr>
              <w:t xml:space="preserve">                obj_gpsupf.usrprf := i_usrprf;</w:t>
            </w:r>
          </w:p>
          <w:p w:rsidR="00032E93" w:rsidRPr="00032E93" w:rsidRDefault="00032E93" w:rsidP="00032E93">
            <w:pPr>
              <w:pStyle w:val="ListParagraph"/>
              <w:rPr>
                <w:sz w:val="24"/>
                <w:szCs w:val="24"/>
              </w:rPr>
            </w:pPr>
            <w:r w:rsidRPr="00032E93">
              <w:rPr>
                <w:sz w:val="24"/>
                <w:szCs w:val="24"/>
              </w:rPr>
              <w:lastRenderedPageBreak/>
              <w:t xml:space="preserve">                obj_gpsupf.jobnm := i_schedulename;</w:t>
            </w:r>
          </w:p>
          <w:p w:rsidR="00032E93" w:rsidRPr="00032E93" w:rsidRDefault="00032E93" w:rsidP="00032E93">
            <w:pPr>
              <w:pStyle w:val="ListParagraph"/>
              <w:rPr>
                <w:sz w:val="24"/>
                <w:szCs w:val="24"/>
              </w:rPr>
            </w:pPr>
            <w:r w:rsidRPr="00032E93">
              <w:rPr>
                <w:sz w:val="24"/>
                <w:szCs w:val="24"/>
              </w:rPr>
              <w:t xml:space="preserve">                obj_gpsupf.datime := CAST ( SYSDATE AS TIMESTAMP );</w:t>
            </w:r>
          </w:p>
          <w:p w:rsidR="00032E93" w:rsidRPr="00032E93" w:rsidRDefault="00032E93" w:rsidP="00032E93">
            <w:pPr>
              <w:pStyle w:val="ListParagraph"/>
              <w:rPr>
                <w:sz w:val="24"/>
                <w:szCs w:val="24"/>
              </w:rPr>
            </w:pPr>
            <w:r w:rsidRPr="00032E93">
              <w:rPr>
                <w:sz w:val="24"/>
                <w:szCs w:val="24"/>
              </w:rPr>
              <w:t xml:space="preserve">                obj_gpsupf.sinfdte := c_maxdate;</w:t>
            </w:r>
          </w:p>
          <w:p w:rsidR="00032E93" w:rsidRPr="00032E93" w:rsidRDefault="00032E93" w:rsidP="00032E93">
            <w:pPr>
              <w:pStyle w:val="ListParagraph"/>
              <w:rPr>
                <w:sz w:val="24"/>
                <w:szCs w:val="24"/>
              </w:rPr>
            </w:pPr>
            <w:r w:rsidRPr="00032E93">
              <w:rPr>
                <w:sz w:val="24"/>
                <w:szCs w:val="24"/>
              </w:rPr>
              <w:t xml:space="preserve">    --  INSERT  /*+ ENABLE_PARALLEL_DML */  INTO gpsupf VALUES obj_gpsupf;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---MB18</w:t>
            </w:r>
          </w:p>
          <w:p w:rsidR="00032E93" w:rsidRPr="00032E93" w:rsidRDefault="00032E93" w:rsidP="00032E93">
            <w:pPr>
              <w:pStyle w:val="ListParagraph"/>
              <w:rPr>
                <w:sz w:val="24"/>
                <w:szCs w:val="24"/>
              </w:rPr>
            </w:pPr>
            <w:r w:rsidRPr="00032E93">
              <w:rPr>
                <w:sz w:val="24"/>
                <w:szCs w:val="24"/>
              </w:rPr>
              <w:t xml:space="preserve">                gpsupfindex := gpsupfindex + 1;</w:t>
            </w:r>
          </w:p>
          <w:p w:rsidR="00032E93" w:rsidRPr="00032E93" w:rsidRDefault="00032E93" w:rsidP="00032E93">
            <w:pPr>
              <w:pStyle w:val="ListParagraph"/>
              <w:rPr>
                <w:sz w:val="24"/>
                <w:szCs w:val="24"/>
              </w:rPr>
            </w:pPr>
            <w:r w:rsidRPr="00032E93">
              <w:rPr>
                <w:sz w:val="24"/>
                <w:szCs w:val="24"/>
              </w:rPr>
              <w:t xml:space="preserve">                gpsupf_list.extend;</w:t>
            </w:r>
          </w:p>
          <w:p w:rsidR="00032E93" w:rsidRPr="00032E93" w:rsidRDefault="00032E93" w:rsidP="00032E93">
            <w:pPr>
              <w:pStyle w:val="ListParagraph"/>
              <w:rPr>
                <w:sz w:val="24"/>
                <w:szCs w:val="24"/>
              </w:rPr>
            </w:pPr>
            <w:r w:rsidRPr="00032E93">
              <w:rPr>
                <w:sz w:val="24"/>
                <w:szCs w:val="24"/>
              </w:rPr>
              <w:t xml:space="preserve">                gpsupf_list(gpsupfindex) := obj_gpsupf;</w:t>
            </w:r>
          </w:p>
          <w:p w:rsidR="00032E93" w:rsidRPr="00032E93" w:rsidRDefault="00032E93" w:rsidP="00032E93">
            <w:pPr>
              <w:pStyle w:val="ListParagraph"/>
              <w:rPr>
                <w:sz w:val="24"/>
                <w:szCs w:val="24"/>
              </w:rPr>
            </w:pPr>
            <w:r w:rsidRPr="00032E93">
              <w:rPr>
                <w:sz w:val="24"/>
                <w:szCs w:val="24"/>
              </w:rPr>
              <w:t xml:space="preserve">        ---MB18</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---Insert into IG table "GPSUPF" END ---*/</w:t>
            </w:r>
          </w:p>
          <w:p w:rsidR="00032E93" w:rsidRPr="00032E93" w:rsidRDefault="00032E93" w:rsidP="00032E93">
            <w:pPr>
              <w:pStyle w:val="ListParagraph"/>
              <w:rPr>
                <w:sz w:val="24"/>
                <w:szCs w:val="24"/>
              </w:rPr>
            </w:pPr>
            <w:r w:rsidRPr="00032E93">
              <w:rPr>
                <w:sz w:val="24"/>
                <w:szCs w:val="24"/>
              </w:rPr>
              <w:t xml:space="preserve">      ---ITR4 CHANGE INSERT  /*+ ENABLE_PARALLEL_DML */  ZCELINKPF START----------------</w:t>
            </w:r>
          </w:p>
          <w:p w:rsidR="00032E93" w:rsidRPr="00032E93" w:rsidRDefault="00032E93" w:rsidP="00032E93">
            <w:pPr>
              <w:pStyle w:val="ListParagraph"/>
              <w:rPr>
                <w:sz w:val="24"/>
                <w:szCs w:val="24"/>
              </w:rPr>
            </w:pPr>
            <w:r w:rsidRPr="00032E93">
              <w:rPr>
                <w:sz w:val="24"/>
                <w:szCs w:val="24"/>
              </w:rPr>
              <w:t xml:space="preserve">                obj_zcelinkpf.clntpfx := trim(o_defaultvalues('CLNTPFX'));</w:t>
            </w:r>
          </w:p>
          <w:p w:rsidR="00032E93" w:rsidRPr="00032E93" w:rsidRDefault="00032E93" w:rsidP="00032E93">
            <w:pPr>
              <w:pStyle w:val="ListParagraph"/>
              <w:rPr>
                <w:sz w:val="24"/>
                <w:szCs w:val="24"/>
              </w:rPr>
            </w:pPr>
            <w:r w:rsidRPr="00032E93">
              <w:rPr>
                <w:sz w:val="24"/>
                <w:szCs w:val="24"/>
              </w:rPr>
              <w:t xml:space="preserve">                obj_zcelinkpf.clntcoy := trim(i_fsucocompany);</w:t>
            </w:r>
          </w:p>
          <w:p w:rsidR="00032E93" w:rsidRPr="00032E93" w:rsidRDefault="00032E93" w:rsidP="00032E93">
            <w:pPr>
              <w:pStyle w:val="ListParagraph"/>
              <w:rPr>
                <w:sz w:val="24"/>
                <w:szCs w:val="24"/>
              </w:rPr>
            </w:pPr>
            <w:r w:rsidRPr="00032E93">
              <w:rPr>
                <w:sz w:val="24"/>
                <w:szCs w:val="24"/>
              </w:rPr>
              <w:t xml:space="preserve">                obj_zcelinkpf.clntnum := trim(obj_gchd.cownnum);</w:t>
            </w:r>
          </w:p>
          <w:p w:rsidR="00032E93" w:rsidRPr="00032E93" w:rsidRDefault="00032E93" w:rsidP="00032E93">
            <w:pPr>
              <w:pStyle w:val="ListParagraph"/>
              <w:rPr>
                <w:sz w:val="24"/>
                <w:szCs w:val="24"/>
              </w:rPr>
            </w:pPr>
            <w:r w:rsidRPr="00032E93">
              <w:rPr>
                <w:sz w:val="24"/>
                <w:szCs w:val="24"/>
              </w:rPr>
              <w:t xml:space="preserve">                obj_zcelinkpf.zendcde := trim(obj_mbrindp1.zendcde);</w:t>
            </w:r>
          </w:p>
          <w:p w:rsidR="00032E93" w:rsidRPr="00032E93" w:rsidRDefault="00032E93" w:rsidP="00032E93">
            <w:pPr>
              <w:pStyle w:val="ListParagraph"/>
              <w:rPr>
                <w:sz w:val="24"/>
                <w:szCs w:val="24"/>
              </w:rPr>
            </w:pPr>
            <w:r w:rsidRPr="00032E93">
              <w:rPr>
                <w:sz w:val="24"/>
                <w:szCs w:val="24"/>
              </w:rPr>
              <w:t xml:space="preserve">                obj_zcelinkpf.usrprf := i_usrprf;</w:t>
            </w:r>
          </w:p>
          <w:p w:rsidR="00032E93" w:rsidRPr="00032E93" w:rsidRDefault="00032E93" w:rsidP="00032E93">
            <w:pPr>
              <w:pStyle w:val="ListParagraph"/>
              <w:rPr>
                <w:sz w:val="24"/>
                <w:szCs w:val="24"/>
              </w:rPr>
            </w:pPr>
            <w:r w:rsidRPr="00032E93">
              <w:rPr>
                <w:sz w:val="24"/>
                <w:szCs w:val="24"/>
              </w:rPr>
              <w:t xml:space="preserve">                obj_zcelinkpf.jobnm := i_schedulename;</w:t>
            </w:r>
          </w:p>
          <w:p w:rsidR="00032E93" w:rsidRPr="00032E93" w:rsidRDefault="00032E93" w:rsidP="00032E93">
            <w:pPr>
              <w:pStyle w:val="ListParagraph"/>
              <w:rPr>
                <w:sz w:val="24"/>
                <w:szCs w:val="24"/>
              </w:rPr>
            </w:pPr>
            <w:r w:rsidRPr="00032E93">
              <w:rPr>
                <w:sz w:val="24"/>
                <w:szCs w:val="24"/>
              </w:rPr>
              <w:t xml:space="preserve">                obj_zcelinkpf.datime := CAST ( SYSDATE AS TIMESTAMP );</w:t>
            </w:r>
          </w:p>
          <w:p w:rsidR="00032E93" w:rsidRPr="00032E93" w:rsidRDefault="00032E93" w:rsidP="00032E93">
            <w:pPr>
              <w:pStyle w:val="ListParagraph"/>
              <w:rPr>
                <w:sz w:val="24"/>
                <w:szCs w:val="24"/>
              </w:rPr>
            </w:pPr>
            <w:r w:rsidRPr="00032E93">
              <w:rPr>
                <w:sz w:val="24"/>
                <w:szCs w:val="24"/>
              </w:rPr>
              <w:t xml:space="preserve">    --  INSERT  /*+ ENABLE_PARALLEL_DML */  INTO VM1DTA.VIEW_DM_ZCELINKPF VALUES obj_zcelinkpf;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---MB18</w:t>
            </w:r>
          </w:p>
          <w:p w:rsidR="00032E93" w:rsidRPr="00032E93" w:rsidRDefault="00032E93" w:rsidP="00032E93">
            <w:pPr>
              <w:pStyle w:val="ListParagraph"/>
              <w:rPr>
                <w:sz w:val="24"/>
                <w:szCs w:val="24"/>
              </w:rPr>
            </w:pPr>
            <w:r w:rsidRPr="00032E93">
              <w:rPr>
                <w:sz w:val="24"/>
                <w:szCs w:val="24"/>
              </w:rPr>
              <w:t xml:space="preserve">                zcelinkpfindex := zcelinkpfindex + 1;</w:t>
            </w:r>
          </w:p>
          <w:p w:rsidR="00032E93" w:rsidRPr="00032E93" w:rsidRDefault="00032E93" w:rsidP="00032E93">
            <w:pPr>
              <w:pStyle w:val="ListParagraph"/>
              <w:rPr>
                <w:sz w:val="24"/>
                <w:szCs w:val="24"/>
              </w:rPr>
            </w:pPr>
            <w:r w:rsidRPr="00032E93">
              <w:rPr>
                <w:sz w:val="24"/>
                <w:szCs w:val="24"/>
              </w:rPr>
              <w:t xml:space="preserve">                zcelinkpf_list.extend;</w:t>
            </w:r>
          </w:p>
          <w:p w:rsidR="00032E93" w:rsidRPr="00032E93" w:rsidRDefault="00032E93" w:rsidP="00032E93">
            <w:pPr>
              <w:pStyle w:val="ListParagraph"/>
              <w:rPr>
                <w:sz w:val="24"/>
                <w:szCs w:val="24"/>
              </w:rPr>
            </w:pPr>
            <w:r w:rsidRPr="00032E93">
              <w:rPr>
                <w:sz w:val="24"/>
                <w:szCs w:val="24"/>
              </w:rPr>
              <w:t xml:space="preserve">                zcelinkpf_list(zcelinkpfindex) := obj_zcelinkpf;</w:t>
            </w:r>
          </w:p>
          <w:p w:rsidR="00032E93" w:rsidRPr="00032E93" w:rsidRDefault="00032E93" w:rsidP="00032E93">
            <w:pPr>
              <w:pStyle w:val="ListParagraph"/>
              <w:rPr>
                <w:sz w:val="24"/>
                <w:szCs w:val="24"/>
              </w:rPr>
            </w:pPr>
            <w:r w:rsidRPr="00032E93">
              <w:rPr>
                <w:sz w:val="24"/>
                <w:szCs w:val="24"/>
              </w:rPr>
              <w:t xml:space="preserve">        ---MB18</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---ITR4 CHANGE INSERT   ZCELINKPF END----------------</w:t>
            </w:r>
          </w:p>
          <w:p w:rsidR="00032E93" w:rsidRPr="00032E93" w:rsidRDefault="00032E93" w:rsidP="00032E93">
            <w:pPr>
              <w:pStyle w:val="ListParagraph"/>
              <w:rPr>
                <w:sz w:val="24"/>
                <w:szCs w:val="24"/>
              </w:rPr>
            </w:pPr>
            <w:r w:rsidRPr="00032E93">
              <w:rPr>
                <w:sz w:val="24"/>
                <w:szCs w:val="24"/>
              </w:rPr>
              <w:t xml:space="preserve">                INSERT INTO zdrppf (</w:t>
            </w:r>
          </w:p>
          <w:p w:rsidR="00032E93" w:rsidRPr="00032E93" w:rsidRDefault="00032E93" w:rsidP="00032E93">
            <w:pPr>
              <w:pStyle w:val="ListParagraph"/>
              <w:rPr>
                <w:sz w:val="24"/>
                <w:szCs w:val="24"/>
              </w:rPr>
            </w:pPr>
            <w:r w:rsidRPr="00032E93">
              <w:rPr>
                <w:sz w:val="24"/>
                <w:szCs w:val="24"/>
              </w:rPr>
              <w:t xml:space="preserve">                    chdrnum,</w:t>
            </w:r>
          </w:p>
          <w:p w:rsidR="00032E93" w:rsidRPr="00032E93" w:rsidRDefault="00032E93" w:rsidP="00032E93">
            <w:pPr>
              <w:pStyle w:val="ListParagraph"/>
              <w:rPr>
                <w:sz w:val="24"/>
                <w:szCs w:val="24"/>
              </w:rPr>
            </w:pPr>
            <w:r w:rsidRPr="00032E93">
              <w:rPr>
                <w:sz w:val="24"/>
                <w:szCs w:val="24"/>
              </w:rPr>
              <w:t xml:space="preserve">                    prefix,</w:t>
            </w:r>
          </w:p>
          <w:p w:rsidR="00032E93" w:rsidRPr="00032E93" w:rsidRDefault="00032E93" w:rsidP="00032E93">
            <w:pPr>
              <w:pStyle w:val="ListParagraph"/>
              <w:rPr>
                <w:sz w:val="24"/>
                <w:szCs w:val="24"/>
              </w:rPr>
            </w:pPr>
            <w:r w:rsidRPr="00032E93">
              <w:rPr>
                <w:sz w:val="24"/>
                <w:szCs w:val="24"/>
              </w:rPr>
              <w:t xml:space="preserve">                    jobnum,</w:t>
            </w:r>
          </w:p>
          <w:p w:rsidR="00032E93" w:rsidRPr="00032E93" w:rsidRDefault="00032E93" w:rsidP="00032E93">
            <w:pPr>
              <w:pStyle w:val="ListParagraph"/>
              <w:rPr>
                <w:sz w:val="24"/>
                <w:szCs w:val="24"/>
              </w:rPr>
            </w:pPr>
            <w:r w:rsidRPr="00032E93">
              <w:rPr>
                <w:sz w:val="24"/>
                <w:szCs w:val="24"/>
              </w:rPr>
              <w:t xml:space="preserve">                    jobname</w:t>
            </w:r>
          </w:p>
          <w:p w:rsidR="00032E93" w:rsidRPr="00032E93" w:rsidRDefault="00032E93" w:rsidP="00032E93">
            <w:pPr>
              <w:pStyle w:val="ListParagraph"/>
              <w:rPr>
                <w:sz w:val="24"/>
                <w:szCs w:val="24"/>
              </w:rPr>
            </w:pPr>
            <w:r w:rsidRPr="00032E93">
              <w:rPr>
                <w:sz w:val="24"/>
                <w:szCs w:val="24"/>
              </w:rPr>
              <w:t xml:space="preserve">                ) VALUES (</w:t>
            </w:r>
          </w:p>
          <w:p w:rsidR="00032E93" w:rsidRPr="00032E93" w:rsidRDefault="00032E93" w:rsidP="00032E93">
            <w:pPr>
              <w:pStyle w:val="ListParagraph"/>
              <w:rPr>
                <w:sz w:val="24"/>
                <w:szCs w:val="24"/>
              </w:rPr>
            </w:pPr>
            <w:r w:rsidRPr="00032E93">
              <w:rPr>
                <w:sz w:val="24"/>
                <w:szCs w:val="24"/>
              </w:rPr>
              <w:t xml:space="preserve">                    TRIM(v_refnump1),</w:t>
            </w:r>
          </w:p>
          <w:p w:rsidR="00032E93" w:rsidRPr="00032E93" w:rsidRDefault="00032E93" w:rsidP="00032E93">
            <w:pPr>
              <w:pStyle w:val="ListParagraph"/>
              <w:rPr>
                <w:sz w:val="24"/>
                <w:szCs w:val="24"/>
              </w:rPr>
            </w:pPr>
            <w:r w:rsidRPr="00032E93">
              <w:rPr>
                <w:sz w:val="24"/>
                <w:szCs w:val="24"/>
              </w:rPr>
              <w:t xml:space="preserve">                    v_prefix,</w:t>
            </w:r>
          </w:p>
          <w:p w:rsidR="00032E93" w:rsidRPr="00032E93" w:rsidRDefault="00032E93" w:rsidP="00032E93">
            <w:pPr>
              <w:pStyle w:val="ListParagraph"/>
              <w:rPr>
                <w:sz w:val="24"/>
                <w:szCs w:val="24"/>
              </w:rPr>
            </w:pPr>
            <w:r w:rsidRPr="00032E93">
              <w:rPr>
                <w:sz w:val="24"/>
                <w:szCs w:val="24"/>
              </w:rPr>
              <w:t xml:space="preserve">                    i_schedulenumber,</w:t>
            </w:r>
          </w:p>
          <w:p w:rsidR="00032E93" w:rsidRPr="00032E93" w:rsidRDefault="00032E93" w:rsidP="00032E93">
            <w:pPr>
              <w:pStyle w:val="ListParagraph"/>
              <w:rPr>
                <w:sz w:val="24"/>
                <w:szCs w:val="24"/>
              </w:rPr>
            </w:pPr>
            <w:r w:rsidRPr="00032E93">
              <w:rPr>
                <w:sz w:val="24"/>
                <w:szCs w:val="24"/>
              </w:rPr>
              <w:t xml:space="preserve">                    i_schedulename</w:t>
            </w:r>
          </w:p>
          <w:p w:rsidR="00032E93" w:rsidRPr="00032E93" w:rsidRDefault="00032E93" w:rsidP="00032E93">
            <w:pPr>
              <w:pStyle w:val="ListParagraph"/>
              <w:rPr>
                <w:sz w:val="24"/>
                <w:szCs w:val="24"/>
              </w:rPr>
            </w:pPr>
            <w:r w:rsidRPr="00032E93">
              <w:rPr>
                <w:sz w:val="24"/>
                <w:szCs w:val="24"/>
              </w:rPr>
              <w:t xml:space="preserve">                );</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lastRenderedPageBreak/>
              <w:t xml:space="preserve">            END IF;</w:t>
            </w:r>
          </w:p>
          <w:p w:rsidR="00032E93" w:rsidRPr="00032E93" w:rsidRDefault="00032E93" w:rsidP="00032E93">
            <w:pPr>
              <w:pStyle w:val="ListParagraph"/>
              <w:rPr>
                <w:sz w:val="24"/>
                <w:szCs w:val="24"/>
              </w:rPr>
            </w:pPr>
            <w:r w:rsidRPr="00032E93">
              <w:rPr>
                <w:sz w:val="24"/>
                <w:szCs w:val="24"/>
              </w:rPr>
              <w:t xml:space="preserve">    /*   mbrmigindex := mbrmigindex + 1;</w:t>
            </w:r>
          </w:p>
          <w:p w:rsidR="00032E93" w:rsidRPr="00032E93" w:rsidRDefault="00032E93" w:rsidP="00032E93">
            <w:pPr>
              <w:pStyle w:val="ListParagraph"/>
              <w:rPr>
                <w:sz w:val="24"/>
                <w:szCs w:val="24"/>
              </w:rPr>
            </w:pPr>
            <w:r w:rsidRPr="00032E93">
              <w:rPr>
                <w:sz w:val="24"/>
                <w:szCs w:val="24"/>
              </w:rPr>
              <w:t xml:space="preserve">    mbrmig_list.extend;</w:t>
            </w:r>
          </w:p>
          <w:p w:rsidR="00032E93" w:rsidRPr="00032E93" w:rsidRDefault="00032E93" w:rsidP="00032E93">
            <w:pPr>
              <w:pStyle w:val="ListParagraph"/>
              <w:rPr>
                <w:sz w:val="24"/>
                <w:szCs w:val="24"/>
              </w:rPr>
            </w:pPr>
            <w:r w:rsidRPr="00032E93">
              <w:rPr>
                <w:sz w:val="24"/>
                <w:szCs w:val="24"/>
              </w:rPr>
              <w:t xml:space="preserve">    mbrmig_list(mbrmigindex) := obj_mbrmig;*/</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END LOOP;</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idx := gchd_list.first;</w:t>
            </w:r>
          </w:p>
          <w:p w:rsidR="00032E93" w:rsidRPr="00032E93" w:rsidRDefault="00032E93" w:rsidP="00032E93">
            <w:pPr>
              <w:pStyle w:val="ListParagraph"/>
              <w:rPr>
                <w:sz w:val="24"/>
                <w:szCs w:val="24"/>
              </w:rPr>
            </w:pPr>
            <w:r w:rsidRPr="00032E93">
              <w:rPr>
                <w:sz w:val="24"/>
                <w:szCs w:val="24"/>
              </w:rPr>
              <w:t xml:space="preserve">        IF ( idx IS NOT NULL ) THEN</w:t>
            </w:r>
          </w:p>
          <w:p w:rsidR="00032E93" w:rsidRPr="00032E93" w:rsidRDefault="00032E93" w:rsidP="00032E93">
            <w:pPr>
              <w:pStyle w:val="ListParagraph"/>
              <w:rPr>
                <w:sz w:val="24"/>
                <w:szCs w:val="24"/>
              </w:rPr>
            </w:pPr>
            <w:r w:rsidRPr="00032E93">
              <w:rPr>
                <w:sz w:val="24"/>
                <w:szCs w:val="24"/>
              </w:rPr>
              <w:t xml:space="preserve">            FORALL idx IN gchd_list.first..gchd_list.last</w:t>
            </w:r>
          </w:p>
          <w:p w:rsidR="00032E93" w:rsidRPr="00032E93" w:rsidRDefault="00032E93" w:rsidP="00032E93">
            <w:pPr>
              <w:pStyle w:val="ListParagraph"/>
              <w:rPr>
                <w:sz w:val="24"/>
                <w:szCs w:val="24"/>
              </w:rPr>
            </w:pPr>
            <w:r w:rsidRPr="00032E93">
              <w:rPr>
                <w:sz w:val="24"/>
                <w:szCs w:val="24"/>
              </w:rPr>
              <w:t xml:space="preserve">                INSERT  /*+ ENABLE_PARALLEL_DML */ INTO vm1dta.gchd VALUES gchd_list ( idx );</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idx := gchppf_list.first;</w:t>
            </w:r>
          </w:p>
          <w:p w:rsidR="00032E93" w:rsidRPr="00032E93" w:rsidRDefault="00032E93" w:rsidP="00032E93">
            <w:pPr>
              <w:pStyle w:val="ListParagraph"/>
              <w:rPr>
                <w:sz w:val="24"/>
                <w:szCs w:val="24"/>
              </w:rPr>
            </w:pPr>
            <w:r w:rsidRPr="00032E93">
              <w:rPr>
                <w:sz w:val="24"/>
                <w:szCs w:val="24"/>
              </w:rPr>
              <w:t xml:space="preserve">        IF ( idx IS NOT NULL ) THEN</w:t>
            </w:r>
          </w:p>
          <w:p w:rsidR="00032E93" w:rsidRPr="00032E93" w:rsidRDefault="00032E93" w:rsidP="00032E93">
            <w:pPr>
              <w:pStyle w:val="ListParagraph"/>
              <w:rPr>
                <w:sz w:val="24"/>
                <w:szCs w:val="24"/>
              </w:rPr>
            </w:pPr>
            <w:r w:rsidRPr="00032E93">
              <w:rPr>
                <w:sz w:val="24"/>
                <w:szCs w:val="24"/>
              </w:rPr>
              <w:t xml:space="preserve">            FORALL idx IN gchppf_list.first..gchppf_list.last</w:t>
            </w:r>
          </w:p>
          <w:p w:rsidR="00032E93" w:rsidRPr="00032E93" w:rsidRDefault="00032E93" w:rsidP="00032E93">
            <w:pPr>
              <w:pStyle w:val="ListParagraph"/>
              <w:rPr>
                <w:sz w:val="24"/>
                <w:szCs w:val="24"/>
              </w:rPr>
            </w:pPr>
            <w:r w:rsidRPr="00032E93">
              <w:rPr>
                <w:sz w:val="24"/>
                <w:szCs w:val="24"/>
              </w:rPr>
              <w:t xml:space="preserve">                INSERT  /*+ ENABLE_PARALLEL_DML */ INTO vm1dta.gchppf VALUES gchppf_list ( idx );</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idx := gchipf_list.first;</w:t>
            </w:r>
          </w:p>
          <w:p w:rsidR="00032E93" w:rsidRPr="00032E93" w:rsidRDefault="00032E93" w:rsidP="00032E93">
            <w:pPr>
              <w:pStyle w:val="ListParagraph"/>
              <w:rPr>
                <w:sz w:val="24"/>
                <w:szCs w:val="24"/>
              </w:rPr>
            </w:pPr>
            <w:r w:rsidRPr="00032E93">
              <w:rPr>
                <w:sz w:val="24"/>
                <w:szCs w:val="24"/>
              </w:rPr>
              <w:t xml:space="preserve">        IF ( idx IS NOT NULL ) THEN</w:t>
            </w:r>
          </w:p>
          <w:p w:rsidR="00032E93" w:rsidRPr="00032E93" w:rsidRDefault="00032E93" w:rsidP="00032E93">
            <w:pPr>
              <w:pStyle w:val="ListParagraph"/>
              <w:rPr>
                <w:sz w:val="24"/>
                <w:szCs w:val="24"/>
              </w:rPr>
            </w:pPr>
            <w:r w:rsidRPr="00032E93">
              <w:rPr>
                <w:sz w:val="24"/>
                <w:szCs w:val="24"/>
              </w:rPr>
              <w:t xml:space="preserve">            FORALL idx IN gchipf_list.first..gchipf_list.last</w:t>
            </w:r>
          </w:p>
          <w:p w:rsidR="00032E93" w:rsidRPr="00032E93" w:rsidRDefault="00032E93" w:rsidP="00032E93">
            <w:pPr>
              <w:pStyle w:val="ListParagraph"/>
              <w:rPr>
                <w:sz w:val="24"/>
                <w:szCs w:val="24"/>
              </w:rPr>
            </w:pPr>
            <w:r w:rsidRPr="00032E93">
              <w:rPr>
                <w:sz w:val="24"/>
                <w:szCs w:val="24"/>
              </w:rPr>
              <w:t xml:space="preserve">                INSERT  /*+ ENABLE_PARALLEL_DML */ INTO vm1dta.gchipf VALUES gchipf_list ( idx );</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idx := gmovpf1_list.first;</w:t>
            </w:r>
          </w:p>
          <w:p w:rsidR="00032E93" w:rsidRPr="00032E93" w:rsidRDefault="00032E93" w:rsidP="00032E93">
            <w:pPr>
              <w:pStyle w:val="ListParagraph"/>
              <w:rPr>
                <w:sz w:val="24"/>
                <w:szCs w:val="24"/>
              </w:rPr>
            </w:pPr>
            <w:r w:rsidRPr="00032E93">
              <w:rPr>
                <w:sz w:val="24"/>
                <w:szCs w:val="24"/>
              </w:rPr>
              <w:t xml:space="preserve">        IF ( idx IS NOT NULL ) THEN</w:t>
            </w:r>
          </w:p>
          <w:p w:rsidR="00032E93" w:rsidRPr="00032E93" w:rsidRDefault="00032E93" w:rsidP="00032E93">
            <w:pPr>
              <w:pStyle w:val="ListParagraph"/>
              <w:rPr>
                <w:sz w:val="24"/>
                <w:szCs w:val="24"/>
              </w:rPr>
            </w:pPr>
            <w:r w:rsidRPr="00032E93">
              <w:rPr>
                <w:sz w:val="24"/>
                <w:szCs w:val="24"/>
              </w:rPr>
              <w:t xml:space="preserve">            FORALL idx IN gmovpf1_list.first..gmovpf1_list.last</w:t>
            </w:r>
          </w:p>
          <w:p w:rsidR="00032E93" w:rsidRPr="00032E93" w:rsidRDefault="00032E93" w:rsidP="00032E93">
            <w:pPr>
              <w:pStyle w:val="ListParagraph"/>
              <w:rPr>
                <w:sz w:val="24"/>
                <w:szCs w:val="24"/>
              </w:rPr>
            </w:pPr>
            <w:r w:rsidRPr="00032E93">
              <w:rPr>
                <w:sz w:val="24"/>
                <w:szCs w:val="24"/>
              </w:rPr>
              <w:t xml:space="preserve">                INSERT  /*+ ENABLE_PARALLEL_DML */ INTO vm1dta.gmovpf VALUES gmovpf1_list ( idx );</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idx := gmhipf_list.first;</w:t>
            </w:r>
          </w:p>
          <w:p w:rsidR="00032E93" w:rsidRPr="00032E93" w:rsidRDefault="00032E93" w:rsidP="00032E93">
            <w:pPr>
              <w:pStyle w:val="ListParagraph"/>
              <w:rPr>
                <w:sz w:val="24"/>
                <w:szCs w:val="24"/>
              </w:rPr>
            </w:pPr>
            <w:r w:rsidRPr="00032E93">
              <w:rPr>
                <w:sz w:val="24"/>
                <w:szCs w:val="24"/>
              </w:rPr>
              <w:t xml:space="preserve">        IF ( idx IS NOT NULL ) THEN</w:t>
            </w:r>
          </w:p>
          <w:p w:rsidR="00032E93" w:rsidRPr="00032E93" w:rsidRDefault="00032E93" w:rsidP="00032E93">
            <w:pPr>
              <w:pStyle w:val="ListParagraph"/>
              <w:rPr>
                <w:sz w:val="24"/>
                <w:szCs w:val="24"/>
              </w:rPr>
            </w:pPr>
            <w:r w:rsidRPr="00032E93">
              <w:rPr>
                <w:sz w:val="24"/>
                <w:szCs w:val="24"/>
              </w:rPr>
              <w:t xml:space="preserve">            FORALL idx IN gmhipf_list.first..gmhipf_list.last</w:t>
            </w:r>
          </w:p>
          <w:p w:rsidR="00032E93" w:rsidRPr="00032E93" w:rsidRDefault="00032E93" w:rsidP="00032E93">
            <w:pPr>
              <w:pStyle w:val="ListParagraph"/>
              <w:rPr>
                <w:sz w:val="24"/>
                <w:szCs w:val="24"/>
              </w:rPr>
            </w:pPr>
            <w:r w:rsidRPr="00032E93">
              <w:rPr>
                <w:sz w:val="24"/>
                <w:szCs w:val="24"/>
              </w:rPr>
              <w:t xml:space="preserve">                INSERT  /*+ ENABLE_PARALLEL_DML */ INTO vm1dta.gmhipf VALUES gmhipf_list ( idx );</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idx := gmhdpf_list.first;</w:t>
            </w:r>
          </w:p>
          <w:p w:rsidR="00032E93" w:rsidRPr="00032E93" w:rsidRDefault="00032E93" w:rsidP="00032E93">
            <w:pPr>
              <w:pStyle w:val="ListParagraph"/>
              <w:rPr>
                <w:sz w:val="24"/>
                <w:szCs w:val="24"/>
              </w:rPr>
            </w:pPr>
            <w:r w:rsidRPr="00032E93">
              <w:rPr>
                <w:sz w:val="24"/>
                <w:szCs w:val="24"/>
              </w:rPr>
              <w:t xml:space="preserve">        IF ( idx IS NOT NULL ) THEN</w:t>
            </w:r>
          </w:p>
          <w:p w:rsidR="00032E93" w:rsidRPr="00032E93" w:rsidRDefault="00032E93" w:rsidP="00032E93">
            <w:pPr>
              <w:pStyle w:val="ListParagraph"/>
              <w:rPr>
                <w:sz w:val="24"/>
                <w:szCs w:val="24"/>
              </w:rPr>
            </w:pPr>
            <w:r w:rsidRPr="00032E93">
              <w:rPr>
                <w:sz w:val="24"/>
                <w:szCs w:val="24"/>
              </w:rPr>
              <w:t xml:space="preserve">            FORALL idx IN gmhdpf_list.first..gmhdpf_list.last</w:t>
            </w:r>
          </w:p>
          <w:p w:rsidR="00032E93" w:rsidRPr="00032E93" w:rsidRDefault="00032E93" w:rsidP="00032E93">
            <w:pPr>
              <w:pStyle w:val="ListParagraph"/>
              <w:rPr>
                <w:sz w:val="24"/>
                <w:szCs w:val="24"/>
              </w:rPr>
            </w:pPr>
            <w:r w:rsidRPr="00032E93">
              <w:rPr>
                <w:sz w:val="24"/>
                <w:szCs w:val="24"/>
              </w:rPr>
              <w:t xml:space="preserve">                INSERT  /*+ ENABLE_PARALLEL_DML */ INTO vm1dta.gmhdpf VALUES gmhdpf_list ( idx );</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idx := gmovpf2_list.first;</w:t>
            </w:r>
          </w:p>
          <w:p w:rsidR="00032E93" w:rsidRPr="00032E93" w:rsidRDefault="00032E93" w:rsidP="00032E93">
            <w:pPr>
              <w:pStyle w:val="ListParagraph"/>
              <w:rPr>
                <w:sz w:val="24"/>
                <w:szCs w:val="24"/>
              </w:rPr>
            </w:pPr>
            <w:r w:rsidRPr="00032E93">
              <w:rPr>
                <w:sz w:val="24"/>
                <w:szCs w:val="24"/>
              </w:rPr>
              <w:t xml:space="preserve">        IF ( idx IS NOT NULL ) THEN</w:t>
            </w:r>
          </w:p>
          <w:p w:rsidR="00032E93" w:rsidRPr="00032E93" w:rsidRDefault="00032E93" w:rsidP="00032E93">
            <w:pPr>
              <w:pStyle w:val="ListParagraph"/>
              <w:rPr>
                <w:sz w:val="24"/>
                <w:szCs w:val="24"/>
              </w:rPr>
            </w:pPr>
            <w:r w:rsidRPr="00032E93">
              <w:rPr>
                <w:sz w:val="24"/>
                <w:szCs w:val="24"/>
              </w:rPr>
              <w:t xml:space="preserve">            FORALL idx IN gmovpf2_list.first..gmovpf2_list.last</w:t>
            </w:r>
          </w:p>
          <w:p w:rsidR="00032E93" w:rsidRPr="00032E93" w:rsidRDefault="00032E93" w:rsidP="00032E93">
            <w:pPr>
              <w:pStyle w:val="ListParagraph"/>
              <w:rPr>
                <w:sz w:val="24"/>
                <w:szCs w:val="24"/>
              </w:rPr>
            </w:pPr>
            <w:r w:rsidRPr="00032E93">
              <w:rPr>
                <w:sz w:val="24"/>
                <w:szCs w:val="24"/>
              </w:rPr>
              <w:t xml:space="preserve">                INSERT  /*+ ENABLE_PARALLEL_DML */ INTO vm1dta.gmovpf VALUES gmovpf2_list ( idx );</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idx := zclepf_list.first;</w:t>
            </w:r>
          </w:p>
          <w:p w:rsidR="00032E93" w:rsidRPr="00032E93" w:rsidRDefault="00032E93" w:rsidP="00032E93">
            <w:pPr>
              <w:pStyle w:val="ListParagraph"/>
              <w:rPr>
                <w:sz w:val="24"/>
                <w:szCs w:val="24"/>
              </w:rPr>
            </w:pPr>
            <w:r w:rsidRPr="00032E93">
              <w:rPr>
                <w:sz w:val="24"/>
                <w:szCs w:val="24"/>
              </w:rPr>
              <w:t xml:space="preserve">        IF ( idx IS NOT NULL ) THEN</w:t>
            </w:r>
          </w:p>
          <w:p w:rsidR="00032E93" w:rsidRPr="00032E93" w:rsidRDefault="00032E93" w:rsidP="00032E93">
            <w:pPr>
              <w:pStyle w:val="ListParagraph"/>
              <w:rPr>
                <w:sz w:val="24"/>
                <w:szCs w:val="24"/>
              </w:rPr>
            </w:pPr>
            <w:r w:rsidRPr="00032E93">
              <w:rPr>
                <w:sz w:val="24"/>
                <w:szCs w:val="24"/>
              </w:rPr>
              <w:t xml:space="preserve">            FORALL idx IN zclepf_list.first..zclepf_list.last</w:t>
            </w:r>
          </w:p>
          <w:p w:rsidR="00032E93" w:rsidRPr="00032E93" w:rsidRDefault="00032E93" w:rsidP="00032E93">
            <w:pPr>
              <w:pStyle w:val="ListParagraph"/>
              <w:rPr>
                <w:sz w:val="24"/>
                <w:szCs w:val="24"/>
              </w:rPr>
            </w:pPr>
            <w:r w:rsidRPr="00032E93">
              <w:rPr>
                <w:sz w:val="24"/>
                <w:szCs w:val="24"/>
              </w:rPr>
              <w:t xml:space="preserve">                INSERT  /*+ ENABLE_PARALLEL_DML */ INTO vm1dta.zclepf VALUES zclepf_list ( idx );</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idx := gpsupf_list.first;</w:t>
            </w:r>
          </w:p>
          <w:p w:rsidR="00032E93" w:rsidRPr="00032E93" w:rsidRDefault="00032E93" w:rsidP="00032E93">
            <w:pPr>
              <w:pStyle w:val="ListParagraph"/>
              <w:rPr>
                <w:sz w:val="24"/>
                <w:szCs w:val="24"/>
              </w:rPr>
            </w:pPr>
            <w:r w:rsidRPr="00032E93">
              <w:rPr>
                <w:sz w:val="24"/>
                <w:szCs w:val="24"/>
              </w:rPr>
              <w:t xml:space="preserve">        IF ( idx IS NOT NULL ) THEN</w:t>
            </w:r>
          </w:p>
          <w:p w:rsidR="00032E93" w:rsidRPr="00032E93" w:rsidRDefault="00032E93" w:rsidP="00032E93">
            <w:pPr>
              <w:pStyle w:val="ListParagraph"/>
              <w:rPr>
                <w:sz w:val="24"/>
                <w:szCs w:val="24"/>
              </w:rPr>
            </w:pPr>
            <w:r w:rsidRPr="00032E93">
              <w:rPr>
                <w:sz w:val="24"/>
                <w:szCs w:val="24"/>
              </w:rPr>
              <w:t xml:space="preserve">            FORALL idx IN gpsupf_list.first..gpsupf_list.last</w:t>
            </w:r>
          </w:p>
          <w:p w:rsidR="00032E93" w:rsidRPr="00032E93" w:rsidRDefault="00032E93" w:rsidP="00032E93">
            <w:pPr>
              <w:pStyle w:val="ListParagraph"/>
              <w:rPr>
                <w:sz w:val="24"/>
                <w:szCs w:val="24"/>
              </w:rPr>
            </w:pPr>
            <w:r w:rsidRPr="00032E93">
              <w:rPr>
                <w:sz w:val="24"/>
                <w:szCs w:val="24"/>
              </w:rPr>
              <w:t xml:space="preserve">                INSERT  /*+ ENABLE_PARALLEL_DML */ INTO vm1dta.gpsupf VALUES gpsupf_list ( idx );</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idx := zcelinkpf_list.first;</w:t>
            </w:r>
          </w:p>
          <w:p w:rsidR="00032E93" w:rsidRPr="00032E93" w:rsidRDefault="00032E93" w:rsidP="00032E93">
            <w:pPr>
              <w:pStyle w:val="ListParagraph"/>
              <w:rPr>
                <w:sz w:val="24"/>
                <w:szCs w:val="24"/>
              </w:rPr>
            </w:pPr>
            <w:r w:rsidRPr="00032E93">
              <w:rPr>
                <w:sz w:val="24"/>
                <w:szCs w:val="24"/>
              </w:rPr>
              <w:t xml:space="preserve">        IF ( idx IS NOT NULL ) THEN</w:t>
            </w:r>
          </w:p>
          <w:p w:rsidR="00032E93" w:rsidRPr="00032E93" w:rsidRDefault="00032E93" w:rsidP="00032E93">
            <w:pPr>
              <w:pStyle w:val="ListParagraph"/>
              <w:rPr>
                <w:sz w:val="24"/>
                <w:szCs w:val="24"/>
              </w:rPr>
            </w:pPr>
            <w:r w:rsidRPr="00032E93">
              <w:rPr>
                <w:sz w:val="24"/>
                <w:szCs w:val="24"/>
              </w:rPr>
              <w:t xml:space="preserve">            FORALL idx IN zcelinkpf_list.first..zcelinkpf_list.last</w:t>
            </w:r>
          </w:p>
          <w:p w:rsidR="00032E93" w:rsidRPr="00032E93" w:rsidRDefault="00032E93" w:rsidP="00032E93">
            <w:pPr>
              <w:pStyle w:val="ListParagraph"/>
              <w:rPr>
                <w:sz w:val="24"/>
                <w:szCs w:val="24"/>
              </w:rPr>
            </w:pPr>
            <w:r w:rsidRPr="00032E93">
              <w:rPr>
                <w:sz w:val="24"/>
                <w:szCs w:val="24"/>
              </w:rPr>
              <w:t xml:space="preserve">                INSERT  /*+ ENABLE_PARALLEL_DML */ INTO vm1dta.view_dm_zcelinkpf VALUES zcelinkpf_list ( idx );</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EXIT WHEN cur_mbr_ind_p1%notfound;</w:t>
            </w:r>
          </w:p>
          <w:p w:rsidR="00032E93" w:rsidRPr="00032E93" w:rsidRDefault="00032E93" w:rsidP="00032E93">
            <w:pPr>
              <w:pStyle w:val="ListParagraph"/>
              <w:rPr>
                <w:sz w:val="24"/>
                <w:szCs w:val="24"/>
              </w:rPr>
            </w:pPr>
            <w:r w:rsidRPr="00032E93">
              <w:rPr>
                <w:sz w:val="24"/>
                <w:szCs w:val="24"/>
              </w:rPr>
              <w:lastRenderedPageBreak/>
              <w:t xml:space="preserve">        gchd_list.DELETE;</w:t>
            </w:r>
          </w:p>
          <w:p w:rsidR="00032E93" w:rsidRPr="00032E93" w:rsidRDefault="00032E93" w:rsidP="00032E93">
            <w:pPr>
              <w:pStyle w:val="ListParagraph"/>
              <w:rPr>
                <w:sz w:val="24"/>
                <w:szCs w:val="24"/>
              </w:rPr>
            </w:pPr>
            <w:r w:rsidRPr="00032E93">
              <w:rPr>
                <w:sz w:val="24"/>
                <w:szCs w:val="24"/>
              </w:rPr>
              <w:t xml:space="preserve">        gchppf_list.DELETE;</w:t>
            </w:r>
          </w:p>
          <w:p w:rsidR="00032E93" w:rsidRPr="00032E93" w:rsidRDefault="00032E93" w:rsidP="00032E93">
            <w:pPr>
              <w:pStyle w:val="ListParagraph"/>
              <w:rPr>
                <w:sz w:val="24"/>
                <w:szCs w:val="24"/>
              </w:rPr>
            </w:pPr>
            <w:r w:rsidRPr="00032E93">
              <w:rPr>
                <w:sz w:val="24"/>
                <w:szCs w:val="24"/>
              </w:rPr>
              <w:t xml:space="preserve">        gchipf_list.DELETE;</w:t>
            </w:r>
          </w:p>
          <w:p w:rsidR="00032E93" w:rsidRPr="00032E93" w:rsidRDefault="00032E93" w:rsidP="00032E93">
            <w:pPr>
              <w:pStyle w:val="ListParagraph"/>
              <w:rPr>
                <w:sz w:val="24"/>
                <w:szCs w:val="24"/>
              </w:rPr>
            </w:pPr>
            <w:r w:rsidRPr="00032E93">
              <w:rPr>
                <w:sz w:val="24"/>
                <w:szCs w:val="24"/>
              </w:rPr>
              <w:t xml:space="preserve">        gmovpf1_list.DELETE;</w:t>
            </w:r>
          </w:p>
          <w:p w:rsidR="00032E93" w:rsidRPr="00032E93" w:rsidRDefault="00032E93" w:rsidP="00032E93">
            <w:pPr>
              <w:pStyle w:val="ListParagraph"/>
              <w:rPr>
                <w:sz w:val="24"/>
                <w:szCs w:val="24"/>
              </w:rPr>
            </w:pPr>
            <w:r w:rsidRPr="00032E93">
              <w:rPr>
                <w:sz w:val="24"/>
                <w:szCs w:val="24"/>
              </w:rPr>
              <w:t xml:space="preserve">        gmhipf_list.DELETE;</w:t>
            </w:r>
          </w:p>
          <w:p w:rsidR="00032E93" w:rsidRPr="00032E93" w:rsidRDefault="00032E93" w:rsidP="00032E93">
            <w:pPr>
              <w:pStyle w:val="ListParagraph"/>
              <w:rPr>
                <w:sz w:val="24"/>
                <w:szCs w:val="24"/>
              </w:rPr>
            </w:pPr>
            <w:r w:rsidRPr="00032E93">
              <w:rPr>
                <w:sz w:val="24"/>
                <w:szCs w:val="24"/>
              </w:rPr>
              <w:t xml:space="preserve">        gmhdpf_list.DELETE;</w:t>
            </w:r>
          </w:p>
          <w:p w:rsidR="00032E93" w:rsidRPr="00032E93" w:rsidRDefault="00032E93" w:rsidP="00032E93">
            <w:pPr>
              <w:pStyle w:val="ListParagraph"/>
              <w:rPr>
                <w:sz w:val="24"/>
                <w:szCs w:val="24"/>
              </w:rPr>
            </w:pPr>
            <w:r w:rsidRPr="00032E93">
              <w:rPr>
                <w:sz w:val="24"/>
                <w:szCs w:val="24"/>
              </w:rPr>
              <w:t xml:space="preserve">        gmovpf2_list.DELETE;</w:t>
            </w:r>
          </w:p>
          <w:p w:rsidR="00032E93" w:rsidRPr="00032E93" w:rsidRDefault="00032E93" w:rsidP="00032E93">
            <w:pPr>
              <w:pStyle w:val="ListParagraph"/>
              <w:rPr>
                <w:sz w:val="24"/>
                <w:szCs w:val="24"/>
              </w:rPr>
            </w:pPr>
            <w:r w:rsidRPr="00032E93">
              <w:rPr>
                <w:sz w:val="24"/>
                <w:szCs w:val="24"/>
              </w:rPr>
              <w:t xml:space="preserve">        zclepf_list.DELETE;</w:t>
            </w:r>
          </w:p>
          <w:p w:rsidR="00032E93" w:rsidRPr="00032E93" w:rsidRDefault="00032E93" w:rsidP="00032E93">
            <w:pPr>
              <w:pStyle w:val="ListParagraph"/>
              <w:rPr>
                <w:sz w:val="24"/>
                <w:szCs w:val="24"/>
              </w:rPr>
            </w:pPr>
            <w:r w:rsidRPr="00032E93">
              <w:rPr>
                <w:sz w:val="24"/>
                <w:szCs w:val="24"/>
              </w:rPr>
              <w:t xml:space="preserve">        gpsupf_list.DELETE;</w:t>
            </w:r>
          </w:p>
          <w:p w:rsidR="00032E93" w:rsidRPr="00032E93" w:rsidRDefault="00032E93" w:rsidP="00032E93">
            <w:pPr>
              <w:pStyle w:val="ListParagraph"/>
              <w:rPr>
                <w:sz w:val="24"/>
                <w:szCs w:val="24"/>
              </w:rPr>
            </w:pPr>
            <w:r w:rsidRPr="00032E93">
              <w:rPr>
                <w:sz w:val="24"/>
                <w:szCs w:val="24"/>
              </w:rPr>
              <w:t xml:space="preserve">        zcelinkpf_list.DELETE;</w:t>
            </w:r>
          </w:p>
          <w:p w:rsidR="00032E93" w:rsidRPr="00032E93" w:rsidRDefault="00032E93" w:rsidP="00032E93">
            <w:pPr>
              <w:pStyle w:val="ListParagraph"/>
              <w:rPr>
                <w:sz w:val="24"/>
                <w:szCs w:val="24"/>
              </w:rPr>
            </w:pPr>
            <w:r w:rsidRPr="00032E93">
              <w:rPr>
                <w:sz w:val="24"/>
                <w:szCs w:val="24"/>
              </w:rPr>
              <w:t xml:space="preserve">        gchdindex := 0;</w:t>
            </w:r>
          </w:p>
          <w:p w:rsidR="00032E93" w:rsidRPr="00032E93" w:rsidRDefault="00032E93" w:rsidP="00032E93">
            <w:pPr>
              <w:pStyle w:val="ListParagraph"/>
              <w:rPr>
                <w:sz w:val="24"/>
                <w:szCs w:val="24"/>
              </w:rPr>
            </w:pPr>
            <w:r w:rsidRPr="00032E93">
              <w:rPr>
                <w:sz w:val="24"/>
                <w:szCs w:val="24"/>
              </w:rPr>
              <w:t xml:space="preserve">        gchppfindex := 0;</w:t>
            </w:r>
          </w:p>
          <w:p w:rsidR="00032E93" w:rsidRPr="00032E93" w:rsidRDefault="00032E93" w:rsidP="00032E93">
            <w:pPr>
              <w:pStyle w:val="ListParagraph"/>
              <w:rPr>
                <w:sz w:val="24"/>
                <w:szCs w:val="24"/>
              </w:rPr>
            </w:pPr>
            <w:r w:rsidRPr="00032E93">
              <w:rPr>
                <w:sz w:val="24"/>
                <w:szCs w:val="24"/>
              </w:rPr>
              <w:t xml:space="preserve">        gchipfindex := 0;</w:t>
            </w:r>
          </w:p>
          <w:p w:rsidR="00032E93" w:rsidRPr="00032E93" w:rsidRDefault="00032E93" w:rsidP="00032E93">
            <w:pPr>
              <w:pStyle w:val="ListParagraph"/>
              <w:rPr>
                <w:sz w:val="24"/>
                <w:szCs w:val="24"/>
              </w:rPr>
            </w:pPr>
            <w:r w:rsidRPr="00032E93">
              <w:rPr>
                <w:sz w:val="24"/>
                <w:szCs w:val="24"/>
              </w:rPr>
              <w:t xml:space="preserve">        gmovpf1index := 0;</w:t>
            </w:r>
          </w:p>
          <w:p w:rsidR="00032E93" w:rsidRPr="00032E93" w:rsidRDefault="00032E93" w:rsidP="00032E93">
            <w:pPr>
              <w:pStyle w:val="ListParagraph"/>
              <w:rPr>
                <w:sz w:val="24"/>
                <w:szCs w:val="24"/>
              </w:rPr>
            </w:pPr>
            <w:r w:rsidRPr="00032E93">
              <w:rPr>
                <w:sz w:val="24"/>
                <w:szCs w:val="24"/>
              </w:rPr>
              <w:t xml:space="preserve">        gmhipfindex := 0;</w:t>
            </w:r>
          </w:p>
          <w:p w:rsidR="00032E93" w:rsidRPr="00032E93" w:rsidRDefault="00032E93" w:rsidP="00032E93">
            <w:pPr>
              <w:pStyle w:val="ListParagraph"/>
              <w:rPr>
                <w:sz w:val="24"/>
                <w:szCs w:val="24"/>
              </w:rPr>
            </w:pPr>
            <w:r w:rsidRPr="00032E93">
              <w:rPr>
                <w:sz w:val="24"/>
                <w:szCs w:val="24"/>
              </w:rPr>
              <w:t xml:space="preserve">        gmhdpfindex := 0;</w:t>
            </w:r>
          </w:p>
          <w:p w:rsidR="00032E93" w:rsidRPr="00032E93" w:rsidRDefault="00032E93" w:rsidP="00032E93">
            <w:pPr>
              <w:pStyle w:val="ListParagraph"/>
              <w:rPr>
                <w:sz w:val="24"/>
                <w:szCs w:val="24"/>
              </w:rPr>
            </w:pPr>
            <w:r w:rsidRPr="00032E93">
              <w:rPr>
                <w:sz w:val="24"/>
                <w:szCs w:val="24"/>
              </w:rPr>
              <w:t xml:space="preserve">        gmovpf2index := 0;</w:t>
            </w:r>
          </w:p>
          <w:p w:rsidR="00032E93" w:rsidRPr="00032E93" w:rsidRDefault="00032E93" w:rsidP="00032E93">
            <w:pPr>
              <w:pStyle w:val="ListParagraph"/>
              <w:rPr>
                <w:sz w:val="24"/>
                <w:szCs w:val="24"/>
              </w:rPr>
            </w:pPr>
            <w:r w:rsidRPr="00032E93">
              <w:rPr>
                <w:sz w:val="24"/>
                <w:szCs w:val="24"/>
              </w:rPr>
              <w:t xml:space="preserve">        zclepfindex := 0;</w:t>
            </w:r>
          </w:p>
          <w:p w:rsidR="00032E93" w:rsidRPr="00032E93" w:rsidRDefault="00032E93" w:rsidP="00032E93">
            <w:pPr>
              <w:pStyle w:val="ListParagraph"/>
              <w:rPr>
                <w:sz w:val="24"/>
                <w:szCs w:val="24"/>
              </w:rPr>
            </w:pPr>
            <w:r w:rsidRPr="00032E93">
              <w:rPr>
                <w:sz w:val="24"/>
                <w:szCs w:val="24"/>
              </w:rPr>
              <w:t xml:space="preserve">        gpsupfindex := 0;</w:t>
            </w:r>
          </w:p>
          <w:p w:rsidR="00032E93" w:rsidRPr="00032E93" w:rsidRDefault="00032E93" w:rsidP="00032E93">
            <w:pPr>
              <w:pStyle w:val="ListParagraph"/>
              <w:rPr>
                <w:sz w:val="24"/>
                <w:szCs w:val="24"/>
              </w:rPr>
            </w:pPr>
            <w:r w:rsidRPr="00032E93">
              <w:rPr>
                <w:sz w:val="24"/>
                <w:szCs w:val="24"/>
              </w:rPr>
              <w:t xml:space="preserve">        zcelinkpfindex := 0;</w:t>
            </w:r>
          </w:p>
          <w:p w:rsidR="00032E93" w:rsidRPr="00032E93" w:rsidRDefault="00032E93" w:rsidP="00032E93">
            <w:pPr>
              <w:pStyle w:val="ListParagraph"/>
              <w:rPr>
                <w:sz w:val="24"/>
                <w:szCs w:val="24"/>
              </w:rPr>
            </w:pPr>
            <w:r w:rsidRPr="00032E93">
              <w:rPr>
                <w:sz w:val="24"/>
                <w:szCs w:val="24"/>
              </w:rPr>
              <w:t xml:space="preserve">    END LOOP;</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CLOSE cur_mbr_ind_p1;</w:t>
            </w:r>
          </w:p>
          <w:p w:rsidR="00032E93" w:rsidRPr="00032E93" w:rsidRDefault="00032E93" w:rsidP="00032E93">
            <w:pPr>
              <w:pStyle w:val="ListParagraph"/>
              <w:rPr>
                <w:sz w:val="24"/>
                <w:szCs w:val="24"/>
              </w:rPr>
            </w:pPr>
            <w:r w:rsidRPr="00032E93">
              <w:rPr>
                <w:sz w:val="24"/>
                <w:szCs w:val="24"/>
              </w:rPr>
              <w:t xml:space="preserve">  /* OPEN cur_mbr_ind_p2;</w:t>
            </w:r>
          </w:p>
          <w:p w:rsidR="00032E93" w:rsidRPr="00032E93" w:rsidRDefault="00032E93" w:rsidP="00032E93">
            <w:pPr>
              <w:pStyle w:val="ListParagraph"/>
              <w:rPr>
                <w:sz w:val="24"/>
                <w:szCs w:val="24"/>
              </w:rPr>
            </w:pPr>
            <w:r w:rsidRPr="00032E93">
              <w:rPr>
                <w:sz w:val="24"/>
                <w:szCs w:val="24"/>
              </w:rPr>
              <w:t xml:space="preserve">  &lt;&lt;skipRecordp2&gt;&gt;</w:t>
            </w:r>
          </w:p>
          <w:p w:rsidR="00032E93" w:rsidRPr="00032E93" w:rsidRDefault="00032E93" w:rsidP="00032E93">
            <w:pPr>
              <w:pStyle w:val="ListParagraph"/>
              <w:rPr>
                <w:sz w:val="24"/>
                <w:szCs w:val="24"/>
              </w:rPr>
            </w:pPr>
            <w:r w:rsidRPr="00032E93">
              <w:rPr>
                <w:sz w:val="24"/>
                <w:szCs w:val="24"/>
              </w:rPr>
              <w:t xml:space="preserve">  LOOP</w:t>
            </w:r>
          </w:p>
          <w:p w:rsidR="00032E93" w:rsidRPr="00032E93" w:rsidRDefault="00032E93" w:rsidP="00032E93">
            <w:pPr>
              <w:pStyle w:val="ListParagraph"/>
              <w:rPr>
                <w:sz w:val="24"/>
                <w:szCs w:val="24"/>
              </w:rPr>
            </w:pPr>
            <w:r w:rsidRPr="00032E93">
              <w:rPr>
                <w:sz w:val="24"/>
                <w:szCs w:val="24"/>
              </w:rPr>
              <w:t xml:space="preserve">    FETCH cur_mbr_ind_p2</w:t>
            </w:r>
          </w:p>
          <w:p w:rsidR="00032E93" w:rsidRPr="00032E93" w:rsidRDefault="00032E93" w:rsidP="00032E93">
            <w:pPr>
              <w:pStyle w:val="ListParagraph"/>
              <w:rPr>
                <w:sz w:val="24"/>
                <w:szCs w:val="24"/>
              </w:rPr>
            </w:pPr>
            <w:r w:rsidRPr="00032E93">
              <w:rPr>
                <w:sz w:val="24"/>
                <w:szCs w:val="24"/>
              </w:rPr>
              <w:t xml:space="preserve">      INTO obj_mbrindp2;</w:t>
            </w:r>
          </w:p>
          <w:p w:rsidR="00032E93" w:rsidRPr="00032E93" w:rsidRDefault="00032E93" w:rsidP="00032E93">
            <w:pPr>
              <w:pStyle w:val="ListParagraph"/>
              <w:rPr>
                <w:sz w:val="24"/>
                <w:szCs w:val="24"/>
              </w:rPr>
            </w:pPr>
            <w:r w:rsidRPr="00032E93">
              <w:rPr>
                <w:sz w:val="24"/>
                <w:szCs w:val="24"/>
              </w:rPr>
              <w:t xml:space="preserve">    EXIT WHEN cur_mbr_ind_p2%NOTFOUND;*/</w:t>
            </w:r>
          </w:p>
          <w:p w:rsidR="00032E93" w:rsidRPr="00032E93" w:rsidRDefault="00032E93" w:rsidP="00032E93">
            <w:pPr>
              <w:pStyle w:val="ListParagraph"/>
              <w:rPr>
                <w:sz w:val="24"/>
                <w:szCs w:val="24"/>
              </w:rPr>
            </w:pPr>
            <w:r w:rsidRPr="00032E93">
              <w:rPr>
                <w:sz w:val="24"/>
                <w:szCs w:val="24"/>
              </w:rPr>
              <w:t xml:space="preserve">    OPEN cur_mbr_ind_p2;</w:t>
            </w:r>
          </w:p>
          <w:p w:rsidR="00032E93" w:rsidRPr="00032E93" w:rsidRDefault="00032E93" w:rsidP="00032E93">
            <w:pPr>
              <w:pStyle w:val="ListParagraph"/>
              <w:rPr>
                <w:sz w:val="24"/>
                <w:szCs w:val="24"/>
              </w:rPr>
            </w:pPr>
            <w:r w:rsidRPr="00032E93">
              <w:rPr>
                <w:sz w:val="24"/>
                <w:szCs w:val="24"/>
              </w:rPr>
              <w:t xml:space="preserve">    LOOP</w:t>
            </w:r>
          </w:p>
          <w:p w:rsidR="00032E93" w:rsidRPr="00032E93" w:rsidRDefault="00032E93" w:rsidP="00032E93">
            <w:pPr>
              <w:pStyle w:val="ListParagraph"/>
              <w:rPr>
                <w:sz w:val="24"/>
                <w:szCs w:val="24"/>
              </w:rPr>
            </w:pPr>
            <w:r w:rsidRPr="00032E93">
              <w:rPr>
                <w:sz w:val="24"/>
                <w:szCs w:val="24"/>
              </w:rPr>
              <w:t xml:space="preserve">        FETCH cur_mbr_ind_p2 BULK COLLECT INTO mbrind2_list LIMIT 5000;</w:t>
            </w:r>
          </w:p>
          <w:p w:rsidR="00032E93" w:rsidRPr="00032E93" w:rsidRDefault="00032E93" w:rsidP="00032E93">
            <w:pPr>
              <w:pStyle w:val="ListParagraph"/>
              <w:rPr>
                <w:sz w:val="24"/>
                <w:szCs w:val="24"/>
              </w:rPr>
            </w:pPr>
            <w:r w:rsidRPr="00032E93">
              <w:rPr>
                <w:sz w:val="24"/>
                <w:szCs w:val="24"/>
              </w:rPr>
              <w:t xml:space="preserve">        &lt;&lt; skiprecordp2 &gt;&gt; FOR i IN 1..mbrind2_list.count LOOP</w:t>
            </w:r>
          </w:p>
          <w:p w:rsidR="00032E93" w:rsidRPr="00032E93" w:rsidRDefault="00032E93" w:rsidP="00032E93">
            <w:pPr>
              <w:pStyle w:val="ListParagraph"/>
              <w:rPr>
                <w:sz w:val="24"/>
                <w:szCs w:val="24"/>
              </w:rPr>
            </w:pPr>
            <w:r w:rsidRPr="00032E93">
              <w:rPr>
                <w:sz w:val="24"/>
                <w:szCs w:val="24"/>
              </w:rPr>
              <w:t xml:space="preserve">   --  dbms_output.put_line('Loop 2 start');</w:t>
            </w:r>
          </w:p>
          <w:p w:rsidR="00032E93" w:rsidRPr="00032E93" w:rsidRDefault="00032E93" w:rsidP="00032E93">
            <w:pPr>
              <w:pStyle w:val="ListParagraph"/>
              <w:rPr>
                <w:sz w:val="24"/>
                <w:szCs w:val="24"/>
              </w:rPr>
            </w:pPr>
            <w:r w:rsidRPr="00032E93">
              <w:rPr>
                <w:sz w:val="24"/>
                <w:szCs w:val="24"/>
              </w:rPr>
              <w:t xml:space="preserve">            obj_mbrindp2 := mbrind2_list(i);</w:t>
            </w:r>
          </w:p>
          <w:p w:rsidR="00032E93" w:rsidRPr="00032E93" w:rsidRDefault="00032E93" w:rsidP="00032E93">
            <w:pPr>
              <w:pStyle w:val="ListParagraph"/>
              <w:rPr>
                <w:sz w:val="24"/>
                <w:szCs w:val="24"/>
              </w:rPr>
            </w:pPr>
            <w:r w:rsidRPr="00032E93">
              <w:rPr>
                <w:sz w:val="24"/>
                <w:szCs w:val="24"/>
              </w:rPr>
              <w:t xml:space="preserve">            v_refkeyp2 := trim(obj_mbrindp2.refnum)</w:t>
            </w:r>
          </w:p>
          <w:p w:rsidR="00032E93" w:rsidRPr="00032E93" w:rsidRDefault="00032E93" w:rsidP="00032E93">
            <w:pPr>
              <w:pStyle w:val="ListParagraph"/>
              <w:rPr>
                <w:sz w:val="24"/>
                <w:szCs w:val="24"/>
              </w:rPr>
            </w:pPr>
            <w:r w:rsidRPr="00032E93">
              <w:rPr>
                <w:sz w:val="24"/>
                <w:szCs w:val="24"/>
              </w:rPr>
              <w:t xml:space="preserve">                          || '-'</w:t>
            </w:r>
          </w:p>
          <w:p w:rsidR="00032E93" w:rsidRPr="00032E93" w:rsidRDefault="00032E93" w:rsidP="00032E93">
            <w:pPr>
              <w:pStyle w:val="ListParagraph"/>
              <w:rPr>
                <w:sz w:val="24"/>
                <w:szCs w:val="24"/>
              </w:rPr>
            </w:pPr>
            <w:r w:rsidRPr="00032E93">
              <w:rPr>
                <w:sz w:val="24"/>
                <w:szCs w:val="24"/>
              </w:rPr>
              <w:t xml:space="preserve">                          || trim(obj_mbrindp2.prodtyp);</w:t>
            </w:r>
          </w:p>
          <w:p w:rsidR="00032E93" w:rsidRPr="00032E93" w:rsidRDefault="00032E93" w:rsidP="00032E93">
            <w:pPr>
              <w:pStyle w:val="ListParagraph"/>
              <w:rPr>
                <w:sz w:val="24"/>
                <w:szCs w:val="24"/>
              </w:rPr>
            </w:pPr>
            <w:r w:rsidRPr="00032E93">
              <w:rPr>
                <w:sz w:val="24"/>
                <w:szCs w:val="24"/>
              </w:rPr>
              <w:t xml:space="preserve">    --  dbms_output.put_line('v_refKeyp2 ==&gt;' || v_refKeyp2);</w:t>
            </w:r>
          </w:p>
          <w:p w:rsidR="00032E93" w:rsidRPr="00032E93" w:rsidRDefault="00032E93" w:rsidP="00032E93">
            <w:pPr>
              <w:pStyle w:val="ListParagraph"/>
              <w:rPr>
                <w:sz w:val="24"/>
                <w:szCs w:val="24"/>
              </w:rPr>
            </w:pPr>
            <w:r w:rsidRPr="00032E93">
              <w:rPr>
                <w:sz w:val="24"/>
                <w:szCs w:val="24"/>
              </w:rPr>
              <w:t xml:space="preserve">    -- v_temprefKeyp2    := '''' || v_refKeyp2 || '''';</w:t>
            </w:r>
          </w:p>
          <w:p w:rsidR="00032E93" w:rsidRPr="00032E93" w:rsidRDefault="00032E93" w:rsidP="00032E93">
            <w:pPr>
              <w:pStyle w:val="ListParagraph"/>
              <w:rPr>
                <w:sz w:val="24"/>
                <w:szCs w:val="24"/>
              </w:rPr>
            </w:pPr>
            <w:r w:rsidRPr="00032E93">
              <w:rPr>
                <w:sz w:val="24"/>
                <w:szCs w:val="24"/>
              </w:rPr>
              <w:t xml:space="preserve">    -- v_constructrefkey := CONCAT(v_constructrefkey, v_temprefKeyp2);</w:t>
            </w:r>
          </w:p>
          <w:p w:rsidR="00032E93" w:rsidRPr="00032E93" w:rsidRDefault="00032E93" w:rsidP="00032E93">
            <w:pPr>
              <w:pStyle w:val="ListParagraph"/>
              <w:rPr>
                <w:sz w:val="24"/>
                <w:szCs w:val="24"/>
              </w:rPr>
            </w:pPr>
            <w:r w:rsidRPr="00032E93">
              <w:rPr>
                <w:sz w:val="24"/>
                <w:szCs w:val="24"/>
              </w:rPr>
              <w:t xml:space="preserve">    --   v_constructrefkey := CONCAT(v_constructrefkey, ',');</w:t>
            </w:r>
          </w:p>
          <w:p w:rsidR="00032E93" w:rsidRPr="00032E93" w:rsidRDefault="00032E93" w:rsidP="00032E93">
            <w:pPr>
              <w:pStyle w:val="ListParagraph"/>
              <w:rPr>
                <w:sz w:val="24"/>
                <w:szCs w:val="24"/>
              </w:rPr>
            </w:pPr>
            <w:r w:rsidRPr="00032E93">
              <w:rPr>
                <w:sz w:val="24"/>
                <w:szCs w:val="24"/>
              </w:rPr>
              <w:t xml:space="preserve">    ----------MB13: START-----------------</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v_seqno1 := substr(trim(obj_mbrindp2.refnum), 9, 3);</w:t>
            </w:r>
          </w:p>
          <w:p w:rsidR="00032E93" w:rsidRPr="00032E93" w:rsidRDefault="00032E93" w:rsidP="00032E93">
            <w:pPr>
              <w:pStyle w:val="ListParagraph"/>
              <w:rPr>
                <w:sz w:val="24"/>
                <w:szCs w:val="24"/>
              </w:rPr>
            </w:pPr>
            <w:r w:rsidRPr="00032E93">
              <w:rPr>
                <w:sz w:val="24"/>
                <w:szCs w:val="24"/>
              </w:rPr>
              <w:t xml:space="preserve">            v_seqnoincr := v_seqno1 + 1;</w:t>
            </w:r>
          </w:p>
          <w:p w:rsidR="00032E93" w:rsidRPr="00032E93" w:rsidRDefault="00032E93" w:rsidP="00032E93">
            <w:pPr>
              <w:pStyle w:val="ListParagraph"/>
              <w:rPr>
                <w:sz w:val="24"/>
                <w:szCs w:val="24"/>
              </w:rPr>
            </w:pPr>
            <w:r w:rsidRPr="00032E93">
              <w:rPr>
                <w:sz w:val="24"/>
                <w:szCs w:val="24"/>
              </w:rPr>
              <w:t xml:space="preserve">            v_seqno := 1;</w:t>
            </w:r>
          </w:p>
          <w:p w:rsidR="00032E93" w:rsidRPr="00032E93" w:rsidRDefault="00032E93" w:rsidP="00032E93">
            <w:pPr>
              <w:pStyle w:val="ListParagraph"/>
              <w:rPr>
                <w:sz w:val="24"/>
                <w:szCs w:val="24"/>
              </w:rPr>
            </w:pPr>
            <w:r w:rsidRPr="00032E93">
              <w:rPr>
                <w:sz w:val="24"/>
                <w:szCs w:val="24"/>
              </w:rPr>
              <w:t xml:space="preserve">    ----------MB13: ENDS---------------------</w:t>
            </w:r>
          </w:p>
          <w:p w:rsidR="00032E93" w:rsidRPr="00032E93" w:rsidRDefault="00032E93" w:rsidP="00032E93">
            <w:pPr>
              <w:pStyle w:val="ListParagraph"/>
              <w:rPr>
                <w:sz w:val="24"/>
                <w:szCs w:val="24"/>
              </w:rPr>
            </w:pPr>
            <w:r w:rsidRPr="00032E93">
              <w:rPr>
                <w:sz w:val="24"/>
                <w:szCs w:val="24"/>
              </w:rPr>
              <w:t xml:space="preserve">    ----------Initialization -------</w:t>
            </w:r>
          </w:p>
          <w:p w:rsidR="00032E93" w:rsidRPr="00032E93" w:rsidRDefault="00032E93" w:rsidP="00032E93">
            <w:pPr>
              <w:pStyle w:val="ListParagraph"/>
              <w:rPr>
                <w:sz w:val="24"/>
                <w:szCs w:val="24"/>
              </w:rPr>
            </w:pPr>
            <w:r w:rsidRPr="00032E93">
              <w:rPr>
                <w:sz w:val="24"/>
                <w:szCs w:val="24"/>
              </w:rPr>
              <w:t xml:space="preserve">    ---For PGA</w:t>
            </w:r>
          </w:p>
          <w:p w:rsidR="00032E93" w:rsidRPr="00032E93" w:rsidRDefault="00032E93" w:rsidP="00032E93">
            <w:pPr>
              <w:pStyle w:val="ListParagraph"/>
              <w:rPr>
                <w:sz w:val="24"/>
                <w:szCs w:val="24"/>
              </w:rPr>
            </w:pPr>
            <w:r w:rsidRPr="00032E93">
              <w:rPr>
                <w:sz w:val="24"/>
                <w:szCs w:val="24"/>
              </w:rPr>
              <w:t xml:space="preserve">            ---MB18: </w:t>
            </w:r>
          </w:p>
          <w:p w:rsidR="00032E93" w:rsidRPr="00032E93" w:rsidRDefault="00032E93" w:rsidP="00032E93">
            <w:pPr>
              <w:pStyle w:val="ListParagraph"/>
              <w:rPr>
                <w:sz w:val="24"/>
                <w:szCs w:val="24"/>
              </w:rPr>
            </w:pPr>
            <w:r w:rsidRPr="00032E93">
              <w:rPr>
                <w:sz w:val="24"/>
                <w:szCs w:val="24"/>
              </w:rPr>
              <w:t xml:space="preserve">            i_refnum := obj_mbrindp2.refnum_c;</w:t>
            </w:r>
          </w:p>
          <w:p w:rsidR="00032E93" w:rsidRPr="00032E93" w:rsidRDefault="00032E93" w:rsidP="00032E93">
            <w:pPr>
              <w:pStyle w:val="ListParagraph"/>
              <w:rPr>
                <w:sz w:val="24"/>
                <w:szCs w:val="24"/>
              </w:rPr>
            </w:pPr>
            <w:r w:rsidRPr="00032E93">
              <w:rPr>
                <w:sz w:val="24"/>
                <w:szCs w:val="24"/>
              </w:rPr>
              <w:t xml:space="preserve">            i_cnttypind := obj_mbrindp2.cnttypind_c;</w:t>
            </w:r>
          </w:p>
          <w:p w:rsidR="00032E93" w:rsidRPr="00032E93" w:rsidRDefault="00032E93" w:rsidP="00032E93">
            <w:pPr>
              <w:pStyle w:val="ListParagraph"/>
              <w:rPr>
                <w:sz w:val="24"/>
                <w:szCs w:val="24"/>
              </w:rPr>
            </w:pPr>
            <w:r w:rsidRPr="00032E93">
              <w:rPr>
                <w:sz w:val="24"/>
                <w:szCs w:val="24"/>
              </w:rPr>
              <w:t xml:space="preserve">            i_mpolnum := obj_mbrindp2.mpolnum_c;</w:t>
            </w:r>
          </w:p>
          <w:p w:rsidR="00032E93" w:rsidRPr="00032E93" w:rsidRDefault="00032E93" w:rsidP="00032E93">
            <w:pPr>
              <w:pStyle w:val="ListParagraph"/>
              <w:rPr>
                <w:sz w:val="24"/>
                <w:szCs w:val="24"/>
              </w:rPr>
            </w:pPr>
            <w:r w:rsidRPr="00032E93">
              <w:rPr>
                <w:sz w:val="24"/>
                <w:szCs w:val="24"/>
              </w:rPr>
              <w:t xml:space="preserve">            i_statcode := obj_mbrindp2.statcode_c;</w:t>
            </w:r>
          </w:p>
          <w:p w:rsidR="00032E93" w:rsidRPr="00032E93" w:rsidRDefault="00032E93" w:rsidP="00032E93">
            <w:pPr>
              <w:pStyle w:val="ListParagraph"/>
              <w:rPr>
                <w:sz w:val="24"/>
                <w:szCs w:val="24"/>
              </w:rPr>
            </w:pPr>
            <w:r w:rsidRPr="00032E93">
              <w:rPr>
                <w:sz w:val="24"/>
                <w:szCs w:val="24"/>
              </w:rPr>
              <w:t xml:space="preserve">            i_dtetrm := obj_mbrindp2.dtetrm_c;</w:t>
            </w:r>
          </w:p>
          <w:p w:rsidR="00032E93" w:rsidRPr="00032E93" w:rsidRDefault="00032E93" w:rsidP="00032E93">
            <w:pPr>
              <w:pStyle w:val="ListParagraph"/>
              <w:rPr>
                <w:sz w:val="24"/>
                <w:szCs w:val="24"/>
              </w:rPr>
            </w:pPr>
            <w:r w:rsidRPr="00032E93">
              <w:rPr>
                <w:sz w:val="24"/>
                <w:szCs w:val="24"/>
              </w:rPr>
              <w:t xml:space="preserve">            i_zplancde := obj_mbrindp2.zplancde_c;</w:t>
            </w:r>
          </w:p>
          <w:p w:rsidR="00032E93" w:rsidRPr="00032E93" w:rsidRDefault="00032E93" w:rsidP="00032E93">
            <w:pPr>
              <w:pStyle w:val="ListParagraph"/>
              <w:rPr>
                <w:sz w:val="24"/>
                <w:szCs w:val="24"/>
              </w:rPr>
            </w:pPr>
            <w:r w:rsidRPr="00032E93">
              <w:rPr>
                <w:sz w:val="24"/>
                <w:szCs w:val="24"/>
              </w:rPr>
              <w:t xml:space="preserve">            i_effdate := obj_mbrindp2.zwaitpedt_c;</w:t>
            </w:r>
          </w:p>
          <w:p w:rsidR="00032E93" w:rsidRPr="00032E93" w:rsidRDefault="00032E93" w:rsidP="00032E93">
            <w:pPr>
              <w:pStyle w:val="ListParagraph"/>
              <w:rPr>
                <w:sz w:val="24"/>
                <w:szCs w:val="24"/>
              </w:rPr>
            </w:pPr>
            <w:r w:rsidRPr="00032E93">
              <w:rPr>
                <w:sz w:val="24"/>
                <w:szCs w:val="24"/>
              </w:rPr>
              <w:t xml:space="preserve">            i_zwaitpedt := obj_mbrindp2.effdate_c;</w:t>
            </w:r>
          </w:p>
          <w:p w:rsidR="00032E93" w:rsidRPr="00032E93" w:rsidRDefault="00032E93" w:rsidP="00032E93">
            <w:pPr>
              <w:pStyle w:val="ListParagraph"/>
              <w:rPr>
                <w:sz w:val="24"/>
                <w:szCs w:val="24"/>
              </w:rPr>
            </w:pPr>
            <w:r w:rsidRPr="00032E93">
              <w:rPr>
                <w:sz w:val="24"/>
                <w:szCs w:val="24"/>
              </w:rPr>
              <w:t xml:space="preserve">            i_zpoltdate := obj_mbrindp2.zpoltdate_c;</w:t>
            </w:r>
          </w:p>
          <w:p w:rsidR="00032E93" w:rsidRPr="00032E93" w:rsidRDefault="00032E93" w:rsidP="00032E93">
            <w:pPr>
              <w:pStyle w:val="ListParagraph"/>
              <w:rPr>
                <w:sz w:val="24"/>
                <w:szCs w:val="24"/>
              </w:rPr>
            </w:pPr>
            <w:r w:rsidRPr="00032E93">
              <w:rPr>
                <w:sz w:val="24"/>
                <w:szCs w:val="24"/>
              </w:rPr>
              <w:t xml:space="preserve">            i_zpdatatxflag := obj_mbrindp2.zpdatatxflg_c;</w:t>
            </w:r>
          </w:p>
          <w:p w:rsidR="00032E93" w:rsidRPr="00032E93" w:rsidRDefault="00032E93" w:rsidP="00032E93">
            <w:pPr>
              <w:pStyle w:val="ListParagraph"/>
              <w:rPr>
                <w:sz w:val="24"/>
                <w:szCs w:val="24"/>
              </w:rPr>
            </w:pPr>
            <w:r w:rsidRPr="00032E93">
              <w:rPr>
                <w:sz w:val="24"/>
                <w:szCs w:val="24"/>
              </w:rPr>
              <w:t xml:space="preserve">            i_ztrxstat := obj_mbrindp2.ztrxstat_c;   </w:t>
            </w:r>
          </w:p>
          <w:p w:rsidR="00032E93" w:rsidRPr="00032E93" w:rsidRDefault="00032E93" w:rsidP="00032E93">
            <w:pPr>
              <w:pStyle w:val="ListParagraph"/>
              <w:rPr>
                <w:sz w:val="24"/>
                <w:szCs w:val="24"/>
              </w:rPr>
            </w:pPr>
            <w:r w:rsidRPr="00032E93">
              <w:rPr>
                <w:sz w:val="24"/>
                <w:szCs w:val="24"/>
              </w:rPr>
              <w:t xml:space="preserve">      ---MB18: </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(mbrp1info.exists(TRIM(obj_mbrindp2.refnum))) THEN</w:t>
            </w:r>
          </w:p>
          <w:p w:rsidR="00032E93" w:rsidRPr="00032E93" w:rsidRDefault="00032E93" w:rsidP="00032E93">
            <w:pPr>
              <w:pStyle w:val="ListParagraph"/>
              <w:rPr>
                <w:sz w:val="24"/>
                <w:szCs w:val="24"/>
              </w:rPr>
            </w:pPr>
            <w:r w:rsidRPr="00032E93">
              <w:rPr>
                <w:sz w:val="24"/>
                <w:szCs w:val="24"/>
              </w:rPr>
              <w:t xml:space="preserve">      i_refnum       := mbrp1info(TRIM(obj_mbrindp2.refnum)).refnum;</w:t>
            </w:r>
          </w:p>
          <w:p w:rsidR="00032E93" w:rsidRPr="00032E93" w:rsidRDefault="00032E93" w:rsidP="00032E93">
            <w:pPr>
              <w:pStyle w:val="ListParagraph"/>
              <w:rPr>
                <w:sz w:val="24"/>
                <w:szCs w:val="24"/>
              </w:rPr>
            </w:pPr>
            <w:r w:rsidRPr="00032E93">
              <w:rPr>
                <w:sz w:val="24"/>
                <w:szCs w:val="24"/>
              </w:rPr>
              <w:t xml:space="preserve">      i_cnttypind    := mbrp1info(TRIM(obj_mbrindp2.refnum)).cnttypind;</w:t>
            </w:r>
          </w:p>
          <w:p w:rsidR="00032E93" w:rsidRPr="00032E93" w:rsidRDefault="00032E93" w:rsidP="00032E93">
            <w:pPr>
              <w:pStyle w:val="ListParagraph"/>
              <w:rPr>
                <w:sz w:val="24"/>
                <w:szCs w:val="24"/>
              </w:rPr>
            </w:pPr>
            <w:r w:rsidRPr="00032E93">
              <w:rPr>
                <w:sz w:val="24"/>
                <w:szCs w:val="24"/>
              </w:rPr>
              <w:t xml:space="preserve">      i_mpolnum      := mbrp1info(TRIM(obj_mbrindp2.refnum)).mpolnum;</w:t>
            </w:r>
          </w:p>
          <w:p w:rsidR="00032E93" w:rsidRPr="00032E93" w:rsidRDefault="00032E93" w:rsidP="00032E93">
            <w:pPr>
              <w:pStyle w:val="ListParagraph"/>
              <w:rPr>
                <w:sz w:val="24"/>
                <w:szCs w:val="24"/>
              </w:rPr>
            </w:pPr>
            <w:r w:rsidRPr="00032E93">
              <w:rPr>
                <w:sz w:val="24"/>
                <w:szCs w:val="24"/>
              </w:rPr>
              <w:t xml:space="preserve">      i_statcode     := mbrp1info(TRIM(obj_mbrindp2.refnum)).statcode;</w:t>
            </w:r>
          </w:p>
          <w:p w:rsidR="00032E93" w:rsidRPr="00032E93" w:rsidRDefault="00032E93" w:rsidP="00032E93">
            <w:pPr>
              <w:pStyle w:val="ListParagraph"/>
              <w:rPr>
                <w:sz w:val="24"/>
                <w:szCs w:val="24"/>
              </w:rPr>
            </w:pPr>
            <w:r w:rsidRPr="00032E93">
              <w:rPr>
                <w:sz w:val="24"/>
                <w:szCs w:val="24"/>
              </w:rPr>
              <w:t xml:space="preserve">      i_dtetrm       := mbrp1info(TRIM(obj_mbrindp2.refnum)).dtetrm;</w:t>
            </w:r>
          </w:p>
          <w:p w:rsidR="00032E93" w:rsidRPr="00032E93" w:rsidRDefault="00032E93" w:rsidP="00032E93">
            <w:pPr>
              <w:pStyle w:val="ListParagraph"/>
              <w:rPr>
                <w:sz w:val="24"/>
                <w:szCs w:val="24"/>
              </w:rPr>
            </w:pPr>
            <w:r w:rsidRPr="00032E93">
              <w:rPr>
                <w:sz w:val="24"/>
                <w:szCs w:val="24"/>
              </w:rPr>
              <w:t xml:space="preserve">      i_zplancde     := mbrp1info(TRIM(obj_mbrindp2.refnum)).zplancde;</w:t>
            </w:r>
          </w:p>
          <w:p w:rsidR="00032E93" w:rsidRPr="00032E93" w:rsidRDefault="00032E93" w:rsidP="00032E93">
            <w:pPr>
              <w:pStyle w:val="ListParagraph"/>
              <w:rPr>
                <w:sz w:val="24"/>
                <w:szCs w:val="24"/>
              </w:rPr>
            </w:pPr>
            <w:r w:rsidRPr="00032E93">
              <w:rPr>
                <w:sz w:val="24"/>
                <w:szCs w:val="24"/>
              </w:rPr>
              <w:t xml:space="preserve">      i_effdate      := mbrp1info(TRIM(obj_mbrindp2.refnum)).effdate;</w:t>
            </w:r>
          </w:p>
          <w:p w:rsidR="00032E93" w:rsidRPr="00032E93" w:rsidRDefault="00032E93" w:rsidP="00032E93">
            <w:pPr>
              <w:pStyle w:val="ListParagraph"/>
              <w:rPr>
                <w:sz w:val="24"/>
                <w:szCs w:val="24"/>
              </w:rPr>
            </w:pPr>
            <w:r w:rsidRPr="00032E93">
              <w:rPr>
                <w:sz w:val="24"/>
                <w:szCs w:val="24"/>
              </w:rPr>
              <w:t xml:space="preserve">      i_ZWAITPEDT    := mbrp1info(TRIM(obj_mbrindp2.refnum)).zwaitpedt;</w:t>
            </w:r>
          </w:p>
          <w:p w:rsidR="00032E93" w:rsidRPr="00032E93" w:rsidRDefault="00032E93" w:rsidP="00032E93">
            <w:pPr>
              <w:pStyle w:val="ListParagraph"/>
              <w:rPr>
                <w:sz w:val="24"/>
                <w:szCs w:val="24"/>
              </w:rPr>
            </w:pPr>
            <w:r w:rsidRPr="00032E93">
              <w:rPr>
                <w:sz w:val="24"/>
                <w:szCs w:val="24"/>
              </w:rPr>
              <w:t xml:space="preserve">      i_zpoltdate    := mbrp1info(TRIM(obj_mbrindp2.refnum)).zpoltdate;</w:t>
            </w:r>
          </w:p>
          <w:p w:rsidR="00032E93" w:rsidRPr="00032E93" w:rsidRDefault="00032E93" w:rsidP="00032E93">
            <w:pPr>
              <w:pStyle w:val="ListParagraph"/>
              <w:rPr>
                <w:sz w:val="24"/>
                <w:szCs w:val="24"/>
              </w:rPr>
            </w:pPr>
            <w:r w:rsidRPr="00032E93">
              <w:rPr>
                <w:sz w:val="24"/>
                <w:szCs w:val="24"/>
              </w:rPr>
              <w:t xml:space="preserve">      i_zpdatatxflag := mbrp1info(TRIM(obj_mbrindp2.refnum)).zpdatatxflag;</w:t>
            </w:r>
          </w:p>
          <w:p w:rsidR="00032E93" w:rsidRPr="00032E93" w:rsidRDefault="00032E93" w:rsidP="00032E93">
            <w:pPr>
              <w:pStyle w:val="ListParagraph"/>
              <w:rPr>
                <w:sz w:val="24"/>
                <w:szCs w:val="24"/>
              </w:rPr>
            </w:pPr>
            <w:r w:rsidRPr="00032E93">
              <w:rPr>
                <w:sz w:val="24"/>
                <w:szCs w:val="24"/>
              </w:rPr>
              <w:t xml:space="preserve">      i_ztrxstat     := mbrp1info(TRIM(obj_mbrindp2.refnum)).ztrxstat;</w:t>
            </w:r>
          </w:p>
          <w:p w:rsidR="00032E93" w:rsidRPr="00032E93" w:rsidRDefault="00032E93" w:rsidP="00032E93">
            <w:pPr>
              <w:pStyle w:val="ListParagraph"/>
              <w:rPr>
                <w:sz w:val="24"/>
                <w:szCs w:val="24"/>
              </w:rPr>
            </w:pPr>
            <w:r w:rsidRPr="00032E93">
              <w:rPr>
                <w:sz w:val="24"/>
                <w:szCs w:val="24"/>
              </w:rPr>
              <w:t xml:space="preserve">      --MB16 IF (b_checkpolst.exists(TRIM(i_refnum))) THEN</w:t>
            </w:r>
          </w:p>
          <w:p w:rsidR="00032E93" w:rsidRPr="00032E93" w:rsidRDefault="00032E93" w:rsidP="00032E93">
            <w:pPr>
              <w:pStyle w:val="ListParagraph"/>
              <w:rPr>
                <w:sz w:val="24"/>
                <w:szCs w:val="24"/>
              </w:rPr>
            </w:pPr>
            <w:r w:rsidRPr="00032E93">
              <w:rPr>
                <w:sz w:val="24"/>
                <w:szCs w:val="24"/>
              </w:rPr>
              <w:t xml:space="preserve">      --MB16  i_statcode := b_checkpolst(i_refnum);</w:t>
            </w:r>
          </w:p>
          <w:p w:rsidR="00032E93" w:rsidRPr="00032E93" w:rsidRDefault="00032E93" w:rsidP="00032E93">
            <w:pPr>
              <w:pStyle w:val="ListParagraph"/>
              <w:rPr>
                <w:sz w:val="24"/>
                <w:szCs w:val="24"/>
              </w:rPr>
            </w:pPr>
            <w:r w:rsidRPr="00032E93">
              <w:rPr>
                <w:sz w:val="24"/>
                <w:szCs w:val="24"/>
              </w:rPr>
              <w:t xml:space="preserve">      --MB16 END IF; ---MB12 </w:t>
            </w:r>
          </w:p>
          <w:p w:rsidR="00032E93" w:rsidRPr="00032E93" w:rsidRDefault="00032E93" w:rsidP="00032E93">
            <w:pPr>
              <w:pStyle w:val="ListParagraph"/>
              <w:rPr>
                <w:sz w:val="24"/>
                <w:szCs w:val="24"/>
              </w:rPr>
            </w:pPr>
            <w:r w:rsidRPr="00032E93">
              <w:rPr>
                <w:sz w:val="24"/>
                <w:szCs w:val="24"/>
              </w:rPr>
              <w:t xml:space="preserve">      --  dbms_output.put_line('i_refnum = ' || i_refnum || 'i_cnttypind=' || i_cnttypind || 'i_mpolnum=' || i_mpolnum || 'i_statcode=' || i_statcode </w:t>
            </w:r>
            <w:r w:rsidRPr="00032E93">
              <w:rPr>
                <w:sz w:val="24"/>
                <w:szCs w:val="24"/>
              </w:rPr>
              <w:lastRenderedPageBreak/>
              <w:t>|| 'i_dtetrm=' || i_dtetrm || 'i_zplancde=' || i_zplancde || 'i_effdate=' || i_effdate);</w:t>
            </w:r>
          </w:p>
          <w:p w:rsidR="00032E93" w:rsidRPr="00032E93" w:rsidRDefault="00032E93" w:rsidP="00032E93">
            <w:pPr>
              <w:pStyle w:val="ListParagraph"/>
              <w:rPr>
                <w:sz w:val="24"/>
                <w:szCs w:val="24"/>
              </w:rPr>
            </w:pPr>
            <w:r w:rsidRPr="00032E93">
              <w:rPr>
                <w:sz w:val="24"/>
                <w:szCs w:val="24"/>
              </w:rPr>
              <w:t>--FOR PGA</w:t>
            </w:r>
          </w:p>
          <w:p w:rsidR="00032E93" w:rsidRPr="00032E93" w:rsidRDefault="00032E93" w:rsidP="00032E93">
            <w:pPr>
              <w:pStyle w:val="ListParagraph"/>
              <w:rPr>
                <w:sz w:val="24"/>
                <w:szCs w:val="24"/>
              </w:rPr>
            </w:pPr>
            <w:r w:rsidRPr="00032E93">
              <w:rPr>
                <w:sz w:val="24"/>
                <w:szCs w:val="24"/>
              </w:rPr>
              <w:t>/*</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t xml:space="preserve">      CONTINUE skipRecordp2;</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IF trim(i_cnttypind) = 'I' THEN</w:t>
            </w:r>
          </w:p>
          <w:p w:rsidR="00032E93" w:rsidRPr="00032E93" w:rsidRDefault="00032E93" w:rsidP="00032E93">
            <w:pPr>
              <w:pStyle w:val="ListParagraph"/>
              <w:rPr>
                <w:sz w:val="24"/>
                <w:szCs w:val="24"/>
              </w:rPr>
            </w:pPr>
            <w:r w:rsidRPr="00032E93">
              <w:rPr>
                <w:sz w:val="24"/>
                <w:szCs w:val="24"/>
              </w:rPr>
              <w:t xml:space="preserve">                v_prefix := c_prefix_indv;</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t xml:space="preserve">                v_prefix := c_prefix_mebr;</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i_zdoe_infop2 := NULL;</w:t>
            </w:r>
          </w:p>
          <w:p w:rsidR="00032E93" w:rsidRPr="00032E93" w:rsidRDefault="00032E93" w:rsidP="00032E93">
            <w:pPr>
              <w:pStyle w:val="ListParagraph"/>
              <w:rPr>
                <w:sz w:val="24"/>
                <w:szCs w:val="24"/>
              </w:rPr>
            </w:pPr>
            <w:r w:rsidRPr="00032E93">
              <w:rPr>
                <w:sz w:val="24"/>
                <w:szCs w:val="24"/>
              </w:rPr>
              <w:t xml:space="preserve">            i_zdoe_infop2.i_zfilename := 'TITDMGMBRINDP2';</w:t>
            </w:r>
          </w:p>
          <w:p w:rsidR="00032E93" w:rsidRPr="00032E93" w:rsidRDefault="00032E93" w:rsidP="00032E93">
            <w:pPr>
              <w:pStyle w:val="ListParagraph"/>
              <w:rPr>
                <w:sz w:val="24"/>
                <w:szCs w:val="24"/>
              </w:rPr>
            </w:pPr>
            <w:r w:rsidRPr="00032E93">
              <w:rPr>
                <w:sz w:val="24"/>
                <w:szCs w:val="24"/>
              </w:rPr>
              <w:t xml:space="preserve">            i_zdoe_infop2.i_prefix := v_prefix;</w:t>
            </w:r>
          </w:p>
          <w:p w:rsidR="00032E93" w:rsidRPr="00032E93" w:rsidRDefault="00032E93" w:rsidP="00032E93">
            <w:pPr>
              <w:pStyle w:val="ListParagraph"/>
              <w:rPr>
                <w:sz w:val="24"/>
                <w:szCs w:val="24"/>
              </w:rPr>
            </w:pPr>
            <w:r w:rsidRPr="00032E93">
              <w:rPr>
                <w:sz w:val="24"/>
                <w:szCs w:val="24"/>
              </w:rPr>
              <w:t xml:space="preserve">            i_zdoe_infop2.i_scheduleno := i_schedulenumber;</w:t>
            </w:r>
          </w:p>
          <w:p w:rsidR="00032E93" w:rsidRPr="00032E93" w:rsidRDefault="00032E93" w:rsidP="00032E93">
            <w:pPr>
              <w:pStyle w:val="ListParagraph"/>
              <w:rPr>
                <w:sz w:val="24"/>
                <w:szCs w:val="24"/>
              </w:rPr>
            </w:pPr>
            <w:r w:rsidRPr="00032E93">
              <w:rPr>
                <w:sz w:val="24"/>
                <w:szCs w:val="24"/>
              </w:rPr>
              <w:t xml:space="preserve">            i_zdoe_infop2.i_refkey := trim(v_refkeyp2);</w:t>
            </w:r>
          </w:p>
          <w:p w:rsidR="00032E93" w:rsidRPr="00032E93" w:rsidRDefault="00032E93" w:rsidP="00032E93">
            <w:pPr>
              <w:pStyle w:val="ListParagraph"/>
              <w:rPr>
                <w:sz w:val="24"/>
                <w:szCs w:val="24"/>
              </w:rPr>
            </w:pPr>
            <w:r w:rsidRPr="00032E93">
              <w:rPr>
                <w:sz w:val="24"/>
                <w:szCs w:val="24"/>
              </w:rPr>
              <w:t xml:space="preserve">            IF ( trim(v_prefix) = 'MB' ) THEN</w:t>
            </w:r>
          </w:p>
          <w:p w:rsidR="00032E93" w:rsidRPr="00032E93" w:rsidRDefault="00032E93" w:rsidP="00032E93">
            <w:pPr>
              <w:pStyle w:val="ListParagraph"/>
              <w:rPr>
                <w:sz w:val="24"/>
                <w:szCs w:val="24"/>
              </w:rPr>
            </w:pPr>
            <w:r w:rsidRPr="00032E93">
              <w:rPr>
                <w:sz w:val="24"/>
                <w:szCs w:val="24"/>
              </w:rPr>
              <w:t xml:space="preserve">                i_zdoe_infop2.i_tablename := v_tablenamemb;</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t xml:space="preserve">                i_zdoe_infop2.i_tablename := v_tablenamein;</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 IF (TRIM(v_prefix) = 'MB') THEN</w:t>
            </w:r>
          </w:p>
          <w:p w:rsidR="00032E93" w:rsidRPr="00032E93" w:rsidRDefault="00032E93" w:rsidP="00032E93">
            <w:pPr>
              <w:pStyle w:val="ListParagraph"/>
              <w:rPr>
                <w:sz w:val="24"/>
                <w:szCs w:val="24"/>
              </w:rPr>
            </w:pPr>
            <w:r w:rsidRPr="00032E93">
              <w:rPr>
                <w:sz w:val="24"/>
                <w:szCs w:val="24"/>
              </w:rPr>
              <w:t xml:space="preserve">    --   i_zdoe_infop2.i_tablecnt := v_zdoecrtcountMB;</w:t>
            </w:r>
          </w:p>
          <w:p w:rsidR="00032E93" w:rsidRPr="00032E93" w:rsidRDefault="00032E93" w:rsidP="00032E93">
            <w:pPr>
              <w:pStyle w:val="ListParagraph"/>
              <w:rPr>
                <w:sz w:val="24"/>
                <w:szCs w:val="24"/>
              </w:rPr>
            </w:pPr>
            <w:r w:rsidRPr="00032E93">
              <w:rPr>
                <w:sz w:val="24"/>
                <w:szCs w:val="24"/>
              </w:rPr>
              <w:t xml:space="preserve">    v_zdoecrtcountMB         := 1;</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t xml:space="preserve">    i_zdoe_infop2.i_tablecnt := v_zdoecrtcountIN;</w:t>
            </w:r>
          </w:p>
          <w:p w:rsidR="00032E93" w:rsidRPr="00032E93" w:rsidRDefault="00032E93" w:rsidP="00032E93">
            <w:pPr>
              <w:pStyle w:val="ListParagraph"/>
              <w:rPr>
                <w:sz w:val="24"/>
                <w:szCs w:val="24"/>
              </w:rPr>
            </w:pPr>
            <w:r w:rsidRPr="00032E93">
              <w:rPr>
                <w:sz w:val="24"/>
                <w:szCs w:val="24"/>
              </w:rPr>
              <w:t xml:space="preserve">    v_zdoecrtcountIN         := 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v_isanyerrorp2 := 'N';</w:t>
            </w:r>
          </w:p>
          <w:p w:rsidR="00032E93" w:rsidRPr="00032E93" w:rsidRDefault="00032E93" w:rsidP="00032E93">
            <w:pPr>
              <w:pStyle w:val="ListParagraph"/>
              <w:rPr>
                <w:sz w:val="24"/>
                <w:szCs w:val="24"/>
              </w:rPr>
            </w:pPr>
            <w:r w:rsidRPr="00032E93">
              <w:rPr>
                <w:sz w:val="24"/>
                <w:szCs w:val="24"/>
              </w:rPr>
              <w:t xml:space="preserve">            v_errorcountp2 := 0;</w:t>
            </w:r>
          </w:p>
          <w:p w:rsidR="00032E93" w:rsidRPr="00032E93" w:rsidRDefault="00032E93" w:rsidP="00032E93">
            <w:pPr>
              <w:pStyle w:val="ListParagraph"/>
              <w:rPr>
                <w:sz w:val="24"/>
                <w:szCs w:val="24"/>
              </w:rPr>
            </w:pPr>
            <w:r w:rsidRPr="00032E93">
              <w:rPr>
                <w:sz w:val="24"/>
                <w:szCs w:val="24"/>
              </w:rPr>
              <w:t xml:space="preserve">            t_ercodep2(1) := NULL;</w:t>
            </w:r>
          </w:p>
          <w:p w:rsidR="00032E93" w:rsidRPr="00032E93" w:rsidRDefault="00032E93" w:rsidP="00032E93">
            <w:pPr>
              <w:pStyle w:val="ListParagraph"/>
              <w:rPr>
                <w:sz w:val="24"/>
                <w:szCs w:val="24"/>
              </w:rPr>
            </w:pPr>
            <w:r w:rsidRPr="00032E93">
              <w:rPr>
                <w:sz w:val="24"/>
                <w:szCs w:val="24"/>
              </w:rPr>
              <w:t xml:space="preserve">            t_ercodep2(2) := NULL;</w:t>
            </w:r>
          </w:p>
          <w:p w:rsidR="00032E93" w:rsidRPr="00032E93" w:rsidRDefault="00032E93" w:rsidP="00032E93">
            <w:pPr>
              <w:pStyle w:val="ListParagraph"/>
              <w:rPr>
                <w:sz w:val="24"/>
                <w:szCs w:val="24"/>
              </w:rPr>
            </w:pPr>
            <w:r w:rsidRPr="00032E93">
              <w:rPr>
                <w:sz w:val="24"/>
                <w:szCs w:val="24"/>
              </w:rPr>
              <w:t xml:space="preserve">            t_ercodep2(3) := NULL;</w:t>
            </w:r>
          </w:p>
          <w:p w:rsidR="00032E93" w:rsidRPr="00032E93" w:rsidRDefault="00032E93" w:rsidP="00032E93">
            <w:pPr>
              <w:pStyle w:val="ListParagraph"/>
              <w:rPr>
                <w:sz w:val="24"/>
                <w:szCs w:val="24"/>
              </w:rPr>
            </w:pPr>
            <w:r w:rsidRPr="00032E93">
              <w:rPr>
                <w:sz w:val="24"/>
                <w:szCs w:val="24"/>
              </w:rPr>
              <w:t xml:space="preserve">            t_ercodep2(4) := NULL;</w:t>
            </w:r>
          </w:p>
          <w:p w:rsidR="00032E93" w:rsidRPr="00032E93" w:rsidRDefault="00032E93" w:rsidP="00032E93">
            <w:pPr>
              <w:pStyle w:val="ListParagraph"/>
              <w:rPr>
                <w:sz w:val="24"/>
                <w:szCs w:val="24"/>
              </w:rPr>
            </w:pPr>
            <w:r w:rsidRPr="00032E93">
              <w:rPr>
                <w:sz w:val="24"/>
                <w:szCs w:val="24"/>
              </w:rPr>
              <w:t xml:space="preserve">            t_ercodep2(5) := NULL;</w:t>
            </w:r>
          </w:p>
          <w:p w:rsidR="00032E93" w:rsidRPr="00032E93" w:rsidRDefault="00032E93" w:rsidP="00032E93">
            <w:pPr>
              <w:pStyle w:val="ListParagraph"/>
              <w:rPr>
                <w:sz w:val="24"/>
                <w:szCs w:val="24"/>
              </w:rPr>
            </w:pPr>
            <w:r w:rsidRPr="00032E93">
              <w:rPr>
                <w:sz w:val="24"/>
                <w:szCs w:val="24"/>
              </w:rPr>
              <w:t xml:space="preserve">    /*</w:t>
            </w:r>
          </w:p>
          <w:p w:rsidR="00032E93" w:rsidRPr="00032E93" w:rsidRDefault="00032E93" w:rsidP="00032E93">
            <w:pPr>
              <w:pStyle w:val="ListParagraph"/>
              <w:rPr>
                <w:sz w:val="24"/>
                <w:szCs w:val="24"/>
              </w:rPr>
            </w:pPr>
            <w:r w:rsidRPr="00032E93">
              <w:rPr>
                <w:sz w:val="24"/>
                <w:szCs w:val="24"/>
              </w:rPr>
              <w:t xml:space="preserve">    gxhipfindex  := 0;</w:t>
            </w:r>
          </w:p>
          <w:p w:rsidR="00032E93" w:rsidRPr="00032E93" w:rsidRDefault="00032E93" w:rsidP="00032E93">
            <w:pPr>
              <w:pStyle w:val="ListParagraph"/>
              <w:rPr>
                <w:sz w:val="24"/>
                <w:szCs w:val="24"/>
              </w:rPr>
            </w:pPr>
            <w:r w:rsidRPr="00032E93">
              <w:rPr>
                <w:sz w:val="24"/>
                <w:szCs w:val="24"/>
              </w:rPr>
              <w:t xml:space="preserve">    gmovpf3PNindex  := 0;</w:t>
            </w:r>
          </w:p>
          <w:p w:rsidR="00032E93" w:rsidRPr="00032E93" w:rsidRDefault="00032E93" w:rsidP="00032E93">
            <w:pPr>
              <w:pStyle w:val="ListParagraph"/>
              <w:rPr>
                <w:sz w:val="24"/>
                <w:szCs w:val="24"/>
              </w:rPr>
            </w:pPr>
            <w:r w:rsidRPr="00032E93">
              <w:rPr>
                <w:sz w:val="24"/>
                <w:szCs w:val="24"/>
              </w:rPr>
              <w:t xml:space="preserve">    gmovpf3CAindex  := 0;</w:t>
            </w:r>
          </w:p>
          <w:p w:rsidR="00032E93" w:rsidRPr="00032E93" w:rsidRDefault="00032E93" w:rsidP="00032E93">
            <w:pPr>
              <w:pStyle w:val="ListParagraph"/>
              <w:rPr>
                <w:sz w:val="24"/>
                <w:szCs w:val="24"/>
              </w:rPr>
            </w:pPr>
            <w:r w:rsidRPr="00032E93">
              <w:rPr>
                <w:sz w:val="24"/>
                <w:szCs w:val="24"/>
              </w:rPr>
              <w:t xml:space="preserve">    gaphpfindex  := 0;</w:t>
            </w:r>
          </w:p>
          <w:p w:rsidR="00032E93" w:rsidRPr="00032E93" w:rsidRDefault="00032E93" w:rsidP="00032E93">
            <w:pPr>
              <w:pStyle w:val="ListParagraph"/>
              <w:rPr>
                <w:sz w:val="24"/>
                <w:szCs w:val="24"/>
              </w:rPr>
            </w:pPr>
            <w:r w:rsidRPr="00032E93">
              <w:rPr>
                <w:sz w:val="24"/>
                <w:szCs w:val="24"/>
              </w:rPr>
              <w:lastRenderedPageBreak/>
              <w:t xml:space="preserve">    mtrnpfCAindex  := 0;</w:t>
            </w:r>
          </w:p>
          <w:p w:rsidR="00032E93" w:rsidRPr="00032E93" w:rsidRDefault="00032E93" w:rsidP="00032E93">
            <w:pPr>
              <w:pStyle w:val="ListParagraph"/>
              <w:rPr>
                <w:sz w:val="24"/>
                <w:szCs w:val="24"/>
              </w:rPr>
            </w:pPr>
            <w:r w:rsidRPr="00032E93">
              <w:rPr>
                <w:sz w:val="24"/>
                <w:szCs w:val="24"/>
              </w:rPr>
              <w:t xml:space="preserve">    mtrnpfPNindex  := 0;*/</w:t>
            </w:r>
          </w:p>
          <w:p w:rsidR="00032E93" w:rsidRPr="00032E93" w:rsidRDefault="00032E93" w:rsidP="00032E93">
            <w:pPr>
              <w:pStyle w:val="ListParagraph"/>
              <w:rPr>
                <w:sz w:val="24"/>
                <w:szCs w:val="24"/>
              </w:rPr>
            </w:pPr>
            <w:r w:rsidRPr="00032E93">
              <w:rPr>
                <w:sz w:val="24"/>
                <w:szCs w:val="24"/>
              </w:rPr>
              <w:t xml:space="preserve">            v_zprmsi := v_zprmsi + obj_mbrindp2.aprem;</w:t>
            </w:r>
          </w:p>
          <w:p w:rsidR="00032E93" w:rsidRPr="00032E93" w:rsidRDefault="00032E93" w:rsidP="00032E93">
            <w:pPr>
              <w:pStyle w:val="ListParagraph"/>
              <w:rPr>
                <w:sz w:val="24"/>
                <w:szCs w:val="24"/>
              </w:rPr>
            </w:pPr>
            <w:r w:rsidRPr="00032E93">
              <w:rPr>
                <w:sz w:val="24"/>
                <w:szCs w:val="24"/>
              </w:rPr>
              <w:t xml:space="preserve">    ----------Initialization -------</w:t>
            </w:r>
          </w:p>
          <w:p w:rsidR="00032E93" w:rsidRPr="00032E93" w:rsidRDefault="00032E93" w:rsidP="00032E93">
            <w:pPr>
              <w:pStyle w:val="ListParagraph"/>
              <w:rPr>
                <w:sz w:val="24"/>
                <w:szCs w:val="24"/>
              </w:rPr>
            </w:pPr>
            <w:r w:rsidRPr="00032E93">
              <w:rPr>
                <w:sz w:val="24"/>
                <w:szCs w:val="24"/>
              </w:rPr>
              <w:t xml:space="preserve">    ---------------First part of validation -TITDMGMBRINDP2----------------------------------------</w:t>
            </w:r>
          </w:p>
          <w:p w:rsidR="00032E93" w:rsidRPr="00032E93" w:rsidRDefault="00032E93" w:rsidP="00032E93">
            <w:pPr>
              <w:pStyle w:val="ListParagraph"/>
              <w:rPr>
                <w:sz w:val="24"/>
                <w:szCs w:val="24"/>
              </w:rPr>
            </w:pPr>
            <w:r w:rsidRPr="00032E93">
              <w:rPr>
                <w:sz w:val="24"/>
                <w:szCs w:val="24"/>
              </w:rPr>
              <w:t xml:space="preserve">    ---REFNUM NULL VALIDATION</w:t>
            </w:r>
          </w:p>
          <w:p w:rsidR="00032E93" w:rsidRPr="00032E93" w:rsidRDefault="00032E93" w:rsidP="00032E93">
            <w:pPr>
              <w:pStyle w:val="ListParagraph"/>
              <w:rPr>
                <w:sz w:val="24"/>
                <w:szCs w:val="24"/>
              </w:rPr>
            </w:pPr>
            <w:r w:rsidRPr="00032E93">
              <w:rPr>
                <w:sz w:val="24"/>
                <w:szCs w:val="24"/>
              </w:rPr>
              <w:t xml:space="preserve">            IF TRIM(obj_mbrindp2.refnum) IS NULL THEN</w:t>
            </w:r>
          </w:p>
          <w:p w:rsidR="00032E93" w:rsidRPr="00032E93" w:rsidRDefault="00032E93" w:rsidP="00032E93">
            <w:pPr>
              <w:pStyle w:val="ListParagraph"/>
              <w:rPr>
                <w:sz w:val="24"/>
                <w:szCs w:val="24"/>
              </w:rPr>
            </w:pPr>
            <w:r w:rsidRPr="00032E93">
              <w:rPr>
                <w:sz w:val="24"/>
                <w:szCs w:val="24"/>
              </w:rPr>
              <w:t xml:space="preserve">                v_isanyerrorp2 := 'Y';</w:t>
            </w:r>
          </w:p>
          <w:p w:rsidR="00032E93" w:rsidRPr="00032E93" w:rsidRDefault="00032E93" w:rsidP="00032E93">
            <w:pPr>
              <w:pStyle w:val="ListParagraph"/>
              <w:rPr>
                <w:sz w:val="24"/>
                <w:szCs w:val="24"/>
              </w:rPr>
            </w:pPr>
            <w:r w:rsidRPr="00032E93">
              <w:rPr>
                <w:sz w:val="24"/>
                <w:szCs w:val="24"/>
              </w:rPr>
              <w:t xml:space="preserve">                v_globalerrorp2 := 'Y';</w:t>
            </w:r>
          </w:p>
          <w:p w:rsidR="00032E93" w:rsidRPr="00032E93" w:rsidRDefault="00032E93" w:rsidP="00032E93">
            <w:pPr>
              <w:pStyle w:val="ListParagraph"/>
              <w:rPr>
                <w:sz w:val="24"/>
                <w:szCs w:val="24"/>
              </w:rPr>
            </w:pPr>
            <w:r w:rsidRPr="00032E93">
              <w:rPr>
                <w:sz w:val="24"/>
                <w:szCs w:val="24"/>
              </w:rPr>
              <w:t xml:space="preserve">                v_errorcountp2 := v_errorcountp2 + 1;</w:t>
            </w:r>
          </w:p>
          <w:p w:rsidR="00032E93" w:rsidRPr="00032E93" w:rsidRDefault="00032E93" w:rsidP="00032E93">
            <w:pPr>
              <w:pStyle w:val="ListParagraph"/>
              <w:rPr>
                <w:sz w:val="24"/>
                <w:szCs w:val="24"/>
              </w:rPr>
            </w:pPr>
            <w:r w:rsidRPr="00032E93">
              <w:rPr>
                <w:sz w:val="24"/>
                <w:szCs w:val="24"/>
              </w:rPr>
              <w:t xml:space="preserve">                t_ercodep2(v_errorcountp2) := c_z082;</w:t>
            </w:r>
          </w:p>
          <w:p w:rsidR="00032E93" w:rsidRPr="00032E93" w:rsidRDefault="00032E93" w:rsidP="00032E93">
            <w:pPr>
              <w:pStyle w:val="ListParagraph"/>
              <w:rPr>
                <w:sz w:val="24"/>
                <w:szCs w:val="24"/>
              </w:rPr>
            </w:pPr>
            <w:r w:rsidRPr="00032E93">
              <w:rPr>
                <w:sz w:val="24"/>
                <w:szCs w:val="24"/>
              </w:rPr>
              <w:t xml:space="preserve">                t_errorfieldp2(v_errorcountp2) := 'REFNUM';</w:t>
            </w:r>
          </w:p>
          <w:p w:rsidR="00032E93" w:rsidRPr="00032E93" w:rsidRDefault="00032E93" w:rsidP="00032E93">
            <w:pPr>
              <w:pStyle w:val="ListParagraph"/>
              <w:rPr>
                <w:sz w:val="24"/>
                <w:szCs w:val="24"/>
              </w:rPr>
            </w:pPr>
            <w:r w:rsidRPr="00032E93">
              <w:rPr>
                <w:sz w:val="24"/>
                <w:szCs w:val="24"/>
              </w:rPr>
              <w:t xml:space="preserve">                t_errormsgp2(v_errorcountp2) := o_errortext(c_z082);</w:t>
            </w:r>
          </w:p>
          <w:p w:rsidR="00032E93" w:rsidRPr="00032E93" w:rsidRDefault="00032E93" w:rsidP="00032E93">
            <w:pPr>
              <w:pStyle w:val="ListParagraph"/>
              <w:rPr>
                <w:sz w:val="24"/>
                <w:szCs w:val="24"/>
              </w:rPr>
            </w:pPr>
            <w:r w:rsidRPr="00032E93">
              <w:rPr>
                <w:sz w:val="24"/>
                <w:szCs w:val="24"/>
              </w:rPr>
              <w:t xml:space="preserve">                t_errorfieldvalp2(v_errorcountp2) := obj_mbrindp2.refnum;</w:t>
            </w:r>
          </w:p>
          <w:p w:rsidR="00032E93" w:rsidRPr="00032E93" w:rsidRDefault="00032E93" w:rsidP="00032E93">
            <w:pPr>
              <w:pStyle w:val="ListParagraph"/>
              <w:rPr>
                <w:sz w:val="24"/>
                <w:szCs w:val="24"/>
              </w:rPr>
            </w:pPr>
            <w:r w:rsidRPr="00032E93">
              <w:rPr>
                <w:sz w:val="24"/>
                <w:szCs w:val="24"/>
              </w:rPr>
              <w:t xml:space="preserve">                t_errorprogramp2(v_errorcountp2) := i_schedulename;</w:t>
            </w:r>
          </w:p>
          <w:p w:rsidR="00032E93" w:rsidRPr="00032E93" w:rsidRDefault="00032E93" w:rsidP="00032E93">
            <w:pPr>
              <w:pStyle w:val="ListParagraph"/>
              <w:rPr>
                <w:sz w:val="24"/>
                <w:szCs w:val="24"/>
              </w:rPr>
            </w:pPr>
            <w:r w:rsidRPr="00032E93">
              <w:rPr>
                <w:sz w:val="24"/>
                <w:szCs w:val="24"/>
              </w:rPr>
              <w:t xml:space="preserve">                GOTO insertzdoep2;</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---PRODTYP NULL VALIDATION</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TRIM(obj_mbrindp2.prodtyp) IS NULL THEN</w:t>
            </w:r>
          </w:p>
          <w:p w:rsidR="00032E93" w:rsidRPr="00032E93" w:rsidRDefault="00032E93" w:rsidP="00032E93">
            <w:pPr>
              <w:pStyle w:val="ListParagraph"/>
              <w:rPr>
                <w:sz w:val="24"/>
                <w:szCs w:val="24"/>
              </w:rPr>
            </w:pPr>
            <w:r w:rsidRPr="00032E93">
              <w:rPr>
                <w:sz w:val="24"/>
                <w:szCs w:val="24"/>
              </w:rPr>
              <w:t xml:space="preserve">                v_isanyerrorp2 := 'Y';</w:t>
            </w:r>
          </w:p>
          <w:p w:rsidR="00032E93" w:rsidRPr="00032E93" w:rsidRDefault="00032E93" w:rsidP="00032E93">
            <w:pPr>
              <w:pStyle w:val="ListParagraph"/>
              <w:rPr>
                <w:sz w:val="24"/>
                <w:szCs w:val="24"/>
              </w:rPr>
            </w:pPr>
            <w:r w:rsidRPr="00032E93">
              <w:rPr>
                <w:sz w:val="24"/>
                <w:szCs w:val="24"/>
              </w:rPr>
              <w:t xml:space="preserve">                v_globalerrorp2 := 'Y';</w:t>
            </w:r>
          </w:p>
          <w:p w:rsidR="00032E93" w:rsidRPr="00032E93" w:rsidRDefault="00032E93" w:rsidP="00032E93">
            <w:pPr>
              <w:pStyle w:val="ListParagraph"/>
              <w:rPr>
                <w:sz w:val="24"/>
                <w:szCs w:val="24"/>
              </w:rPr>
            </w:pPr>
            <w:r w:rsidRPr="00032E93">
              <w:rPr>
                <w:sz w:val="24"/>
                <w:szCs w:val="24"/>
              </w:rPr>
              <w:t xml:space="preserve">                v_errorcountp2 := v_errorcountp2 + 1;</w:t>
            </w:r>
          </w:p>
          <w:p w:rsidR="00032E93" w:rsidRPr="00032E93" w:rsidRDefault="00032E93" w:rsidP="00032E93">
            <w:pPr>
              <w:pStyle w:val="ListParagraph"/>
              <w:rPr>
                <w:sz w:val="24"/>
                <w:szCs w:val="24"/>
              </w:rPr>
            </w:pPr>
            <w:r w:rsidRPr="00032E93">
              <w:rPr>
                <w:sz w:val="24"/>
                <w:szCs w:val="24"/>
              </w:rPr>
              <w:t xml:space="preserve">                t_ercodep2(v_errorcountp2) := c_z091;</w:t>
            </w:r>
          </w:p>
          <w:p w:rsidR="00032E93" w:rsidRPr="00032E93" w:rsidRDefault="00032E93" w:rsidP="00032E93">
            <w:pPr>
              <w:pStyle w:val="ListParagraph"/>
              <w:rPr>
                <w:sz w:val="24"/>
                <w:szCs w:val="24"/>
              </w:rPr>
            </w:pPr>
            <w:r w:rsidRPr="00032E93">
              <w:rPr>
                <w:sz w:val="24"/>
                <w:szCs w:val="24"/>
              </w:rPr>
              <w:t xml:space="preserve">                t_errorfieldp2(v_errorcountp2) := 'PRODTYP';</w:t>
            </w:r>
          </w:p>
          <w:p w:rsidR="00032E93" w:rsidRPr="00032E93" w:rsidRDefault="00032E93" w:rsidP="00032E93">
            <w:pPr>
              <w:pStyle w:val="ListParagraph"/>
              <w:rPr>
                <w:sz w:val="24"/>
                <w:szCs w:val="24"/>
              </w:rPr>
            </w:pPr>
            <w:r w:rsidRPr="00032E93">
              <w:rPr>
                <w:sz w:val="24"/>
                <w:szCs w:val="24"/>
              </w:rPr>
              <w:t xml:space="preserve">                t_errormsgp2(v_errorcountp2) := o_errortext(c_z091);</w:t>
            </w:r>
          </w:p>
          <w:p w:rsidR="00032E93" w:rsidRPr="00032E93" w:rsidRDefault="00032E93" w:rsidP="00032E93">
            <w:pPr>
              <w:pStyle w:val="ListParagraph"/>
              <w:rPr>
                <w:sz w:val="24"/>
                <w:szCs w:val="24"/>
              </w:rPr>
            </w:pPr>
            <w:r w:rsidRPr="00032E93">
              <w:rPr>
                <w:sz w:val="24"/>
                <w:szCs w:val="24"/>
              </w:rPr>
              <w:t xml:space="preserve">                t_errorfieldvalp2(v_errorcountp2) := obj_mbrindp2.prodtyp;</w:t>
            </w:r>
          </w:p>
          <w:p w:rsidR="00032E93" w:rsidRPr="00032E93" w:rsidRDefault="00032E93" w:rsidP="00032E93">
            <w:pPr>
              <w:pStyle w:val="ListParagraph"/>
              <w:rPr>
                <w:sz w:val="24"/>
                <w:szCs w:val="24"/>
              </w:rPr>
            </w:pPr>
            <w:r w:rsidRPr="00032E93">
              <w:rPr>
                <w:sz w:val="24"/>
                <w:szCs w:val="24"/>
              </w:rPr>
              <w:t xml:space="preserve">                t_errorprogramp2(v_errorcountp2) := i_schedulename;</w:t>
            </w:r>
          </w:p>
          <w:p w:rsidR="00032E93" w:rsidRPr="00032E93" w:rsidRDefault="00032E93" w:rsidP="00032E93">
            <w:pPr>
              <w:pStyle w:val="ListParagraph"/>
              <w:rPr>
                <w:sz w:val="24"/>
                <w:szCs w:val="24"/>
              </w:rPr>
            </w:pPr>
            <w:r w:rsidRPr="00032E93">
              <w:rPr>
                <w:sz w:val="24"/>
                <w:szCs w:val="24"/>
              </w:rPr>
              <w:t xml:space="preserve">                GOTO insertzdoep2;</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 MPS Performance Issue - There is no need to perform this as PK should not allow duplicates</w:t>
            </w:r>
          </w:p>
          <w:p w:rsidR="00032E93" w:rsidRPr="00032E93" w:rsidRDefault="00032E93" w:rsidP="00032E93">
            <w:pPr>
              <w:pStyle w:val="ListParagraph"/>
              <w:rPr>
                <w:sz w:val="24"/>
                <w:szCs w:val="24"/>
              </w:rPr>
            </w:pPr>
            <w:r w:rsidRPr="00032E93">
              <w:rPr>
                <w:sz w:val="24"/>
                <w:szCs w:val="24"/>
              </w:rPr>
              <w:t xml:space="preserve">    --REFNUM+PRODTYP duplicate check validation</w:t>
            </w:r>
          </w:p>
          <w:p w:rsidR="00032E93" w:rsidRPr="00032E93" w:rsidRDefault="00032E93" w:rsidP="00032E93">
            <w:pPr>
              <w:pStyle w:val="ListParagraph"/>
              <w:rPr>
                <w:sz w:val="24"/>
                <w:szCs w:val="24"/>
              </w:rPr>
            </w:pPr>
            <w:r w:rsidRPr="00032E93">
              <w:rPr>
                <w:sz w:val="24"/>
                <w:szCs w:val="24"/>
              </w:rPr>
              <w:t xml:space="preserve">    IF ((TRIM(obj_mbrindp2.prodtyp) IS NOT NULL) AND</w:t>
            </w:r>
          </w:p>
          <w:p w:rsidR="00032E93" w:rsidRPr="00032E93" w:rsidRDefault="00032E93" w:rsidP="00032E93">
            <w:pPr>
              <w:pStyle w:val="ListParagraph"/>
              <w:rPr>
                <w:sz w:val="24"/>
                <w:szCs w:val="24"/>
              </w:rPr>
            </w:pPr>
            <w:r w:rsidRPr="00032E93">
              <w:rPr>
                <w:sz w:val="24"/>
                <w:szCs w:val="24"/>
              </w:rPr>
              <w:t xml:space="preserve">    (TRIM(obj_mbrindp2.refnum) IS NOT NULL)) THEN</w:t>
            </w:r>
          </w:p>
          <w:p w:rsidR="00032E93" w:rsidRPr="00032E93" w:rsidRDefault="00032E93" w:rsidP="00032E93">
            <w:pPr>
              <w:pStyle w:val="ListParagraph"/>
              <w:rPr>
                <w:sz w:val="24"/>
                <w:szCs w:val="24"/>
              </w:rPr>
            </w:pPr>
            <w:r w:rsidRPr="00032E93">
              <w:rPr>
                <w:sz w:val="24"/>
                <w:szCs w:val="24"/>
              </w:rPr>
              <w:t xml:space="preserve">    select count(*)</w:t>
            </w:r>
          </w:p>
          <w:p w:rsidR="00032E93" w:rsidRPr="00032E93" w:rsidRDefault="00032E93" w:rsidP="00032E93">
            <w:pPr>
              <w:pStyle w:val="ListParagraph"/>
              <w:rPr>
                <w:sz w:val="24"/>
                <w:szCs w:val="24"/>
              </w:rPr>
            </w:pPr>
            <w:r w:rsidRPr="00032E93">
              <w:rPr>
                <w:sz w:val="24"/>
                <w:szCs w:val="24"/>
              </w:rPr>
              <w:t xml:space="preserve">    into v_isduplicatep2</w:t>
            </w:r>
          </w:p>
          <w:p w:rsidR="00032E93" w:rsidRPr="00032E93" w:rsidRDefault="00032E93" w:rsidP="00032E93">
            <w:pPr>
              <w:pStyle w:val="ListParagraph"/>
              <w:rPr>
                <w:sz w:val="24"/>
                <w:szCs w:val="24"/>
              </w:rPr>
            </w:pPr>
            <w:r w:rsidRPr="00032E93">
              <w:rPr>
                <w:sz w:val="24"/>
                <w:szCs w:val="24"/>
              </w:rPr>
              <w:t xml:space="preserve">    from TITDMGMBRINDP2@DATABASE_LINK1</w:t>
            </w:r>
          </w:p>
          <w:p w:rsidR="00032E93" w:rsidRPr="00032E93" w:rsidRDefault="00032E93" w:rsidP="00032E93">
            <w:pPr>
              <w:pStyle w:val="ListParagraph"/>
              <w:rPr>
                <w:sz w:val="24"/>
                <w:szCs w:val="24"/>
              </w:rPr>
            </w:pPr>
            <w:r w:rsidRPr="00032E93">
              <w:rPr>
                <w:sz w:val="24"/>
                <w:szCs w:val="24"/>
              </w:rPr>
              <w:t xml:space="preserve">    where TRIM(REFNUM) = TRIM(obj_mbrindp2.refnum)</w:t>
            </w:r>
          </w:p>
          <w:p w:rsidR="00032E93" w:rsidRPr="00032E93" w:rsidRDefault="00032E93" w:rsidP="00032E93">
            <w:pPr>
              <w:pStyle w:val="ListParagraph"/>
              <w:rPr>
                <w:sz w:val="24"/>
                <w:szCs w:val="24"/>
              </w:rPr>
            </w:pPr>
            <w:r w:rsidRPr="00032E93">
              <w:rPr>
                <w:sz w:val="24"/>
                <w:szCs w:val="24"/>
              </w:rPr>
              <w:t xml:space="preserve">    AND TRIM(PRODTYP) = TRIM(obj_mbrindp2.prodtyp);</w:t>
            </w:r>
          </w:p>
          <w:p w:rsidR="00032E93" w:rsidRPr="00032E93" w:rsidRDefault="00032E93" w:rsidP="00032E93">
            <w:pPr>
              <w:pStyle w:val="ListParagraph"/>
              <w:rPr>
                <w:sz w:val="24"/>
                <w:szCs w:val="24"/>
              </w:rPr>
            </w:pPr>
            <w:r w:rsidRPr="00032E93">
              <w:rPr>
                <w:sz w:val="24"/>
                <w:szCs w:val="24"/>
              </w:rPr>
              <w:t xml:space="preserve">    IF TRIM(v_isduplicatep2) &gt; 1 THEN</w:t>
            </w:r>
          </w:p>
          <w:p w:rsidR="00032E93" w:rsidRPr="00032E93" w:rsidRDefault="00032E93" w:rsidP="00032E93">
            <w:pPr>
              <w:pStyle w:val="ListParagraph"/>
              <w:rPr>
                <w:sz w:val="24"/>
                <w:szCs w:val="24"/>
              </w:rPr>
            </w:pPr>
            <w:r w:rsidRPr="00032E93">
              <w:rPr>
                <w:sz w:val="24"/>
                <w:szCs w:val="24"/>
              </w:rPr>
              <w:lastRenderedPageBreak/>
              <w:t xml:space="preserve">    v_GlobalErrorp2 := 'Y';</w:t>
            </w:r>
          </w:p>
          <w:p w:rsidR="00032E93" w:rsidRPr="00032E93" w:rsidRDefault="00032E93" w:rsidP="00032E93">
            <w:pPr>
              <w:pStyle w:val="ListParagraph"/>
              <w:rPr>
                <w:sz w:val="24"/>
                <w:szCs w:val="24"/>
              </w:rPr>
            </w:pPr>
            <w:r w:rsidRPr="00032E93">
              <w:rPr>
                <w:sz w:val="24"/>
                <w:szCs w:val="24"/>
              </w:rPr>
              <w:t xml:space="preserve">    v_errorCountp2 := v_errorCountp2 + 1;</w:t>
            </w:r>
          </w:p>
          <w:p w:rsidR="00032E93" w:rsidRPr="00032E93" w:rsidRDefault="00032E93" w:rsidP="00032E93">
            <w:pPr>
              <w:pStyle w:val="ListParagraph"/>
              <w:rPr>
                <w:sz w:val="24"/>
                <w:szCs w:val="24"/>
              </w:rPr>
            </w:pPr>
            <w:r w:rsidRPr="00032E93">
              <w:rPr>
                <w:sz w:val="24"/>
                <w:szCs w:val="24"/>
              </w:rPr>
              <w:t xml:space="preserve">    t_ercodep2(v_errorCountp2) := C_Z099;</w:t>
            </w:r>
          </w:p>
          <w:p w:rsidR="00032E93" w:rsidRPr="00032E93" w:rsidRDefault="00032E93" w:rsidP="00032E93">
            <w:pPr>
              <w:pStyle w:val="ListParagraph"/>
              <w:rPr>
                <w:sz w:val="24"/>
                <w:szCs w:val="24"/>
              </w:rPr>
            </w:pPr>
            <w:r w:rsidRPr="00032E93">
              <w:rPr>
                <w:sz w:val="24"/>
                <w:szCs w:val="24"/>
              </w:rPr>
              <w:t xml:space="preserve">    t_errorfieldp2(v_errorCountp2) := 'REFNUM';</w:t>
            </w:r>
          </w:p>
          <w:p w:rsidR="00032E93" w:rsidRPr="00032E93" w:rsidRDefault="00032E93" w:rsidP="00032E93">
            <w:pPr>
              <w:pStyle w:val="ListParagraph"/>
              <w:rPr>
                <w:sz w:val="24"/>
                <w:szCs w:val="24"/>
              </w:rPr>
            </w:pPr>
            <w:r w:rsidRPr="00032E93">
              <w:rPr>
                <w:sz w:val="24"/>
                <w:szCs w:val="24"/>
              </w:rPr>
              <w:t xml:space="preserve">    t_errormsgp2(v_errorCountp2) := o_errortext(C_Z099);</w:t>
            </w:r>
          </w:p>
          <w:p w:rsidR="00032E93" w:rsidRPr="00032E93" w:rsidRDefault="00032E93" w:rsidP="00032E93">
            <w:pPr>
              <w:pStyle w:val="ListParagraph"/>
              <w:rPr>
                <w:sz w:val="24"/>
                <w:szCs w:val="24"/>
              </w:rPr>
            </w:pPr>
            <w:r w:rsidRPr="00032E93">
              <w:rPr>
                <w:sz w:val="24"/>
                <w:szCs w:val="24"/>
              </w:rPr>
              <w:t xml:space="preserve">   t_errorfieldvalp2(v_errorCountp2) := obj_mbrindp2.refnum;</w:t>
            </w:r>
          </w:p>
          <w:p w:rsidR="00032E93" w:rsidRPr="00032E93" w:rsidRDefault="00032E93" w:rsidP="00032E93">
            <w:pPr>
              <w:pStyle w:val="ListParagraph"/>
              <w:rPr>
                <w:sz w:val="24"/>
                <w:szCs w:val="24"/>
              </w:rPr>
            </w:pPr>
            <w:r w:rsidRPr="00032E93">
              <w:rPr>
                <w:sz w:val="24"/>
                <w:szCs w:val="24"/>
              </w:rPr>
              <w:t xml:space="preserve">    t_errorprogramp2(v_errorCountp2) := i_scheduleName;</w:t>
            </w:r>
          </w:p>
          <w:p w:rsidR="00032E93" w:rsidRPr="00032E93" w:rsidRDefault="00032E93" w:rsidP="00032E93">
            <w:pPr>
              <w:pStyle w:val="ListParagraph"/>
              <w:rPr>
                <w:sz w:val="24"/>
                <w:szCs w:val="24"/>
              </w:rPr>
            </w:pPr>
            <w:r w:rsidRPr="00032E93">
              <w:rPr>
                <w:sz w:val="24"/>
                <w:szCs w:val="24"/>
              </w:rPr>
              <w:t xml:space="preserve">    IF (v_errorCountp2 = C_ERRORCOUNTP2) THEN</w:t>
            </w:r>
          </w:p>
          <w:p w:rsidR="00032E93" w:rsidRPr="00032E93" w:rsidRDefault="00032E93" w:rsidP="00032E93">
            <w:pPr>
              <w:pStyle w:val="ListParagraph"/>
              <w:rPr>
                <w:sz w:val="24"/>
                <w:szCs w:val="24"/>
              </w:rPr>
            </w:pPr>
            <w:r w:rsidRPr="00032E93">
              <w:rPr>
                <w:sz w:val="24"/>
                <w:szCs w:val="24"/>
              </w:rPr>
              <w:t xml:space="preserve">    GOTO insertzdoep2;</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w:t>
            </w:r>
          </w:p>
          <w:p w:rsidR="00032E93" w:rsidRPr="00032E93" w:rsidRDefault="00032E93" w:rsidP="00032E93">
            <w:pPr>
              <w:pStyle w:val="ListParagraph"/>
              <w:rPr>
                <w:sz w:val="24"/>
                <w:szCs w:val="24"/>
              </w:rPr>
            </w:pPr>
            <w:r w:rsidRPr="00032E93">
              <w:rPr>
                <w:sz w:val="24"/>
                <w:szCs w:val="24"/>
              </w:rPr>
              <w:t xml:space="preserve">    --MPS</w:t>
            </w:r>
          </w:p>
          <w:p w:rsidR="00032E93" w:rsidRPr="00032E93" w:rsidRDefault="00032E93" w:rsidP="00032E93">
            <w:pPr>
              <w:pStyle w:val="ListParagraph"/>
              <w:rPr>
                <w:sz w:val="24"/>
                <w:szCs w:val="24"/>
              </w:rPr>
            </w:pPr>
            <w:r w:rsidRPr="00032E93">
              <w:rPr>
                <w:sz w:val="24"/>
                <w:szCs w:val="24"/>
              </w:rPr>
              <w:t xml:space="preserve">    ----EFFDATE Validation</w:t>
            </w:r>
          </w:p>
          <w:p w:rsidR="00032E93" w:rsidRPr="00032E93" w:rsidRDefault="00032E93" w:rsidP="00032E93">
            <w:pPr>
              <w:pStyle w:val="ListParagraph"/>
              <w:rPr>
                <w:sz w:val="24"/>
                <w:szCs w:val="24"/>
              </w:rPr>
            </w:pPr>
            <w:r w:rsidRPr="00032E93">
              <w:rPr>
                <w:sz w:val="24"/>
                <w:szCs w:val="24"/>
              </w:rPr>
              <w:t xml:space="preserve">    ----------------MB2:policy not migrated----</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 TRIM(obj_mbrindp2.chdrnum_b) IS NULL ) THEN</w:t>
            </w:r>
          </w:p>
          <w:p w:rsidR="00032E93" w:rsidRPr="00032E93" w:rsidRDefault="00032E93" w:rsidP="00032E93">
            <w:pPr>
              <w:pStyle w:val="ListParagraph"/>
              <w:rPr>
                <w:sz w:val="24"/>
                <w:szCs w:val="24"/>
              </w:rPr>
            </w:pPr>
            <w:r w:rsidRPr="00032E93">
              <w:rPr>
                <w:sz w:val="24"/>
                <w:szCs w:val="24"/>
              </w:rPr>
              <w:t xml:space="preserve">                v_isanyerrorp2 := 'Y';</w:t>
            </w:r>
          </w:p>
          <w:p w:rsidR="00032E93" w:rsidRPr="00032E93" w:rsidRDefault="00032E93" w:rsidP="00032E93">
            <w:pPr>
              <w:pStyle w:val="ListParagraph"/>
              <w:rPr>
                <w:sz w:val="24"/>
                <w:szCs w:val="24"/>
              </w:rPr>
            </w:pPr>
            <w:r w:rsidRPr="00032E93">
              <w:rPr>
                <w:sz w:val="24"/>
                <w:szCs w:val="24"/>
              </w:rPr>
              <w:t xml:space="preserve">                v_errorcountp2 := v_errorcountp2 + 1;</w:t>
            </w:r>
          </w:p>
          <w:p w:rsidR="00032E93" w:rsidRPr="00032E93" w:rsidRDefault="00032E93" w:rsidP="00032E93">
            <w:pPr>
              <w:pStyle w:val="ListParagraph"/>
              <w:rPr>
                <w:sz w:val="24"/>
                <w:szCs w:val="24"/>
              </w:rPr>
            </w:pPr>
            <w:r w:rsidRPr="00032E93">
              <w:rPr>
                <w:sz w:val="24"/>
                <w:szCs w:val="24"/>
              </w:rPr>
              <w:t xml:space="preserve">                i_zdoe_infop2.i_indic := 'E';</w:t>
            </w:r>
          </w:p>
          <w:p w:rsidR="00032E93" w:rsidRPr="00032E93" w:rsidRDefault="00032E93" w:rsidP="00032E93">
            <w:pPr>
              <w:pStyle w:val="ListParagraph"/>
              <w:rPr>
                <w:sz w:val="24"/>
                <w:szCs w:val="24"/>
              </w:rPr>
            </w:pPr>
            <w:r w:rsidRPr="00032E93">
              <w:rPr>
                <w:sz w:val="24"/>
                <w:szCs w:val="24"/>
              </w:rPr>
              <w:t xml:space="preserve">                i_zdoe_infop2.i_error01 := 'PLNM';</w:t>
            </w:r>
          </w:p>
          <w:p w:rsidR="00032E93" w:rsidRPr="00032E93" w:rsidRDefault="00032E93" w:rsidP="00032E93">
            <w:pPr>
              <w:pStyle w:val="ListParagraph"/>
              <w:rPr>
                <w:sz w:val="24"/>
                <w:szCs w:val="24"/>
              </w:rPr>
            </w:pPr>
            <w:r w:rsidRPr="00032E93">
              <w:rPr>
                <w:sz w:val="24"/>
                <w:szCs w:val="24"/>
              </w:rPr>
              <w:t xml:space="preserve">                i_zdoe_infop2.i_errormsg01 := 'Policy Not migrated';</w:t>
            </w:r>
          </w:p>
          <w:p w:rsidR="00032E93" w:rsidRPr="00032E93" w:rsidRDefault="00032E93" w:rsidP="00032E93">
            <w:pPr>
              <w:pStyle w:val="ListParagraph"/>
              <w:rPr>
                <w:sz w:val="24"/>
                <w:szCs w:val="24"/>
              </w:rPr>
            </w:pPr>
            <w:r w:rsidRPr="00032E93">
              <w:rPr>
                <w:sz w:val="24"/>
                <w:szCs w:val="24"/>
              </w:rPr>
              <w:t xml:space="preserve">      --i_zdoe_infop2.i_errorprogram01 := i_scheduleName;</w:t>
            </w:r>
          </w:p>
          <w:p w:rsidR="00032E93" w:rsidRPr="00032E93" w:rsidRDefault="00032E93" w:rsidP="00032E93">
            <w:pPr>
              <w:pStyle w:val="ListParagraph"/>
              <w:rPr>
                <w:sz w:val="24"/>
                <w:szCs w:val="24"/>
              </w:rPr>
            </w:pPr>
            <w:r w:rsidRPr="00032E93">
              <w:rPr>
                <w:sz w:val="24"/>
                <w:szCs w:val="24"/>
              </w:rPr>
              <w:t xml:space="preserve">                i_zdoe_infop2.i_errorprogram01 := 'BQ9SC';</w:t>
            </w:r>
          </w:p>
          <w:p w:rsidR="00032E93" w:rsidRPr="00032E93" w:rsidRDefault="00032E93" w:rsidP="00032E93">
            <w:pPr>
              <w:pStyle w:val="ListParagraph"/>
              <w:rPr>
                <w:sz w:val="24"/>
                <w:szCs w:val="24"/>
              </w:rPr>
            </w:pPr>
            <w:r w:rsidRPr="00032E93">
              <w:rPr>
                <w:sz w:val="24"/>
                <w:szCs w:val="24"/>
              </w:rPr>
              <w:t xml:space="preserve">                pkg_dm_common_operations.insertintozdoe(i_zdoe_info =&gt; i_zdoe_infop2);</w:t>
            </w:r>
          </w:p>
          <w:p w:rsidR="00032E93" w:rsidRPr="00032E93" w:rsidRDefault="00032E93" w:rsidP="00032E93">
            <w:pPr>
              <w:pStyle w:val="ListParagraph"/>
              <w:rPr>
                <w:sz w:val="24"/>
                <w:szCs w:val="24"/>
              </w:rPr>
            </w:pPr>
            <w:r w:rsidRPr="00032E93">
              <w:rPr>
                <w:sz w:val="24"/>
                <w:szCs w:val="24"/>
              </w:rPr>
              <w:t xml:space="preserve">                CONTINUE skiprecordp2;</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--------------MB2:policy not migrated-------------</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v_iseffdate := validate_date(trim(obj_mbrindp2.effdate));</w:t>
            </w:r>
          </w:p>
          <w:p w:rsidR="00032E93" w:rsidRPr="00032E93" w:rsidRDefault="00032E93" w:rsidP="00032E93">
            <w:pPr>
              <w:pStyle w:val="ListParagraph"/>
              <w:rPr>
                <w:sz w:val="24"/>
                <w:szCs w:val="24"/>
              </w:rPr>
            </w:pPr>
            <w:r w:rsidRPr="00032E93">
              <w:rPr>
                <w:sz w:val="24"/>
                <w:szCs w:val="24"/>
              </w:rPr>
              <w:t xml:space="preserve">            IF ( ( TRIM(obj_mbrindp2.effdate) IS NULL ) OR ( trim(v_iseffdate) &lt;&gt; 'OK' ) ) THEN</w:t>
            </w:r>
          </w:p>
          <w:p w:rsidR="00032E93" w:rsidRPr="00032E93" w:rsidRDefault="00032E93" w:rsidP="00032E93">
            <w:pPr>
              <w:pStyle w:val="ListParagraph"/>
              <w:rPr>
                <w:sz w:val="24"/>
                <w:szCs w:val="24"/>
              </w:rPr>
            </w:pPr>
            <w:r w:rsidRPr="00032E93">
              <w:rPr>
                <w:sz w:val="24"/>
                <w:szCs w:val="24"/>
              </w:rPr>
              <w:t xml:space="preserve">                v_isanyerrorp2 := 'Y';</w:t>
            </w:r>
          </w:p>
          <w:p w:rsidR="00032E93" w:rsidRPr="00032E93" w:rsidRDefault="00032E93" w:rsidP="00032E93">
            <w:pPr>
              <w:pStyle w:val="ListParagraph"/>
              <w:rPr>
                <w:sz w:val="24"/>
                <w:szCs w:val="24"/>
              </w:rPr>
            </w:pPr>
            <w:r w:rsidRPr="00032E93">
              <w:rPr>
                <w:sz w:val="24"/>
                <w:szCs w:val="24"/>
              </w:rPr>
              <w:t xml:space="preserve">                v_globalerrorp2 := 'Y';</w:t>
            </w:r>
          </w:p>
          <w:p w:rsidR="00032E93" w:rsidRPr="00032E93" w:rsidRDefault="00032E93" w:rsidP="00032E93">
            <w:pPr>
              <w:pStyle w:val="ListParagraph"/>
              <w:rPr>
                <w:sz w:val="24"/>
                <w:szCs w:val="24"/>
              </w:rPr>
            </w:pPr>
            <w:r w:rsidRPr="00032E93">
              <w:rPr>
                <w:sz w:val="24"/>
                <w:szCs w:val="24"/>
              </w:rPr>
              <w:t xml:space="preserve">                v_errorcountp2 := v_errorcountp2 + 1;</w:t>
            </w:r>
          </w:p>
          <w:p w:rsidR="00032E93" w:rsidRPr="00032E93" w:rsidRDefault="00032E93" w:rsidP="00032E93">
            <w:pPr>
              <w:pStyle w:val="ListParagraph"/>
              <w:rPr>
                <w:sz w:val="24"/>
                <w:szCs w:val="24"/>
              </w:rPr>
            </w:pPr>
            <w:r w:rsidRPr="00032E93">
              <w:rPr>
                <w:sz w:val="24"/>
                <w:szCs w:val="24"/>
              </w:rPr>
              <w:t xml:space="preserve">                t_ercodep2(v_errorcountp2) := c_z013;</w:t>
            </w:r>
          </w:p>
          <w:p w:rsidR="00032E93" w:rsidRPr="00032E93" w:rsidRDefault="00032E93" w:rsidP="00032E93">
            <w:pPr>
              <w:pStyle w:val="ListParagraph"/>
              <w:rPr>
                <w:sz w:val="24"/>
                <w:szCs w:val="24"/>
              </w:rPr>
            </w:pPr>
            <w:r w:rsidRPr="00032E93">
              <w:rPr>
                <w:sz w:val="24"/>
                <w:szCs w:val="24"/>
              </w:rPr>
              <w:t xml:space="preserve">                t_errorfieldp2(v_errorcountp2) := 'EFFDATE';</w:t>
            </w:r>
          </w:p>
          <w:p w:rsidR="00032E93" w:rsidRPr="00032E93" w:rsidRDefault="00032E93" w:rsidP="00032E93">
            <w:pPr>
              <w:pStyle w:val="ListParagraph"/>
              <w:rPr>
                <w:sz w:val="24"/>
                <w:szCs w:val="24"/>
              </w:rPr>
            </w:pPr>
            <w:r w:rsidRPr="00032E93">
              <w:rPr>
                <w:sz w:val="24"/>
                <w:szCs w:val="24"/>
              </w:rPr>
              <w:t xml:space="preserve">                t_errormsgp2(v_errorcountp2) := o_errortext(c_z013);</w:t>
            </w:r>
          </w:p>
          <w:p w:rsidR="00032E93" w:rsidRPr="00032E93" w:rsidRDefault="00032E93" w:rsidP="00032E93">
            <w:pPr>
              <w:pStyle w:val="ListParagraph"/>
              <w:rPr>
                <w:sz w:val="24"/>
                <w:szCs w:val="24"/>
              </w:rPr>
            </w:pPr>
            <w:r w:rsidRPr="00032E93">
              <w:rPr>
                <w:sz w:val="24"/>
                <w:szCs w:val="24"/>
              </w:rPr>
              <w:t xml:space="preserve">                t_errorfieldvalp2(v_errorcountp2) := obj_mbrindp2.effdate;</w:t>
            </w:r>
          </w:p>
          <w:p w:rsidR="00032E93" w:rsidRPr="00032E93" w:rsidRDefault="00032E93" w:rsidP="00032E93">
            <w:pPr>
              <w:pStyle w:val="ListParagraph"/>
              <w:rPr>
                <w:sz w:val="24"/>
                <w:szCs w:val="24"/>
              </w:rPr>
            </w:pPr>
            <w:r w:rsidRPr="00032E93">
              <w:rPr>
                <w:sz w:val="24"/>
                <w:szCs w:val="24"/>
              </w:rPr>
              <w:t xml:space="preserve">                t_errorprogramp2(v_errorcountp2) := i_schedulename;</w:t>
            </w:r>
          </w:p>
          <w:p w:rsidR="00032E93" w:rsidRPr="00032E93" w:rsidRDefault="00032E93" w:rsidP="00032E93">
            <w:pPr>
              <w:pStyle w:val="ListParagraph"/>
              <w:rPr>
                <w:sz w:val="24"/>
                <w:szCs w:val="24"/>
              </w:rPr>
            </w:pPr>
            <w:r w:rsidRPr="00032E93">
              <w:rPr>
                <w:sz w:val="24"/>
                <w:szCs w:val="24"/>
              </w:rPr>
              <w:t xml:space="preserve">                IF ( v_errorcountp2 = c_errorcountp2 ) THEN</w:t>
            </w:r>
          </w:p>
          <w:p w:rsidR="00032E93" w:rsidRPr="00032E93" w:rsidRDefault="00032E93" w:rsidP="00032E93">
            <w:pPr>
              <w:pStyle w:val="ListParagraph"/>
              <w:rPr>
                <w:sz w:val="24"/>
                <w:szCs w:val="24"/>
              </w:rPr>
            </w:pPr>
            <w:r w:rsidRPr="00032E93">
              <w:rPr>
                <w:sz w:val="24"/>
                <w:szCs w:val="24"/>
              </w:rPr>
              <w:lastRenderedPageBreak/>
              <w:t xml:space="preserve">                    GOTO insertzdoep2;</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----HSUMINSU Validation</w:t>
            </w:r>
          </w:p>
          <w:p w:rsidR="00032E93" w:rsidRPr="00032E93" w:rsidRDefault="00032E93" w:rsidP="00032E93">
            <w:pPr>
              <w:pStyle w:val="ListParagraph"/>
              <w:rPr>
                <w:sz w:val="24"/>
                <w:szCs w:val="24"/>
              </w:rPr>
            </w:pPr>
            <w:r w:rsidRPr="00032E93">
              <w:rPr>
                <w:sz w:val="24"/>
                <w:szCs w:val="24"/>
              </w:rPr>
              <w:t xml:space="preserve">    /* IF (TRIM(obj_mbrindp2.hsuminsu) = C_ZERO) THEN</w:t>
            </w:r>
          </w:p>
          <w:p w:rsidR="00032E93" w:rsidRPr="00032E93" w:rsidRDefault="00032E93" w:rsidP="00032E93">
            <w:pPr>
              <w:pStyle w:val="ListParagraph"/>
              <w:rPr>
                <w:sz w:val="24"/>
                <w:szCs w:val="24"/>
              </w:rPr>
            </w:pPr>
            <w:r w:rsidRPr="00032E93">
              <w:rPr>
                <w:sz w:val="24"/>
                <w:szCs w:val="24"/>
              </w:rPr>
              <w:t xml:space="preserve">    v_isAnyErrorp2 := 'Y';</w:t>
            </w:r>
          </w:p>
          <w:p w:rsidR="00032E93" w:rsidRPr="00032E93" w:rsidRDefault="00032E93" w:rsidP="00032E93">
            <w:pPr>
              <w:pStyle w:val="ListParagraph"/>
              <w:rPr>
                <w:sz w:val="24"/>
                <w:szCs w:val="24"/>
              </w:rPr>
            </w:pPr>
            <w:r w:rsidRPr="00032E93">
              <w:rPr>
                <w:sz w:val="24"/>
                <w:szCs w:val="24"/>
              </w:rPr>
              <w:t xml:space="preserve">    v_GlobalErrorp2 := 'Y';</w:t>
            </w:r>
          </w:p>
          <w:p w:rsidR="00032E93" w:rsidRPr="00032E93" w:rsidRDefault="00032E93" w:rsidP="00032E93">
            <w:pPr>
              <w:pStyle w:val="ListParagraph"/>
              <w:rPr>
                <w:sz w:val="24"/>
                <w:szCs w:val="24"/>
              </w:rPr>
            </w:pPr>
            <w:r w:rsidRPr="00032E93">
              <w:rPr>
                <w:sz w:val="24"/>
                <w:szCs w:val="24"/>
              </w:rPr>
              <w:t xml:space="preserve">    v_errorCountp2 := v_errorCountp2 + 1;</w:t>
            </w:r>
          </w:p>
          <w:p w:rsidR="00032E93" w:rsidRPr="00032E93" w:rsidRDefault="00032E93" w:rsidP="00032E93">
            <w:pPr>
              <w:pStyle w:val="ListParagraph"/>
              <w:rPr>
                <w:sz w:val="24"/>
                <w:szCs w:val="24"/>
              </w:rPr>
            </w:pPr>
            <w:r w:rsidRPr="00032E93">
              <w:rPr>
                <w:sz w:val="24"/>
                <w:szCs w:val="24"/>
              </w:rPr>
              <w:t xml:space="preserve">    t_ercodep2(v_errorCountp2) := C_Z092;</w:t>
            </w:r>
          </w:p>
          <w:p w:rsidR="00032E93" w:rsidRPr="00032E93" w:rsidRDefault="00032E93" w:rsidP="00032E93">
            <w:pPr>
              <w:pStyle w:val="ListParagraph"/>
              <w:rPr>
                <w:sz w:val="24"/>
                <w:szCs w:val="24"/>
              </w:rPr>
            </w:pPr>
            <w:r w:rsidRPr="00032E93">
              <w:rPr>
                <w:sz w:val="24"/>
                <w:szCs w:val="24"/>
              </w:rPr>
              <w:t xml:space="preserve">    t_errorfieldp2(v_errorCountp2) := 'HSUMINSU';</w:t>
            </w:r>
          </w:p>
          <w:p w:rsidR="00032E93" w:rsidRPr="00032E93" w:rsidRDefault="00032E93" w:rsidP="00032E93">
            <w:pPr>
              <w:pStyle w:val="ListParagraph"/>
              <w:rPr>
                <w:sz w:val="24"/>
                <w:szCs w:val="24"/>
              </w:rPr>
            </w:pPr>
            <w:r w:rsidRPr="00032E93">
              <w:rPr>
                <w:sz w:val="24"/>
                <w:szCs w:val="24"/>
              </w:rPr>
              <w:t xml:space="preserve">    t_errormsgp2(v_errorCountp2) := o_errortext(C_Z092);</w:t>
            </w:r>
          </w:p>
          <w:p w:rsidR="00032E93" w:rsidRPr="00032E93" w:rsidRDefault="00032E93" w:rsidP="00032E93">
            <w:pPr>
              <w:pStyle w:val="ListParagraph"/>
              <w:rPr>
                <w:sz w:val="24"/>
                <w:szCs w:val="24"/>
              </w:rPr>
            </w:pPr>
            <w:r w:rsidRPr="00032E93">
              <w:rPr>
                <w:sz w:val="24"/>
                <w:szCs w:val="24"/>
              </w:rPr>
              <w:t xml:space="preserve">    t_errorfieldvalp2(v_errorCountp2) := obj_mbrindp2.hsuminsu;</w:t>
            </w:r>
          </w:p>
          <w:p w:rsidR="00032E93" w:rsidRPr="00032E93" w:rsidRDefault="00032E93" w:rsidP="00032E93">
            <w:pPr>
              <w:pStyle w:val="ListParagraph"/>
              <w:rPr>
                <w:sz w:val="24"/>
                <w:szCs w:val="24"/>
              </w:rPr>
            </w:pPr>
            <w:r w:rsidRPr="00032E93">
              <w:rPr>
                <w:sz w:val="24"/>
                <w:szCs w:val="24"/>
              </w:rPr>
              <w:t xml:space="preserve">    t_errorprogramp2(v_errorCountp2) := i_scheduleName;</w:t>
            </w:r>
          </w:p>
          <w:p w:rsidR="00032E93" w:rsidRPr="00032E93" w:rsidRDefault="00032E93" w:rsidP="00032E93">
            <w:pPr>
              <w:pStyle w:val="ListParagraph"/>
              <w:rPr>
                <w:sz w:val="24"/>
                <w:szCs w:val="24"/>
              </w:rPr>
            </w:pPr>
            <w:r w:rsidRPr="00032E93">
              <w:rPr>
                <w:sz w:val="24"/>
                <w:szCs w:val="24"/>
              </w:rPr>
              <w:t xml:space="preserve">    IF (v_errorCountp2 = C_ERRORCOUNTP2) THEN</w:t>
            </w:r>
          </w:p>
          <w:p w:rsidR="00032E93" w:rsidRPr="00032E93" w:rsidRDefault="00032E93" w:rsidP="00032E93">
            <w:pPr>
              <w:pStyle w:val="ListParagraph"/>
              <w:rPr>
                <w:sz w:val="24"/>
                <w:szCs w:val="24"/>
              </w:rPr>
            </w:pPr>
            <w:r w:rsidRPr="00032E93">
              <w:rPr>
                <w:sz w:val="24"/>
                <w:szCs w:val="24"/>
              </w:rPr>
              <w:t xml:space="preserve">    GOTO insertzdoep2;</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 */</w:t>
            </w:r>
          </w:p>
          <w:p w:rsidR="00032E93" w:rsidRPr="00032E93" w:rsidRDefault="00032E93" w:rsidP="00032E93">
            <w:pPr>
              <w:pStyle w:val="ListParagraph"/>
              <w:rPr>
                <w:sz w:val="24"/>
                <w:szCs w:val="24"/>
              </w:rPr>
            </w:pPr>
            <w:r w:rsidRPr="00032E93">
              <w:rPr>
                <w:sz w:val="24"/>
                <w:szCs w:val="24"/>
              </w:rPr>
              <w:t xml:space="preserve">    ---------------second part of validation -TITDMGMBRINDP2----------------------------------------</w:t>
            </w:r>
          </w:p>
          <w:p w:rsidR="00032E93" w:rsidRPr="00032E93" w:rsidRDefault="00032E93" w:rsidP="00032E93">
            <w:pPr>
              <w:pStyle w:val="ListParagraph"/>
              <w:rPr>
                <w:sz w:val="24"/>
                <w:szCs w:val="24"/>
              </w:rPr>
            </w:pPr>
            <w:r w:rsidRPr="00032E93">
              <w:rPr>
                <w:sz w:val="24"/>
                <w:szCs w:val="24"/>
              </w:rPr>
              <w:t xml:space="preserve">    --PRODTYP validation</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TRIM(obj_mbrindp2.prodtyp) IS NOT NULL THEN</w:t>
            </w:r>
          </w:p>
          <w:p w:rsidR="00032E93" w:rsidRPr="00032E93" w:rsidRDefault="00032E93" w:rsidP="00032E93">
            <w:pPr>
              <w:pStyle w:val="ListParagraph"/>
              <w:rPr>
                <w:sz w:val="24"/>
                <w:szCs w:val="24"/>
              </w:rPr>
            </w:pPr>
            <w:r w:rsidRPr="00032E93">
              <w:rPr>
                <w:sz w:val="24"/>
                <w:szCs w:val="24"/>
              </w:rPr>
              <w:t xml:space="preserve">                IF NOT ( itemexist.EXISTS(trim('T9797')</w:t>
            </w:r>
          </w:p>
          <w:p w:rsidR="00032E93" w:rsidRPr="00032E93" w:rsidRDefault="00032E93" w:rsidP="00032E93">
            <w:pPr>
              <w:pStyle w:val="ListParagraph"/>
              <w:rPr>
                <w:sz w:val="24"/>
                <w:szCs w:val="24"/>
              </w:rPr>
            </w:pPr>
            <w:r w:rsidRPr="00032E93">
              <w:rPr>
                <w:sz w:val="24"/>
                <w:szCs w:val="24"/>
              </w:rPr>
              <w:t xml:space="preserve">                                          || trim(obj_mbrindp2.prodtyp)</w:t>
            </w:r>
          </w:p>
          <w:p w:rsidR="00032E93" w:rsidRPr="00032E93" w:rsidRDefault="00032E93" w:rsidP="00032E93">
            <w:pPr>
              <w:pStyle w:val="ListParagraph"/>
              <w:rPr>
                <w:sz w:val="24"/>
                <w:szCs w:val="24"/>
              </w:rPr>
            </w:pPr>
            <w:r w:rsidRPr="00032E93">
              <w:rPr>
                <w:sz w:val="24"/>
                <w:szCs w:val="24"/>
              </w:rPr>
              <w:t xml:space="preserve">                                          || 1) ) THEN</w:t>
            </w:r>
          </w:p>
          <w:p w:rsidR="00032E93" w:rsidRPr="00032E93" w:rsidRDefault="00032E93" w:rsidP="00032E93">
            <w:pPr>
              <w:pStyle w:val="ListParagraph"/>
              <w:rPr>
                <w:sz w:val="24"/>
                <w:szCs w:val="24"/>
              </w:rPr>
            </w:pPr>
            <w:r w:rsidRPr="00032E93">
              <w:rPr>
                <w:sz w:val="24"/>
                <w:szCs w:val="24"/>
              </w:rPr>
              <w:t xml:space="preserve">                    v_isanyerrorp2 := 'Y';</w:t>
            </w:r>
          </w:p>
          <w:p w:rsidR="00032E93" w:rsidRPr="00032E93" w:rsidRDefault="00032E93" w:rsidP="00032E93">
            <w:pPr>
              <w:pStyle w:val="ListParagraph"/>
              <w:rPr>
                <w:sz w:val="24"/>
                <w:szCs w:val="24"/>
              </w:rPr>
            </w:pPr>
            <w:r w:rsidRPr="00032E93">
              <w:rPr>
                <w:sz w:val="24"/>
                <w:szCs w:val="24"/>
              </w:rPr>
              <w:t xml:space="preserve">                    v_globalerrorp2 := 'Y';</w:t>
            </w:r>
          </w:p>
          <w:p w:rsidR="00032E93" w:rsidRPr="00032E93" w:rsidRDefault="00032E93" w:rsidP="00032E93">
            <w:pPr>
              <w:pStyle w:val="ListParagraph"/>
              <w:rPr>
                <w:sz w:val="24"/>
                <w:szCs w:val="24"/>
              </w:rPr>
            </w:pPr>
            <w:r w:rsidRPr="00032E93">
              <w:rPr>
                <w:sz w:val="24"/>
                <w:szCs w:val="24"/>
              </w:rPr>
              <w:t xml:space="preserve">                    v_errorcountp2 := v_errorcountp2 + 1;</w:t>
            </w:r>
          </w:p>
          <w:p w:rsidR="00032E93" w:rsidRPr="00032E93" w:rsidRDefault="00032E93" w:rsidP="00032E93">
            <w:pPr>
              <w:pStyle w:val="ListParagraph"/>
              <w:rPr>
                <w:sz w:val="24"/>
                <w:szCs w:val="24"/>
              </w:rPr>
            </w:pPr>
            <w:r w:rsidRPr="00032E93">
              <w:rPr>
                <w:sz w:val="24"/>
                <w:szCs w:val="24"/>
              </w:rPr>
              <w:t xml:space="preserve">                    t_ercodep2(v_errorcountp2) := c_z014;</w:t>
            </w:r>
          </w:p>
          <w:p w:rsidR="00032E93" w:rsidRPr="00032E93" w:rsidRDefault="00032E93" w:rsidP="00032E93">
            <w:pPr>
              <w:pStyle w:val="ListParagraph"/>
              <w:rPr>
                <w:sz w:val="24"/>
                <w:szCs w:val="24"/>
              </w:rPr>
            </w:pPr>
            <w:r w:rsidRPr="00032E93">
              <w:rPr>
                <w:sz w:val="24"/>
                <w:szCs w:val="24"/>
              </w:rPr>
              <w:t xml:space="preserve">                    t_errorfieldp2(v_errorcountp2) := 'PRODTYP';</w:t>
            </w:r>
          </w:p>
          <w:p w:rsidR="00032E93" w:rsidRPr="00032E93" w:rsidRDefault="00032E93" w:rsidP="00032E93">
            <w:pPr>
              <w:pStyle w:val="ListParagraph"/>
              <w:rPr>
                <w:sz w:val="24"/>
                <w:szCs w:val="24"/>
              </w:rPr>
            </w:pPr>
            <w:r w:rsidRPr="00032E93">
              <w:rPr>
                <w:sz w:val="24"/>
                <w:szCs w:val="24"/>
              </w:rPr>
              <w:t xml:space="preserve">                    t_errormsgp2(v_errorcountp2) := o_errortext(c_z014);</w:t>
            </w:r>
          </w:p>
          <w:p w:rsidR="00032E93" w:rsidRPr="00032E93" w:rsidRDefault="00032E93" w:rsidP="00032E93">
            <w:pPr>
              <w:pStyle w:val="ListParagraph"/>
              <w:rPr>
                <w:sz w:val="24"/>
                <w:szCs w:val="24"/>
              </w:rPr>
            </w:pPr>
            <w:r w:rsidRPr="00032E93">
              <w:rPr>
                <w:sz w:val="24"/>
                <w:szCs w:val="24"/>
              </w:rPr>
              <w:t xml:space="preserve">                    t_errorfieldvalp2(v_errorcountp2) := obj_mbrindp2.prodtyp;</w:t>
            </w:r>
          </w:p>
          <w:p w:rsidR="00032E93" w:rsidRPr="00032E93" w:rsidRDefault="00032E93" w:rsidP="00032E93">
            <w:pPr>
              <w:pStyle w:val="ListParagraph"/>
              <w:rPr>
                <w:sz w:val="24"/>
                <w:szCs w:val="24"/>
              </w:rPr>
            </w:pPr>
            <w:r w:rsidRPr="00032E93">
              <w:rPr>
                <w:sz w:val="24"/>
                <w:szCs w:val="24"/>
              </w:rPr>
              <w:t xml:space="preserve">                    t_errorprogramp2(v_errorcountp2) := i_schedulename;</w:t>
            </w:r>
          </w:p>
          <w:p w:rsidR="00032E93" w:rsidRPr="00032E93" w:rsidRDefault="00032E93" w:rsidP="00032E93">
            <w:pPr>
              <w:pStyle w:val="ListParagraph"/>
              <w:rPr>
                <w:sz w:val="24"/>
                <w:szCs w:val="24"/>
              </w:rPr>
            </w:pPr>
            <w:r w:rsidRPr="00032E93">
              <w:rPr>
                <w:sz w:val="24"/>
                <w:szCs w:val="24"/>
              </w:rPr>
              <w:t xml:space="preserve">                    IF ( v_errorcountp2 = c_errorcountp2 ) THEN</w:t>
            </w:r>
          </w:p>
          <w:p w:rsidR="00032E93" w:rsidRPr="00032E93" w:rsidRDefault="00032E93" w:rsidP="00032E93">
            <w:pPr>
              <w:pStyle w:val="ListParagraph"/>
              <w:rPr>
                <w:sz w:val="24"/>
                <w:szCs w:val="24"/>
              </w:rPr>
            </w:pPr>
            <w:r w:rsidRPr="00032E93">
              <w:rPr>
                <w:sz w:val="24"/>
                <w:szCs w:val="24"/>
              </w:rPr>
              <w:t xml:space="preserve">                        GOTO insertzdoep2;</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 ITR-4_LOT2 :  MB6 - MOD : condition change due to new requirement : START ****/</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 trim(obj_mbrindp2.ztaxflg) &lt;&gt; 'Y' ) AND ( trim(obj_mbrindp2.ztaxflg) &lt;&gt; 'N' ) THEN</w:t>
            </w:r>
          </w:p>
          <w:p w:rsidR="00032E93" w:rsidRPr="00032E93" w:rsidRDefault="00032E93" w:rsidP="00032E93">
            <w:pPr>
              <w:pStyle w:val="ListParagraph"/>
              <w:rPr>
                <w:sz w:val="24"/>
                <w:szCs w:val="24"/>
              </w:rPr>
            </w:pPr>
            <w:r w:rsidRPr="00032E93">
              <w:rPr>
                <w:sz w:val="24"/>
                <w:szCs w:val="24"/>
              </w:rPr>
              <w:t xml:space="preserve">                v_isanyerrorp2 := 'Y';</w:t>
            </w:r>
          </w:p>
          <w:p w:rsidR="00032E93" w:rsidRPr="00032E93" w:rsidRDefault="00032E93" w:rsidP="00032E93">
            <w:pPr>
              <w:pStyle w:val="ListParagraph"/>
              <w:rPr>
                <w:sz w:val="24"/>
                <w:szCs w:val="24"/>
              </w:rPr>
            </w:pPr>
            <w:r w:rsidRPr="00032E93">
              <w:rPr>
                <w:sz w:val="24"/>
                <w:szCs w:val="24"/>
              </w:rPr>
              <w:t xml:space="preserve">                v_globalerrorp2 := 'Y';</w:t>
            </w:r>
          </w:p>
          <w:p w:rsidR="00032E93" w:rsidRPr="00032E93" w:rsidRDefault="00032E93" w:rsidP="00032E93">
            <w:pPr>
              <w:pStyle w:val="ListParagraph"/>
              <w:rPr>
                <w:sz w:val="24"/>
                <w:szCs w:val="24"/>
              </w:rPr>
            </w:pPr>
            <w:r w:rsidRPr="00032E93">
              <w:rPr>
                <w:sz w:val="24"/>
                <w:szCs w:val="24"/>
              </w:rPr>
              <w:t xml:space="preserve">                v_errorcountp2 := v_errorcountp2 + 1;</w:t>
            </w:r>
          </w:p>
          <w:p w:rsidR="00032E93" w:rsidRPr="00032E93" w:rsidRDefault="00032E93" w:rsidP="00032E93">
            <w:pPr>
              <w:pStyle w:val="ListParagraph"/>
              <w:rPr>
                <w:sz w:val="24"/>
                <w:szCs w:val="24"/>
              </w:rPr>
            </w:pPr>
            <w:r w:rsidRPr="00032E93">
              <w:rPr>
                <w:sz w:val="24"/>
                <w:szCs w:val="24"/>
              </w:rPr>
              <w:t xml:space="preserve">                t_ercodep2(v_errorcountp2) := c_z028;</w:t>
            </w:r>
          </w:p>
          <w:p w:rsidR="00032E93" w:rsidRPr="00032E93" w:rsidRDefault="00032E93" w:rsidP="00032E93">
            <w:pPr>
              <w:pStyle w:val="ListParagraph"/>
              <w:rPr>
                <w:sz w:val="24"/>
                <w:szCs w:val="24"/>
              </w:rPr>
            </w:pPr>
            <w:r w:rsidRPr="00032E93">
              <w:rPr>
                <w:sz w:val="24"/>
                <w:szCs w:val="24"/>
              </w:rPr>
              <w:t xml:space="preserve">                t_errorfieldp2(v_errorcountp2) := 'ZTAXFLG';</w:t>
            </w:r>
          </w:p>
          <w:p w:rsidR="00032E93" w:rsidRPr="00032E93" w:rsidRDefault="00032E93" w:rsidP="00032E93">
            <w:pPr>
              <w:pStyle w:val="ListParagraph"/>
              <w:rPr>
                <w:sz w:val="24"/>
                <w:szCs w:val="24"/>
              </w:rPr>
            </w:pPr>
            <w:r w:rsidRPr="00032E93">
              <w:rPr>
                <w:sz w:val="24"/>
                <w:szCs w:val="24"/>
              </w:rPr>
              <w:t xml:space="preserve">                t_errormsgp2(v_errorcountp2) := o_errortext(c_z028);</w:t>
            </w:r>
          </w:p>
          <w:p w:rsidR="00032E93" w:rsidRPr="00032E93" w:rsidRDefault="00032E93" w:rsidP="00032E93">
            <w:pPr>
              <w:pStyle w:val="ListParagraph"/>
              <w:rPr>
                <w:sz w:val="24"/>
                <w:szCs w:val="24"/>
              </w:rPr>
            </w:pPr>
            <w:r w:rsidRPr="00032E93">
              <w:rPr>
                <w:sz w:val="24"/>
                <w:szCs w:val="24"/>
              </w:rPr>
              <w:t xml:space="preserve">                t_errorfieldvalp2(v_errorcountp2) := obj_mbrindp2.ztaxflg;</w:t>
            </w:r>
          </w:p>
          <w:p w:rsidR="00032E93" w:rsidRPr="00032E93" w:rsidRDefault="00032E93" w:rsidP="00032E93">
            <w:pPr>
              <w:pStyle w:val="ListParagraph"/>
              <w:rPr>
                <w:sz w:val="24"/>
                <w:szCs w:val="24"/>
              </w:rPr>
            </w:pPr>
            <w:r w:rsidRPr="00032E93">
              <w:rPr>
                <w:sz w:val="24"/>
                <w:szCs w:val="24"/>
              </w:rPr>
              <w:t xml:space="preserve">                t_errorprogramp2(v_errorcountp2) := i_schedulename;</w:t>
            </w:r>
          </w:p>
          <w:p w:rsidR="00032E93" w:rsidRPr="00032E93" w:rsidRDefault="00032E93" w:rsidP="00032E93">
            <w:pPr>
              <w:pStyle w:val="ListParagraph"/>
              <w:rPr>
                <w:sz w:val="24"/>
                <w:szCs w:val="24"/>
              </w:rPr>
            </w:pPr>
            <w:r w:rsidRPr="00032E93">
              <w:rPr>
                <w:sz w:val="24"/>
                <w:szCs w:val="24"/>
              </w:rPr>
              <w:t xml:space="preserve">                IF ( v_errorcountp2 = c_errorcountp2 ) THEN</w:t>
            </w:r>
          </w:p>
          <w:p w:rsidR="00032E93" w:rsidRPr="00032E93" w:rsidRDefault="00032E93" w:rsidP="00032E93">
            <w:pPr>
              <w:pStyle w:val="ListParagraph"/>
              <w:rPr>
                <w:sz w:val="24"/>
                <w:szCs w:val="24"/>
              </w:rPr>
            </w:pPr>
            <w:r w:rsidRPr="00032E93">
              <w:rPr>
                <w:sz w:val="24"/>
                <w:szCs w:val="24"/>
              </w:rPr>
              <w:t xml:space="preserve">                    GOTO insertzdoep2;</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 ITR-4_LOT2 :  MB6 - MOD : condition change due to new requirement : END ****/</w:t>
            </w:r>
          </w:p>
          <w:p w:rsidR="00032E93" w:rsidRPr="00032E93" w:rsidRDefault="00032E93" w:rsidP="00032E93">
            <w:pPr>
              <w:pStyle w:val="ListParagraph"/>
              <w:rPr>
                <w:sz w:val="24"/>
                <w:szCs w:val="24"/>
              </w:rPr>
            </w:pPr>
            <w:r w:rsidRPr="00032E93">
              <w:rPr>
                <w:sz w:val="24"/>
                <w:szCs w:val="24"/>
              </w:rPr>
              <w:t xml:space="preserve">    -------------------------------Insert into ZDOEPF for P2 : START---------------------------------------</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&lt;&lt; insertzdoep2 &gt;&gt; IF ( v_isanyerrorp2 = 'Y' ) THEN</w:t>
            </w:r>
          </w:p>
          <w:p w:rsidR="00032E93" w:rsidRPr="00032E93" w:rsidRDefault="00032E93" w:rsidP="00032E93">
            <w:pPr>
              <w:pStyle w:val="ListParagraph"/>
              <w:rPr>
                <w:sz w:val="24"/>
                <w:szCs w:val="24"/>
              </w:rPr>
            </w:pPr>
            <w:r w:rsidRPr="00032E93">
              <w:rPr>
                <w:sz w:val="24"/>
                <w:szCs w:val="24"/>
              </w:rPr>
              <w:t xml:space="preserve">                IF TRIM(t_ercodep2(1)) IS NOT NULL THEN</w:t>
            </w:r>
          </w:p>
          <w:p w:rsidR="00032E93" w:rsidRPr="00032E93" w:rsidRDefault="00032E93" w:rsidP="00032E93">
            <w:pPr>
              <w:pStyle w:val="ListParagraph"/>
              <w:rPr>
                <w:sz w:val="24"/>
                <w:szCs w:val="24"/>
              </w:rPr>
            </w:pPr>
            <w:r w:rsidRPr="00032E93">
              <w:rPr>
                <w:sz w:val="24"/>
                <w:szCs w:val="24"/>
              </w:rPr>
              <w:t xml:space="preserve">                    i_zdoe_infop2.i_indic := c_error;</w:t>
            </w:r>
          </w:p>
          <w:p w:rsidR="00032E93" w:rsidRPr="00032E93" w:rsidRDefault="00032E93" w:rsidP="00032E93">
            <w:pPr>
              <w:pStyle w:val="ListParagraph"/>
              <w:rPr>
                <w:sz w:val="24"/>
                <w:szCs w:val="24"/>
              </w:rPr>
            </w:pPr>
            <w:r w:rsidRPr="00032E93">
              <w:rPr>
                <w:sz w:val="24"/>
                <w:szCs w:val="24"/>
              </w:rPr>
              <w:t xml:space="preserve">                    i_zdoe_infop2.i_error01 := t_ercodep2(1);</w:t>
            </w:r>
          </w:p>
          <w:p w:rsidR="00032E93" w:rsidRPr="00032E93" w:rsidRDefault="00032E93" w:rsidP="00032E93">
            <w:pPr>
              <w:pStyle w:val="ListParagraph"/>
              <w:rPr>
                <w:sz w:val="24"/>
                <w:szCs w:val="24"/>
              </w:rPr>
            </w:pPr>
            <w:r w:rsidRPr="00032E93">
              <w:rPr>
                <w:sz w:val="24"/>
                <w:szCs w:val="24"/>
              </w:rPr>
              <w:t xml:space="preserve">                    i_zdoe_infop2.i_errormsg01 := t_errormsgp2(1);</w:t>
            </w:r>
          </w:p>
          <w:p w:rsidR="00032E93" w:rsidRPr="00032E93" w:rsidRDefault="00032E93" w:rsidP="00032E93">
            <w:pPr>
              <w:pStyle w:val="ListParagraph"/>
              <w:rPr>
                <w:sz w:val="24"/>
                <w:szCs w:val="24"/>
              </w:rPr>
            </w:pPr>
            <w:r w:rsidRPr="00032E93">
              <w:rPr>
                <w:sz w:val="24"/>
                <w:szCs w:val="24"/>
              </w:rPr>
              <w:t xml:space="preserve">                    i_zdoe_infop2.i_errorfield01 := t_errorfieldp2(1);</w:t>
            </w:r>
          </w:p>
          <w:p w:rsidR="00032E93" w:rsidRPr="00032E93" w:rsidRDefault="00032E93" w:rsidP="00032E93">
            <w:pPr>
              <w:pStyle w:val="ListParagraph"/>
              <w:rPr>
                <w:sz w:val="24"/>
                <w:szCs w:val="24"/>
              </w:rPr>
            </w:pPr>
            <w:r w:rsidRPr="00032E93">
              <w:rPr>
                <w:sz w:val="24"/>
                <w:szCs w:val="24"/>
              </w:rPr>
              <w:t xml:space="preserve">                    i_zdoe_infop2.i_fieldvalue01 := t_errorfieldvalp2(1);</w:t>
            </w:r>
          </w:p>
          <w:p w:rsidR="00032E93" w:rsidRPr="00032E93" w:rsidRDefault="00032E93" w:rsidP="00032E93">
            <w:pPr>
              <w:pStyle w:val="ListParagraph"/>
              <w:rPr>
                <w:sz w:val="24"/>
                <w:szCs w:val="24"/>
              </w:rPr>
            </w:pPr>
            <w:r w:rsidRPr="00032E93">
              <w:rPr>
                <w:sz w:val="24"/>
                <w:szCs w:val="24"/>
              </w:rPr>
              <w:t xml:space="preserve">                    i_zdoe_infop2.i_errorprogram01 := t_errorprogramp2(1);</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TRIM(t_ercodep2(2)) IS NOT NULL THEN</w:t>
            </w:r>
          </w:p>
          <w:p w:rsidR="00032E93" w:rsidRPr="00032E93" w:rsidRDefault="00032E93" w:rsidP="00032E93">
            <w:pPr>
              <w:pStyle w:val="ListParagraph"/>
              <w:rPr>
                <w:sz w:val="24"/>
                <w:szCs w:val="24"/>
              </w:rPr>
            </w:pPr>
            <w:r w:rsidRPr="00032E93">
              <w:rPr>
                <w:sz w:val="24"/>
                <w:szCs w:val="24"/>
              </w:rPr>
              <w:t xml:space="preserve">                    i_zdoe_infop2.i_indic := c_error;</w:t>
            </w:r>
          </w:p>
          <w:p w:rsidR="00032E93" w:rsidRPr="00032E93" w:rsidRDefault="00032E93" w:rsidP="00032E93">
            <w:pPr>
              <w:pStyle w:val="ListParagraph"/>
              <w:rPr>
                <w:sz w:val="24"/>
                <w:szCs w:val="24"/>
              </w:rPr>
            </w:pPr>
            <w:r w:rsidRPr="00032E93">
              <w:rPr>
                <w:sz w:val="24"/>
                <w:szCs w:val="24"/>
              </w:rPr>
              <w:t xml:space="preserve">                    i_zdoe_infop2.i_error02 := t_ercodep2(2);</w:t>
            </w:r>
          </w:p>
          <w:p w:rsidR="00032E93" w:rsidRPr="00032E93" w:rsidRDefault="00032E93" w:rsidP="00032E93">
            <w:pPr>
              <w:pStyle w:val="ListParagraph"/>
              <w:rPr>
                <w:sz w:val="24"/>
                <w:szCs w:val="24"/>
              </w:rPr>
            </w:pPr>
            <w:r w:rsidRPr="00032E93">
              <w:rPr>
                <w:sz w:val="24"/>
                <w:szCs w:val="24"/>
              </w:rPr>
              <w:t xml:space="preserve">                    i_zdoe_infop2.i_errormsg02 := t_errormsgp2(2);</w:t>
            </w:r>
          </w:p>
          <w:p w:rsidR="00032E93" w:rsidRPr="00032E93" w:rsidRDefault="00032E93" w:rsidP="00032E93">
            <w:pPr>
              <w:pStyle w:val="ListParagraph"/>
              <w:rPr>
                <w:sz w:val="24"/>
                <w:szCs w:val="24"/>
              </w:rPr>
            </w:pPr>
            <w:r w:rsidRPr="00032E93">
              <w:rPr>
                <w:sz w:val="24"/>
                <w:szCs w:val="24"/>
              </w:rPr>
              <w:t xml:space="preserve">                    i_zdoe_infop2.i_errorfield02 := t_errorfieldp2(2);</w:t>
            </w:r>
          </w:p>
          <w:p w:rsidR="00032E93" w:rsidRPr="00032E93" w:rsidRDefault="00032E93" w:rsidP="00032E93">
            <w:pPr>
              <w:pStyle w:val="ListParagraph"/>
              <w:rPr>
                <w:sz w:val="24"/>
                <w:szCs w:val="24"/>
              </w:rPr>
            </w:pPr>
            <w:r w:rsidRPr="00032E93">
              <w:rPr>
                <w:sz w:val="24"/>
                <w:szCs w:val="24"/>
              </w:rPr>
              <w:t xml:space="preserve">                    i_zdoe_infop2.i_fieldvalue02 := t_errorfieldvalp2(2);</w:t>
            </w:r>
          </w:p>
          <w:p w:rsidR="00032E93" w:rsidRPr="00032E93" w:rsidRDefault="00032E93" w:rsidP="00032E93">
            <w:pPr>
              <w:pStyle w:val="ListParagraph"/>
              <w:rPr>
                <w:sz w:val="24"/>
                <w:szCs w:val="24"/>
              </w:rPr>
            </w:pPr>
            <w:r w:rsidRPr="00032E93">
              <w:rPr>
                <w:sz w:val="24"/>
                <w:szCs w:val="24"/>
              </w:rPr>
              <w:t xml:space="preserve">                    i_zdoe_infop2.i_errorprogram02 := t_errorprogramp2(2);</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TRIM(t_ercodep2(3)) IS NOT NULL THEN</w:t>
            </w:r>
          </w:p>
          <w:p w:rsidR="00032E93" w:rsidRPr="00032E93" w:rsidRDefault="00032E93" w:rsidP="00032E93">
            <w:pPr>
              <w:pStyle w:val="ListParagraph"/>
              <w:rPr>
                <w:sz w:val="24"/>
                <w:szCs w:val="24"/>
              </w:rPr>
            </w:pPr>
            <w:r w:rsidRPr="00032E93">
              <w:rPr>
                <w:sz w:val="24"/>
                <w:szCs w:val="24"/>
              </w:rPr>
              <w:t xml:space="preserve">                    i_zdoe_infop2.i_indic := c_error;</w:t>
            </w:r>
          </w:p>
          <w:p w:rsidR="00032E93" w:rsidRPr="00032E93" w:rsidRDefault="00032E93" w:rsidP="00032E93">
            <w:pPr>
              <w:pStyle w:val="ListParagraph"/>
              <w:rPr>
                <w:sz w:val="24"/>
                <w:szCs w:val="24"/>
              </w:rPr>
            </w:pPr>
            <w:r w:rsidRPr="00032E93">
              <w:rPr>
                <w:sz w:val="24"/>
                <w:szCs w:val="24"/>
              </w:rPr>
              <w:lastRenderedPageBreak/>
              <w:t xml:space="preserve">                    i_zdoe_infop2.i_error03 := t_ercodep2(3);</w:t>
            </w:r>
          </w:p>
          <w:p w:rsidR="00032E93" w:rsidRPr="00032E93" w:rsidRDefault="00032E93" w:rsidP="00032E93">
            <w:pPr>
              <w:pStyle w:val="ListParagraph"/>
              <w:rPr>
                <w:sz w:val="24"/>
                <w:szCs w:val="24"/>
              </w:rPr>
            </w:pPr>
            <w:r w:rsidRPr="00032E93">
              <w:rPr>
                <w:sz w:val="24"/>
                <w:szCs w:val="24"/>
              </w:rPr>
              <w:t xml:space="preserve">                    i_zdoe_infop2.i_errormsg03 := t_errormsgp2(3);</w:t>
            </w:r>
          </w:p>
          <w:p w:rsidR="00032E93" w:rsidRPr="00032E93" w:rsidRDefault="00032E93" w:rsidP="00032E93">
            <w:pPr>
              <w:pStyle w:val="ListParagraph"/>
              <w:rPr>
                <w:sz w:val="24"/>
                <w:szCs w:val="24"/>
              </w:rPr>
            </w:pPr>
            <w:r w:rsidRPr="00032E93">
              <w:rPr>
                <w:sz w:val="24"/>
                <w:szCs w:val="24"/>
              </w:rPr>
              <w:t xml:space="preserve">                    i_zdoe_infop2.i_errorfield03 := t_errorfieldp2(3);</w:t>
            </w:r>
          </w:p>
          <w:p w:rsidR="00032E93" w:rsidRPr="00032E93" w:rsidRDefault="00032E93" w:rsidP="00032E93">
            <w:pPr>
              <w:pStyle w:val="ListParagraph"/>
              <w:rPr>
                <w:sz w:val="24"/>
                <w:szCs w:val="24"/>
              </w:rPr>
            </w:pPr>
            <w:r w:rsidRPr="00032E93">
              <w:rPr>
                <w:sz w:val="24"/>
                <w:szCs w:val="24"/>
              </w:rPr>
              <w:t xml:space="preserve">                    i_zdoe_infop2.i_fieldvalue03 := t_errorfieldvalp2(3);</w:t>
            </w:r>
          </w:p>
          <w:p w:rsidR="00032E93" w:rsidRPr="00032E93" w:rsidRDefault="00032E93" w:rsidP="00032E93">
            <w:pPr>
              <w:pStyle w:val="ListParagraph"/>
              <w:rPr>
                <w:sz w:val="24"/>
                <w:szCs w:val="24"/>
              </w:rPr>
            </w:pPr>
            <w:r w:rsidRPr="00032E93">
              <w:rPr>
                <w:sz w:val="24"/>
                <w:szCs w:val="24"/>
              </w:rPr>
              <w:t xml:space="preserve">                    i_zdoe_infop2.i_errorprogram03 := t_errorprogramp2(3);</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TRIM(t_ercodep2(4)) IS NOT NULL THEN</w:t>
            </w:r>
          </w:p>
          <w:p w:rsidR="00032E93" w:rsidRPr="00032E93" w:rsidRDefault="00032E93" w:rsidP="00032E93">
            <w:pPr>
              <w:pStyle w:val="ListParagraph"/>
              <w:rPr>
                <w:sz w:val="24"/>
                <w:szCs w:val="24"/>
              </w:rPr>
            </w:pPr>
            <w:r w:rsidRPr="00032E93">
              <w:rPr>
                <w:sz w:val="24"/>
                <w:szCs w:val="24"/>
              </w:rPr>
              <w:t xml:space="preserve">                    i_zdoe_infop2.i_indic := c_error;</w:t>
            </w:r>
          </w:p>
          <w:p w:rsidR="00032E93" w:rsidRPr="00032E93" w:rsidRDefault="00032E93" w:rsidP="00032E93">
            <w:pPr>
              <w:pStyle w:val="ListParagraph"/>
              <w:rPr>
                <w:sz w:val="24"/>
                <w:szCs w:val="24"/>
              </w:rPr>
            </w:pPr>
            <w:r w:rsidRPr="00032E93">
              <w:rPr>
                <w:sz w:val="24"/>
                <w:szCs w:val="24"/>
              </w:rPr>
              <w:t xml:space="preserve">                    i_zdoe_infop2.i_error04 := t_ercodep2(4);</w:t>
            </w:r>
          </w:p>
          <w:p w:rsidR="00032E93" w:rsidRPr="00032E93" w:rsidRDefault="00032E93" w:rsidP="00032E93">
            <w:pPr>
              <w:pStyle w:val="ListParagraph"/>
              <w:rPr>
                <w:sz w:val="24"/>
                <w:szCs w:val="24"/>
              </w:rPr>
            </w:pPr>
            <w:r w:rsidRPr="00032E93">
              <w:rPr>
                <w:sz w:val="24"/>
                <w:szCs w:val="24"/>
              </w:rPr>
              <w:t xml:space="preserve">                    i_zdoe_infop2.i_errormsg04 := t_errormsgp2(4);</w:t>
            </w:r>
          </w:p>
          <w:p w:rsidR="00032E93" w:rsidRPr="00032E93" w:rsidRDefault="00032E93" w:rsidP="00032E93">
            <w:pPr>
              <w:pStyle w:val="ListParagraph"/>
              <w:rPr>
                <w:sz w:val="24"/>
                <w:szCs w:val="24"/>
              </w:rPr>
            </w:pPr>
            <w:r w:rsidRPr="00032E93">
              <w:rPr>
                <w:sz w:val="24"/>
                <w:szCs w:val="24"/>
              </w:rPr>
              <w:t xml:space="preserve">                    i_zdoe_infop2.i_errorfield04 := t_errorfieldp2(4);</w:t>
            </w:r>
          </w:p>
          <w:p w:rsidR="00032E93" w:rsidRPr="00032E93" w:rsidRDefault="00032E93" w:rsidP="00032E93">
            <w:pPr>
              <w:pStyle w:val="ListParagraph"/>
              <w:rPr>
                <w:sz w:val="24"/>
                <w:szCs w:val="24"/>
              </w:rPr>
            </w:pPr>
            <w:r w:rsidRPr="00032E93">
              <w:rPr>
                <w:sz w:val="24"/>
                <w:szCs w:val="24"/>
              </w:rPr>
              <w:t xml:space="preserve">                    i_zdoe_infop2.i_fieldvalue04 := t_errorfieldvalp2(4);</w:t>
            </w:r>
          </w:p>
          <w:p w:rsidR="00032E93" w:rsidRPr="00032E93" w:rsidRDefault="00032E93" w:rsidP="00032E93">
            <w:pPr>
              <w:pStyle w:val="ListParagraph"/>
              <w:rPr>
                <w:sz w:val="24"/>
                <w:szCs w:val="24"/>
              </w:rPr>
            </w:pPr>
            <w:r w:rsidRPr="00032E93">
              <w:rPr>
                <w:sz w:val="24"/>
                <w:szCs w:val="24"/>
              </w:rPr>
              <w:t xml:space="preserve">                    i_zdoe_infop2.i_errorprogram04 := t_errorprogramp2(4);</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TRIM(t_ercodep2(5)) IS NOT NULL THEN</w:t>
            </w:r>
          </w:p>
          <w:p w:rsidR="00032E93" w:rsidRPr="00032E93" w:rsidRDefault="00032E93" w:rsidP="00032E93">
            <w:pPr>
              <w:pStyle w:val="ListParagraph"/>
              <w:rPr>
                <w:sz w:val="24"/>
                <w:szCs w:val="24"/>
              </w:rPr>
            </w:pPr>
            <w:r w:rsidRPr="00032E93">
              <w:rPr>
                <w:sz w:val="24"/>
                <w:szCs w:val="24"/>
              </w:rPr>
              <w:t xml:space="preserve">                    i_zdoe_infop2.i_indic := c_error;</w:t>
            </w:r>
          </w:p>
          <w:p w:rsidR="00032E93" w:rsidRPr="00032E93" w:rsidRDefault="00032E93" w:rsidP="00032E93">
            <w:pPr>
              <w:pStyle w:val="ListParagraph"/>
              <w:rPr>
                <w:sz w:val="24"/>
                <w:szCs w:val="24"/>
              </w:rPr>
            </w:pPr>
            <w:r w:rsidRPr="00032E93">
              <w:rPr>
                <w:sz w:val="24"/>
                <w:szCs w:val="24"/>
              </w:rPr>
              <w:t xml:space="preserve">                    i_zdoe_infop2.i_error05 := t_ercodep2(5);</w:t>
            </w:r>
          </w:p>
          <w:p w:rsidR="00032E93" w:rsidRPr="00032E93" w:rsidRDefault="00032E93" w:rsidP="00032E93">
            <w:pPr>
              <w:pStyle w:val="ListParagraph"/>
              <w:rPr>
                <w:sz w:val="24"/>
                <w:szCs w:val="24"/>
              </w:rPr>
            </w:pPr>
            <w:r w:rsidRPr="00032E93">
              <w:rPr>
                <w:sz w:val="24"/>
                <w:szCs w:val="24"/>
              </w:rPr>
              <w:t xml:space="preserve">                    i_zdoe_infop2.i_errormsg05 := t_errormsgp2(5);</w:t>
            </w:r>
          </w:p>
          <w:p w:rsidR="00032E93" w:rsidRPr="00032E93" w:rsidRDefault="00032E93" w:rsidP="00032E93">
            <w:pPr>
              <w:pStyle w:val="ListParagraph"/>
              <w:rPr>
                <w:sz w:val="24"/>
                <w:szCs w:val="24"/>
              </w:rPr>
            </w:pPr>
            <w:r w:rsidRPr="00032E93">
              <w:rPr>
                <w:sz w:val="24"/>
                <w:szCs w:val="24"/>
              </w:rPr>
              <w:t xml:space="preserve">                    i_zdoe_infop2.i_errorfield05 := t_errorfieldp2(5);</w:t>
            </w:r>
          </w:p>
          <w:p w:rsidR="00032E93" w:rsidRPr="00032E93" w:rsidRDefault="00032E93" w:rsidP="00032E93">
            <w:pPr>
              <w:pStyle w:val="ListParagraph"/>
              <w:rPr>
                <w:sz w:val="24"/>
                <w:szCs w:val="24"/>
              </w:rPr>
            </w:pPr>
            <w:r w:rsidRPr="00032E93">
              <w:rPr>
                <w:sz w:val="24"/>
                <w:szCs w:val="24"/>
              </w:rPr>
              <w:t xml:space="preserve">                    i_zdoe_infop2.i_fieldvalue05 := t_errorfieldvalp2(5);</w:t>
            </w:r>
          </w:p>
          <w:p w:rsidR="00032E93" w:rsidRPr="00032E93" w:rsidRDefault="00032E93" w:rsidP="00032E93">
            <w:pPr>
              <w:pStyle w:val="ListParagraph"/>
              <w:rPr>
                <w:sz w:val="24"/>
                <w:szCs w:val="24"/>
              </w:rPr>
            </w:pPr>
            <w:r w:rsidRPr="00032E93">
              <w:rPr>
                <w:sz w:val="24"/>
                <w:szCs w:val="24"/>
              </w:rPr>
              <w:t xml:space="preserve">                    i_zdoe_infop2.i_errorprogram05 := t_errorprogramp2(5);</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pkg_dm_common_operations.insertintozdoe(i_zdoe_info =&gt; i_zdoe_infop2);</w:t>
            </w:r>
          </w:p>
          <w:p w:rsidR="00032E93" w:rsidRPr="00032E93" w:rsidRDefault="00032E93" w:rsidP="00032E93">
            <w:pPr>
              <w:pStyle w:val="ListParagraph"/>
              <w:rPr>
                <w:sz w:val="24"/>
                <w:szCs w:val="24"/>
              </w:rPr>
            </w:pPr>
            <w:r w:rsidRPr="00032E93">
              <w:rPr>
                <w:sz w:val="24"/>
                <w:szCs w:val="24"/>
              </w:rPr>
              <w:t xml:space="preserve">                CONTINUE skiprecordp2;</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 v_isanyerrorp2 = 'N' ) THEN</w:t>
            </w:r>
          </w:p>
          <w:p w:rsidR="00032E93" w:rsidRPr="00032E93" w:rsidRDefault="00032E93" w:rsidP="00032E93">
            <w:pPr>
              <w:pStyle w:val="ListParagraph"/>
              <w:rPr>
                <w:sz w:val="24"/>
                <w:szCs w:val="24"/>
              </w:rPr>
            </w:pPr>
            <w:r w:rsidRPr="00032E93">
              <w:rPr>
                <w:sz w:val="24"/>
                <w:szCs w:val="24"/>
              </w:rPr>
              <w:t xml:space="preserve">                i_zdoe_infop2.i_indic := 'S';</w:t>
            </w:r>
          </w:p>
          <w:p w:rsidR="00032E93" w:rsidRPr="00032E93" w:rsidRDefault="00032E93" w:rsidP="00032E93">
            <w:pPr>
              <w:pStyle w:val="ListParagraph"/>
              <w:rPr>
                <w:sz w:val="24"/>
                <w:szCs w:val="24"/>
              </w:rPr>
            </w:pPr>
            <w:r w:rsidRPr="00032E93">
              <w:rPr>
                <w:sz w:val="24"/>
                <w:szCs w:val="24"/>
              </w:rPr>
              <w:t xml:space="preserve">                pkg_dm_common_operations.insertintozdoe(i_zdoe_info =&gt; i_zdoe_infop2);</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-------------------------------Insert into ZDOEPF for P2 : END---------------------------------------</w:t>
            </w:r>
          </w:p>
          <w:p w:rsidR="00032E93" w:rsidRPr="00032E93" w:rsidRDefault="00032E93" w:rsidP="00032E93">
            <w:pPr>
              <w:pStyle w:val="ListParagraph"/>
              <w:rPr>
                <w:sz w:val="24"/>
                <w:szCs w:val="24"/>
              </w:rPr>
            </w:pPr>
            <w:r w:rsidRPr="00032E93">
              <w:rPr>
                <w:sz w:val="24"/>
                <w:szCs w:val="24"/>
              </w:rPr>
              <w:t xml:space="preserve">    ------------------INSERT    INTO IG tables and registry table---------------------------------------------</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 ( trim(i_zprvaldyn) = 'N' ) AND ( trim(v_isanyerrorp2) = </w:t>
            </w:r>
            <w:r w:rsidRPr="00032E93">
              <w:rPr>
                <w:sz w:val="24"/>
                <w:szCs w:val="24"/>
              </w:rPr>
              <w:lastRenderedPageBreak/>
              <w:t>'N' ) ) THEN</w:t>
            </w:r>
          </w:p>
          <w:p w:rsidR="00032E93" w:rsidRPr="00032E93" w:rsidRDefault="00032E93" w:rsidP="00032E93">
            <w:pPr>
              <w:pStyle w:val="ListParagraph"/>
              <w:rPr>
                <w:sz w:val="24"/>
                <w:szCs w:val="24"/>
              </w:rPr>
            </w:pPr>
            <w:r w:rsidRPr="00032E93">
              <w:rPr>
                <w:sz w:val="24"/>
                <w:szCs w:val="24"/>
              </w:rPr>
              <w:t xml:space="preserve">      --       i_text :=  TRIM(obj_mbrindp1.mpolnum);</w:t>
            </w:r>
          </w:p>
          <w:p w:rsidR="00032E93" w:rsidRPr="00032E93" w:rsidRDefault="00032E93" w:rsidP="00032E93">
            <w:pPr>
              <w:pStyle w:val="ListParagraph"/>
              <w:rPr>
                <w:sz w:val="24"/>
                <w:szCs w:val="24"/>
              </w:rPr>
            </w:pPr>
            <w:r w:rsidRPr="00032E93">
              <w:rPr>
                <w:sz w:val="24"/>
                <w:szCs w:val="24"/>
              </w:rPr>
              <w:t xml:space="preserve">      -- dmlog_info(i_lkey =&gt; 'obj_mbrindp1.mpolnum', i_ltext =&gt; i_text);</w:t>
            </w:r>
          </w:p>
          <w:p w:rsidR="00032E93" w:rsidRPr="00032E93" w:rsidRDefault="00032E93" w:rsidP="00032E93">
            <w:pPr>
              <w:pStyle w:val="ListParagraph"/>
              <w:rPr>
                <w:sz w:val="24"/>
                <w:szCs w:val="24"/>
              </w:rPr>
            </w:pPr>
            <w:r w:rsidRPr="00032E93">
              <w:rPr>
                <w:sz w:val="24"/>
                <w:szCs w:val="24"/>
              </w:rPr>
              <w:t xml:space="preserve">      /*IF (TRIM(obj_mbrindp1.mpolnum) IS NOT NULL) THEN</w:t>
            </w:r>
          </w:p>
          <w:p w:rsidR="00032E93" w:rsidRPr="00032E93" w:rsidRDefault="00032E93" w:rsidP="00032E93">
            <w:pPr>
              <w:pStyle w:val="ListParagraph"/>
              <w:rPr>
                <w:sz w:val="24"/>
                <w:szCs w:val="24"/>
              </w:rPr>
            </w:pPr>
            <w:r w:rsidRPr="00032E93">
              <w:rPr>
                <w:sz w:val="24"/>
                <w:szCs w:val="24"/>
              </w:rPr>
              <w:t xml:space="preserve">      select ZPLANCLS, Zcolmcls</w:t>
            </w:r>
          </w:p>
          <w:p w:rsidR="00032E93" w:rsidRPr="00032E93" w:rsidRDefault="00032E93" w:rsidP="00032E93">
            <w:pPr>
              <w:pStyle w:val="ListParagraph"/>
              <w:rPr>
                <w:sz w:val="24"/>
                <w:szCs w:val="24"/>
              </w:rPr>
            </w:pPr>
            <w:r w:rsidRPr="00032E93">
              <w:rPr>
                <w:sz w:val="24"/>
                <w:szCs w:val="24"/>
              </w:rPr>
              <w:t xml:space="preserve">      into v_zplancls, v_zcolmcls</w:t>
            </w:r>
          </w:p>
          <w:p w:rsidR="00032E93" w:rsidRPr="00032E93" w:rsidRDefault="00032E93" w:rsidP="00032E93">
            <w:pPr>
              <w:pStyle w:val="ListParagraph"/>
              <w:rPr>
                <w:sz w:val="24"/>
                <w:szCs w:val="24"/>
              </w:rPr>
            </w:pPr>
            <w:r w:rsidRPr="00032E93">
              <w:rPr>
                <w:sz w:val="24"/>
                <w:szCs w:val="24"/>
              </w:rPr>
              <w:t xml:space="preserve">      from VM1DTA.GCHPPF</w:t>
            </w:r>
          </w:p>
          <w:p w:rsidR="00032E93" w:rsidRPr="00032E93" w:rsidRDefault="00032E93" w:rsidP="00032E93">
            <w:pPr>
              <w:pStyle w:val="ListParagraph"/>
              <w:rPr>
                <w:sz w:val="24"/>
                <w:szCs w:val="24"/>
              </w:rPr>
            </w:pPr>
            <w:r w:rsidRPr="00032E93">
              <w:rPr>
                <w:sz w:val="24"/>
                <w:szCs w:val="24"/>
              </w:rPr>
              <w:t xml:space="preserve">      where TRIM(CHDRNUM) = TRIM(obj_mbrindp1.mpolnum)</w:t>
            </w:r>
          </w:p>
          <w:p w:rsidR="00032E93" w:rsidRPr="00032E93" w:rsidRDefault="00032E93" w:rsidP="00032E93">
            <w:pPr>
              <w:pStyle w:val="ListParagraph"/>
              <w:rPr>
                <w:sz w:val="24"/>
                <w:szCs w:val="24"/>
              </w:rPr>
            </w:pPr>
            <w:r w:rsidRPr="00032E93">
              <w:rPr>
                <w:sz w:val="24"/>
                <w:szCs w:val="24"/>
              </w:rPr>
              <w:t xml:space="preserve">      and CHDRCOY = TRIM(i_company);</w:t>
            </w:r>
          </w:p>
          <w:p w:rsidR="00032E93" w:rsidRPr="00032E93" w:rsidRDefault="00032E93" w:rsidP="00032E93">
            <w:pPr>
              <w:pStyle w:val="ListParagraph"/>
              <w:rPr>
                <w:sz w:val="24"/>
                <w:szCs w:val="24"/>
              </w:rPr>
            </w:pPr>
            <w:r w:rsidRPr="00032E93">
              <w:rPr>
                <w:sz w:val="24"/>
                <w:szCs w:val="24"/>
              </w:rPr>
              <w:t xml:space="preserve">      v_zplancls_new := v_zplancls;</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t xml:space="preserve">      v_zplancls_new := 'PP';</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w:t>
            </w:r>
          </w:p>
          <w:p w:rsidR="00032E93" w:rsidRPr="00032E93" w:rsidRDefault="00032E93" w:rsidP="00032E93">
            <w:pPr>
              <w:pStyle w:val="ListParagraph"/>
              <w:rPr>
                <w:sz w:val="24"/>
                <w:szCs w:val="24"/>
              </w:rPr>
            </w:pPr>
            <w:r w:rsidRPr="00032E93">
              <w:rPr>
                <w:sz w:val="24"/>
                <w:szCs w:val="24"/>
              </w:rPr>
              <w:t xml:space="preserve">      --- MB16 START --</w:t>
            </w:r>
          </w:p>
          <w:p w:rsidR="00032E93" w:rsidRPr="00032E93" w:rsidRDefault="00032E93" w:rsidP="00032E93">
            <w:pPr>
              <w:pStyle w:val="ListParagraph"/>
              <w:rPr>
                <w:sz w:val="24"/>
                <w:szCs w:val="24"/>
              </w:rPr>
            </w:pPr>
            <w:r w:rsidRPr="00032E93">
              <w:rPr>
                <w:sz w:val="24"/>
                <w:szCs w:val="24"/>
              </w:rPr>
              <w:t xml:space="preserve">                IF ( trim(i_ztrxstat) ) &lt;&gt; 'RJ' THEN</w:t>
            </w:r>
          </w:p>
          <w:p w:rsidR="00032E93" w:rsidRPr="00032E93" w:rsidRDefault="00032E93" w:rsidP="00032E93">
            <w:pPr>
              <w:pStyle w:val="ListParagraph"/>
              <w:rPr>
                <w:sz w:val="24"/>
                <w:szCs w:val="24"/>
              </w:rPr>
            </w:pPr>
            <w:r w:rsidRPr="00032E93">
              <w:rPr>
                <w:sz w:val="24"/>
                <w:szCs w:val="24"/>
              </w:rPr>
              <w:t xml:space="preserve">                    v_trmdate := c_maxdate;</w:t>
            </w:r>
          </w:p>
          <w:p w:rsidR="00032E93" w:rsidRPr="00032E93" w:rsidRDefault="00032E93" w:rsidP="00032E93">
            <w:pPr>
              <w:pStyle w:val="ListParagraph"/>
              <w:rPr>
                <w:sz w:val="24"/>
                <w:szCs w:val="24"/>
              </w:rPr>
            </w:pPr>
            <w:r w:rsidRPr="00032E93">
              <w:rPr>
                <w:sz w:val="24"/>
                <w:szCs w:val="24"/>
              </w:rPr>
              <w:t xml:space="preserve">                    IF ( trim(i_zpoltdate) &lt;&gt; c_maxdate ) AND ( TRIM(i_zpoltdate) IS NOT NULL ) THEN</w:t>
            </w:r>
          </w:p>
          <w:p w:rsidR="00032E93" w:rsidRPr="00032E93" w:rsidRDefault="00032E93" w:rsidP="00032E93">
            <w:pPr>
              <w:pStyle w:val="ListParagraph"/>
              <w:rPr>
                <w:sz w:val="24"/>
                <w:szCs w:val="24"/>
              </w:rPr>
            </w:pPr>
            <w:r w:rsidRPr="00032E93">
              <w:rPr>
                <w:sz w:val="24"/>
                <w:szCs w:val="24"/>
              </w:rPr>
              <w:t xml:space="preserve">                        v_trmdate := i_zpoltdate;</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 trim(obj_mbrindp1.dtetrm) &lt;&gt; c_maxdate ) AND ( TRIM(obj_mbrindp1.dtetrm) IS NOT NULL ) THEN</w:t>
            </w:r>
          </w:p>
          <w:p w:rsidR="00032E93" w:rsidRPr="00032E93" w:rsidRDefault="00032E93" w:rsidP="00032E93">
            <w:pPr>
              <w:pStyle w:val="ListParagraph"/>
              <w:rPr>
                <w:sz w:val="24"/>
                <w:szCs w:val="24"/>
              </w:rPr>
            </w:pPr>
            <w:r w:rsidRPr="00032E93">
              <w:rPr>
                <w:sz w:val="24"/>
                <w:szCs w:val="24"/>
              </w:rPr>
              <w:t xml:space="preserve">                        v_trmdate := i_dtetrm;</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 TRIM(i_mpolnum) IS NOT NULL ) THEN</w:t>
            </w:r>
          </w:p>
          <w:p w:rsidR="00032E93" w:rsidRPr="00032E93" w:rsidRDefault="00032E93" w:rsidP="00032E93">
            <w:pPr>
              <w:pStyle w:val="ListParagraph"/>
              <w:rPr>
                <w:sz w:val="24"/>
                <w:szCs w:val="24"/>
              </w:rPr>
            </w:pPr>
            <w:r w:rsidRPr="00032E93">
              <w:rPr>
                <w:sz w:val="24"/>
                <w:szCs w:val="24"/>
              </w:rPr>
              <w:t xml:space="preserve">                    obj_getmpol := getmpol(trim(i_mpolnum));</w:t>
            </w:r>
          </w:p>
          <w:p w:rsidR="00032E93" w:rsidRPr="00032E93" w:rsidRDefault="00032E93" w:rsidP="00032E93">
            <w:pPr>
              <w:pStyle w:val="ListParagraph"/>
              <w:rPr>
                <w:sz w:val="24"/>
                <w:szCs w:val="24"/>
              </w:rPr>
            </w:pPr>
            <w:r w:rsidRPr="00032E93">
              <w:rPr>
                <w:sz w:val="24"/>
                <w:szCs w:val="24"/>
              </w:rPr>
              <w:t xml:space="preserve">                    v_zplancls := obj_getmpol.zplancls;</w:t>
            </w:r>
          </w:p>
          <w:p w:rsidR="00032E93" w:rsidRPr="00032E93" w:rsidRDefault="00032E93" w:rsidP="00032E93">
            <w:pPr>
              <w:pStyle w:val="ListParagraph"/>
              <w:rPr>
                <w:sz w:val="24"/>
                <w:szCs w:val="24"/>
              </w:rPr>
            </w:pPr>
            <w:r w:rsidRPr="00032E93">
              <w:rPr>
                <w:sz w:val="24"/>
                <w:szCs w:val="24"/>
              </w:rPr>
              <w:t xml:space="preserve">                    v_zcolmcls := obj_getmpol.zcolmcls;</w:t>
            </w:r>
          </w:p>
          <w:p w:rsidR="00032E93" w:rsidRPr="00032E93" w:rsidRDefault="00032E93" w:rsidP="00032E93">
            <w:pPr>
              <w:pStyle w:val="ListParagraph"/>
              <w:rPr>
                <w:sz w:val="24"/>
                <w:szCs w:val="24"/>
              </w:rPr>
            </w:pPr>
            <w:r w:rsidRPr="00032E93">
              <w:rPr>
                <w:sz w:val="24"/>
                <w:szCs w:val="24"/>
              </w:rPr>
              <w:t xml:space="preserve">                    v_zplancls_new := v_zplancls;</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t xml:space="preserve">                    v_zplancls_new := 'PP';</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---Insert into IG table "GXHIPF " BEGIN (pq9ho.updateGxhipf())---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SELECT</w:t>
            </w:r>
          </w:p>
          <w:p w:rsidR="00032E93" w:rsidRPr="00032E93" w:rsidRDefault="00032E93" w:rsidP="00032E93">
            <w:pPr>
              <w:pStyle w:val="ListParagraph"/>
              <w:rPr>
                <w:sz w:val="24"/>
                <w:szCs w:val="24"/>
              </w:rPr>
            </w:pPr>
            <w:r w:rsidRPr="00032E93">
              <w:rPr>
                <w:sz w:val="24"/>
                <w:szCs w:val="24"/>
              </w:rPr>
              <w:t xml:space="preserve">                    seq_gxhipf.NEXTVAL</w:t>
            </w:r>
          </w:p>
          <w:p w:rsidR="00032E93" w:rsidRPr="00032E93" w:rsidRDefault="00032E93" w:rsidP="00032E93">
            <w:pPr>
              <w:pStyle w:val="ListParagraph"/>
              <w:rPr>
                <w:sz w:val="24"/>
                <w:szCs w:val="24"/>
              </w:rPr>
            </w:pPr>
            <w:r w:rsidRPr="00032E93">
              <w:rPr>
                <w:sz w:val="24"/>
                <w:szCs w:val="24"/>
              </w:rPr>
              <w:t xml:space="preserve">                INTO v_seq_gxhipf</w:t>
            </w:r>
          </w:p>
          <w:p w:rsidR="00032E93" w:rsidRPr="00032E93" w:rsidRDefault="00032E93" w:rsidP="00032E93">
            <w:pPr>
              <w:pStyle w:val="ListParagraph"/>
              <w:rPr>
                <w:sz w:val="24"/>
                <w:szCs w:val="24"/>
              </w:rPr>
            </w:pPr>
            <w:r w:rsidRPr="00032E93">
              <w:rPr>
                <w:sz w:val="24"/>
                <w:szCs w:val="24"/>
              </w:rPr>
              <w:t xml:space="preserve">                FROM</w:t>
            </w:r>
          </w:p>
          <w:p w:rsidR="00032E93" w:rsidRPr="00032E93" w:rsidRDefault="00032E93" w:rsidP="00032E93">
            <w:pPr>
              <w:pStyle w:val="ListParagraph"/>
              <w:rPr>
                <w:sz w:val="24"/>
                <w:szCs w:val="24"/>
              </w:rPr>
            </w:pPr>
            <w:r w:rsidRPr="00032E93">
              <w:rPr>
                <w:sz w:val="24"/>
                <w:szCs w:val="24"/>
              </w:rPr>
              <w:t xml:space="preserve">                    dual;</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obj_gxhipf.unique_number := v_seq_gxhipf;</w:t>
            </w:r>
          </w:p>
          <w:p w:rsidR="00032E93" w:rsidRPr="00032E93" w:rsidRDefault="00032E93" w:rsidP="00032E93">
            <w:pPr>
              <w:pStyle w:val="ListParagraph"/>
              <w:rPr>
                <w:sz w:val="24"/>
                <w:szCs w:val="24"/>
              </w:rPr>
            </w:pPr>
            <w:r w:rsidRPr="00032E93">
              <w:rPr>
                <w:sz w:val="24"/>
                <w:szCs w:val="24"/>
              </w:rPr>
              <w:t xml:space="preserve">                obj_gxhipf.chdrcoy := i_company;</w:t>
            </w:r>
          </w:p>
          <w:p w:rsidR="00032E93" w:rsidRPr="00032E93" w:rsidRDefault="00032E93" w:rsidP="00032E93">
            <w:pPr>
              <w:pStyle w:val="ListParagraph"/>
              <w:rPr>
                <w:sz w:val="24"/>
                <w:szCs w:val="24"/>
              </w:rPr>
            </w:pPr>
            <w:r w:rsidRPr="00032E93">
              <w:rPr>
                <w:sz w:val="24"/>
                <w:szCs w:val="24"/>
              </w:rPr>
              <w:t xml:space="preserve">                obj_gxhipf.chdrnum := substr(trim(obj_mbrindp2.refnum), 1, 8);</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obj_gxhipf.mbrno := o_defaultvalues('MBRNO');</w:t>
            </w:r>
          </w:p>
          <w:p w:rsidR="00032E93" w:rsidRPr="00032E93" w:rsidRDefault="00032E93" w:rsidP="00032E93">
            <w:pPr>
              <w:pStyle w:val="ListParagraph"/>
              <w:rPr>
                <w:sz w:val="24"/>
                <w:szCs w:val="24"/>
              </w:rPr>
            </w:pPr>
            <w:r w:rsidRPr="00032E93">
              <w:rPr>
                <w:sz w:val="24"/>
                <w:szCs w:val="24"/>
              </w:rPr>
              <w:t xml:space="preserve">                obj_gxhipf.prodtyp := obj_mbrindp2.prodtyp;</w:t>
            </w:r>
          </w:p>
          <w:p w:rsidR="00032E93" w:rsidRPr="00032E93" w:rsidRDefault="00032E93" w:rsidP="00032E93">
            <w:pPr>
              <w:pStyle w:val="ListParagraph"/>
              <w:rPr>
                <w:sz w:val="24"/>
                <w:szCs w:val="24"/>
              </w:rPr>
            </w:pPr>
            <w:r w:rsidRPr="00032E93">
              <w:rPr>
                <w:sz w:val="24"/>
                <w:szCs w:val="24"/>
              </w:rPr>
              <w:t xml:space="preserve">                obj_gxhipf.planno := o_defaultvalues('PLANNO');</w:t>
            </w:r>
          </w:p>
          <w:p w:rsidR="00032E93" w:rsidRPr="00032E93" w:rsidRDefault="00032E93" w:rsidP="00032E93">
            <w:pPr>
              <w:pStyle w:val="ListParagraph"/>
              <w:rPr>
                <w:sz w:val="24"/>
                <w:szCs w:val="24"/>
              </w:rPr>
            </w:pPr>
            <w:r w:rsidRPr="00032E93">
              <w:rPr>
                <w:sz w:val="24"/>
                <w:szCs w:val="24"/>
              </w:rPr>
              <w:t xml:space="preserve">                obj_gxhipf.effdate := obj_mbrindp2.effdate;</w:t>
            </w:r>
          </w:p>
          <w:p w:rsidR="00032E93" w:rsidRPr="00032E93" w:rsidRDefault="00032E93" w:rsidP="00032E93">
            <w:pPr>
              <w:pStyle w:val="ListParagraph"/>
              <w:rPr>
                <w:sz w:val="24"/>
                <w:szCs w:val="24"/>
              </w:rPr>
            </w:pPr>
            <w:r w:rsidRPr="00032E93">
              <w:rPr>
                <w:sz w:val="24"/>
                <w:szCs w:val="24"/>
              </w:rPr>
              <w:t xml:space="preserve">                obj_gxhipf.headno := c_space;</w:t>
            </w:r>
          </w:p>
          <w:p w:rsidR="00032E93" w:rsidRPr="00032E93" w:rsidRDefault="00032E93" w:rsidP="00032E93">
            <w:pPr>
              <w:pStyle w:val="ListParagraph"/>
              <w:rPr>
                <w:sz w:val="24"/>
                <w:szCs w:val="24"/>
              </w:rPr>
            </w:pPr>
            <w:r w:rsidRPr="00032E93">
              <w:rPr>
                <w:sz w:val="24"/>
                <w:szCs w:val="24"/>
              </w:rPr>
              <w:t xml:space="preserve">                obj_gxhipf.fmlycde := c_space;</w:t>
            </w:r>
          </w:p>
          <w:p w:rsidR="00032E93" w:rsidRPr="00032E93" w:rsidRDefault="00032E93" w:rsidP="00032E93">
            <w:pPr>
              <w:pStyle w:val="ListParagraph"/>
              <w:rPr>
                <w:sz w:val="24"/>
                <w:szCs w:val="24"/>
              </w:rPr>
            </w:pPr>
            <w:r w:rsidRPr="00032E93">
              <w:rPr>
                <w:sz w:val="24"/>
                <w:szCs w:val="24"/>
              </w:rPr>
              <w:t xml:space="preserve">                obj_gxhipf.dteatt := obj_mbrindp2.effdate;</w:t>
            </w:r>
          </w:p>
          <w:p w:rsidR="00032E93" w:rsidRPr="00032E93" w:rsidRDefault="00032E93" w:rsidP="00032E93">
            <w:pPr>
              <w:pStyle w:val="ListParagraph"/>
              <w:rPr>
                <w:sz w:val="24"/>
                <w:szCs w:val="24"/>
              </w:rPr>
            </w:pPr>
            <w:r w:rsidRPr="00032E93">
              <w:rPr>
                <w:sz w:val="24"/>
                <w:szCs w:val="24"/>
              </w:rPr>
              <w:t xml:space="preserve">                IF ( trim(i_statcode) = 'CA' ) THEN</w:t>
            </w:r>
          </w:p>
          <w:p w:rsidR="00032E93" w:rsidRPr="00032E93" w:rsidRDefault="00032E93" w:rsidP="00032E93">
            <w:pPr>
              <w:pStyle w:val="ListParagraph"/>
              <w:rPr>
                <w:sz w:val="24"/>
                <w:szCs w:val="24"/>
              </w:rPr>
            </w:pPr>
            <w:r w:rsidRPr="00032E93">
              <w:rPr>
                <w:sz w:val="24"/>
                <w:szCs w:val="24"/>
              </w:rPr>
              <w:t xml:space="preserve">                    obj_gxhipf.dtetrm := i_dtetrm;</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t xml:space="preserve">                    obj_gxhipf.dtetrm := c_maxdate;</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 obj_gxhipf.DTETRM    := C_MAXDATE;</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obj_gxhipf.reasontrm := c_space;</w:t>
            </w:r>
          </w:p>
          <w:p w:rsidR="00032E93" w:rsidRPr="00032E93" w:rsidRDefault="00032E93" w:rsidP="00032E93">
            <w:pPr>
              <w:pStyle w:val="ListParagraph"/>
              <w:rPr>
                <w:sz w:val="24"/>
                <w:szCs w:val="24"/>
              </w:rPr>
            </w:pPr>
            <w:r w:rsidRPr="00032E93">
              <w:rPr>
                <w:sz w:val="24"/>
                <w:szCs w:val="24"/>
              </w:rPr>
              <w:t xml:space="preserve">                obj_gxhipf.xcesssi := c_zero;</w:t>
            </w:r>
          </w:p>
          <w:p w:rsidR="00032E93" w:rsidRPr="00032E93" w:rsidRDefault="00032E93" w:rsidP="00032E93">
            <w:pPr>
              <w:pStyle w:val="ListParagraph"/>
              <w:rPr>
                <w:sz w:val="24"/>
                <w:szCs w:val="24"/>
              </w:rPr>
            </w:pPr>
            <w:r w:rsidRPr="00032E93">
              <w:rPr>
                <w:sz w:val="24"/>
                <w:szCs w:val="24"/>
              </w:rPr>
              <w:t xml:space="preserve">                obj_gxhipf.aprvdate := c_maxdate;</w:t>
            </w:r>
          </w:p>
          <w:p w:rsidR="00032E93" w:rsidRPr="00032E93" w:rsidRDefault="00032E93" w:rsidP="00032E93">
            <w:pPr>
              <w:pStyle w:val="ListParagraph"/>
              <w:rPr>
                <w:sz w:val="24"/>
                <w:szCs w:val="24"/>
              </w:rPr>
            </w:pPr>
            <w:r w:rsidRPr="00032E93">
              <w:rPr>
                <w:sz w:val="24"/>
                <w:szCs w:val="24"/>
              </w:rPr>
              <w:t xml:space="preserve">                obj_gxhipf.accptdte := c_maxdate;</w:t>
            </w:r>
          </w:p>
          <w:p w:rsidR="00032E93" w:rsidRPr="00032E93" w:rsidRDefault="00032E93" w:rsidP="00032E93">
            <w:pPr>
              <w:pStyle w:val="ListParagraph"/>
              <w:rPr>
                <w:sz w:val="24"/>
                <w:szCs w:val="24"/>
              </w:rPr>
            </w:pPr>
            <w:r w:rsidRPr="00032E93">
              <w:rPr>
                <w:sz w:val="24"/>
                <w:szCs w:val="24"/>
              </w:rPr>
              <w:t xml:space="preserve">                obj_gxhipf.spectrm := c_space;</w:t>
            </w:r>
          </w:p>
          <w:p w:rsidR="00032E93" w:rsidRPr="00032E93" w:rsidRDefault="00032E93" w:rsidP="00032E93">
            <w:pPr>
              <w:pStyle w:val="ListParagraph"/>
              <w:rPr>
                <w:sz w:val="24"/>
                <w:szCs w:val="24"/>
              </w:rPr>
            </w:pPr>
            <w:r w:rsidRPr="00032E93">
              <w:rPr>
                <w:sz w:val="24"/>
                <w:szCs w:val="24"/>
              </w:rPr>
              <w:t xml:space="preserve">                obj_gxhipf.extrprm := c_zero;</w:t>
            </w:r>
          </w:p>
          <w:p w:rsidR="00032E93" w:rsidRPr="00032E93" w:rsidRDefault="00032E93" w:rsidP="00032E93">
            <w:pPr>
              <w:pStyle w:val="ListParagraph"/>
              <w:rPr>
                <w:sz w:val="24"/>
                <w:szCs w:val="24"/>
              </w:rPr>
            </w:pPr>
            <w:r w:rsidRPr="00032E93">
              <w:rPr>
                <w:sz w:val="24"/>
                <w:szCs w:val="24"/>
              </w:rPr>
              <w:t xml:space="preserve">                obj_gxhipf.suminsu := obj_mbrindp2.hsuminsu;</w:t>
            </w:r>
          </w:p>
          <w:p w:rsidR="00032E93" w:rsidRPr="00032E93" w:rsidRDefault="00032E93" w:rsidP="00032E93">
            <w:pPr>
              <w:pStyle w:val="ListParagraph"/>
              <w:rPr>
                <w:sz w:val="24"/>
                <w:szCs w:val="24"/>
              </w:rPr>
            </w:pPr>
            <w:r w:rsidRPr="00032E93">
              <w:rPr>
                <w:sz w:val="24"/>
                <w:szCs w:val="24"/>
              </w:rPr>
              <w:t xml:space="preserve">                obj_gxhipf.usersi := c_zero;</w:t>
            </w:r>
          </w:p>
          <w:p w:rsidR="00032E93" w:rsidRPr="00032E93" w:rsidRDefault="00032E93" w:rsidP="00032E93">
            <w:pPr>
              <w:pStyle w:val="ListParagraph"/>
              <w:rPr>
                <w:sz w:val="24"/>
                <w:szCs w:val="24"/>
              </w:rPr>
            </w:pPr>
            <w:r w:rsidRPr="00032E93">
              <w:rPr>
                <w:sz w:val="24"/>
                <w:szCs w:val="24"/>
              </w:rPr>
              <w:t xml:space="preserve">                obj_gxhipf.decflg := c_space;</w:t>
            </w:r>
          </w:p>
          <w:p w:rsidR="00032E93" w:rsidRPr="00032E93" w:rsidRDefault="00032E93" w:rsidP="00032E93">
            <w:pPr>
              <w:pStyle w:val="ListParagraph"/>
              <w:rPr>
                <w:sz w:val="24"/>
                <w:szCs w:val="24"/>
              </w:rPr>
            </w:pPr>
            <w:r w:rsidRPr="00032E93">
              <w:rPr>
                <w:sz w:val="24"/>
                <w:szCs w:val="24"/>
              </w:rPr>
              <w:t xml:space="preserve">                obj_gxhipf.dpntno := o_defaultvalues('DPNTNO');</w:t>
            </w:r>
          </w:p>
          <w:p w:rsidR="00032E93" w:rsidRPr="00032E93" w:rsidRDefault="00032E93" w:rsidP="00032E93">
            <w:pPr>
              <w:pStyle w:val="ListParagraph"/>
              <w:rPr>
                <w:sz w:val="24"/>
                <w:szCs w:val="24"/>
              </w:rPr>
            </w:pPr>
            <w:r w:rsidRPr="00032E93">
              <w:rPr>
                <w:sz w:val="24"/>
                <w:szCs w:val="24"/>
              </w:rPr>
              <w:t xml:space="preserve">      --  obj_gxhipf.TERMID    := i_vrcmTermid;</w:t>
            </w:r>
          </w:p>
          <w:p w:rsidR="00032E93" w:rsidRPr="00032E93" w:rsidRDefault="00032E93" w:rsidP="00032E93">
            <w:pPr>
              <w:pStyle w:val="ListParagraph"/>
              <w:rPr>
                <w:sz w:val="24"/>
                <w:szCs w:val="24"/>
              </w:rPr>
            </w:pPr>
            <w:r w:rsidRPr="00032E93">
              <w:rPr>
                <w:sz w:val="24"/>
                <w:szCs w:val="24"/>
              </w:rPr>
              <w:t xml:space="preserve">                obj_gxhipf.termid := c_space; --MB7</w:t>
            </w:r>
          </w:p>
          <w:p w:rsidR="00032E93" w:rsidRPr="00032E93" w:rsidRDefault="00032E93" w:rsidP="00032E93">
            <w:pPr>
              <w:pStyle w:val="ListParagraph"/>
              <w:rPr>
                <w:sz w:val="24"/>
                <w:szCs w:val="24"/>
              </w:rPr>
            </w:pPr>
            <w:r w:rsidRPr="00032E93">
              <w:rPr>
                <w:sz w:val="24"/>
                <w:szCs w:val="24"/>
              </w:rPr>
              <w:t xml:space="preserve">                obj_gxhipf.trdt := i_trdt;</w:t>
            </w:r>
          </w:p>
          <w:p w:rsidR="00032E93" w:rsidRPr="00032E93" w:rsidRDefault="00032E93" w:rsidP="00032E93">
            <w:pPr>
              <w:pStyle w:val="ListParagraph"/>
              <w:rPr>
                <w:sz w:val="24"/>
                <w:szCs w:val="24"/>
              </w:rPr>
            </w:pPr>
            <w:r w:rsidRPr="00032E93">
              <w:rPr>
                <w:sz w:val="24"/>
                <w:szCs w:val="24"/>
              </w:rPr>
              <w:t xml:space="preserve">                obj_gxhipf.trtm := i_vrcmtime;</w:t>
            </w:r>
          </w:p>
          <w:p w:rsidR="00032E93" w:rsidRPr="00032E93" w:rsidRDefault="00032E93" w:rsidP="00032E93">
            <w:pPr>
              <w:pStyle w:val="ListParagraph"/>
              <w:rPr>
                <w:sz w:val="24"/>
                <w:szCs w:val="24"/>
              </w:rPr>
            </w:pPr>
            <w:r w:rsidRPr="00032E93">
              <w:rPr>
                <w:sz w:val="24"/>
                <w:szCs w:val="24"/>
              </w:rPr>
              <w:t xml:space="preserve">      --IF (TRIM(i_statcode) = 'CA') THEN</w:t>
            </w:r>
          </w:p>
          <w:p w:rsidR="00032E93" w:rsidRPr="00032E93" w:rsidRDefault="00032E93" w:rsidP="00032E93">
            <w:pPr>
              <w:pStyle w:val="ListParagraph"/>
              <w:rPr>
                <w:sz w:val="24"/>
                <w:szCs w:val="24"/>
              </w:rPr>
            </w:pPr>
            <w:r w:rsidRPr="00032E93">
              <w:rPr>
                <w:sz w:val="24"/>
                <w:szCs w:val="24"/>
              </w:rPr>
              <w:t xml:space="preserve">      -- obj_gxhipf.TRANNO := v_seqnoincr;</w:t>
            </w:r>
          </w:p>
          <w:p w:rsidR="00032E93" w:rsidRPr="00032E93" w:rsidRDefault="00032E93" w:rsidP="00032E93">
            <w:pPr>
              <w:pStyle w:val="ListParagraph"/>
              <w:rPr>
                <w:sz w:val="24"/>
                <w:szCs w:val="24"/>
              </w:rPr>
            </w:pPr>
            <w:r w:rsidRPr="00032E93">
              <w:rPr>
                <w:sz w:val="24"/>
                <w:szCs w:val="24"/>
              </w:rPr>
              <w:t xml:space="preserve">      -- ELSE</w:t>
            </w:r>
          </w:p>
          <w:p w:rsidR="00032E93" w:rsidRPr="00032E93" w:rsidRDefault="00032E93" w:rsidP="00032E93">
            <w:pPr>
              <w:pStyle w:val="ListParagraph"/>
              <w:rPr>
                <w:sz w:val="24"/>
                <w:szCs w:val="24"/>
              </w:rPr>
            </w:pPr>
            <w:r w:rsidRPr="00032E93">
              <w:rPr>
                <w:sz w:val="24"/>
                <w:szCs w:val="24"/>
              </w:rPr>
              <w:t xml:space="preserve">      -- obj_gxhipf.TRANNO := v_seqno;</w:t>
            </w:r>
          </w:p>
          <w:p w:rsidR="00032E93" w:rsidRPr="00032E93" w:rsidRDefault="00032E93" w:rsidP="00032E93">
            <w:pPr>
              <w:pStyle w:val="ListParagraph"/>
              <w:rPr>
                <w:sz w:val="24"/>
                <w:szCs w:val="24"/>
              </w:rPr>
            </w:pPr>
            <w:r w:rsidRPr="00032E93">
              <w:rPr>
                <w:sz w:val="24"/>
                <w:szCs w:val="24"/>
              </w:rPr>
              <w:t xml:space="preserve">      -- END IF;</w:t>
            </w:r>
          </w:p>
          <w:p w:rsidR="00032E93" w:rsidRPr="00032E93" w:rsidRDefault="00032E93" w:rsidP="00032E93">
            <w:pPr>
              <w:pStyle w:val="ListParagraph"/>
              <w:rPr>
                <w:sz w:val="24"/>
                <w:szCs w:val="24"/>
              </w:rPr>
            </w:pPr>
            <w:r w:rsidRPr="00032E93">
              <w:rPr>
                <w:sz w:val="24"/>
                <w:szCs w:val="24"/>
              </w:rPr>
              <w:t xml:space="preserve">                obj_gxhipf.tranno := 1;</w:t>
            </w:r>
          </w:p>
          <w:p w:rsidR="00032E93" w:rsidRPr="00032E93" w:rsidRDefault="00032E93" w:rsidP="00032E93">
            <w:pPr>
              <w:pStyle w:val="ListParagraph"/>
              <w:rPr>
                <w:sz w:val="24"/>
                <w:szCs w:val="24"/>
              </w:rPr>
            </w:pPr>
            <w:r w:rsidRPr="00032E93">
              <w:rPr>
                <w:sz w:val="24"/>
                <w:szCs w:val="24"/>
              </w:rPr>
              <w:t xml:space="preserve">                obj_gxhipf.emload := c_zero;</w:t>
            </w:r>
          </w:p>
          <w:p w:rsidR="00032E93" w:rsidRPr="00032E93" w:rsidRDefault="00032E93" w:rsidP="00032E93">
            <w:pPr>
              <w:pStyle w:val="ListParagraph"/>
              <w:rPr>
                <w:sz w:val="24"/>
                <w:szCs w:val="24"/>
              </w:rPr>
            </w:pPr>
            <w:r w:rsidRPr="00032E93">
              <w:rPr>
                <w:sz w:val="24"/>
                <w:szCs w:val="24"/>
              </w:rPr>
              <w:t xml:space="preserve">                obj_gxhipf.oaload := c_zero;</w:t>
            </w:r>
          </w:p>
          <w:p w:rsidR="00032E93" w:rsidRPr="00032E93" w:rsidRDefault="00032E93" w:rsidP="00032E93">
            <w:pPr>
              <w:pStyle w:val="ListParagraph"/>
              <w:rPr>
                <w:sz w:val="24"/>
                <w:szCs w:val="24"/>
              </w:rPr>
            </w:pPr>
            <w:r w:rsidRPr="00032E93">
              <w:rPr>
                <w:sz w:val="24"/>
                <w:szCs w:val="24"/>
              </w:rPr>
              <w:t xml:space="preserve">                obj_gxhipf.billactn := c_space;</w:t>
            </w:r>
          </w:p>
          <w:p w:rsidR="00032E93" w:rsidRPr="00032E93" w:rsidRDefault="00032E93" w:rsidP="00032E93">
            <w:pPr>
              <w:pStyle w:val="ListParagraph"/>
              <w:rPr>
                <w:sz w:val="24"/>
                <w:szCs w:val="24"/>
              </w:rPr>
            </w:pPr>
            <w:r w:rsidRPr="00032E93">
              <w:rPr>
                <w:sz w:val="24"/>
                <w:szCs w:val="24"/>
              </w:rPr>
              <w:t xml:space="preserve">                obj_gxhipf.impaircd01 := c_space;</w:t>
            </w:r>
          </w:p>
          <w:p w:rsidR="00032E93" w:rsidRPr="00032E93" w:rsidRDefault="00032E93" w:rsidP="00032E93">
            <w:pPr>
              <w:pStyle w:val="ListParagraph"/>
              <w:rPr>
                <w:sz w:val="24"/>
                <w:szCs w:val="24"/>
              </w:rPr>
            </w:pPr>
            <w:r w:rsidRPr="00032E93">
              <w:rPr>
                <w:sz w:val="24"/>
                <w:szCs w:val="24"/>
              </w:rPr>
              <w:lastRenderedPageBreak/>
              <w:t xml:space="preserve">                obj_gxhipf.impaircd02 := c_space;</w:t>
            </w:r>
          </w:p>
          <w:p w:rsidR="00032E93" w:rsidRPr="00032E93" w:rsidRDefault="00032E93" w:rsidP="00032E93">
            <w:pPr>
              <w:pStyle w:val="ListParagraph"/>
              <w:rPr>
                <w:sz w:val="24"/>
                <w:szCs w:val="24"/>
              </w:rPr>
            </w:pPr>
            <w:r w:rsidRPr="00032E93">
              <w:rPr>
                <w:sz w:val="24"/>
                <w:szCs w:val="24"/>
              </w:rPr>
              <w:t xml:space="preserve">                obj_gxhipf.impaircd03 := c_space;</w:t>
            </w:r>
          </w:p>
          <w:p w:rsidR="00032E93" w:rsidRPr="00032E93" w:rsidRDefault="00032E93" w:rsidP="00032E93">
            <w:pPr>
              <w:pStyle w:val="ListParagraph"/>
              <w:rPr>
                <w:sz w:val="24"/>
                <w:szCs w:val="24"/>
              </w:rPr>
            </w:pPr>
            <w:r w:rsidRPr="00032E93">
              <w:rPr>
                <w:sz w:val="24"/>
                <w:szCs w:val="24"/>
              </w:rPr>
              <w:t xml:space="preserve">                obj_gxhipf.riemload := c_zero;</w:t>
            </w:r>
          </w:p>
          <w:p w:rsidR="00032E93" w:rsidRPr="00032E93" w:rsidRDefault="00032E93" w:rsidP="00032E93">
            <w:pPr>
              <w:pStyle w:val="ListParagraph"/>
              <w:rPr>
                <w:sz w:val="24"/>
                <w:szCs w:val="24"/>
              </w:rPr>
            </w:pPr>
            <w:r w:rsidRPr="00032E93">
              <w:rPr>
                <w:sz w:val="24"/>
                <w:szCs w:val="24"/>
              </w:rPr>
              <w:t xml:space="preserve">                obj_gxhipf.rioaload := c_zero;</w:t>
            </w:r>
          </w:p>
          <w:p w:rsidR="00032E93" w:rsidRPr="00032E93" w:rsidRDefault="00032E93" w:rsidP="00032E93">
            <w:pPr>
              <w:pStyle w:val="ListParagraph"/>
              <w:rPr>
                <w:sz w:val="24"/>
                <w:szCs w:val="24"/>
              </w:rPr>
            </w:pPr>
            <w:r w:rsidRPr="00032E93">
              <w:rPr>
                <w:sz w:val="24"/>
                <w:szCs w:val="24"/>
              </w:rPr>
              <w:t xml:space="preserve">                obj_gxhipf.stdprmload := c_zero;</w:t>
            </w:r>
          </w:p>
          <w:p w:rsidR="00032E93" w:rsidRPr="00032E93" w:rsidRDefault="00032E93" w:rsidP="00032E93">
            <w:pPr>
              <w:pStyle w:val="ListParagraph"/>
              <w:rPr>
                <w:sz w:val="24"/>
                <w:szCs w:val="24"/>
              </w:rPr>
            </w:pPr>
            <w:r w:rsidRPr="00032E93">
              <w:rPr>
                <w:sz w:val="24"/>
                <w:szCs w:val="24"/>
              </w:rPr>
              <w:t xml:space="preserve">                obj_gxhipf.dteclam := c_zero;</w:t>
            </w:r>
          </w:p>
          <w:p w:rsidR="00032E93" w:rsidRPr="00032E93" w:rsidRDefault="00032E93" w:rsidP="00032E93">
            <w:pPr>
              <w:pStyle w:val="ListParagraph"/>
              <w:rPr>
                <w:sz w:val="24"/>
                <w:szCs w:val="24"/>
              </w:rPr>
            </w:pPr>
            <w:r w:rsidRPr="00032E93">
              <w:rPr>
                <w:sz w:val="24"/>
                <w:szCs w:val="24"/>
              </w:rPr>
              <w:t xml:space="preserve">                obj_gxhipf.usrprf := i_usrprf;</w:t>
            </w:r>
          </w:p>
          <w:p w:rsidR="00032E93" w:rsidRPr="00032E93" w:rsidRDefault="00032E93" w:rsidP="00032E93">
            <w:pPr>
              <w:pStyle w:val="ListParagraph"/>
              <w:rPr>
                <w:sz w:val="24"/>
                <w:szCs w:val="24"/>
              </w:rPr>
            </w:pPr>
            <w:r w:rsidRPr="00032E93">
              <w:rPr>
                <w:sz w:val="24"/>
                <w:szCs w:val="24"/>
              </w:rPr>
              <w:t xml:space="preserve">                obj_gxhipf.jobnm := i_schedulename;</w:t>
            </w:r>
          </w:p>
          <w:p w:rsidR="00032E93" w:rsidRPr="00032E93" w:rsidRDefault="00032E93" w:rsidP="00032E93">
            <w:pPr>
              <w:pStyle w:val="ListParagraph"/>
              <w:rPr>
                <w:sz w:val="24"/>
                <w:szCs w:val="24"/>
              </w:rPr>
            </w:pPr>
            <w:r w:rsidRPr="00032E93">
              <w:rPr>
                <w:sz w:val="24"/>
                <w:szCs w:val="24"/>
              </w:rPr>
              <w:t xml:space="preserve">                obj_gxhipf.datime := CAST ( SYSDATE AS TIMESTAMP );</w:t>
            </w:r>
          </w:p>
          <w:p w:rsidR="00032E93" w:rsidRPr="00032E93" w:rsidRDefault="00032E93" w:rsidP="00032E93">
            <w:pPr>
              <w:pStyle w:val="ListParagraph"/>
              <w:rPr>
                <w:sz w:val="24"/>
                <w:szCs w:val="24"/>
              </w:rPr>
            </w:pPr>
            <w:r w:rsidRPr="00032E93">
              <w:rPr>
                <w:sz w:val="24"/>
                <w:szCs w:val="24"/>
              </w:rPr>
              <w:t xml:space="preserve">                IF ( trim(v_zplancls_new) = 'FP' ) THEN</w:t>
            </w:r>
          </w:p>
          <w:p w:rsidR="00032E93" w:rsidRPr="00032E93" w:rsidRDefault="00032E93" w:rsidP="00032E93">
            <w:pPr>
              <w:pStyle w:val="ListParagraph"/>
              <w:rPr>
                <w:sz w:val="24"/>
                <w:szCs w:val="24"/>
              </w:rPr>
            </w:pPr>
            <w:r w:rsidRPr="00032E93">
              <w:rPr>
                <w:sz w:val="24"/>
                <w:szCs w:val="24"/>
              </w:rPr>
              <w:t xml:space="preserve">                    obj_gxhipf.dprem := obj_mbrindp2.aprem;</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 trim(v_zplancls_new) = 'PP' ) THEN</w:t>
            </w:r>
          </w:p>
          <w:p w:rsidR="00032E93" w:rsidRPr="00032E93" w:rsidRDefault="00032E93" w:rsidP="00032E93">
            <w:pPr>
              <w:pStyle w:val="ListParagraph"/>
              <w:rPr>
                <w:sz w:val="24"/>
                <w:szCs w:val="24"/>
              </w:rPr>
            </w:pPr>
            <w:r w:rsidRPr="00032E93">
              <w:rPr>
                <w:sz w:val="24"/>
                <w:szCs w:val="24"/>
              </w:rPr>
              <w:t xml:space="preserve">                    obj_gxhipf.dprem := trim(obj_mbrindp2.aprem) / 12;</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obj_gxhipf.loadreason := c_space;</w:t>
            </w:r>
          </w:p>
          <w:p w:rsidR="00032E93" w:rsidRPr="00032E93" w:rsidRDefault="00032E93" w:rsidP="00032E93">
            <w:pPr>
              <w:pStyle w:val="ListParagraph"/>
              <w:rPr>
                <w:sz w:val="24"/>
                <w:szCs w:val="24"/>
              </w:rPr>
            </w:pPr>
            <w:r w:rsidRPr="00032E93">
              <w:rPr>
                <w:sz w:val="24"/>
                <w:szCs w:val="24"/>
              </w:rPr>
              <w:t xml:space="preserve">                obj_gxhipf.mbrind := c_space;</w:t>
            </w:r>
          </w:p>
          <w:p w:rsidR="00032E93" w:rsidRPr="00032E93" w:rsidRDefault="00032E93" w:rsidP="00032E93">
            <w:pPr>
              <w:pStyle w:val="ListParagraph"/>
              <w:rPr>
                <w:sz w:val="24"/>
                <w:szCs w:val="24"/>
              </w:rPr>
            </w:pPr>
            <w:r w:rsidRPr="00032E93">
              <w:rPr>
                <w:sz w:val="24"/>
                <w:szCs w:val="24"/>
              </w:rPr>
              <w:t xml:space="preserve">                obj_gxhipf.ncbsi := 0;</w:t>
            </w:r>
          </w:p>
          <w:p w:rsidR="00032E93" w:rsidRPr="00032E93" w:rsidRDefault="00032E93" w:rsidP="00032E93">
            <w:pPr>
              <w:pStyle w:val="ListParagraph"/>
              <w:rPr>
                <w:sz w:val="24"/>
                <w:szCs w:val="24"/>
              </w:rPr>
            </w:pPr>
            <w:r w:rsidRPr="00032E93">
              <w:rPr>
                <w:sz w:val="24"/>
                <w:szCs w:val="24"/>
              </w:rPr>
              <w:t xml:space="preserve">      --   obj_gxhipf.RIPROCDT   := C_MAXDATE;</w:t>
            </w:r>
          </w:p>
          <w:p w:rsidR="00032E93" w:rsidRPr="00032E93" w:rsidRDefault="00032E93" w:rsidP="00032E93">
            <w:pPr>
              <w:pStyle w:val="ListParagraph"/>
              <w:rPr>
                <w:sz w:val="24"/>
                <w:szCs w:val="24"/>
              </w:rPr>
            </w:pPr>
            <w:r w:rsidRPr="00032E93">
              <w:rPr>
                <w:sz w:val="24"/>
                <w:szCs w:val="24"/>
              </w:rPr>
              <w:t xml:space="preserve">      --obj_gxhipf.RIPROCDT := C_ZERO; --MB7</w:t>
            </w:r>
          </w:p>
          <w:p w:rsidR="00032E93" w:rsidRPr="00032E93" w:rsidRDefault="00032E93" w:rsidP="00032E93">
            <w:pPr>
              <w:pStyle w:val="ListParagraph"/>
              <w:rPr>
                <w:sz w:val="24"/>
                <w:szCs w:val="24"/>
              </w:rPr>
            </w:pPr>
            <w:r w:rsidRPr="00032E93">
              <w:rPr>
                <w:sz w:val="24"/>
                <w:szCs w:val="24"/>
              </w:rPr>
              <w:t xml:space="preserve">                IF obj_gxhipf.dtetrm = c_maxdate THEN</w:t>
            </w:r>
          </w:p>
          <w:p w:rsidR="00032E93" w:rsidRPr="00032E93" w:rsidRDefault="00032E93" w:rsidP="00032E93">
            <w:pPr>
              <w:pStyle w:val="ListParagraph"/>
              <w:rPr>
                <w:sz w:val="24"/>
                <w:szCs w:val="24"/>
              </w:rPr>
            </w:pPr>
            <w:r w:rsidRPr="00032E93">
              <w:rPr>
                <w:sz w:val="24"/>
                <w:szCs w:val="24"/>
              </w:rPr>
              <w:t xml:space="preserve">                    obj_gxhipf.riprocdt := c_zero;</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t xml:space="preserve">                    obj_gxhipf.riprocdt := c_maxdate;</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 obj_gxhipf.USER_T     := i_vrcmuser;</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obj_gxhipf.user_t := c_zero; --MB7</w:t>
            </w:r>
          </w:p>
          <w:p w:rsidR="00032E93" w:rsidRPr="00032E93" w:rsidRDefault="00032E93" w:rsidP="00032E93">
            <w:pPr>
              <w:pStyle w:val="ListParagraph"/>
              <w:rPr>
                <w:sz w:val="24"/>
                <w:szCs w:val="24"/>
              </w:rPr>
            </w:pPr>
            <w:r w:rsidRPr="00032E93">
              <w:rPr>
                <w:sz w:val="24"/>
                <w:szCs w:val="24"/>
              </w:rPr>
              <w:t xml:space="preserve">                IF ( i_zplancde IS NOT NULL ) THEN</w:t>
            </w:r>
          </w:p>
          <w:p w:rsidR="00032E93" w:rsidRPr="00032E93" w:rsidRDefault="00032E93" w:rsidP="00032E93">
            <w:pPr>
              <w:pStyle w:val="ListParagraph"/>
              <w:rPr>
                <w:sz w:val="24"/>
                <w:szCs w:val="24"/>
              </w:rPr>
            </w:pPr>
            <w:r w:rsidRPr="00032E93">
              <w:rPr>
                <w:sz w:val="24"/>
                <w:szCs w:val="24"/>
              </w:rPr>
              <w:t xml:space="preserve">        /* select ZINSTYPE</w:t>
            </w:r>
          </w:p>
          <w:p w:rsidR="00032E93" w:rsidRPr="00032E93" w:rsidRDefault="00032E93" w:rsidP="00032E93">
            <w:pPr>
              <w:pStyle w:val="ListParagraph"/>
              <w:rPr>
                <w:sz w:val="24"/>
                <w:szCs w:val="24"/>
              </w:rPr>
            </w:pPr>
            <w:r w:rsidRPr="00032E93">
              <w:rPr>
                <w:sz w:val="24"/>
                <w:szCs w:val="24"/>
              </w:rPr>
              <w:t xml:space="preserve">        into v_zinstype</w:t>
            </w:r>
          </w:p>
          <w:p w:rsidR="00032E93" w:rsidRPr="00032E93" w:rsidRDefault="00032E93" w:rsidP="00032E93">
            <w:pPr>
              <w:pStyle w:val="ListParagraph"/>
              <w:rPr>
                <w:sz w:val="24"/>
                <w:szCs w:val="24"/>
              </w:rPr>
            </w:pPr>
            <w:r w:rsidRPr="00032E93">
              <w:rPr>
                <w:sz w:val="24"/>
                <w:szCs w:val="24"/>
              </w:rPr>
              <w:t xml:space="preserve">        from ZSLPPF</w:t>
            </w:r>
          </w:p>
          <w:p w:rsidR="00032E93" w:rsidRPr="00032E93" w:rsidRDefault="00032E93" w:rsidP="00032E93">
            <w:pPr>
              <w:pStyle w:val="ListParagraph"/>
              <w:rPr>
                <w:sz w:val="24"/>
                <w:szCs w:val="24"/>
              </w:rPr>
            </w:pPr>
            <w:r w:rsidRPr="00032E93">
              <w:rPr>
                <w:sz w:val="24"/>
                <w:szCs w:val="24"/>
              </w:rPr>
              <w:t xml:space="preserve">        where TRIM(zsalplan) = TRIM(zplancde)</w:t>
            </w:r>
          </w:p>
          <w:p w:rsidR="00032E93" w:rsidRPr="00032E93" w:rsidRDefault="00032E93" w:rsidP="00032E93">
            <w:pPr>
              <w:pStyle w:val="ListParagraph"/>
              <w:rPr>
                <w:sz w:val="24"/>
                <w:szCs w:val="24"/>
              </w:rPr>
            </w:pPr>
            <w:r w:rsidRPr="00032E93">
              <w:rPr>
                <w:sz w:val="24"/>
                <w:szCs w:val="24"/>
              </w:rPr>
              <w:t xml:space="preserve">        and TRIM(prodtyp) = TRIM(obj_mbrindp2.prodtyp);</w:t>
            </w:r>
          </w:p>
          <w:p w:rsidR="00032E93" w:rsidRPr="00032E93" w:rsidRDefault="00032E93" w:rsidP="00032E93">
            <w:pPr>
              <w:pStyle w:val="ListParagraph"/>
              <w:rPr>
                <w:sz w:val="24"/>
                <w:szCs w:val="24"/>
              </w:rPr>
            </w:pPr>
            <w:r w:rsidRPr="00032E93">
              <w:rPr>
                <w:sz w:val="24"/>
                <w:szCs w:val="24"/>
              </w:rPr>
              <w:t xml:space="preserve">        obj_gxhipf.ZINSTYPE := v_zinstype;*/</w:t>
            </w:r>
          </w:p>
          <w:p w:rsidR="00032E93" w:rsidRPr="00032E93" w:rsidRDefault="00032E93" w:rsidP="00032E93">
            <w:pPr>
              <w:pStyle w:val="ListParagraph"/>
              <w:rPr>
                <w:sz w:val="24"/>
                <w:szCs w:val="24"/>
              </w:rPr>
            </w:pPr>
            <w:r w:rsidRPr="00032E93">
              <w:rPr>
                <w:sz w:val="24"/>
                <w:szCs w:val="24"/>
              </w:rPr>
              <w:t xml:space="preserve">                    IF ( getzinstype.EXISTS(trim(i_zplancde)</w:t>
            </w:r>
          </w:p>
          <w:p w:rsidR="00032E93" w:rsidRPr="00032E93" w:rsidRDefault="00032E93" w:rsidP="00032E93">
            <w:pPr>
              <w:pStyle w:val="ListParagraph"/>
              <w:rPr>
                <w:sz w:val="24"/>
                <w:szCs w:val="24"/>
              </w:rPr>
            </w:pPr>
            <w:r w:rsidRPr="00032E93">
              <w:rPr>
                <w:sz w:val="24"/>
                <w:szCs w:val="24"/>
              </w:rPr>
              <w:t xml:space="preserve">                                            || trim(obj_mbrindp2.prodtyp)) ) THEN</w:t>
            </w:r>
          </w:p>
          <w:p w:rsidR="00032E93" w:rsidRPr="00032E93" w:rsidRDefault="00032E93" w:rsidP="00032E93">
            <w:pPr>
              <w:pStyle w:val="ListParagraph"/>
              <w:rPr>
                <w:sz w:val="24"/>
                <w:szCs w:val="24"/>
              </w:rPr>
            </w:pPr>
            <w:r w:rsidRPr="00032E93">
              <w:rPr>
                <w:sz w:val="24"/>
                <w:szCs w:val="24"/>
              </w:rPr>
              <w:t xml:space="preserve">                        obj_gxhipf.zinstype := getzinstype(trim(i_zplancde)</w:t>
            </w:r>
          </w:p>
          <w:p w:rsidR="00032E93" w:rsidRPr="00032E93" w:rsidRDefault="00032E93" w:rsidP="00032E93">
            <w:pPr>
              <w:pStyle w:val="ListParagraph"/>
              <w:rPr>
                <w:sz w:val="24"/>
                <w:szCs w:val="24"/>
              </w:rPr>
            </w:pPr>
            <w:r w:rsidRPr="00032E93">
              <w:rPr>
                <w:sz w:val="24"/>
                <w:szCs w:val="24"/>
              </w:rPr>
              <w:t xml:space="preserve">                                                           || </w:t>
            </w:r>
            <w:r w:rsidRPr="00032E93">
              <w:rPr>
                <w:sz w:val="24"/>
                <w:szCs w:val="24"/>
              </w:rPr>
              <w:lastRenderedPageBreak/>
              <w:t>trim(obj_mbrindp2.prodtyp)); -- obj_gxhipf.ZINSTYP    := 'a';</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 ( TRIM(i_zwaitpedt) IS NOT NULL ) OR ( trim(i_zwaitpedt) != 0 ) OR ( trim(i_zwaitpedt) &lt;&gt; c_maxdate ) )</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THEN</w:t>
            </w:r>
          </w:p>
          <w:p w:rsidR="00032E93" w:rsidRPr="00032E93" w:rsidRDefault="00032E93" w:rsidP="00032E93">
            <w:pPr>
              <w:pStyle w:val="ListParagraph"/>
              <w:rPr>
                <w:sz w:val="24"/>
                <w:szCs w:val="24"/>
              </w:rPr>
            </w:pPr>
            <w:r w:rsidRPr="00032E93">
              <w:rPr>
                <w:sz w:val="24"/>
                <w:szCs w:val="24"/>
              </w:rPr>
              <w:t xml:space="preserve">                        IF ( TRIM(obj_mbrindp2.prodtyp) IN (</w:t>
            </w:r>
          </w:p>
          <w:p w:rsidR="00032E93" w:rsidRPr="00032E93" w:rsidRDefault="00032E93" w:rsidP="00032E93">
            <w:pPr>
              <w:pStyle w:val="ListParagraph"/>
              <w:rPr>
                <w:sz w:val="24"/>
                <w:szCs w:val="24"/>
              </w:rPr>
            </w:pPr>
            <w:r w:rsidRPr="00032E93">
              <w:rPr>
                <w:sz w:val="24"/>
                <w:szCs w:val="24"/>
              </w:rPr>
              <w:t xml:space="preserve">                            '1989',</w:t>
            </w:r>
          </w:p>
          <w:p w:rsidR="00032E93" w:rsidRPr="00032E93" w:rsidRDefault="00032E93" w:rsidP="00032E93">
            <w:pPr>
              <w:pStyle w:val="ListParagraph"/>
              <w:rPr>
                <w:sz w:val="24"/>
                <w:szCs w:val="24"/>
              </w:rPr>
            </w:pPr>
            <w:r w:rsidRPr="00032E93">
              <w:rPr>
                <w:sz w:val="24"/>
                <w:szCs w:val="24"/>
              </w:rPr>
              <w:t xml:space="preserve">                            '1990',</w:t>
            </w:r>
          </w:p>
          <w:p w:rsidR="00032E93" w:rsidRPr="00032E93" w:rsidRDefault="00032E93" w:rsidP="00032E93">
            <w:pPr>
              <w:pStyle w:val="ListParagraph"/>
              <w:rPr>
                <w:sz w:val="24"/>
                <w:szCs w:val="24"/>
              </w:rPr>
            </w:pPr>
            <w:r w:rsidRPr="00032E93">
              <w:rPr>
                <w:sz w:val="24"/>
                <w:szCs w:val="24"/>
              </w:rPr>
              <w:t xml:space="preserve">                            '1991',</w:t>
            </w:r>
          </w:p>
          <w:p w:rsidR="00032E93" w:rsidRPr="00032E93" w:rsidRDefault="00032E93" w:rsidP="00032E93">
            <w:pPr>
              <w:pStyle w:val="ListParagraph"/>
              <w:rPr>
                <w:sz w:val="24"/>
                <w:szCs w:val="24"/>
              </w:rPr>
            </w:pPr>
            <w:r w:rsidRPr="00032E93">
              <w:rPr>
                <w:sz w:val="24"/>
                <w:szCs w:val="24"/>
              </w:rPr>
              <w:t xml:space="preserve">                            '1992',</w:t>
            </w:r>
          </w:p>
          <w:p w:rsidR="00032E93" w:rsidRPr="00032E93" w:rsidRDefault="00032E93" w:rsidP="00032E93">
            <w:pPr>
              <w:pStyle w:val="ListParagraph"/>
              <w:rPr>
                <w:sz w:val="24"/>
                <w:szCs w:val="24"/>
              </w:rPr>
            </w:pPr>
            <w:r w:rsidRPr="00032E93">
              <w:rPr>
                <w:sz w:val="24"/>
                <w:szCs w:val="24"/>
              </w:rPr>
              <w:t xml:space="preserve">                            '1993',</w:t>
            </w:r>
          </w:p>
          <w:p w:rsidR="00032E93" w:rsidRPr="00032E93" w:rsidRDefault="00032E93" w:rsidP="00032E93">
            <w:pPr>
              <w:pStyle w:val="ListParagraph"/>
              <w:rPr>
                <w:sz w:val="24"/>
                <w:szCs w:val="24"/>
              </w:rPr>
            </w:pPr>
            <w:r w:rsidRPr="00032E93">
              <w:rPr>
                <w:sz w:val="24"/>
                <w:szCs w:val="24"/>
              </w:rPr>
              <w:t xml:space="preserve">                            '1995',</w:t>
            </w:r>
          </w:p>
          <w:p w:rsidR="00032E93" w:rsidRPr="00032E93" w:rsidRDefault="00032E93" w:rsidP="00032E93">
            <w:pPr>
              <w:pStyle w:val="ListParagraph"/>
              <w:rPr>
                <w:sz w:val="24"/>
                <w:szCs w:val="24"/>
              </w:rPr>
            </w:pPr>
            <w:r w:rsidRPr="00032E93">
              <w:rPr>
                <w:sz w:val="24"/>
                <w:szCs w:val="24"/>
              </w:rPr>
              <w:t xml:space="preserve">                            '1996',</w:t>
            </w:r>
          </w:p>
          <w:p w:rsidR="00032E93" w:rsidRPr="00032E93" w:rsidRDefault="00032E93" w:rsidP="00032E93">
            <w:pPr>
              <w:pStyle w:val="ListParagraph"/>
              <w:rPr>
                <w:sz w:val="24"/>
                <w:szCs w:val="24"/>
              </w:rPr>
            </w:pPr>
            <w:r w:rsidRPr="00032E93">
              <w:rPr>
                <w:sz w:val="24"/>
                <w:szCs w:val="24"/>
              </w:rPr>
              <w:t xml:space="preserve">                            '1997'</w:t>
            </w:r>
          </w:p>
          <w:p w:rsidR="00032E93" w:rsidRPr="00032E93" w:rsidRDefault="00032E93" w:rsidP="00032E93">
            <w:pPr>
              <w:pStyle w:val="ListParagraph"/>
              <w:rPr>
                <w:sz w:val="24"/>
                <w:szCs w:val="24"/>
              </w:rPr>
            </w:pPr>
            <w:r w:rsidRPr="00032E93">
              <w:rPr>
                <w:sz w:val="24"/>
                <w:szCs w:val="24"/>
              </w:rPr>
              <w:t xml:space="preserve">                        ) ) THEN</w:t>
            </w:r>
          </w:p>
          <w:p w:rsidR="00032E93" w:rsidRPr="00032E93" w:rsidRDefault="00032E93" w:rsidP="00032E93">
            <w:pPr>
              <w:pStyle w:val="ListParagraph"/>
              <w:rPr>
                <w:sz w:val="24"/>
                <w:szCs w:val="24"/>
              </w:rPr>
            </w:pPr>
            <w:r w:rsidRPr="00032E93">
              <w:rPr>
                <w:sz w:val="24"/>
                <w:szCs w:val="24"/>
              </w:rPr>
              <w:t xml:space="preserve">                            obj_gxhipf.zwaitpedt := i_zwaitpedt;</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t xml:space="preserve">                            obj_gxhipf.zwaitpedt := c_maxdate;</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t xml:space="preserve">                        obj_gxhipf.zwaitpedt := c_maxdate;</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 ITR-4_LOT2 :  MB6 - MOD : condition change due to new requirement : START ****/</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obj_gxhipf.ztaxflg := obj_mbrindp2.ztaxflg;</w:t>
            </w:r>
          </w:p>
          <w:p w:rsidR="00032E93" w:rsidRPr="00032E93" w:rsidRDefault="00032E93" w:rsidP="00032E93">
            <w:pPr>
              <w:pStyle w:val="ListParagraph"/>
              <w:rPr>
                <w:sz w:val="24"/>
                <w:szCs w:val="24"/>
              </w:rPr>
            </w:pPr>
            <w:r w:rsidRPr="00032E93">
              <w:rPr>
                <w:sz w:val="24"/>
                <w:szCs w:val="24"/>
              </w:rPr>
              <w:t xml:space="preserve">      /**** ITR-4_LOT2 :  Mb6 - MOD : condition change due to new requirement : END ****/</w:t>
            </w:r>
          </w:p>
          <w:p w:rsidR="00032E93" w:rsidRPr="00032E93" w:rsidRDefault="00032E93" w:rsidP="00032E93">
            <w:pPr>
              <w:pStyle w:val="ListParagraph"/>
              <w:rPr>
                <w:sz w:val="24"/>
                <w:szCs w:val="24"/>
              </w:rPr>
            </w:pPr>
            <w:r w:rsidRPr="00032E93">
              <w:rPr>
                <w:sz w:val="24"/>
                <w:szCs w:val="24"/>
              </w:rPr>
              <w:t xml:space="preserve">      -- insert into GXHIPF values obj_gxhipf;</w:t>
            </w:r>
          </w:p>
          <w:p w:rsidR="00032E93" w:rsidRPr="00032E93" w:rsidRDefault="00032E93" w:rsidP="00032E93">
            <w:pPr>
              <w:pStyle w:val="ListParagraph"/>
              <w:rPr>
                <w:sz w:val="24"/>
                <w:szCs w:val="24"/>
              </w:rPr>
            </w:pPr>
            <w:r w:rsidRPr="00032E93">
              <w:rPr>
                <w:sz w:val="24"/>
                <w:szCs w:val="24"/>
              </w:rPr>
              <w:t xml:space="preserve">                obj_gxhipf.aprvdate := obj_gxhipf.dteatt;</w:t>
            </w:r>
          </w:p>
          <w:p w:rsidR="00032E93" w:rsidRPr="00032E93" w:rsidRDefault="00032E93" w:rsidP="00032E93">
            <w:pPr>
              <w:pStyle w:val="ListParagraph"/>
              <w:rPr>
                <w:sz w:val="24"/>
                <w:szCs w:val="24"/>
              </w:rPr>
            </w:pPr>
            <w:r w:rsidRPr="00032E93">
              <w:rPr>
                <w:sz w:val="24"/>
                <w:szCs w:val="24"/>
              </w:rPr>
              <w:t xml:space="preserve">                obj_gxhipf.accptdte := obj_gxhipf.dtetrm;</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  INSERT  /*+ ENABLE_PARALLEL_DML */  INTO GXHIPF VALUES obj_gxhipf;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---MB18</w:t>
            </w:r>
          </w:p>
          <w:p w:rsidR="00032E93" w:rsidRPr="00032E93" w:rsidRDefault="00032E93" w:rsidP="00032E93">
            <w:pPr>
              <w:pStyle w:val="ListParagraph"/>
              <w:rPr>
                <w:sz w:val="24"/>
                <w:szCs w:val="24"/>
              </w:rPr>
            </w:pPr>
            <w:r w:rsidRPr="00032E93">
              <w:rPr>
                <w:sz w:val="24"/>
                <w:szCs w:val="24"/>
              </w:rPr>
              <w:t xml:space="preserve">                gxhipfindex := gxhipfindex + 1;</w:t>
            </w:r>
          </w:p>
          <w:p w:rsidR="00032E93" w:rsidRPr="00032E93" w:rsidRDefault="00032E93" w:rsidP="00032E93">
            <w:pPr>
              <w:pStyle w:val="ListParagraph"/>
              <w:rPr>
                <w:sz w:val="24"/>
                <w:szCs w:val="24"/>
              </w:rPr>
            </w:pPr>
            <w:r w:rsidRPr="00032E93">
              <w:rPr>
                <w:sz w:val="24"/>
                <w:szCs w:val="24"/>
              </w:rPr>
              <w:t xml:space="preserve">                gxhipf_list.extend;</w:t>
            </w:r>
          </w:p>
          <w:p w:rsidR="00032E93" w:rsidRPr="00032E93" w:rsidRDefault="00032E93" w:rsidP="00032E93">
            <w:pPr>
              <w:pStyle w:val="ListParagraph"/>
              <w:rPr>
                <w:sz w:val="24"/>
                <w:szCs w:val="24"/>
              </w:rPr>
            </w:pPr>
            <w:r w:rsidRPr="00032E93">
              <w:rPr>
                <w:sz w:val="24"/>
                <w:szCs w:val="24"/>
              </w:rPr>
              <w:t xml:space="preserve">                gxhipf_list(gxhipfindex) := obj_gxhipf;</w:t>
            </w:r>
          </w:p>
          <w:p w:rsidR="00032E93" w:rsidRPr="00032E93" w:rsidRDefault="00032E93" w:rsidP="00032E93">
            <w:pPr>
              <w:pStyle w:val="ListParagraph"/>
              <w:rPr>
                <w:sz w:val="24"/>
                <w:szCs w:val="24"/>
              </w:rPr>
            </w:pPr>
            <w:r w:rsidRPr="00032E93">
              <w:rPr>
                <w:sz w:val="24"/>
                <w:szCs w:val="24"/>
              </w:rPr>
              <w:lastRenderedPageBreak/>
              <w:t xml:space="preserve">        ---MB18</w:t>
            </w:r>
          </w:p>
          <w:p w:rsidR="00032E93" w:rsidRPr="00032E93" w:rsidRDefault="00032E93" w:rsidP="00032E93">
            <w:pPr>
              <w:pStyle w:val="ListParagraph"/>
              <w:rPr>
                <w:sz w:val="24"/>
                <w:szCs w:val="24"/>
              </w:rPr>
            </w:pPr>
            <w:r w:rsidRPr="00032E93">
              <w:rPr>
                <w:sz w:val="24"/>
                <w:szCs w:val="24"/>
              </w:rPr>
              <w:t xml:space="preserve">      --------insert into IG table "GMOVPF" for GXHIPF BEGIN(pq9ho.updateGmhdpf())----</w:t>
            </w:r>
          </w:p>
          <w:p w:rsidR="00032E93" w:rsidRPr="00032E93" w:rsidRDefault="00032E93" w:rsidP="00032E93">
            <w:pPr>
              <w:pStyle w:val="ListParagraph"/>
              <w:rPr>
                <w:sz w:val="24"/>
                <w:szCs w:val="24"/>
              </w:rPr>
            </w:pPr>
            <w:r w:rsidRPr="00032E93">
              <w:rPr>
                <w:sz w:val="24"/>
                <w:szCs w:val="24"/>
              </w:rPr>
              <w:t xml:space="preserve">      -- IF (TRIM(i_statcode) &lt;&gt; 'PN') THEN   Previous code</w:t>
            </w:r>
          </w:p>
          <w:p w:rsidR="00032E93" w:rsidRPr="00032E93" w:rsidRDefault="00032E93" w:rsidP="00032E93">
            <w:pPr>
              <w:pStyle w:val="ListParagraph"/>
              <w:rPr>
                <w:sz w:val="24"/>
                <w:szCs w:val="24"/>
              </w:rPr>
            </w:pPr>
            <w:r w:rsidRPr="00032E93">
              <w:rPr>
                <w:sz w:val="24"/>
                <w:szCs w:val="24"/>
              </w:rPr>
              <w:t xml:space="preserve">                IF ( trim(i_statcode) = 'XN' ) THEN</w:t>
            </w:r>
          </w:p>
          <w:p w:rsidR="00032E93" w:rsidRPr="00032E93" w:rsidRDefault="00032E93" w:rsidP="00032E93">
            <w:pPr>
              <w:pStyle w:val="ListParagraph"/>
              <w:rPr>
                <w:sz w:val="24"/>
                <w:szCs w:val="24"/>
              </w:rPr>
            </w:pPr>
            <w:r w:rsidRPr="00032E93">
              <w:rPr>
                <w:sz w:val="24"/>
                <w:szCs w:val="24"/>
              </w:rPr>
              <w:t xml:space="preserve">                    v_olddta3 := obj_gxhipf.chdrcoy</w:t>
            </w:r>
          </w:p>
          <w:p w:rsidR="00032E93" w:rsidRPr="00032E93" w:rsidRDefault="00032E93" w:rsidP="00032E93">
            <w:pPr>
              <w:pStyle w:val="ListParagraph"/>
              <w:rPr>
                <w:sz w:val="24"/>
                <w:szCs w:val="24"/>
              </w:rPr>
            </w:pPr>
            <w:r w:rsidRPr="00032E93">
              <w:rPr>
                <w:sz w:val="24"/>
                <w:szCs w:val="24"/>
              </w:rPr>
              <w:t xml:space="preserve">                                 || obj_gxhipf.chdrnum</w:t>
            </w:r>
          </w:p>
          <w:p w:rsidR="00032E93" w:rsidRPr="00032E93" w:rsidRDefault="00032E93" w:rsidP="00032E93">
            <w:pPr>
              <w:pStyle w:val="ListParagraph"/>
              <w:rPr>
                <w:sz w:val="24"/>
                <w:szCs w:val="24"/>
              </w:rPr>
            </w:pPr>
            <w:r w:rsidRPr="00032E93">
              <w:rPr>
                <w:sz w:val="24"/>
                <w:szCs w:val="24"/>
              </w:rPr>
              <w:t xml:space="preserve">                                 || obj_gxhipf.prodtyp</w:t>
            </w:r>
          </w:p>
          <w:p w:rsidR="00032E93" w:rsidRPr="00032E93" w:rsidRDefault="00032E93" w:rsidP="00032E93">
            <w:pPr>
              <w:pStyle w:val="ListParagraph"/>
              <w:rPr>
                <w:sz w:val="24"/>
                <w:szCs w:val="24"/>
              </w:rPr>
            </w:pPr>
            <w:r w:rsidRPr="00032E93">
              <w:rPr>
                <w:sz w:val="24"/>
                <w:szCs w:val="24"/>
              </w:rPr>
              <w:t xml:space="preserve">                                 || obj_gxhipf.planno</w:t>
            </w:r>
          </w:p>
          <w:p w:rsidR="00032E93" w:rsidRPr="00032E93" w:rsidRDefault="00032E93" w:rsidP="00032E93">
            <w:pPr>
              <w:pStyle w:val="ListParagraph"/>
              <w:rPr>
                <w:sz w:val="24"/>
                <w:szCs w:val="24"/>
              </w:rPr>
            </w:pPr>
            <w:r w:rsidRPr="00032E93">
              <w:rPr>
                <w:sz w:val="24"/>
                <w:szCs w:val="24"/>
              </w:rPr>
              <w:t xml:space="preserve">                                 || obj_gxhipf.effdate</w:t>
            </w:r>
          </w:p>
          <w:p w:rsidR="00032E93" w:rsidRPr="00032E93" w:rsidRDefault="00032E93" w:rsidP="00032E93">
            <w:pPr>
              <w:pStyle w:val="ListParagraph"/>
              <w:rPr>
                <w:sz w:val="24"/>
                <w:szCs w:val="24"/>
              </w:rPr>
            </w:pPr>
            <w:r w:rsidRPr="00032E93">
              <w:rPr>
                <w:sz w:val="24"/>
                <w:szCs w:val="24"/>
              </w:rPr>
              <w:t xml:space="preserve">                                 || obj_gxhipf.mbrno</w:t>
            </w:r>
          </w:p>
          <w:p w:rsidR="00032E93" w:rsidRPr="00032E93" w:rsidRDefault="00032E93" w:rsidP="00032E93">
            <w:pPr>
              <w:pStyle w:val="ListParagraph"/>
              <w:rPr>
                <w:sz w:val="24"/>
                <w:szCs w:val="24"/>
              </w:rPr>
            </w:pPr>
            <w:r w:rsidRPr="00032E93">
              <w:rPr>
                <w:sz w:val="24"/>
                <w:szCs w:val="24"/>
              </w:rPr>
              <w:t xml:space="preserve">                                 || obj_gxhipf.dpntno;</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v_refkey := obj_gxhipf.chdrcoy</w:t>
            </w:r>
          </w:p>
          <w:p w:rsidR="00032E93" w:rsidRPr="00032E93" w:rsidRDefault="00032E93" w:rsidP="00032E93">
            <w:pPr>
              <w:pStyle w:val="ListParagraph"/>
              <w:rPr>
                <w:sz w:val="24"/>
                <w:szCs w:val="24"/>
              </w:rPr>
            </w:pPr>
            <w:r w:rsidRPr="00032E93">
              <w:rPr>
                <w:sz w:val="24"/>
                <w:szCs w:val="24"/>
              </w:rPr>
              <w:t xml:space="preserve">                                || obj_gxhipf.chdrnum</w:t>
            </w:r>
          </w:p>
          <w:p w:rsidR="00032E93" w:rsidRPr="00032E93" w:rsidRDefault="00032E93" w:rsidP="00032E93">
            <w:pPr>
              <w:pStyle w:val="ListParagraph"/>
              <w:rPr>
                <w:sz w:val="24"/>
                <w:szCs w:val="24"/>
              </w:rPr>
            </w:pPr>
            <w:r w:rsidRPr="00032E93">
              <w:rPr>
                <w:sz w:val="24"/>
                <w:szCs w:val="24"/>
              </w:rPr>
              <w:t xml:space="preserve">                                || obj_gxhipf.prodtyp</w:t>
            </w:r>
          </w:p>
          <w:p w:rsidR="00032E93" w:rsidRPr="00032E93" w:rsidRDefault="00032E93" w:rsidP="00032E93">
            <w:pPr>
              <w:pStyle w:val="ListParagraph"/>
              <w:rPr>
                <w:sz w:val="24"/>
                <w:szCs w:val="24"/>
              </w:rPr>
            </w:pPr>
            <w:r w:rsidRPr="00032E93">
              <w:rPr>
                <w:sz w:val="24"/>
                <w:szCs w:val="24"/>
              </w:rPr>
              <w:t xml:space="preserve">                                || obj_gxhipf.planno</w:t>
            </w:r>
          </w:p>
          <w:p w:rsidR="00032E93" w:rsidRPr="00032E93" w:rsidRDefault="00032E93" w:rsidP="00032E93">
            <w:pPr>
              <w:pStyle w:val="ListParagraph"/>
              <w:rPr>
                <w:sz w:val="24"/>
                <w:szCs w:val="24"/>
              </w:rPr>
            </w:pPr>
            <w:r w:rsidRPr="00032E93">
              <w:rPr>
                <w:sz w:val="24"/>
                <w:szCs w:val="24"/>
              </w:rPr>
              <w:t xml:space="preserve">                                || obj_gxhipf.effdate</w:t>
            </w:r>
          </w:p>
          <w:p w:rsidR="00032E93" w:rsidRPr="00032E93" w:rsidRDefault="00032E93" w:rsidP="00032E93">
            <w:pPr>
              <w:pStyle w:val="ListParagraph"/>
              <w:rPr>
                <w:sz w:val="24"/>
                <w:szCs w:val="24"/>
              </w:rPr>
            </w:pPr>
            <w:r w:rsidRPr="00032E93">
              <w:rPr>
                <w:sz w:val="24"/>
                <w:szCs w:val="24"/>
              </w:rPr>
              <w:t xml:space="preserve">                                || obj_gxhipf.mbrno</w:t>
            </w:r>
          </w:p>
          <w:p w:rsidR="00032E93" w:rsidRPr="00032E93" w:rsidRDefault="00032E93" w:rsidP="00032E93">
            <w:pPr>
              <w:pStyle w:val="ListParagraph"/>
              <w:rPr>
                <w:sz w:val="24"/>
                <w:szCs w:val="24"/>
              </w:rPr>
            </w:pPr>
            <w:r w:rsidRPr="00032E93">
              <w:rPr>
                <w:sz w:val="24"/>
                <w:szCs w:val="24"/>
              </w:rPr>
              <w:t xml:space="preserve">                                || obj_gxhipf.dpntno;</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obj_gmovpf3pn.chdrcoy := obj_gxhipf.chdrcoy;</w:t>
            </w:r>
          </w:p>
          <w:p w:rsidR="00032E93" w:rsidRPr="00032E93" w:rsidRDefault="00032E93" w:rsidP="00032E93">
            <w:pPr>
              <w:pStyle w:val="ListParagraph"/>
              <w:rPr>
                <w:sz w:val="24"/>
                <w:szCs w:val="24"/>
              </w:rPr>
            </w:pPr>
            <w:r w:rsidRPr="00032E93">
              <w:rPr>
                <w:sz w:val="24"/>
                <w:szCs w:val="24"/>
              </w:rPr>
              <w:t xml:space="preserve">                    obj_gmovpf3pn.chdrnum := obj_gxhipf.chdrnum;</w:t>
            </w:r>
          </w:p>
          <w:p w:rsidR="00032E93" w:rsidRPr="00032E93" w:rsidRDefault="00032E93" w:rsidP="00032E93">
            <w:pPr>
              <w:pStyle w:val="ListParagraph"/>
              <w:rPr>
                <w:sz w:val="24"/>
                <w:szCs w:val="24"/>
              </w:rPr>
            </w:pPr>
            <w:r w:rsidRPr="00032E93">
              <w:rPr>
                <w:sz w:val="24"/>
                <w:szCs w:val="24"/>
              </w:rPr>
              <w:t xml:space="preserve">                    obj_gmovpf3pn.effdate := i_effdate;</w:t>
            </w:r>
          </w:p>
          <w:p w:rsidR="00032E93" w:rsidRPr="00032E93" w:rsidRDefault="00032E93" w:rsidP="00032E93">
            <w:pPr>
              <w:pStyle w:val="ListParagraph"/>
              <w:rPr>
                <w:sz w:val="24"/>
                <w:szCs w:val="24"/>
              </w:rPr>
            </w:pPr>
            <w:r w:rsidRPr="00032E93">
              <w:rPr>
                <w:sz w:val="24"/>
                <w:szCs w:val="24"/>
              </w:rPr>
              <w:t xml:space="preserve">                    obj_gmovpf3pn.tranno := 1;</w:t>
            </w:r>
          </w:p>
          <w:p w:rsidR="00032E93" w:rsidRPr="00032E93" w:rsidRDefault="00032E93" w:rsidP="00032E93">
            <w:pPr>
              <w:pStyle w:val="ListParagraph"/>
              <w:rPr>
                <w:sz w:val="24"/>
                <w:szCs w:val="24"/>
              </w:rPr>
            </w:pPr>
            <w:r w:rsidRPr="00032E93">
              <w:rPr>
                <w:sz w:val="24"/>
                <w:szCs w:val="24"/>
              </w:rPr>
              <w:t xml:space="preserve">                    obj_gmovpf3pn.user_t := obj_gxhipf.user_t;</w:t>
            </w:r>
          </w:p>
          <w:p w:rsidR="00032E93" w:rsidRPr="00032E93" w:rsidRDefault="00032E93" w:rsidP="00032E93">
            <w:pPr>
              <w:pStyle w:val="ListParagraph"/>
              <w:rPr>
                <w:sz w:val="24"/>
                <w:szCs w:val="24"/>
              </w:rPr>
            </w:pPr>
            <w:r w:rsidRPr="00032E93">
              <w:rPr>
                <w:sz w:val="24"/>
                <w:szCs w:val="24"/>
              </w:rPr>
              <w:t xml:space="preserve">                    obj_gmovpf3pn.trdt := obj_gxhipf.trdt;</w:t>
            </w:r>
          </w:p>
          <w:p w:rsidR="00032E93" w:rsidRPr="00032E93" w:rsidRDefault="00032E93" w:rsidP="00032E93">
            <w:pPr>
              <w:pStyle w:val="ListParagraph"/>
              <w:rPr>
                <w:sz w:val="24"/>
                <w:szCs w:val="24"/>
              </w:rPr>
            </w:pPr>
            <w:r w:rsidRPr="00032E93">
              <w:rPr>
                <w:sz w:val="24"/>
                <w:szCs w:val="24"/>
              </w:rPr>
              <w:t xml:space="preserve">                    obj_gmovpf3pn.trtm := obj_gxhipf.trtm;</w:t>
            </w:r>
          </w:p>
          <w:p w:rsidR="00032E93" w:rsidRPr="00032E93" w:rsidRDefault="00032E93" w:rsidP="00032E93">
            <w:pPr>
              <w:pStyle w:val="ListParagraph"/>
              <w:rPr>
                <w:sz w:val="24"/>
                <w:szCs w:val="24"/>
              </w:rPr>
            </w:pPr>
            <w:r w:rsidRPr="00032E93">
              <w:rPr>
                <w:sz w:val="24"/>
                <w:szCs w:val="24"/>
              </w:rPr>
              <w:t xml:space="preserve">                    obj_gmovpf3pn.termid := obj_gxhipf.termid;</w:t>
            </w:r>
          </w:p>
          <w:p w:rsidR="00032E93" w:rsidRPr="00032E93" w:rsidRDefault="00032E93" w:rsidP="00032E93">
            <w:pPr>
              <w:pStyle w:val="ListParagraph"/>
              <w:rPr>
                <w:sz w:val="24"/>
                <w:szCs w:val="24"/>
              </w:rPr>
            </w:pPr>
            <w:r w:rsidRPr="00032E93">
              <w:rPr>
                <w:sz w:val="24"/>
                <w:szCs w:val="24"/>
              </w:rPr>
              <w:t xml:space="preserve">                    obj_gmovpf3pn.batccoy := i_company;</w:t>
            </w:r>
          </w:p>
          <w:p w:rsidR="00032E93" w:rsidRPr="00032E93" w:rsidRDefault="00032E93" w:rsidP="00032E93">
            <w:pPr>
              <w:pStyle w:val="ListParagraph"/>
              <w:rPr>
                <w:sz w:val="24"/>
                <w:szCs w:val="24"/>
              </w:rPr>
            </w:pPr>
            <w:r w:rsidRPr="00032E93">
              <w:rPr>
                <w:sz w:val="24"/>
                <w:szCs w:val="24"/>
              </w:rPr>
              <w:t xml:space="preserve">                    obj_gmovpf3pn.batcbrn := i_branch;</w:t>
            </w:r>
          </w:p>
          <w:p w:rsidR="00032E93" w:rsidRPr="00032E93" w:rsidRDefault="00032E93" w:rsidP="00032E93">
            <w:pPr>
              <w:pStyle w:val="ListParagraph"/>
              <w:rPr>
                <w:sz w:val="24"/>
                <w:szCs w:val="24"/>
              </w:rPr>
            </w:pPr>
            <w:r w:rsidRPr="00032E93">
              <w:rPr>
                <w:sz w:val="24"/>
                <w:szCs w:val="24"/>
              </w:rPr>
              <w:t xml:space="preserve">                    obj_gmovpf3pn.batcactyr := i_acctyear;</w:t>
            </w:r>
          </w:p>
          <w:p w:rsidR="00032E93" w:rsidRPr="00032E93" w:rsidRDefault="00032E93" w:rsidP="00032E93">
            <w:pPr>
              <w:pStyle w:val="ListParagraph"/>
              <w:rPr>
                <w:sz w:val="24"/>
                <w:szCs w:val="24"/>
              </w:rPr>
            </w:pPr>
            <w:r w:rsidRPr="00032E93">
              <w:rPr>
                <w:sz w:val="24"/>
                <w:szCs w:val="24"/>
              </w:rPr>
              <w:t xml:space="preserve">                    obj_gmovpf3pn.batcactmn := i_acctmonth;</w:t>
            </w:r>
          </w:p>
          <w:p w:rsidR="00032E93" w:rsidRPr="00032E93" w:rsidRDefault="00032E93" w:rsidP="00032E93">
            <w:pPr>
              <w:pStyle w:val="ListParagraph"/>
              <w:rPr>
                <w:sz w:val="24"/>
                <w:szCs w:val="24"/>
              </w:rPr>
            </w:pPr>
            <w:r w:rsidRPr="00032E93">
              <w:rPr>
                <w:sz w:val="24"/>
                <w:szCs w:val="24"/>
              </w:rPr>
              <w:t xml:space="preserve">                    IF ( trim(i_statcode) = 'CA' ) THEN</w:t>
            </w:r>
          </w:p>
          <w:p w:rsidR="00032E93" w:rsidRPr="00032E93" w:rsidRDefault="00032E93" w:rsidP="00032E93">
            <w:pPr>
              <w:pStyle w:val="ListParagraph"/>
              <w:rPr>
                <w:sz w:val="24"/>
                <w:szCs w:val="24"/>
              </w:rPr>
            </w:pPr>
            <w:r w:rsidRPr="00032E93">
              <w:rPr>
                <w:sz w:val="24"/>
                <w:szCs w:val="24"/>
              </w:rPr>
              <w:t xml:space="preserve">                        obj_gmovpf3pn.batctrcde := 'T913';</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t xml:space="preserve">                        obj_gmovpf3pn.batctrcde := 'T903';</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obj_gmovpf3pn.batcbatch := c_space;</w:t>
            </w:r>
          </w:p>
          <w:p w:rsidR="00032E93" w:rsidRPr="00032E93" w:rsidRDefault="00032E93" w:rsidP="00032E93">
            <w:pPr>
              <w:pStyle w:val="ListParagraph"/>
              <w:rPr>
                <w:sz w:val="24"/>
                <w:szCs w:val="24"/>
              </w:rPr>
            </w:pPr>
            <w:r w:rsidRPr="00032E93">
              <w:rPr>
                <w:sz w:val="24"/>
                <w:szCs w:val="24"/>
              </w:rPr>
              <w:t xml:space="preserve">                    obj_gmovpf3pn.olddta := v_olddta3;</w:t>
            </w:r>
          </w:p>
          <w:p w:rsidR="00032E93" w:rsidRPr="00032E93" w:rsidRDefault="00032E93" w:rsidP="00032E93">
            <w:pPr>
              <w:pStyle w:val="ListParagraph"/>
              <w:rPr>
                <w:sz w:val="24"/>
                <w:szCs w:val="24"/>
              </w:rPr>
            </w:pPr>
            <w:r w:rsidRPr="00032E93">
              <w:rPr>
                <w:sz w:val="24"/>
                <w:szCs w:val="24"/>
              </w:rPr>
              <w:t xml:space="preserve">                    obj_gmovpf3pn.newdta := '';</w:t>
            </w:r>
          </w:p>
          <w:p w:rsidR="00032E93" w:rsidRPr="00032E93" w:rsidRDefault="00032E93" w:rsidP="00032E93">
            <w:pPr>
              <w:pStyle w:val="ListParagraph"/>
              <w:rPr>
                <w:sz w:val="24"/>
                <w:szCs w:val="24"/>
              </w:rPr>
            </w:pPr>
            <w:r w:rsidRPr="00032E93">
              <w:rPr>
                <w:sz w:val="24"/>
                <w:szCs w:val="24"/>
              </w:rPr>
              <w:t xml:space="preserve">                    obj_gmovpf3pn.funccode := c_funcdeaddmbrpp;</w:t>
            </w:r>
          </w:p>
          <w:p w:rsidR="00032E93" w:rsidRPr="00032E93" w:rsidRDefault="00032E93" w:rsidP="00032E93">
            <w:pPr>
              <w:pStyle w:val="ListParagraph"/>
              <w:rPr>
                <w:sz w:val="24"/>
                <w:szCs w:val="24"/>
              </w:rPr>
            </w:pPr>
            <w:r w:rsidRPr="00032E93">
              <w:rPr>
                <w:sz w:val="24"/>
                <w:szCs w:val="24"/>
              </w:rPr>
              <w:t xml:space="preserve">                    obj_gmovpf3pn.refkey := v_refkey;</w:t>
            </w:r>
          </w:p>
          <w:p w:rsidR="00032E93" w:rsidRPr="00032E93" w:rsidRDefault="00032E93" w:rsidP="00032E93">
            <w:pPr>
              <w:pStyle w:val="ListParagraph"/>
              <w:rPr>
                <w:sz w:val="24"/>
                <w:szCs w:val="24"/>
              </w:rPr>
            </w:pPr>
            <w:r w:rsidRPr="00032E93">
              <w:rPr>
                <w:sz w:val="24"/>
                <w:szCs w:val="24"/>
              </w:rPr>
              <w:lastRenderedPageBreak/>
              <w:t xml:space="preserve">                    obj_gmovpf3pn.rfmt := 'GXHIPEMREC';</w:t>
            </w:r>
          </w:p>
          <w:p w:rsidR="00032E93" w:rsidRPr="00032E93" w:rsidRDefault="00032E93" w:rsidP="00032E93">
            <w:pPr>
              <w:pStyle w:val="ListParagraph"/>
              <w:rPr>
                <w:sz w:val="24"/>
                <w:szCs w:val="24"/>
              </w:rPr>
            </w:pPr>
            <w:r w:rsidRPr="00032E93">
              <w:rPr>
                <w:sz w:val="24"/>
                <w:szCs w:val="24"/>
              </w:rPr>
              <w:t xml:space="preserve">                    obj_gmovpf3pn.chgtype := '';</w:t>
            </w:r>
          </w:p>
          <w:p w:rsidR="00032E93" w:rsidRPr="00032E93" w:rsidRDefault="00032E93" w:rsidP="00032E93">
            <w:pPr>
              <w:pStyle w:val="ListParagraph"/>
              <w:rPr>
                <w:sz w:val="24"/>
                <w:szCs w:val="24"/>
              </w:rPr>
            </w:pPr>
            <w:r w:rsidRPr="00032E93">
              <w:rPr>
                <w:sz w:val="24"/>
                <w:szCs w:val="24"/>
              </w:rPr>
              <w:t xml:space="preserve">                    obj_gmovpf3pn.riprior := ' ';</w:t>
            </w:r>
          </w:p>
          <w:p w:rsidR="00032E93" w:rsidRPr="00032E93" w:rsidRDefault="00032E93" w:rsidP="00032E93">
            <w:pPr>
              <w:pStyle w:val="ListParagraph"/>
              <w:rPr>
                <w:sz w:val="24"/>
                <w:szCs w:val="24"/>
              </w:rPr>
            </w:pPr>
            <w:r w:rsidRPr="00032E93">
              <w:rPr>
                <w:sz w:val="24"/>
                <w:szCs w:val="24"/>
              </w:rPr>
              <w:t xml:space="preserve">                    obj_gmovpf3pn.onpreflg := '';</w:t>
            </w:r>
          </w:p>
          <w:p w:rsidR="00032E93" w:rsidRPr="00032E93" w:rsidRDefault="00032E93" w:rsidP="00032E93">
            <w:pPr>
              <w:pStyle w:val="ListParagraph"/>
              <w:rPr>
                <w:sz w:val="24"/>
                <w:szCs w:val="24"/>
              </w:rPr>
            </w:pPr>
            <w:r w:rsidRPr="00032E93">
              <w:rPr>
                <w:sz w:val="24"/>
                <w:szCs w:val="24"/>
              </w:rPr>
              <w:t xml:space="preserve">                    obj_gmovpf3pn.fachold := '';</w:t>
            </w:r>
          </w:p>
          <w:p w:rsidR="00032E93" w:rsidRPr="00032E93" w:rsidRDefault="00032E93" w:rsidP="00032E93">
            <w:pPr>
              <w:pStyle w:val="ListParagraph"/>
              <w:rPr>
                <w:sz w:val="24"/>
                <w:szCs w:val="24"/>
              </w:rPr>
            </w:pPr>
            <w:r w:rsidRPr="00032E93">
              <w:rPr>
                <w:sz w:val="24"/>
                <w:szCs w:val="24"/>
              </w:rPr>
              <w:t xml:space="preserve">                    obj_gmovpf3pn.planvflg := '';</w:t>
            </w:r>
          </w:p>
          <w:p w:rsidR="00032E93" w:rsidRPr="00032E93" w:rsidRDefault="00032E93" w:rsidP="00032E93">
            <w:pPr>
              <w:pStyle w:val="ListParagraph"/>
              <w:rPr>
                <w:sz w:val="24"/>
                <w:szCs w:val="24"/>
              </w:rPr>
            </w:pPr>
            <w:r w:rsidRPr="00032E93">
              <w:rPr>
                <w:sz w:val="24"/>
                <w:szCs w:val="24"/>
              </w:rPr>
              <w:t xml:space="preserve">                    obj_gmovpf3pn.usrprf := i_usrprf;</w:t>
            </w:r>
          </w:p>
          <w:p w:rsidR="00032E93" w:rsidRPr="00032E93" w:rsidRDefault="00032E93" w:rsidP="00032E93">
            <w:pPr>
              <w:pStyle w:val="ListParagraph"/>
              <w:rPr>
                <w:sz w:val="24"/>
                <w:szCs w:val="24"/>
              </w:rPr>
            </w:pPr>
            <w:r w:rsidRPr="00032E93">
              <w:rPr>
                <w:sz w:val="24"/>
                <w:szCs w:val="24"/>
              </w:rPr>
              <w:t xml:space="preserve">                    obj_gmovpf3pn.jobnm := i_schedulename;</w:t>
            </w:r>
          </w:p>
          <w:p w:rsidR="00032E93" w:rsidRPr="00032E93" w:rsidRDefault="00032E93" w:rsidP="00032E93">
            <w:pPr>
              <w:pStyle w:val="ListParagraph"/>
              <w:rPr>
                <w:sz w:val="24"/>
                <w:szCs w:val="24"/>
              </w:rPr>
            </w:pPr>
            <w:r w:rsidRPr="00032E93">
              <w:rPr>
                <w:sz w:val="24"/>
                <w:szCs w:val="24"/>
              </w:rPr>
              <w:t xml:space="preserve">                    obj_gmovpf3pn.datime := CAST ( SYSDATE AS TIMESTAMP );</w:t>
            </w:r>
          </w:p>
          <w:p w:rsidR="00032E93" w:rsidRPr="00032E93" w:rsidRDefault="00032E93" w:rsidP="00032E93">
            <w:pPr>
              <w:pStyle w:val="ListParagraph"/>
              <w:rPr>
                <w:sz w:val="24"/>
                <w:szCs w:val="24"/>
              </w:rPr>
            </w:pPr>
            <w:r w:rsidRPr="00032E93">
              <w:rPr>
                <w:sz w:val="24"/>
                <w:szCs w:val="24"/>
              </w:rPr>
              <w:t xml:space="preserve">                    SELECT</w:t>
            </w:r>
          </w:p>
          <w:p w:rsidR="00032E93" w:rsidRPr="00032E93" w:rsidRDefault="00032E93" w:rsidP="00032E93">
            <w:pPr>
              <w:pStyle w:val="ListParagraph"/>
              <w:rPr>
                <w:sz w:val="24"/>
                <w:szCs w:val="24"/>
              </w:rPr>
            </w:pPr>
            <w:r w:rsidRPr="00032E93">
              <w:rPr>
                <w:sz w:val="24"/>
                <w:szCs w:val="24"/>
              </w:rPr>
              <w:t xml:space="preserve">                        seq_gmovpf.NEXTVAL</w:t>
            </w:r>
          </w:p>
          <w:p w:rsidR="00032E93" w:rsidRPr="00032E93" w:rsidRDefault="00032E93" w:rsidP="00032E93">
            <w:pPr>
              <w:pStyle w:val="ListParagraph"/>
              <w:rPr>
                <w:sz w:val="24"/>
                <w:szCs w:val="24"/>
              </w:rPr>
            </w:pPr>
            <w:r w:rsidRPr="00032E93">
              <w:rPr>
                <w:sz w:val="24"/>
                <w:szCs w:val="24"/>
              </w:rPr>
              <w:t xml:space="preserve">                    INTO v_seq_gmovpf</w:t>
            </w:r>
          </w:p>
          <w:p w:rsidR="00032E93" w:rsidRPr="00032E93" w:rsidRDefault="00032E93" w:rsidP="00032E93">
            <w:pPr>
              <w:pStyle w:val="ListParagraph"/>
              <w:rPr>
                <w:sz w:val="24"/>
                <w:szCs w:val="24"/>
              </w:rPr>
            </w:pPr>
            <w:r w:rsidRPr="00032E93">
              <w:rPr>
                <w:sz w:val="24"/>
                <w:szCs w:val="24"/>
              </w:rPr>
              <w:t xml:space="preserve">                    FROM</w:t>
            </w:r>
          </w:p>
          <w:p w:rsidR="00032E93" w:rsidRPr="00032E93" w:rsidRDefault="00032E93" w:rsidP="00032E93">
            <w:pPr>
              <w:pStyle w:val="ListParagraph"/>
              <w:rPr>
                <w:sz w:val="24"/>
                <w:szCs w:val="24"/>
              </w:rPr>
            </w:pPr>
            <w:r w:rsidRPr="00032E93">
              <w:rPr>
                <w:sz w:val="24"/>
                <w:szCs w:val="24"/>
              </w:rPr>
              <w:t xml:space="preserve">                        dual;</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obj_gmovpf3pn.unique_number := v_seq_gmovpf;</w:t>
            </w:r>
          </w:p>
          <w:p w:rsidR="00032E93" w:rsidRPr="00032E93" w:rsidRDefault="00032E93" w:rsidP="00032E93">
            <w:pPr>
              <w:pStyle w:val="ListParagraph"/>
              <w:rPr>
                <w:sz w:val="24"/>
                <w:szCs w:val="24"/>
              </w:rPr>
            </w:pPr>
            <w:r w:rsidRPr="00032E93">
              <w:rPr>
                <w:sz w:val="24"/>
                <w:szCs w:val="24"/>
              </w:rPr>
              <w:t xml:space="preserve">        --  Insert into GMOVPF values obj_gmovpf3PN;</w:t>
            </w:r>
          </w:p>
          <w:p w:rsidR="00032E93" w:rsidRPr="00032E93" w:rsidRDefault="00032E93" w:rsidP="00032E93">
            <w:pPr>
              <w:pStyle w:val="ListParagraph"/>
              <w:rPr>
                <w:sz w:val="24"/>
                <w:szCs w:val="24"/>
              </w:rPr>
            </w:pPr>
            <w:r w:rsidRPr="00032E93">
              <w:rPr>
                <w:sz w:val="24"/>
                <w:szCs w:val="24"/>
              </w:rPr>
              <w:t xml:space="preserve">    --    INSERT  /*+ ENABLE_PARALLEL_DML */  INTO gmovpf VALUES obj_gmovpf3PN;</w:t>
            </w:r>
          </w:p>
          <w:p w:rsidR="00032E93" w:rsidRPr="00032E93" w:rsidRDefault="00032E93" w:rsidP="00032E93">
            <w:pPr>
              <w:pStyle w:val="ListParagraph"/>
              <w:rPr>
                <w:sz w:val="24"/>
                <w:szCs w:val="24"/>
              </w:rPr>
            </w:pPr>
            <w:r w:rsidRPr="00032E93">
              <w:rPr>
                <w:sz w:val="24"/>
                <w:szCs w:val="24"/>
              </w:rPr>
              <w:t xml:space="preserve">    ---MB18</w:t>
            </w:r>
          </w:p>
          <w:p w:rsidR="00032E93" w:rsidRPr="00032E93" w:rsidRDefault="00032E93" w:rsidP="00032E93">
            <w:pPr>
              <w:pStyle w:val="ListParagraph"/>
              <w:rPr>
                <w:sz w:val="24"/>
                <w:szCs w:val="24"/>
              </w:rPr>
            </w:pPr>
            <w:r w:rsidRPr="00032E93">
              <w:rPr>
                <w:sz w:val="24"/>
                <w:szCs w:val="24"/>
              </w:rPr>
              <w:t xml:space="preserve">                    gmovpf3pnindex := gmovpf3pnindex + 1;</w:t>
            </w:r>
          </w:p>
          <w:p w:rsidR="00032E93" w:rsidRPr="00032E93" w:rsidRDefault="00032E93" w:rsidP="00032E93">
            <w:pPr>
              <w:pStyle w:val="ListParagraph"/>
              <w:rPr>
                <w:sz w:val="24"/>
                <w:szCs w:val="24"/>
              </w:rPr>
            </w:pPr>
            <w:r w:rsidRPr="00032E93">
              <w:rPr>
                <w:sz w:val="24"/>
                <w:szCs w:val="24"/>
              </w:rPr>
              <w:t xml:space="preserve">                    gmovpf3pn_list.extend;</w:t>
            </w:r>
          </w:p>
          <w:p w:rsidR="00032E93" w:rsidRPr="00032E93" w:rsidRDefault="00032E93" w:rsidP="00032E93">
            <w:pPr>
              <w:pStyle w:val="ListParagraph"/>
              <w:rPr>
                <w:sz w:val="24"/>
                <w:szCs w:val="24"/>
              </w:rPr>
            </w:pPr>
            <w:r w:rsidRPr="00032E93">
              <w:rPr>
                <w:sz w:val="24"/>
                <w:szCs w:val="24"/>
              </w:rPr>
              <w:t xml:space="preserve">                    gmovpf3pn_list(gmovpf3pnindex) := obj_gmovpf3pn;</w:t>
            </w:r>
          </w:p>
          <w:p w:rsidR="00032E93" w:rsidRPr="00032E93" w:rsidRDefault="00032E93" w:rsidP="00032E93">
            <w:pPr>
              <w:pStyle w:val="ListParagraph"/>
              <w:rPr>
                <w:sz w:val="24"/>
                <w:szCs w:val="24"/>
              </w:rPr>
            </w:pPr>
            <w:r w:rsidRPr="00032E93">
              <w:rPr>
                <w:sz w:val="24"/>
                <w:szCs w:val="24"/>
              </w:rPr>
              <w:t xml:space="preserve">        ---MB18</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 IF (TRIM(i_statcode) = 'CA') THEN</w:t>
            </w:r>
          </w:p>
          <w:p w:rsidR="00032E93" w:rsidRPr="00032E93" w:rsidRDefault="00032E93" w:rsidP="00032E93">
            <w:pPr>
              <w:pStyle w:val="ListParagraph"/>
              <w:rPr>
                <w:sz w:val="24"/>
                <w:szCs w:val="24"/>
              </w:rPr>
            </w:pPr>
            <w:r w:rsidRPr="00032E93">
              <w:rPr>
                <w:sz w:val="24"/>
                <w:szCs w:val="24"/>
              </w:rPr>
              <w:t xml:space="preserve">      v_olddta3 := obj_gxhipf.Chdrcoy || obj_gxhipf.Chdrnum ||</w:t>
            </w:r>
          </w:p>
          <w:p w:rsidR="00032E93" w:rsidRPr="00032E93" w:rsidRDefault="00032E93" w:rsidP="00032E93">
            <w:pPr>
              <w:pStyle w:val="ListParagraph"/>
              <w:rPr>
                <w:sz w:val="24"/>
                <w:szCs w:val="24"/>
              </w:rPr>
            </w:pPr>
            <w:r w:rsidRPr="00032E93">
              <w:rPr>
                <w:sz w:val="24"/>
                <w:szCs w:val="24"/>
              </w:rPr>
              <w:t xml:space="preserve">      obj_gxhipf.Prodtyp || obj_gxhipf.Planno ||</w:t>
            </w:r>
          </w:p>
          <w:p w:rsidR="00032E93" w:rsidRPr="00032E93" w:rsidRDefault="00032E93" w:rsidP="00032E93">
            <w:pPr>
              <w:pStyle w:val="ListParagraph"/>
              <w:rPr>
                <w:sz w:val="24"/>
                <w:szCs w:val="24"/>
              </w:rPr>
            </w:pPr>
            <w:r w:rsidRPr="00032E93">
              <w:rPr>
                <w:sz w:val="24"/>
                <w:szCs w:val="24"/>
              </w:rPr>
              <w:t xml:space="preserve">      obj_gxhipf.Effdate || obj_gxhipf.Mbrno ||</w:t>
            </w:r>
          </w:p>
          <w:p w:rsidR="00032E93" w:rsidRPr="00032E93" w:rsidRDefault="00032E93" w:rsidP="00032E93">
            <w:pPr>
              <w:pStyle w:val="ListParagraph"/>
              <w:rPr>
                <w:sz w:val="24"/>
                <w:szCs w:val="24"/>
              </w:rPr>
            </w:pPr>
            <w:r w:rsidRPr="00032E93">
              <w:rPr>
                <w:sz w:val="24"/>
                <w:szCs w:val="24"/>
              </w:rPr>
              <w:t xml:space="preserve">      obj_gxhipf.Dpntno;</w:t>
            </w:r>
          </w:p>
          <w:p w:rsidR="00032E93" w:rsidRPr="00032E93" w:rsidRDefault="00032E93" w:rsidP="00032E93">
            <w:pPr>
              <w:pStyle w:val="ListParagraph"/>
              <w:rPr>
                <w:sz w:val="24"/>
                <w:szCs w:val="24"/>
              </w:rPr>
            </w:pPr>
            <w:r w:rsidRPr="00032E93">
              <w:rPr>
                <w:sz w:val="24"/>
                <w:szCs w:val="24"/>
              </w:rPr>
              <w:t xml:space="preserve">      v_newdta3 := obj_gxhipf.Chdrcoy || obj_gxhipf.Chdrnum ||</w:t>
            </w:r>
          </w:p>
          <w:p w:rsidR="00032E93" w:rsidRPr="00032E93" w:rsidRDefault="00032E93" w:rsidP="00032E93">
            <w:pPr>
              <w:pStyle w:val="ListParagraph"/>
              <w:rPr>
                <w:sz w:val="24"/>
                <w:szCs w:val="24"/>
              </w:rPr>
            </w:pPr>
            <w:r w:rsidRPr="00032E93">
              <w:rPr>
                <w:sz w:val="24"/>
                <w:szCs w:val="24"/>
              </w:rPr>
              <w:t xml:space="preserve">      obj_gxhipf.Prodtyp || obj_gxhipf.Planno ||</w:t>
            </w:r>
          </w:p>
          <w:p w:rsidR="00032E93" w:rsidRPr="00032E93" w:rsidRDefault="00032E93" w:rsidP="00032E93">
            <w:pPr>
              <w:pStyle w:val="ListParagraph"/>
              <w:rPr>
                <w:sz w:val="24"/>
                <w:szCs w:val="24"/>
              </w:rPr>
            </w:pPr>
            <w:r w:rsidRPr="00032E93">
              <w:rPr>
                <w:sz w:val="24"/>
                <w:szCs w:val="24"/>
              </w:rPr>
              <w:t xml:space="preserve">      obj_gxhipf.Effdate || obj_gxhipf.Mbrno ||</w:t>
            </w:r>
          </w:p>
          <w:p w:rsidR="00032E93" w:rsidRPr="00032E93" w:rsidRDefault="00032E93" w:rsidP="00032E93">
            <w:pPr>
              <w:pStyle w:val="ListParagraph"/>
              <w:rPr>
                <w:sz w:val="24"/>
                <w:szCs w:val="24"/>
              </w:rPr>
            </w:pPr>
            <w:r w:rsidRPr="00032E93">
              <w:rPr>
                <w:sz w:val="24"/>
                <w:szCs w:val="24"/>
              </w:rPr>
              <w:t xml:space="preserve">      obj_gxhipf.Dpntno;</w:t>
            </w:r>
          </w:p>
          <w:p w:rsidR="00032E93" w:rsidRPr="00032E93" w:rsidRDefault="00032E93" w:rsidP="00032E93">
            <w:pPr>
              <w:pStyle w:val="ListParagraph"/>
              <w:rPr>
                <w:sz w:val="24"/>
                <w:szCs w:val="24"/>
              </w:rPr>
            </w:pPr>
            <w:r w:rsidRPr="00032E93">
              <w:rPr>
                <w:sz w:val="24"/>
                <w:szCs w:val="24"/>
              </w:rPr>
              <w:t xml:space="preserve">      v_refkey := obj_gxhipf.Chdrcoy || obj_gxhipf.Chdrnum ||</w:t>
            </w:r>
          </w:p>
          <w:p w:rsidR="00032E93" w:rsidRPr="00032E93" w:rsidRDefault="00032E93" w:rsidP="00032E93">
            <w:pPr>
              <w:pStyle w:val="ListParagraph"/>
              <w:rPr>
                <w:sz w:val="24"/>
                <w:szCs w:val="24"/>
              </w:rPr>
            </w:pPr>
            <w:r w:rsidRPr="00032E93">
              <w:rPr>
                <w:sz w:val="24"/>
                <w:szCs w:val="24"/>
              </w:rPr>
              <w:t xml:space="preserve">      obj_gxhipf.Prodtyp || obj_gxhipf.Planno ||</w:t>
            </w:r>
          </w:p>
          <w:p w:rsidR="00032E93" w:rsidRPr="00032E93" w:rsidRDefault="00032E93" w:rsidP="00032E93">
            <w:pPr>
              <w:pStyle w:val="ListParagraph"/>
              <w:rPr>
                <w:sz w:val="24"/>
                <w:szCs w:val="24"/>
              </w:rPr>
            </w:pPr>
            <w:r w:rsidRPr="00032E93">
              <w:rPr>
                <w:sz w:val="24"/>
                <w:szCs w:val="24"/>
              </w:rPr>
              <w:t xml:space="preserve">      obj_gxhipf.Effdate || obj_gxhipf.Mbrno ||</w:t>
            </w:r>
          </w:p>
          <w:p w:rsidR="00032E93" w:rsidRPr="00032E93" w:rsidRDefault="00032E93" w:rsidP="00032E93">
            <w:pPr>
              <w:pStyle w:val="ListParagraph"/>
              <w:rPr>
                <w:sz w:val="24"/>
                <w:szCs w:val="24"/>
              </w:rPr>
            </w:pPr>
            <w:r w:rsidRPr="00032E93">
              <w:rPr>
                <w:sz w:val="24"/>
                <w:szCs w:val="24"/>
              </w:rPr>
              <w:t xml:space="preserve">      obj_gxhipf.Dpntno;</w:t>
            </w:r>
          </w:p>
          <w:p w:rsidR="00032E93" w:rsidRPr="00032E93" w:rsidRDefault="00032E93" w:rsidP="00032E93">
            <w:pPr>
              <w:pStyle w:val="ListParagraph"/>
              <w:rPr>
                <w:sz w:val="24"/>
                <w:szCs w:val="24"/>
              </w:rPr>
            </w:pPr>
            <w:r w:rsidRPr="00032E93">
              <w:rPr>
                <w:sz w:val="24"/>
                <w:szCs w:val="24"/>
              </w:rPr>
              <w:t xml:space="preserve">      obj_gmovpf3CA.Chdrcoy   := obj_gxhipf.Chdrcoy;</w:t>
            </w:r>
          </w:p>
          <w:p w:rsidR="00032E93" w:rsidRPr="00032E93" w:rsidRDefault="00032E93" w:rsidP="00032E93">
            <w:pPr>
              <w:pStyle w:val="ListParagraph"/>
              <w:rPr>
                <w:sz w:val="24"/>
                <w:szCs w:val="24"/>
              </w:rPr>
            </w:pPr>
            <w:r w:rsidRPr="00032E93">
              <w:rPr>
                <w:sz w:val="24"/>
                <w:szCs w:val="24"/>
              </w:rPr>
              <w:t xml:space="preserve">      obj_gmovpf3CA.Chdrnum   := obj_gxhipf.Chdrnum;</w:t>
            </w:r>
          </w:p>
          <w:p w:rsidR="00032E93" w:rsidRPr="00032E93" w:rsidRDefault="00032E93" w:rsidP="00032E93">
            <w:pPr>
              <w:pStyle w:val="ListParagraph"/>
              <w:rPr>
                <w:sz w:val="24"/>
                <w:szCs w:val="24"/>
              </w:rPr>
            </w:pPr>
            <w:r w:rsidRPr="00032E93">
              <w:rPr>
                <w:sz w:val="24"/>
                <w:szCs w:val="24"/>
              </w:rPr>
              <w:t xml:space="preserve">      obj_gmovpf3CA.Effdate   := obj_gxhipf.effdate;</w:t>
            </w:r>
          </w:p>
          <w:p w:rsidR="00032E93" w:rsidRPr="00032E93" w:rsidRDefault="00032E93" w:rsidP="00032E93">
            <w:pPr>
              <w:pStyle w:val="ListParagraph"/>
              <w:rPr>
                <w:sz w:val="24"/>
                <w:szCs w:val="24"/>
              </w:rPr>
            </w:pPr>
            <w:r w:rsidRPr="00032E93">
              <w:rPr>
                <w:sz w:val="24"/>
                <w:szCs w:val="24"/>
              </w:rPr>
              <w:t xml:space="preserve">      obj_gmovpf3CA.Tranno    := 2;</w:t>
            </w:r>
          </w:p>
          <w:p w:rsidR="00032E93" w:rsidRPr="00032E93" w:rsidRDefault="00032E93" w:rsidP="00032E93">
            <w:pPr>
              <w:pStyle w:val="ListParagraph"/>
              <w:rPr>
                <w:sz w:val="24"/>
                <w:szCs w:val="24"/>
              </w:rPr>
            </w:pPr>
            <w:r w:rsidRPr="00032E93">
              <w:rPr>
                <w:sz w:val="24"/>
                <w:szCs w:val="24"/>
              </w:rPr>
              <w:lastRenderedPageBreak/>
              <w:t xml:space="preserve">      obj_gmovpf3CA.User_t    := obj_gxhipf.User_t;</w:t>
            </w:r>
          </w:p>
          <w:p w:rsidR="00032E93" w:rsidRPr="00032E93" w:rsidRDefault="00032E93" w:rsidP="00032E93">
            <w:pPr>
              <w:pStyle w:val="ListParagraph"/>
              <w:rPr>
                <w:sz w:val="24"/>
                <w:szCs w:val="24"/>
              </w:rPr>
            </w:pPr>
            <w:r w:rsidRPr="00032E93">
              <w:rPr>
                <w:sz w:val="24"/>
                <w:szCs w:val="24"/>
              </w:rPr>
              <w:t xml:space="preserve">      obj_gmovpf3CA.Trdt      := obj_gxhipf.Trdt;</w:t>
            </w:r>
          </w:p>
          <w:p w:rsidR="00032E93" w:rsidRPr="00032E93" w:rsidRDefault="00032E93" w:rsidP="00032E93">
            <w:pPr>
              <w:pStyle w:val="ListParagraph"/>
              <w:rPr>
                <w:sz w:val="24"/>
                <w:szCs w:val="24"/>
              </w:rPr>
            </w:pPr>
            <w:r w:rsidRPr="00032E93">
              <w:rPr>
                <w:sz w:val="24"/>
                <w:szCs w:val="24"/>
              </w:rPr>
              <w:t xml:space="preserve">      obj_gmovpf3CA.Trtm      := obj_gxhipf.Trtm;</w:t>
            </w:r>
          </w:p>
          <w:p w:rsidR="00032E93" w:rsidRPr="00032E93" w:rsidRDefault="00032E93" w:rsidP="00032E93">
            <w:pPr>
              <w:pStyle w:val="ListParagraph"/>
              <w:rPr>
                <w:sz w:val="24"/>
                <w:szCs w:val="24"/>
              </w:rPr>
            </w:pPr>
            <w:r w:rsidRPr="00032E93">
              <w:rPr>
                <w:sz w:val="24"/>
                <w:szCs w:val="24"/>
              </w:rPr>
              <w:t xml:space="preserve">      obj_gmovpf3CA.Termid    := obj_gxhipf.Termid;</w:t>
            </w:r>
          </w:p>
          <w:p w:rsidR="00032E93" w:rsidRPr="00032E93" w:rsidRDefault="00032E93" w:rsidP="00032E93">
            <w:pPr>
              <w:pStyle w:val="ListParagraph"/>
              <w:rPr>
                <w:sz w:val="24"/>
                <w:szCs w:val="24"/>
              </w:rPr>
            </w:pPr>
            <w:r w:rsidRPr="00032E93">
              <w:rPr>
                <w:sz w:val="24"/>
                <w:szCs w:val="24"/>
              </w:rPr>
              <w:t xml:space="preserve">      obj_gmovpf3CA.Batccoy   := i_company;</w:t>
            </w:r>
          </w:p>
          <w:p w:rsidR="00032E93" w:rsidRPr="00032E93" w:rsidRDefault="00032E93" w:rsidP="00032E93">
            <w:pPr>
              <w:pStyle w:val="ListParagraph"/>
              <w:rPr>
                <w:sz w:val="24"/>
                <w:szCs w:val="24"/>
              </w:rPr>
            </w:pPr>
            <w:r w:rsidRPr="00032E93">
              <w:rPr>
                <w:sz w:val="24"/>
                <w:szCs w:val="24"/>
              </w:rPr>
              <w:t xml:space="preserve">      obj_gmovpf3CA.Batcbrn   := i_branch;</w:t>
            </w:r>
          </w:p>
          <w:p w:rsidR="00032E93" w:rsidRPr="00032E93" w:rsidRDefault="00032E93" w:rsidP="00032E93">
            <w:pPr>
              <w:pStyle w:val="ListParagraph"/>
              <w:rPr>
                <w:sz w:val="24"/>
                <w:szCs w:val="24"/>
              </w:rPr>
            </w:pPr>
            <w:r w:rsidRPr="00032E93">
              <w:rPr>
                <w:sz w:val="24"/>
                <w:szCs w:val="24"/>
              </w:rPr>
              <w:t xml:space="preserve">      obj_gmovpf3CA.Batcactyr := i_acctYear;</w:t>
            </w:r>
          </w:p>
          <w:p w:rsidR="00032E93" w:rsidRPr="00032E93" w:rsidRDefault="00032E93" w:rsidP="00032E93">
            <w:pPr>
              <w:pStyle w:val="ListParagraph"/>
              <w:rPr>
                <w:sz w:val="24"/>
                <w:szCs w:val="24"/>
              </w:rPr>
            </w:pPr>
            <w:r w:rsidRPr="00032E93">
              <w:rPr>
                <w:sz w:val="24"/>
                <w:szCs w:val="24"/>
              </w:rPr>
              <w:t xml:space="preserve">      obj_gmovpf3CA.Batcactmn := i_acctMonth;</w:t>
            </w:r>
          </w:p>
          <w:p w:rsidR="00032E93" w:rsidRPr="00032E93" w:rsidRDefault="00032E93" w:rsidP="00032E93">
            <w:pPr>
              <w:pStyle w:val="ListParagraph"/>
              <w:rPr>
                <w:sz w:val="24"/>
                <w:szCs w:val="24"/>
              </w:rPr>
            </w:pPr>
            <w:r w:rsidRPr="00032E93">
              <w:rPr>
                <w:sz w:val="24"/>
                <w:szCs w:val="24"/>
              </w:rPr>
              <w:t xml:space="preserve">      IF (TRIM(i_statcode) = 'CA') THEN</w:t>
            </w:r>
          </w:p>
          <w:p w:rsidR="00032E93" w:rsidRPr="00032E93" w:rsidRDefault="00032E93" w:rsidP="00032E93">
            <w:pPr>
              <w:pStyle w:val="ListParagraph"/>
              <w:rPr>
                <w:sz w:val="24"/>
                <w:szCs w:val="24"/>
              </w:rPr>
            </w:pPr>
            <w:r w:rsidRPr="00032E93">
              <w:rPr>
                <w:sz w:val="24"/>
                <w:szCs w:val="24"/>
              </w:rPr>
              <w:t xml:space="preserve">      obj_gmovpf3CA.Batctrcde := 'T913';</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t xml:space="preserve">      obj_gmovpf3CA.Batctrcde := 'T903';</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obj_gmovpf3CA.Batcbatch := C_SPACE;</w:t>
            </w:r>
          </w:p>
          <w:p w:rsidR="00032E93" w:rsidRPr="00032E93" w:rsidRDefault="00032E93" w:rsidP="00032E93">
            <w:pPr>
              <w:pStyle w:val="ListParagraph"/>
              <w:rPr>
                <w:sz w:val="24"/>
                <w:szCs w:val="24"/>
              </w:rPr>
            </w:pPr>
            <w:r w:rsidRPr="00032E93">
              <w:rPr>
                <w:sz w:val="24"/>
                <w:szCs w:val="24"/>
              </w:rPr>
              <w:t xml:space="preserve">      obj_gmovpf3CA.Olddta    := v_olddta3;</w:t>
            </w:r>
          </w:p>
          <w:p w:rsidR="00032E93" w:rsidRPr="00032E93" w:rsidRDefault="00032E93" w:rsidP="00032E93">
            <w:pPr>
              <w:pStyle w:val="ListParagraph"/>
              <w:rPr>
                <w:sz w:val="24"/>
                <w:szCs w:val="24"/>
              </w:rPr>
            </w:pPr>
            <w:r w:rsidRPr="00032E93">
              <w:rPr>
                <w:sz w:val="24"/>
                <w:szCs w:val="24"/>
              </w:rPr>
              <w:t xml:space="preserve">      obj_gmovpf3CA.Newdta    := v_newdta3;</w:t>
            </w:r>
          </w:p>
          <w:p w:rsidR="00032E93" w:rsidRPr="00032E93" w:rsidRDefault="00032E93" w:rsidP="00032E93">
            <w:pPr>
              <w:pStyle w:val="ListParagraph"/>
              <w:rPr>
                <w:sz w:val="24"/>
                <w:szCs w:val="24"/>
              </w:rPr>
            </w:pPr>
            <w:r w:rsidRPr="00032E93">
              <w:rPr>
                <w:sz w:val="24"/>
                <w:szCs w:val="24"/>
              </w:rPr>
              <w:t xml:space="preserve">      obj_gmovpf3CA.Funccode  := C_FUNCDETRMBRPP;</w:t>
            </w:r>
          </w:p>
          <w:p w:rsidR="00032E93" w:rsidRPr="00032E93" w:rsidRDefault="00032E93" w:rsidP="00032E93">
            <w:pPr>
              <w:pStyle w:val="ListParagraph"/>
              <w:rPr>
                <w:sz w:val="24"/>
                <w:szCs w:val="24"/>
              </w:rPr>
            </w:pPr>
            <w:r w:rsidRPr="00032E93">
              <w:rPr>
                <w:sz w:val="24"/>
                <w:szCs w:val="24"/>
              </w:rPr>
              <w:t xml:space="preserve">      obj_gmovpf3CA.Refkey    := v_refkey;</w:t>
            </w:r>
          </w:p>
          <w:p w:rsidR="00032E93" w:rsidRPr="00032E93" w:rsidRDefault="00032E93" w:rsidP="00032E93">
            <w:pPr>
              <w:pStyle w:val="ListParagraph"/>
              <w:rPr>
                <w:sz w:val="24"/>
                <w:szCs w:val="24"/>
              </w:rPr>
            </w:pPr>
            <w:r w:rsidRPr="00032E93">
              <w:rPr>
                <w:sz w:val="24"/>
                <w:szCs w:val="24"/>
              </w:rPr>
              <w:t xml:space="preserve">      obj_gmovpf3CA.Rfmt      := 'GXHIPEMREC';</w:t>
            </w:r>
          </w:p>
          <w:p w:rsidR="00032E93" w:rsidRPr="00032E93" w:rsidRDefault="00032E93" w:rsidP="00032E93">
            <w:pPr>
              <w:pStyle w:val="ListParagraph"/>
              <w:rPr>
                <w:sz w:val="24"/>
                <w:szCs w:val="24"/>
              </w:rPr>
            </w:pPr>
            <w:r w:rsidRPr="00032E93">
              <w:rPr>
                <w:sz w:val="24"/>
                <w:szCs w:val="24"/>
              </w:rPr>
              <w:t xml:space="preserve">      obj_gmovpf3CA.Chgtype   := '';</w:t>
            </w:r>
          </w:p>
          <w:p w:rsidR="00032E93" w:rsidRPr="00032E93" w:rsidRDefault="00032E93" w:rsidP="00032E93">
            <w:pPr>
              <w:pStyle w:val="ListParagraph"/>
              <w:rPr>
                <w:sz w:val="24"/>
                <w:szCs w:val="24"/>
              </w:rPr>
            </w:pPr>
            <w:r w:rsidRPr="00032E93">
              <w:rPr>
                <w:sz w:val="24"/>
                <w:szCs w:val="24"/>
              </w:rPr>
              <w:t xml:space="preserve">      obj_gmovpf3CA.Riprior   := ' ';</w:t>
            </w:r>
          </w:p>
          <w:p w:rsidR="00032E93" w:rsidRPr="00032E93" w:rsidRDefault="00032E93" w:rsidP="00032E93">
            <w:pPr>
              <w:pStyle w:val="ListParagraph"/>
              <w:rPr>
                <w:sz w:val="24"/>
                <w:szCs w:val="24"/>
              </w:rPr>
            </w:pPr>
            <w:r w:rsidRPr="00032E93">
              <w:rPr>
                <w:sz w:val="24"/>
                <w:szCs w:val="24"/>
              </w:rPr>
              <w:t xml:space="preserve">      obj_gmovpf3CA.Onpreflg  := '';</w:t>
            </w:r>
          </w:p>
          <w:p w:rsidR="00032E93" w:rsidRPr="00032E93" w:rsidRDefault="00032E93" w:rsidP="00032E93">
            <w:pPr>
              <w:pStyle w:val="ListParagraph"/>
              <w:rPr>
                <w:sz w:val="24"/>
                <w:szCs w:val="24"/>
              </w:rPr>
            </w:pPr>
            <w:r w:rsidRPr="00032E93">
              <w:rPr>
                <w:sz w:val="24"/>
                <w:szCs w:val="24"/>
              </w:rPr>
              <w:t xml:space="preserve">      obj_gmovpf3CA.Fachold   := '';</w:t>
            </w:r>
          </w:p>
          <w:p w:rsidR="00032E93" w:rsidRPr="00032E93" w:rsidRDefault="00032E93" w:rsidP="00032E93">
            <w:pPr>
              <w:pStyle w:val="ListParagraph"/>
              <w:rPr>
                <w:sz w:val="24"/>
                <w:szCs w:val="24"/>
              </w:rPr>
            </w:pPr>
            <w:r w:rsidRPr="00032E93">
              <w:rPr>
                <w:sz w:val="24"/>
                <w:szCs w:val="24"/>
              </w:rPr>
              <w:t xml:space="preserve">      obj_gmovpf3CA.Planvflg  := '';</w:t>
            </w:r>
          </w:p>
          <w:p w:rsidR="00032E93" w:rsidRPr="00032E93" w:rsidRDefault="00032E93" w:rsidP="00032E93">
            <w:pPr>
              <w:pStyle w:val="ListParagraph"/>
              <w:rPr>
                <w:sz w:val="24"/>
                <w:szCs w:val="24"/>
              </w:rPr>
            </w:pPr>
            <w:r w:rsidRPr="00032E93">
              <w:rPr>
                <w:sz w:val="24"/>
                <w:szCs w:val="24"/>
              </w:rPr>
              <w:t xml:space="preserve">      obj_gmovpf3CA.Usrprf    := i_usrprf;</w:t>
            </w:r>
          </w:p>
          <w:p w:rsidR="00032E93" w:rsidRPr="00032E93" w:rsidRDefault="00032E93" w:rsidP="00032E93">
            <w:pPr>
              <w:pStyle w:val="ListParagraph"/>
              <w:rPr>
                <w:sz w:val="24"/>
                <w:szCs w:val="24"/>
              </w:rPr>
            </w:pPr>
            <w:r w:rsidRPr="00032E93">
              <w:rPr>
                <w:sz w:val="24"/>
                <w:szCs w:val="24"/>
              </w:rPr>
              <w:t xml:space="preserve">      obj_gmovpf3CA.Jobnm     := i_scheduleName;</w:t>
            </w:r>
          </w:p>
          <w:p w:rsidR="00032E93" w:rsidRPr="00032E93" w:rsidRDefault="00032E93" w:rsidP="00032E93">
            <w:pPr>
              <w:pStyle w:val="ListParagraph"/>
              <w:rPr>
                <w:sz w:val="24"/>
                <w:szCs w:val="24"/>
              </w:rPr>
            </w:pPr>
            <w:r w:rsidRPr="00032E93">
              <w:rPr>
                <w:sz w:val="24"/>
                <w:szCs w:val="24"/>
              </w:rPr>
              <w:t xml:space="preserve">      obj_gmovpf3CA.Datime    := CAST(sysdate AS TIMESTAMP);</w:t>
            </w:r>
          </w:p>
          <w:p w:rsidR="00032E93" w:rsidRPr="00032E93" w:rsidRDefault="00032E93" w:rsidP="00032E93">
            <w:pPr>
              <w:pStyle w:val="ListParagraph"/>
              <w:rPr>
                <w:sz w:val="24"/>
                <w:szCs w:val="24"/>
              </w:rPr>
            </w:pPr>
            <w:r w:rsidRPr="00032E93">
              <w:rPr>
                <w:sz w:val="24"/>
                <w:szCs w:val="24"/>
              </w:rPr>
              <w:t xml:space="preserve">      --   Insert into GMOVPF values obj_gmovpf3CA;</w:t>
            </w:r>
          </w:p>
          <w:p w:rsidR="00032E93" w:rsidRPr="00032E93" w:rsidRDefault="00032E93" w:rsidP="00032E93">
            <w:pPr>
              <w:pStyle w:val="ListParagraph"/>
              <w:rPr>
                <w:sz w:val="24"/>
                <w:szCs w:val="24"/>
              </w:rPr>
            </w:pPr>
            <w:r w:rsidRPr="00032E93">
              <w:rPr>
                <w:sz w:val="24"/>
                <w:szCs w:val="24"/>
              </w:rPr>
              <w:t xml:space="preserve">      gmovpf3CAindex := gmovpf3CAindex + 1;</w:t>
            </w:r>
          </w:p>
          <w:p w:rsidR="00032E93" w:rsidRPr="00032E93" w:rsidRDefault="00032E93" w:rsidP="00032E93">
            <w:pPr>
              <w:pStyle w:val="ListParagraph"/>
              <w:rPr>
                <w:sz w:val="24"/>
                <w:szCs w:val="24"/>
              </w:rPr>
            </w:pPr>
            <w:r w:rsidRPr="00032E93">
              <w:rPr>
                <w:sz w:val="24"/>
                <w:szCs w:val="24"/>
              </w:rPr>
              <w:t xml:space="preserve">      gmovpf3CA_list.extend;</w:t>
            </w:r>
          </w:p>
          <w:p w:rsidR="00032E93" w:rsidRPr="00032E93" w:rsidRDefault="00032E93" w:rsidP="00032E93">
            <w:pPr>
              <w:pStyle w:val="ListParagraph"/>
              <w:rPr>
                <w:sz w:val="24"/>
                <w:szCs w:val="24"/>
              </w:rPr>
            </w:pPr>
            <w:r w:rsidRPr="00032E93">
              <w:rPr>
                <w:sz w:val="24"/>
                <w:szCs w:val="24"/>
              </w:rPr>
              <w:t xml:space="preserve">      gmovpf3CA_list(gmovpf3CAindex) := obj_gmovpf3CA;</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--------insert into IG table "GMOVPF" for GXHIPF  END (pq9ho.updateGmhdpf())----</w:t>
            </w:r>
          </w:p>
          <w:p w:rsidR="00032E93" w:rsidRPr="00032E93" w:rsidRDefault="00032E93" w:rsidP="00032E93">
            <w:pPr>
              <w:pStyle w:val="ListParagraph"/>
              <w:rPr>
                <w:sz w:val="24"/>
                <w:szCs w:val="24"/>
              </w:rPr>
            </w:pPr>
            <w:r w:rsidRPr="00032E93">
              <w:rPr>
                <w:sz w:val="24"/>
                <w:szCs w:val="24"/>
              </w:rPr>
              <w:t xml:space="preserve">      ---Insert into IG table "GXHIPF" END ---</w:t>
            </w:r>
          </w:p>
          <w:p w:rsidR="00032E93" w:rsidRPr="00032E93" w:rsidRDefault="00032E93" w:rsidP="00032E93">
            <w:pPr>
              <w:pStyle w:val="ListParagraph"/>
              <w:rPr>
                <w:sz w:val="24"/>
                <w:szCs w:val="24"/>
              </w:rPr>
            </w:pPr>
            <w:r w:rsidRPr="00032E93">
              <w:rPr>
                <w:sz w:val="24"/>
                <w:szCs w:val="24"/>
              </w:rPr>
              <w:t xml:space="preserve">      ---Insert into IG table "GAPHPF" BEGIN ---</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SELECT</w:t>
            </w:r>
          </w:p>
          <w:p w:rsidR="00032E93" w:rsidRPr="00032E93" w:rsidRDefault="00032E93" w:rsidP="00032E93">
            <w:pPr>
              <w:pStyle w:val="ListParagraph"/>
              <w:rPr>
                <w:sz w:val="24"/>
                <w:szCs w:val="24"/>
              </w:rPr>
            </w:pPr>
            <w:r w:rsidRPr="00032E93">
              <w:rPr>
                <w:sz w:val="24"/>
                <w:szCs w:val="24"/>
              </w:rPr>
              <w:t xml:space="preserve">                    seq_gaphpf.NEXTVAL</w:t>
            </w:r>
          </w:p>
          <w:p w:rsidR="00032E93" w:rsidRPr="00032E93" w:rsidRDefault="00032E93" w:rsidP="00032E93">
            <w:pPr>
              <w:pStyle w:val="ListParagraph"/>
              <w:rPr>
                <w:sz w:val="24"/>
                <w:szCs w:val="24"/>
              </w:rPr>
            </w:pPr>
            <w:r w:rsidRPr="00032E93">
              <w:rPr>
                <w:sz w:val="24"/>
                <w:szCs w:val="24"/>
              </w:rPr>
              <w:t xml:space="preserve">                INTO v_seq_gaphpf</w:t>
            </w:r>
          </w:p>
          <w:p w:rsidR="00032E93" w:rsidRPr="00032E93" w:rsidRDefault="00032E93" w:rsidP="00032E93">
            <w:pPr>
              <w:pStyle w:val="ListParagraph"/>
              <w:rPr>
                <w:sz w:val="24"/>
                <w:szCs w:val="24"/>
              </w:rPr>
            </w:pPr>
            <w:r w:rsidRPr="00032E93">
              <w:rPr>
                <w:sz w:val="24"/>
                <w:szCs w:val="24"/>
              </w:rPr>
              <w:t xml:space="preserve">                FROM</w:t>
            </w:r>
          </w:p>
          <w:p w:rsidR="00032E93" w:rsidRPr="00032E93" w:rsidRDefault="00032E93" w:rsidP="00032E93">
            <w:pPr>
              <w:pStyle w:val="ListParagraph"/>
              <w:rPr>
                <w:sz w:val="24"/>
                <w:szCs w:val="24"/>
              </w:rPr>
            </w:pPr>
            <w:r w:rsidRPr="00032E93">
              <w:rPr>
                <w:sz w:val="24"/>
                <w:szCs w:val="24"/>
              </w:rPr>
              <w:t xml:space="preserve">                    dual;</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obj_gaphpf.unique_number := v_seq_gaphpf;</w:t>
            </w:r>
          </w:p>
          <w:p w:rsidR="00032E93" w:rsidRPr="00032E93" w:rsidRDefault="00032E93" w:rsidP="00032E93">
            <w:pPr>
              <w:pStyle w:val="ListParagraph"/>
              <w:rPr>
                <w:sz w:val="24"/>
                <w:szCs w:val="24"/>
              </w:rPr>
            </w:pPr>
            <w:r w:rsidRPr="00032E93">
              <w:rPr>
                <w:sz w:val="24"/>
                <w:szCs w:val="24"/>
              </w:rPr>
              <w:lastRenderedPageBreak/>
              <w:t xml:space="preserve">                obj_gaphpf.chdrcoy := i_company;</w:t>
            </w:r>
          </w:p>
          <w:p w:rsidR="00032E93" w:rsidRPr="00032E93" w:rsidRDefault="00032E93" w:rsidP="00032E93">
            <w:pPr>
              <w:pStyle w:val="ListParagraph"/>
              <w:rPr>
                <w:sz w:val="24"/>
                <w:szCs w:val="24"/>
              </w:rPr>
            </w:pPr>
            <w:r w:rsidRPr="00032E93">
              <w:rPr>
                <w:sz w:val="24"/>
                <w:szCs w:val="24"/>
              </w:rPr>
              <w:t xml:space="preserve">                obj_gaphpf.chdrnum := substr(trim(obj_mbrindp2.refnum), 1, 8);</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obj_gaphpf.headcntind := o_defaultvalues('HEADCNTIND');</w:t>
            </w:r>
          </w:p>
          <w:p w:rsidR="00032E93" w:rsidRPr="00032E93" w:rsidRDefault="00032E93" w:rsidP="00032E93">
            <w:pPr>
              <w:pStyle w:val="ListParagraph"/>
              <w:rPr>
                <w:sz w:val="24"/>
                <w:szCs w:val="24"/>
              </w:rPr>
            </w:pPr>
            <w:r w:rsidRPr="00032E93">
              <w:rPr>
                <w:sz w:val="24"/>
                <w:szCs w:val="24"/>
              </w:rPr>
              <w:t xml:space="preserve">                obj_gaphpf.mbrno := o_defaultvalues('MBRNO');</w:t>
            </w:r>
          </w:p>
          <w:p w:rsidR="00032E93" w:rsidRPr="00032E93" w:rsidRDefault="00032E93" w:rsidP="00032E93">
            <w:pPr>
              <w:pStyle w:val="ListParagraph"/>
              <w:rPr>
                <w:sz w:val="24"/>
                <w:szCs w:val="24"/>
              </w:rPr>
            </w:pPr>
            <w:r w:rsidRPr="00032E93">
              <w:rPr>
                <w:sz w:val="24"/>
                <w:szCs w:val="24"/>
              </w:rPr>
              <w:t xml:space="preserve">                obj_gaphpf.dpntno := o_defaultvalues('DPNTNO');</w:t>
            </w:r>
          </w:p>
          <w:p w:rsidR="00032E93" w:rsidRPr="00032E93" w:rsidRDefault="00032E93" w:rsidP="00032E93">
            <w:pPr>
              <w:pStyle w:val="ListParagraph"/>
              <w:rPr>
                <w:sz w:val="24"/>
                <w:szCs w:val="24"/>
              </w:rPr>
            </w:pPr>
            <w:r w:rsidRPr="00032E93">
              <w:rPr>
                <w:sz w:val="24"/>
                <w:szCs w:val="24"/>
              </w:rPr>
              <w:t xml:space="preserve">                obj_gaphpf.prodtyp := obj_mbrindp2.prodtyp;</w:t>
            </w:r>
          </w:p>
          <w:p w:rsidR="00032E93" w:rsidRPr="00032E93" w:rsidRDefault="00032E93" w:rsidP="00032E93">
            <w:pPr>
              <w:pStyle w:val="ListParagraph"/>
              <w:rPr>
                <w:sz w:val="24"/>
                <w:szCs w:val="24"/>
              </w:rPr>
            </w:pPr>
            <w:r w:rsidRPr="00032E93">
              <w:rPr>
                <w:sz w:val="24"/>
                <w:szCs w:val="24"/>
              </w:rPr>
              <w:t xml:space="preserve">                obj_gaphpf.planno := o_defaultvalues('PLANNO');</w:t>
            </w:r>
          </w:p>
          <w:p w:rsidR="00032E93" w:rsidRPr="00032E93" w:rsidRDefault="00032E93" w:rsidP="00032E93">
            <w:pPr>
              <w:pStyle w:val="ListParagraph"/>
              <w:rPr>
                <w:sz w:val="24"/>
                <w:szCs w:val="24"/>
              </w:rPr>
            </w:pPr>
            <w:r w:rsidRPr="00032E93">
              <w:rPr>
                <w:sz w:val="24"/>
                <w:szCs w:val="24"/>
              </w:rPr>
              <w:t xml:space="preserve">                obj_gaphpf.effdate := obj_mbrindp2.effdate;</w:t>
            </w:r>
          </w:p>
          <w:p w:rsidR="00032E93" w:rsidRPr="00032E93" w:rsidRDefault="00032E93" w:rsidP="00032E93">
            <w:pPr>
              <w:pStyle w:val="ListParagraph"/>
              <w:rPr>
                <w:sz w:val="24"/>
                <w:szCs w:val="24"/>
              </w:rPr>
            </w:pPr>
            <w:r w:rsidRPr="00032E93">
              <w:rPr>
                <w:sz w:val="24"/>
                <w:szCs w:val="24"/>
              </w:rPr>
              <w:t xml:space="preserve">      --MB16 F (TRIM(i_statcode) = 'CA') THEN</w:t>
            </w:r>
          </w:p>
          <w:p w:rsidR="00032E93" w:rsidRPr="00032E93" w:rsidRDefault="00032E93" w:rsidP="00032E93">
            <w:pPr>
              <w:pStyle w:val="ListParagraph"/>
              <w:rPr>
                <w:sz w:val="24"/>
                <w:szCs w:val="24"/>
              </w:rPr>
            </w:pPr>
            <w:r w:rsidRPr="00032E93">
              <w:rPr>
                <w:sz w:val="24"/>
                <w:szCs w:val="24"/>
              </w:rPr>
              <w:t xml:space="preserve">      --MB16   obj_gaphpf.DTETRM := i_dtetrm;</w:t>
            </w:r>
          </w:p>
          <w:p w:rsidR="00032E93" w:rsidRPr="00032E93" w:rsidRDefault="00032E93" w:rsidP="00032E93">
            <w:pPr>
              <w:pStyle w:val="ListParagraph"/>
              <w:rPr>
                <w:sz w:val="24"/>
                <w:szCs w:val="24"/>
              </w:rPr>
            </w:pPr>
            <w:r w:rsidRPr="00032E93">
              <w:rPr>
                <w:sz w:val="24"/>
                <w:szCs w:val="24"/>
              </w:rPr>
              <w:t xml:space="preserve">      --MB16 ELSE</w:t>
            </w:r>
          </w:p>
          <w:p w:rsidR="00032E93" w:rsidRPr="00032E93" w:rsidRDefault="00032E93" w:rsidP="00032E93">
            <w:pPr>
              <w:pStyle w:val="ListParagraph"/>
              <w:rPr>
                <w:sz w:val="24"/>
                <w:szCs w:val="24"/>
              </w:rPr>
            </w:pPr>
            <w:r w:rsidRPr="00032E93">
              <w:rPr>
                <w:sz w:val="24"/>
                <w:szCs w:val="24"/>
              </w:rPr>
              <w:t xml:space="preserve">      --MB16  obj_gaphpf.DTETRM := C_MAXDATE;</w:t>
            </w:r>
          </w:p>
          <w:p w:rsidR="00032E93" w:rsidRPr="00032E93" w:rsidRDefault="00032E93" w:rsidP="00032E93">
            <w:pPr>
              <w:pStyle w:val="ListParagraph"/>
              <w:rPr>
                <w:sz w:val="24"/>
                <w:szCs w:val="24"/>
              </w:rPr>
            </w:pPr>
            <w:r w:rsidRPr="00032E93">
              <w:rPr>
                <w:sz w:val="24"/>
                <w:szCs w:val="24"/>
              </w:rPr>
              <w:t xml:space="preserve">      --MB16 END IF;</w:t>
            </w:r>
          </w:p>
          <w:p w:rsidR="00032E93" w:rsidRPr="00032E93" w:rsidRDefault="00032E93" w:rsidP="00032E93">
            <w:pPr>
              <w:pStyle w:val="ListParagraph"/>
              <w:rPr>
                <w:sz w:val="24"/>
                <w:szCs w:val="24"/>
              </w:rPr>
            </w:pPr>
            <w:r w:rsidRPr="00032E93">
              <w:rPr>
                <w:sz w:val="24"/>
                <w:szCs w:val="24"/>
              </w:rPr>
              <w:t xml:space="preserve">                obj_gaphpf.dtetrm := c_maxdate;</w:t>
            </w:r>
          </w:p>
          <w:p w:rsidR="00032E93" w:rsidRPr="00032E93" w:rsidRDefault="00032E93" w:rsidP="00032E93">
            <w:pPr>
              <w:pStyle w:val="ListParagraph"/>
              <w:rPr>
                <w:sz w:val="24"/>
                <w:szCs w:val="24"/>
              </w:rPr>
            </w:pPr>
            <w:r w:rsidRPr="00032E93">
              <w:rPr>
                <w:sz w:val="24"/>
                <w:szCs w:val="24"/>
              </w:rPr>
              <w:t xml:space="preserve">      --MB16 IF (TRIM(i_statcode) = 'CA') THEN</w:t>
            </w:r>
          </w:p>
          <w:p w:rsidR="00032E93" w:rsidRPr="00032E93" w:rsidRDefault="00032E93" w:rsidP="00032E93">
            <w:pPr>
              <w:pStyle w:val="ListParagraph"/>
              <w:rPr>
                <w:sz w:val="24"/>
                <w:szCs w:val="24"/>
              </w:rPr>
            </w:pPr>
            <w:r w:rsidRPr="00032E93">
              <w:rPr>
                <w:sz w:val="24"/>
                <w:szCs w:val="24"/>
              </w:rPr>
              <w:t xml:space="preserve">     --MB16  obj_gaphpf.TRANNO := v_seqnoincr;</w:t>
            </w:r>
          </w:p>
          <w:p w:rsidR="00032E93" w:rsidRPr="00032E93" w:rsidRDefault="00032E93" w:rsidP="00032E93">
            <w:pPr>
              <w:pStyle w:val="ListParagraph"/>
              <w:rPr>
                <w:sz w:val="24"/>
                <w:szCs w:val="24"/>
              </w:rPr>
            </w:pPr>
            <w:r w:rsidRPr="00032E93">
              <w:rPr>
                <w:sz w:val="24"/>
                <w:szCs w:val="24"/>
              </w:rPr>
              <w:t xml:space="preserve">      --MB16 ELSE</w:t>
            </w:r>
          </w:p>
          <w:p w:rsidR="00032E93" w:rsidRPr="00032E93" w:rsidRDefault="00032E93" w:rsidP="00032E93">
            <w:pPr>
              <w:pStyle w:val="ListParagraph"/>
              <w:rPr>
                <w:sz w:val="24"/>
                <w:szCs w:val="24"/>
              </w:rPr>
            </w:pPr>
            <w:r w:rsidRPr="00032E93">
              <w:rPr>
                <w:sz w:val="24"/>
                <w:szCs w:val="24"/>
              </w:rPr>
              <w:t xml:space="preserve">      --MB16  obj_gaphpf.TRANNO := v_seqno;</w:t>
            </w:r>
          </w:p>
          <w:p w:rsidR="00032E93" w:rsidRPr="00032E93" w:rsidRDefault="00032E93" w:rsidP="00032E93">
            <w:pPr>
              <w:pStyle w:val="ListParagraph"/>
              <w:rPr>
                <w:sz w:val="24"/>
                <w:szCs w:val="24"/>
              </w:rPr>
            </w:pPr>
            <w:r w:rsidRPr="00032E93">
              <w:rPr>
                <w:sz w:val="24"/>
                <w:szCs w:val="24"/>
              </w:rPr>
              <w:t xml:space="preserve">      --MB16 END IF;</w:t>
            </w:r>
          </w:p>
          <w:p w:rsidR="00032E93" w:rsidRPr="00032E93" w:rsidRDefault="00032E93" w:rsidP="00032E93">
            <w:pPr>
              <w:pStyle w:val="ListParagraph"/>
              <w:rPr>
                <w:sz w:val="24"/>
                <w:szCs w:val="24"/>
              </w:rPr>
            </w:pPr>
            <w:r w:rsidRPr="00032E93">
              <w:rPr>
                <w:sz w:val="24"/>
                <w:szCs w:val="24"/>
              </w:rPr>
              <w:t xml:space="preserve">                obj_gaphpf.tranno := v_seqno; --MB16</w:t>
            </w:r>
          </w:p>
          <w:p w:rsidR="00032E93" w:rsidRPr="00032E93" w:rsidRDefault="00032E93" w:rsidP="00032E93">
            <w:pPr>
              <w:pStyle w:val="ListParagraph"/>
              <w:rPr>
                <w:sz w:val="24"/>
                <w:szCs w:val="24"/>
              </w:rPr>
            </w:pPr>
            <w:r w:rsidRPr="00032E93">
              <w:rPr>
                <w:sz w:val="24"/>
                <w:szCs w:val="24"/>
              </w:rPr>
              <w:t xml:space="preserve">                obj_gaphpf.subscoy := c_space;</w:t>
            </w:r>
          </w:p>
          <w:p w:rsidR="00032E93" w:rsidRPr="00032E93" w:rsidRDefault="00032E93" w:rsidP="00032E93">
            <w:pPr>
              <w:pStyle w:val="ListParagraph"/>
              <w:rPr>
                <w:sz w:val="24"/>
                <w:szCs w:val="24"/>
              </w:rPr>
            </w:pPr>
            <w:r w:rsidRPr="00032E93">
              <w:rPr>
                <w:sz w:val="24"/>
                <w:szCs w:val="24"/>
              </w:rPr>
              <w:t xml:space="preserve">                obj_gaphpf.subsnum := c_space;</w:t>
            </w:r>
          </w:p>
          <w:p w:rsidR="00032E93" w:rsidRPr="00032E93" w:rsidRDefault="00032E93" w:rsidP="00032E93">
            <w:pPr>
              <w:pStyle w:val="ListParagraph"/>
              <w:rPr>
                <w:sz w:val="24"/>
                <w:szCs w:val="24"/>
              </w:rPr>
            </w:pPr>
            <w:r w:rsidRPr="00032E93">
              <w:rPr>
                <w:sz w:val="24"/>
                <w:szCs w:val="24"/>
              </w:rPr>
              <w:t xml:space="preserve">                obj_gaphpf.aprem := obj_mbrindp2.aprem;</w:t>
            </w:r>
          </w:p>
          <w:p w:rsidR="00032E93" w:rsidRPr="00032E93" w:rsidRDefault="00032E93" w:rsidP="00032E93">
            <w:pPr>
              <w:pStyle w:val="ListParagraph"/>
              <w:rPr>
                <w:sz w:val="24"/>
                <w:szCs w:val="24"/>
              </w:rPr>
            </w:pPr>
            <w:r w:rsidRPr="00032E93">
              <w:rPr>
                <w:sz w:val="24"/>
                <w:szCs w:val="24"/>
              </w:rPr>
              <w:t xml:space="preserve">                obj_gaphpf.aextprm := c_zero;</w:t>
            </w:r>
          </w:p>
          <w:p w:rsidR="00032E93" w:rsidRPr="00032E93" w:rsidRDefault="00032E93" w:rsidP="00032E93">
            <w:pPr>
              <w:pStyle w:val="ListParagraph"/>
              <w:rPr>
                <w:sz w:val="24"/>
                <w:szCs w:val="24"/>
              </w:rPr>
            </w:pPr>
            <w:r w:rsidRPr="00032E93">
              <w:rPr>
                <w:sz w:val="24"/>
                <w:szCs w:val="24"/>
              </w:rPr>
              <w:t xml:space="preserve">                obj_gaphpf.aextprmr := c_zero;</w:t>
            </w:r>
          </w:p>
          <w:p w:rsidR="00032E93" w:rsidRPr="00032E93" w:rsidRDefault="00032E93" w:rsidP="00032E93">
            <w:pPr>
              <w:pStyle w:val="ListParagraph"/>
              <w:rPr>
                <w:sz w:val="24"/>
                <w:szCs w:val="24"/>
              </w:rPr>
            </w:pPr>
            <w:r w:rsidRPr="00032E93">
              <w:rPr>
                <w:sz w:val="24"/>
                <w:szCs w:val="24"/>
              </w:rPr>
              <w:t xml:space="preserve">                obj_gaphpf.hsuminsu := obj_mbrindp2.hsuminsu;</w:t>
            </w:r>
          </w:p>
          <w:p w:rsidR="00032E93" w:rsidRPr="00032E93" w:rsidRDefault="00032E93" w:rsidP="00032E93">
            <w:pPr>
              <w:pStyle w:val="ListParagraph"/>
              <w:rPr>
                <w:sz w:val="24"/>
                <w:szCs w:val="24"/>
              </w:rPr>
            </w:pPr>
            <w:r w:rsidRPr="00032E93">
              <w:rPr>
                <w:sz w:val="24"/>
                <w:szCs w:val="24"/>
              </w:rPr>
              <w:t xml:space="preserve">                obj_gaphpf.prmamtrt := obj_mbrindp2.aprem;</w:t>
            </w:r>
          </w:p>
          <w:p w:rsidR="00032E93" w:rsidRPr="00032E93" w:rsidRDefault="00032E93" w:rsidP="00032E93">
            <w:pPr>
              <w:pStyle w:val="ListParagraph"/>
              <w:rPr>
                <w:sz w:val="24"/>
                <w:szCs w:val="24"/>
              </w:rPr>
            </w:pPr>
            <w:r w:rsidRPr="00032E93">
              <w:rPr>
                <w:sz w:val="24"/>
                <w:szCs w:val="24"/>
              </w:rPr>
              <w:t xml:space="preserve">                obj_gaphpf.indicx := o_defaultvalues('INDICX');</w:t>
            </w:r>
          </w:p>
          <w:p w:rsidR="00032E93" w:rsidRPr="00032E93" w:rsidRDefault="00032E93" w:rsidP="00032E93">
            <w:pPr>
              <w:pStyle w:val="ListParagraph"/>
              <w:rPr>
                <w:sz w:val="24"/>
                <w:szCs w:val="24"/>
              </w:rPr>
            </w:pPr>
            <w:r w:rsidRPr="00032E93">
              <w:rPr>
                <w:sz w:val="24"/>
                <w:szCs w:val="24"/>
              </w:rPr>
              <w:t xml:space="preserve">                obj_gaphpf.updtype := o_defaultvalues('UPDTYPEN'); -- MB16</w:t>
            </w:r>
          </w:p>
          <w:p w:rsidR="00032E93" w:rsidRPr="00032E93" w:rsidRDefault="00032E93" w:rsidP="00032E93">
            <w:pPr>
              <w:pStyle w:val="ListParagraph"/>
              <w:rPr>
                <w:sz w:val="24"/>
                <w:szCs w:val="24"/>
              </w:rPr>
            </w:pPr>
            <w:r w:rsidRPr="00032E93">
              <w:rPr>
                <w:sz w:val="24"/>
                <w:szCs w:val="24"/>
              </w:rPr>
              <w:t xml:space="preserve">                obj_gaphpf.resncd := o_defaultvalues('RESNCDA'); -- MB16</w:t>
            </w:r>
          </w:p>
          <w:p w:rsidR="00032E93" w:rsidRPr="00032E93" w:rsidRDefault="00032E93" w:rsidP="00032E93">
            <w:pPr>
              <w:pStyle w:val="ListParagraph"/>
              <w:rPr>
                <w:sz w:val="24"/>
                <w:szCs w:val="24"/>
              </w:rPr>
            </w:pPr>
            <w:r w:rsidRPr="00032E93">
              <w:rPr>
                <w:sz w:val="24"/>
                <w:szCs w:val="24"/>
              </w:rPr>
              <w:t xml:space="preserve">      -- MB16 START --</w:t>
            </w:r>
          </w:p>
          <w:p w:rsidR="00032E93" w:rsidRPr="00032E93" w:rsidRDefault="00032E93" w:rsidP="00032E93">
            <w:pPr>
              <w:pStyle w:val="ListParagraph"/>
              <w:rPr>
                <w:sz w:val="24"/>
                <w:szCs w:val="24"/>
              </w:rPr>
            </w:pPr>
            <w:r w:rsidRPr="00032E93">
              <w:rPr>
                <w:sz w:val="24"/>
                <w:szCs w:val="24"/>
              </w:rPr>
              <w:t xml:space="preserve">      --IF (TRIM(i_statcode) = 'CA') THEN</w:t>
            </w:r>
          </w:p>
          <w:p w:rsidR="00032E93" w:rsidRPr="00032E93" w:rsidRDefault="00032E93" w:rsidP="00032E93">
            <w:pPr>
              <w:pStyle w:val="ListParagraph"/>
              <w:rPr>
                <w:sz w:val="24"/>
                <w:szCs w:val="24"/>
              </w:rPr>
            </w:pPr>
            <w:r w:rsidRPr="00032E93">
              <w:rPr>
                <w:sz w:val="24"/>
                <w:szCs w:val="24"/>
              </w:rPr>
              <w:t xml:space="preserve">      --  obj_gaphpf.UPDTYPE := o_defaultvalues('UPDTYPET');</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t xml:space="preserve">      --  obj_gaphpf.UPDTYPE := o_defaultvalues('UPDTYPEN');</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--IF (TRIM(i_statcode) = 'CA') THEN</w:t>
            </w:r>
          </w:p>
          <w:p w:rsidR="00032E93" w:rsidRPr="00032E93" w:rsidRDefault="00032E93" w:rsidP="00032E93">
            <w:pPr>
              <w:pStyle w:val="ListParagraph"/>
              <w:rPr>
                <w:sz w:val="24"/>
                <w:szCs w:val="24"/>
              </w:rPr>
            </w:pPr>
            <w:r w:rsidRPr="00032E93">
              <w:rPr>
                <w:sz w:val="24"/>
                <w:szCs w:val="24"/>
              </w:rPr>
              <w:t xml:space="preserve">      --  obj_gaphpf.RESNCD := o_defaultvalues('RESNCDT');</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lastRenderedPageBreak/>
              <w:t xml:space="preserve">      --  obj_gaphpf.RESNCD := o_defaultvalues('RESNCDA');</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 MB16 END --</w:t>
            </w:r>
          </w:p>
          <w:p w:rsidR="00032E93" w:rsidRPr="00032E93" w:rsidRDefault="00032E93" w:rsidP="00032E93">
            <w:pPr>
              <w:pStyle w:val="ListParagraph"/>
              <w:rPr>
                <w:sz w:val="24"/>
                <w:szCs w:val="24"/>
              </w:rPr>
            </w:pPr>
            <w:r w:rsidRPr="00032E93">
              <w:rPr>
                <w:sz w:val="24"/>
                <w:szCs w:val="24"/>
              </w:rPr>
              <w:t xml:space="preserve">                obj_gaphpf.srcdata := o_defaultvalues('SRCDATA');</w:t>
            </w:r>
          </w:p>
          <w:p w:rsidR="00032E93" w:rsidRPr="00032E93" w:rsidRDefault="00032E93" w:rsidP="00032E93">
            <w:pPr>
              <w:pStyle w:val="ListParagraph"/>
              <w:rPr>
                <w:sz w:val="24"/>
                <w:szCs w:val="24"/>
              </w:rPr>
            </w:pPr>
            <w:r w:rsidRPr="00032E93">
              <w:rPr>
                <w:sz w:val="24"/>
                <w:szCs w:val="24"/>
              </w:rPr>
              <w:t xml:space="preserve">                obj_gaphpf.batctrcd := c_newbz_issue; -- MB16</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--MB16 STARTS --</w:t>
            </w:r>
          </w:p>
          <w:p w:rsidR="00032E93" w:rsidRPr="00032E93" w:rsidRDefault="00032E93" w:rsidP="00032E93">
            <w:pPr>
              <w:pStyle w:val="ListParagraph"/>
              <w:rPr>
                <w:sz w:val="24"/>
                <w:szCs w:val="24"/>
              </w:rPr>
            </w:pPr>
            <w:r w:rsidRPr="00032E93">
              <w:rPr>
                <w:sz w:val="24"/>
                <w:szCs w:val="24"/>
              </w:rPr>
              <w:t xml:space="preserve">      --IF ((TRIM(i_statcode) = 'IF') OR (TRIM(i_statcode) = 'XN')) THEN</w:t>
            </w:r>
          </w:p>
          <w:p w:rsidR="00032E93" w:rsidRPr="00032E93" w:rsidRDefault="00032E93" w:rsidP="00032E93">
            <w:pPr>
              <w:pStyle w:val="ListParagraph"/>
              <w:rPr>
                <w:sz w:val="24"/>
                <w:szCs w:val="24"/>
              </w:rPr>
            </w:pPr>
            <w:r w:rsidRPr="00032E93">
              <w:rPr>
                <w:sz w:val="24"/>
                <w:szCs w:val="24"/>
              </w:rPr>
              <w:t xml:space="preserve">      --  obj_gaphpf.BATCTRCD := C_NEWBZ_ISSUE;</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--IF (TRIM(i_statcode) = 'CA') THEN</w:t>
            </w:r>
          </w:p>
          <w:p w:rsidR="00032E93" w:rsidRPr="00032E93" w:rsidRDefault="00032E93" w:rsidP="00032E93">
            <w:pPr>
              <w:pStyle w:val="ListParagraph"/>
              <w:rPr>
                <w:sz w:val="24"/>
                <w:szCs w:val="24"/>
              </w:rPr>
            </w:pPr>
            <w:r w:rsidRPr="00032E93">
              <w:rPr>
                <w:sz w:val="24"/>
                <w:szCs w:val="24"/>
              </w:rPr>
              <w:t xml:space="preserve">      --  obj_gaphpf.BATCTRCD := C_ISS_TERM;</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 MB16 END --</w:t>
            </w:r>
          </w:p>
          <w:p w:rsidR="00032E93" w:rsidRPr="00032E93" w:rsidRDefault="00032E93" w:rsidP="00032E93">
            <w:pPr>
              <w:pStyle w:val="ListParagraph"/>
              <w:rPr>
                <w:sz w:val="24"/>
                <w:szCs w:val="24"/>
              </w:rPr>
            </w:pPr>
            <w:r w:rsidRPr="00032E93">
              <w:rPr>
                <w:sz w:val="24"/>
                <w:szCs w:val="24"/>
              </w:rPr>
              <w:t xml:space="preserve">                obj_gaphpf.validflag := o_defaultvalues('VALIDFLAG');</w:t>
            </w:r>
          </w:p>
          <w:p w:rsidR="00032E93" w:rsidRPr="00032E93" w:rsidRDefault="00032E93" w:rsidP="00032E93">
            <w:pPr>
              <w:pStyle w:val="ListParagraph"/>
              <w:rPr>
                <w:sz w:val="24"/>
                <w:szCs w:val="24"/>
              </w:rPr>
            </w:pPr>
            <w:r w:rsidRPr="00032E93">
              <w:rPr>
                <w:sz w:val="24"/>
                <w:szCs w:val="24"/>
              </w:rPr>
              <w:t xml:space="preserve">                obj_gaphpf.jobnm := i_schedulename;</w:t>
            </w:r>
          </w:p>
          <w:p w:rsidR="00032E93" w:rsidRPr="00032E93" w:rsidRDefault="00032E93" w:rsidP="00032E93">
            <w:pPr>
              <w:pStyle w:val="ListParagraph"/>
              <w:rPr>
                <w:sz w:val="24"/>
                <w:szCs w:val="24"/>
              </w:rPr>
            </w:pPr>
            <w:r w:rsidRPr="00032E93">
              <w:rPr>
                <w:sz w:val="24"/>
                <w:szCs w:val="24"/>
              </w:rPr>
              <w:t xml:space="preserve">                obj_gaphpf.usrprf := i_usrprf;</w:t>
            </w:r>
          </w:p>
          <w:p w:rsidR="00032E93" w:rsidRPr="00032E93" w:rsidRDefault="00032E93" w:rsidP="00032E93">
            <w:pPr>
              <w:pStyle w:val="ListParagraph"/>
              <w:rPr>
                <w:sz w:val="24"/>
                <w:szCs w:val="24"/>
              </w:rPr>
            </w:pPr>
            <w:r w:rsidRPr="00032E93">
              <w:rPr>
                <w:sz w:val="24"/>
                <w:szCs w:val="24"/>
              </w:rPr>
              <w:t xml:space="preserve">                obj_gaphpf.datime := CAST ( SYSDATE AS TIMESTAMP );</w:t>
            </w:r>
          </w:p>
          <w:p w:rsidR="00032E93" w:rsidRPr="00032E93" w:rsidRDefault="00032E93" w:rsidP="00032E93">
            <w:pPr>
              <w:pStyle w:val="ListParagraph"/>
              <w:rPr>
                <w:sz w:val="24"/>
                <w:szCs w:val="24"/>
              </w:rPr>
            </w:pPr>
            <w:r w:rsidRPr="00032E93">
              <w:rPr>
                <w:sz w:val="24"/>
                <w:szCs w:val="24"/>
              </w:rPr>
              <w:t xml:space="preserve">      --   Insert into GAPHPF values obj_gaphpf;</w:t>
            </w:r>
          </w:p>
          <w:p w:rsidR="00032E93" w:rsidRPr="00032E93" w:rsidRDefault="00032E93" w:rsidP="00032E93">
            <w:pPr>
              <w:pStyle w:val="ListParagraph"/>
              <w:rPr>
                <w:sz w:val="24"/>
                <w:szCs w:val="24"/>
              </w:rPr>
            </w:pPr>
            <w:r w:rsidRPr="00032E93">
              <w:rPr>
                <w:sz w:val="24"/>
                <w:szCs w:val="24"/>
              </w:rPr>
              <w:t xml:space="preserve">     -- INSERT  /*+ ENABLE_PARALLEL_DML */  INTO gaphpf VALUES obj_gaphpf;</w:t>
            </w:r>
          </w:p>
          <w:p w:rsidR="00032E93" w:rsidRPr="00032E93" w:rsidRDefault="00032E93" w:rsidP="00032E93">
            <w:pPr>
              <w:pStyle w:val="ListParagraph"/>
              <w:rPr>
                <w:sz w:val="24"/>
                <w:szCs w:val="24"/>
              </w:rPr>
            </w:pPr>
            <w:r w:rsidRPr="00032E93">
              <w:rPr>
                <w:sz w:val="24"/>
                <w:szCs w:val="24"/>
              </w:rPr>
              <w:t xml:space="preserve">      ---MB18</w:t>
            </w:r>
          </w:p>
          <w:p w:rsidR="00032E93" w:rsidRPr="00032E93" w:rsidRDefault="00032E93" w:rsidP="00032E93">
            <w:pPr>
              <w:pStyle w:val="ListParagraph"/>
              <w:rPr>
                <w:sz w:val="24"/>
                <w:szCs w:val="24"/>
              </w:rPr>
            </w:pPr>
            <w:r w:rsidRPr="00032E93">
              <w:rPr>
                <w:sz w:val="24"/>
                <w:szCs w:val="24"/>
              </w:rPr>
              <w:t xml:space="preserve">                gaphpfindex := gaphpfindex + 1;</w:t>
            </w:r>
          </w:p>
          <w:p w:rsidR="00032E93" w:rsidRPr="00032E93" w:rsidRDefault="00032E93" w:rsidP="00032E93">
            <w:pPr>
              <w:pStyle w:val="ListParagraph"/>
              <w:rPr>
                <w:sz w:val="24"/>
                <w:szCs w:val="24"/>
              </w:rPr>
            </w:pPr>
            <w:r w:rsidRPr="00032E93">
              <w:rPr>
                <w:sz w:val="24"/>
                <w:szCs w:val="24"/>
              </w:rPr>
              <w:t xml:space="preserve">                gaphpf_list.extend;</w:t>
            </w:r>
          </w:p>
          <w:p w:rsidR="00032E93" w:rsidRPr="00032E93" w:rsidRDefault="00032E93" w:rsidP="00032E93">
            <w:pPr>
              <w:pStyle w:val="ListParagraph"/>
              <w:rPr>
                <w:sz w:val="24"/>
                <w:szCs w:val="24"/>
              </w:rPr>
            </w:pPr>
            <w:r w:rsidRPr="00032E93">
              <w:rPr>
                <w:sz w:val="24"/>
                <w:szCs w:val="24"/>
              </w:rPr>
              <w:t xml:space="preserve">                gaphpf_list(gaphpfindex) := obj_gaphpf;</w:t>
            </w:r>
          </w:p>
          <w:p w:rsidR="00032E93" w:rsidRPr="00032E93" w:rsidRDefault="00032E93" w:rsidP="00032E93">
            <w:pPr>
              <w:pStyle w:val="ListParagraph"/>
              <w:rPr>
                <w:sz w:val="24"/>
                <w:szCs w:val="24"/>
              </w:rPr>
            </w:pPr>
            <w:r w:rsidRPr="00032E93">
              <w:rPr>
                <w:sz w:val="24"/>
                <w:szCs w:val="24"/>
              </w:rPr>
              <w:t xml:space="preserve">        ---MB18</w:t>
            </w:r>
          </w:p>
          <w:p w:rsidR="00032E93" w:rsidRPr="00032E93" w:rsidRDefault="00032E93" w:rsidP="00032E93">
            <w:pPr>
              <w:pStyle w:val="ListParagraph"/>
              <w:rPr>
                <w:sz w:val="24"/>
                <w:szCs w:val="24"/>
              </w:rPr>
            </w:pPr>
            <w:r w:rsidRPr="00032E93">
              <w:rPr>
                <w:sz w:val="24"/>
                <w:szCs w:val="24"/>
              </w:rPr>
              <w:t xml:space="preserve">      ---Insert into IG table "GAPHPF" END ---</w:t>
            </w:r>
          </w:p>
          <w:p w:rsidR="00032E93" w:rsidRPr="00032E93" w:rsidRDefault="00032E93" w:rsidP="00032E93">
            <w:pPr>
              <w:pStyle w:val="ListParagraph"/>
              <w:rPr>
                <w:sz w:val="24"/>
                <w:szCs w:val="24"/>
              </w:rPr>
            </w:pPr>
            <w:r w:rsidRPr="00032E93">
              <w:rPr>
                <w:sz w:val="24"/>
                <w:szCs w:val="24"/>
              </w:rPr>
              <w:t xml:space="preserve">      ---Insert into IG table "MTRNPF" BEGIN ---</w:t>
            </w:r>
          </w:p>
          <w:p w:rsidR="00032E93" w:rsidRPr="00032E93" w:rsidRDefault="00032E93" w:rsidP="00032E93">
            <w:pPr>
              <w:pStyle w:val="ListParagraph"/>
              <w:rPr>
                <w:sz w:val="24"/>
                <w:szCs w:val="24"/>
              </w:rPr>
            </w:pPr>
            <w:r w:rsidRPr="00032E93">
              <w:rPr>
                <w:sz w:val="24"/>
                <w:szCs w:val="24"/>
              </w:rPr>
              <w:t xml:space="preserve">      /*  IF (TRIM(i_statcode) &lt;&gt; 'PN') THEN</w:t>
            </w:r>
          </w:p>
          <w:p w:rsidR="00032E93" w:rsidRPr="00032E93" w:rsidRDefault="00032E93" w:rsidP="00032E93">
            <w:pPr>
              <w:pStyle w:val="ListParagraph"/>
              <w:rPr>
                <w:sz w:val="24"/>
                <w:szCs w:val="24"/>
              </w:rPr>
            </w:pPr>
            <w:r w:rsidRPr="00032E93">
              <w:rPr>
                <w:sz w:val="24"/>
                <w:szCs w:val="24"/>
              </w:rPr>
              <w:t xml:space="preserve">      obj_mtrnpfPN.CHDRCOY  := i_company;</w:t>
            </w:r>
          </w:p>
          <w:p w:rsidR="00032E93" w:rsidRPr="00032E93" w:rsidRDefault="00032E93" w:rsidP="00032E93">
            <w:pPr>
              <w:pStyle w:val="ListParagraph"/>
              <w:rPr>
                <w:sz w:val="24"/>
                <w:szCs w:val="24"/>
              </w:rPr>
            </w:pPr>
            <w:r w:rsidRPr="00032E93">
              <w:rPr>
                <w:sz w:val="24"/>
                <w:szCs w:val="24"/>
              </w:rPr>
              <w:t xml:space="preserve">      obj_mtrnpfPN.CHDRNUM  := SUBSTR(TRIM(obj_mbrindp2.refnum), 1, 8);</w:t>
            </w:r>
          </w:p>
          <w:p w:rsidR="00032E93" w:rsidRPr="00032E93" w:rsidRDefault="00032E93" w:rsidP="00032E93">
            <w:pPr>
              <w:pStyle w:val="ListParagraph"/>
              <w:rPr>
                <w:sz w:val="24"/>
                <w:szCs w:val="24"/>
              </w:rPr>
            </w:pPr>
            <w:r w:rsidRPr="00032E93">
              <w:rPr>
                <w:sz w:val="24"/>
                <w:szCs w:val="24"/>
              </w:rPr>
              <w:t xml:space="preserve">      obj_mtrnpfPN.PRODTYP  := obj_mbrindp2.prodtyp;</w:t>
            </w:r>
          </w:p>
          <w:p w:rsidR="00032E93" w:rsidRPr="00032E93" w:rsidRDefault="00032E93" w:rsidP="00032E93">
            <w:pPr>
              <w:pStyle w:val="ListParagraph"/>
              <w:rPr>
                <w:sz w:val="24"/>
                <w:szCs w:val="24"/>
              </w:rPr>
            </w:pPr>
            <w:r w:rsidRPr="00032E93">
              <w:rPr>
                <w:sz w:val="24"/>
                <w:szCs w:val="24"/>
              </w:rPr>
              <w:t xml:space="preserve">      obj_mtrnpfPN.MBRNO    := o_defaultvalues('MBRNO');</w:t>
            </w:r>
          </w:p>
          <w:p w:rsidR="00032E93" w:rsidRPr="00032E93" w:rsidRDefault="00032E93" w:rsidP="00032E93">
            <w:pPr>
              <w:pStyle w:val="ListParagraph"/>
              <w:rPr>
                <w:sz w:val="24"/>
                <w:szCs w:val="24"/>
              </w:rPr>
            </w:pPr>
            <w:r w:rsidRPr="00032E93">
              <w:rPr>
                <w:sz w:val="24"/>
                <w:szCs w:val="24"/>
              </w:rPr>
              <w:t xml:space="preserve">      obj_mtrnpfPN.DPNTNO   := o_defaultvalues('DPNTNO');</w:t>
            </w:r>
          </w:p>
          <w:p w:rsidR="00032E93" w:rsidRPr="00032E93" w:rsidRDefault="00032E93" w:rsidP="00032E93">
            <w:pPr>
              <w:pStyle w:val="ListParagraph"/>
              <w:rPr>
                <w:sz w:val="24"/>
                <w:szCs w:val="24"/>
              </w:rPr>
            </w:pPr>
            <w:r w:rsidRPr="00032E93">
              <w:rPr>
                <w:sz w:val="24"/>
                <w:szCs w:val="24"/>
              </w:rPr>
              <w:t xml:space="preserve">      obj_mtrnpfPN.TRANNO   := 1;</w:t>
            </w:r>
          </w:p>
          <w:p w:rsidR="00032E93" w:rsidRPr="00032E93" w:rsidRDefault="00032E93" w:rsidP="00032E93">
            <w:pPr>
              <w:pStyle w:val="ListParagraph"/>
              <w:rPr>
                <w:sz w:val="24"/>
                <w:szCs w:val="24"/>
              </w:rPr>
            </w:pPr>
            <w:r w:rsidRPr="00032E93">
              <w:rPr>
                <w:sz w:val="24"/>
                <w:szCs w:val="24"/>
              </w:rPr>
              <w:t xml:space="preserve">      obj_mtrnpfPN.RLDPNTNO := C_SPACE;</w:t>
            </w:r>
          </w:p>
          <w:p w:rsidR="00032E93" w:rsidRPr="00032E93" w:rsidRDefault="00032E93" w:rsidP="00032E93">
            <w:pPr>
              <w:pStyle w:val="ListParagraph"/>
              <w:rPr>
                <w:sz w:val="24"/>
                <w:szCs w:val="24"/>
              </w:rPr>
            </w:pPr>
            <w:r w:rsidRPr="00032E93">
              <w:rPr>
                <w:sz w:val="24"/>
                <w:szCs w:val="24"/>
              </w:rPr>
              <w:t xml:space="preserve">      obj_mtrnpfPN.ISSDATE  := obj_mbrindp2.effdate;</w:t>
            </w:r>
          </w:p>
          <w:p w:rsidR="00032E93" w:rsidRPr="00032E93" w:rsidRDefault="00032E93" w:rsidP="00032E93">
            <w:pPr>
              <w:pStyle w:val="ListParagraph"/>
              <w:rPr>
                <w:sz w:val="24"/>
                <w:szCs w:val="24"/>
              </w:rPr>
            </w:pPr>
            <w:r w:rsidRPr="00032E93">
              <w:rPr>
                <w:sz w:val="24"/>
                <w:szCs w:val="24"/>
              </w:rPr>
              <w:t xml:space="preserve">      obj_mtrnpfPN.CHGTYPE  := C_ADDMBR;</w:t>
            </w:r>
          </w:p>
          <w:p w:rsidR="00032E93" w:rsidRPr="00032E93" w:rsidRDefault="00032E93" w:rsidP="00032E93">
            <w:pPr>
              <w:pStyle w:val="ListParagraph"/>
              <w:rPr>
                <w:sz w:val="24"/>
                <w:szCs w:val="24"/>
              </w:rPr>
            </w:pPr>
            <w:r w:rsidRPr="00032E93">
              <w:rPr>
                <w:sz w:val="24"/>
                <w:szCs w:val="24"/>
              </w:rPr>
              <w:t xml:space="preserve">      obj_mtrnpfPN.EFFDATE  := obj_mbrindp2.effdate;</w:t>
            </w:r>
          </w:p>
          <w:p w:rsidR="00032E93" w:rsidRPr="00032E93" w:rsidRDefault="00032E93" w:rsidP="00032E93">
            <w:pPr>
              <w:pStyle w:val="ListParagraph"/>
              <w:rPr>
                <w:sz w:val="24"/>
                <w:szCs w:val="24"/>
              </w:rPr>
            </w:pPr>
            <w:r w:rsidRPr="00032E93">
              <w:rPr>
                <w:sz w:val="24"/>
                <w:szCs w:val="24"/>
              </w:rPr>
              <w:t xml:space="preserve">      obj_mtrnpfPN.JOBNOTPA := c_ZERO;</w:t>
            </w:r>
          </w:p>
          <w:p w:rsidR="00032E93" w:rsidRPr="00032E93" w:rsidRDefault="00032E93" w:rsidP="00032E93">
            <w:pPr>
              <w:pStyle w:val="ListParagraph"/>
              <w:rPr>
                <w:sz w:val="24"/>
                <w:szCs w:val="24"/>
              </w:rPr>
            </w:pPr>
            <w:r w:rsidRPr="00032E93">
              <w:rPr>
                <w:sz w:val="24"/>
                <w:szCs w:val="24"/>
              </w:rPr>
              <w:t xml:space="preserve">      obj_mtrnpfPN.JOBNORIE := c_ZERO;</w:t>
            </w:r>
          </w:p>
          <w:p w:rsidR="00032E93" w:rsidRPr="00032E93" w:rsidRDefault="00032E93" w:rsidP="00032E93">
            <w:pPr>
              <w:pStyle w:val="ListParagraph"/>
              <w:rPr>
                <w:sz w:val="24"/>
                <w:szCs w:val="24"/>
              </w:rPr>
            </w:pPr>
            <w:r w:rsidRPr="00032E93">
              <w:rPr>
                <w:sz w:val="24"/>
                <w:szCs w:val="24"/>
              </w:rPr>
              <w:t xml:space="preserve">      obj_mtrnpfPN.USRPRF   := i_usrprf; -- obj_mtrnpf.USER_PROFILE := 'a';</w:t>
            </w:r>
          </w:p>
          <w:p w:rsidR="00032E93" w:rsidRPr="00032E93" w:rsidRDefault="00032E93" w:rsidP="00032E93">
            <w:pPr>
              <w:pStyle w:val="ListParagraph"/>
              <w:rPr>
                <w:sz w:val="24"/>
                <w:szCs w:val="24"/>
              </w:rPr>
            </w:pPr>
            <w:r w:rsidRPr="00032E93">
              <w:rPr>
                <w:sz w:val="24"/>
                <w:szCs w:val="24"/>
              </w:rPr>
              <w:lastRenderedPageBreak/>
              <w:t xml:space="preserve">      obj_mtrnpfPN.JOBNM    := i_scheduleName; --  obj_mtrnpf.JOB_NAME     := 'a';</w:t>
            </w:r>
          </w:p>
          <w:p w:rsidR="00032E93" w:rsidRPr="00032E93" w:rsidRDefault="00032E93" w:rsidP="00032E93">
            <w:pPr>
              <w:pStyle w:val="ListParagraph"/>
              <w:rPr>
                <w:sz w:val="24"/>
                <w:szCs w:val="24"/>
              </w:rPr>
            </w:pPr>
            <w:r w:rsidRPr="00032E93">
              <w:rPr>
                <w:sz w:val="24"/>
                <w:szCs w:val="24"/>
              </w:rPr>
              <w:t xml:space="preserve">      obj_mtrnpfPN.DATIME   := CAST(sysdate AS TIMESTAMP);</w:t>
            </w:r>
          </w:p>
          <w:p w:rsidR="00032E93" w:rsidRPr="00032E93" w:rsidRDefault="00032E93" w:rsidP="00032E93">
            <w:pPr>
              <w:pStyle w:val="ListParagraph"/>
              <w:rPr>
                <w:sz w:val="24"/>
                <w:szCs w:val="24"/>
              </w:rPr>
            </w:pPr>
            <w:r w:rsidRPr="00032E93">
              <w:rPr>
                <w:sz w:val="24"/>
                <w:szCs w:val="24"/>
              </w:rPr>
              <w:t xml:space="preserve">      -- insert into MTRNPF values obj_mtrnpfPN;</w:t>
            </w:r>
          </w:p>
          <w:p w:rsidR="00032E93" w:rsidRPr="00032E93" w:rsidRDefault="00032E93" w:rsidP="00032E93">
            <w:pPr>
              <w:pStyle w:val="ListParagraph"/>
              <w:rPr>
                <w:sz w:val="24"/>
                <w:szCs w:val="24"/>
              </w:rPr>
            </w:pPr>
            <w:r w:rsidRPr="00032E93">
              <w:rPr>
                <w:sz w:val="24"/>
                <w:szCs w:val="24"/>
              </w:rPr>
              <w:t xml:space="preserve">      mtrnpfPNindex := mtrnpfPNindex + 1;</w:t>
            </w:r>
          </w:p>
          <w:p w:rsidR="00032E93" w:rsidRPr="00032E93" w:rsidRDefault="00032E93" w:rsidP="00032E93">
            <w:pPr>
              <w:pStyle w:val="ListParagraph"/>
              <w:rPr>
                <w:sz w:val="24"/>
                <w:szCs w:val="24"/>
              </w:rPr>
            </w:pPr>
            <w:r w:rsidRPr="00032E93">
              <w:rPr>
                <w:sz w:val="24"/>
                <w:szCs w:val="24"/>
              </w:rPr>
              <w:t xml:space="preserve">      mtrnpfPN_list.extend;</w:t>
            </w:r>
          </w:p>
          <w:p w:rsidR="00032E93" w:rsidRPr="00032E93" w:rsidRDefault="00032E93" w:rsidP="00032E93">
            <w:pPr>
              <w:pStyle w:val="ListParagraph"/>
              <w:rPr>
                <w:sz w:val="24"/>
                <w:szCs w:val="24"/>
              </w:rPr>
            </w:pPr>
            <w:r w:rsidRPr="00032E93">
              <w:rPr>
                <w:sz w:val="24"/>
                <w:szCs w:val="24"/>
              </w:rPr>
              <w:t xml:space="preserve">      mtrnpfPN_list(mtrnpfPNindex) := obj_mtrnpfPN;</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IF (TRIM(i_statcode) = 'CA') THEN</w:t>
            </w:r>
          </w:p>
          <w:p w:rsidR="00032E93" w:rsidRPr="00032E93" w:rsidRDefault="00032E93" w:rsidP="00032E93">
            <w:pPr>
              <w:pStyle w:val="ListParagraph"/>
              <w:rPr>
                <w:sz w:val="24"/>
                <w:szCs w:val="24"/>
              </w:rPr>
            </w:pPr>
            <w:r w:rsidRPr="00032E93">
              <w:rPr>
                <w:sz w:val="24"/>
                <w:szCs w:val="24"/>
              </w:rPr>
              <w:t xml:space="preserve">      obj_mtrnpfCA.CHDRCOY  := i_company;</w:t>
            </w:r>
          </w:p>
          <w:p w:rsidR="00032E93" w:rsidRPr="00032E93" w:rsidRDefault="00032E93" w:rsidP="00032E93">
            <w:pPr>
              <w:pStyle w:val="ListParagraph"/>
              <w:rPr>
                <w:sz w:val="24"/>
                <w:szCs w:val="24"/>
              </w:rPr>
            </w:pPr>
            <w:r w:rsidRPr="00032E93">
              <w:rPr>
                <w:sz w:val="24"/>
                <w:szCs w:val="24"/>
              </w:rPr>
              <w:t xml:space="preserve">      obj_mtrnpfCA.CHDRNUM  := SUBSTR(TRIM(obj_mbrindp2.refnum), 1, 8);</w:t>
            </w:r>
          </w:p>
          <w:p w:rsidR="00032E93" w:rsidRPr="00032E93" w:rsidRDefault="00032E93" w:rsidP="00032E93">
            <w:pPr>
              <w:pStyle w:val="ListParagraph"/>
              <w:rPr>
                <w:sz w:val="24"/>
                <w:szCs w:val="24"/>
              </w:rPr>
            </w:pPr>
            <w:r w:rsidRPr="00032E93">
              <w:rPr>
                <w:sz w:val="24"/>
                <w:szCs w:val="24"/>
              </w:rPr>
              <w:t xml:space="preserve">      obj_mtrnpfCA.PRODTYP  := obj_mbrindp2.prodtyp;</w:t>
            </w:r>
          </w:p>
          <w:p w:rsidR="00032E93" w:rsidRPr="00032E93" w:rsidRDefault="00032E93" w:rsidP="00032E93">
            <w:pPr>
              <w:pStyle w:val="ListParagraph"/>
              <w:rPr>
                <w:sz w:val="24"/>
                <w:szCs w:val="24"/>
              </w:rPr>
            </w:pPr>
            <w:r w:rsidRPr="00032E93">
              <w:rPr>
                <w:sz w:val="24"/>
                <w:szCs w:val="24"/>
              </w:rPr>
              <w:t xml:space="preserve">      obj_mtrnpfCA.MBRNO    := o_defaultvalues('MBRNO');</w:t>
            </w:r>
          </w:p>
          <w:p w:rsidR="00032E93" w:rsidRPr="00032E93" w:rsidRDefault="00032E93" w:rsidP="00032E93">
            <w:pPr>
              <w:pStyle w:val="ListParagraph"/>
              <w:rPr>
                <w:sz w:val="24"/>
                <w:szCs w:val="24"/>
              </w:rPr>
            </w:pPr>
            <w:r w:rsidRPr="00032E93">
              <w:rPr>
                <w:sz w:val="24"/>
                <w:szCs w:val="24"/>
              </w:rPr>
              <w:t xml:space="preserve">      obj_mtrnpfCA.DPNTNO   := o_defaultvalues('DPNTNO');</w:t>
            </w:r>
          </w:p>
          <w:p w:rsidR="00032E93" w:rsidRPr="00032E93" w:rsidRDefault="00032E93" w:rsidP="00032E93">
            <w:pPr>
              <w:pStyle w:val="ListParagraph"/>
              <w:rPr>
                <w:sz w:val="24"/>
                <w:szCs w:val="24"/>
              </w:rPr>
            </w:pPr>
            <w:r w:rsidRPr="00032E93">
              <w:rPr>
                <w:sz w:val="24"/>
                <w:szCs w:val="24"/>
              </w:rPr>
              <w:t xml:space="preserve">      obj_mtrnpfCA.TRANNO   := 2;</w:t>
            </w:r>
          </w:p>
          <w:p w:rsidR="00032E93" w:rsidRPr="00032E93" w:rsidRDefault="00032E93" w:rsidP="00032E93">
            <w:pPr>
              <w:pStyle w:val="ListParagraph"/>
              <w:rPr>
                <w:sz w:val="24"/>
                <w:szCs w:val="24"/>
              </w:rPr>
            </w:pPr>
            <w:r w:rsidRPr="00032E93">
              <w:rPr>
                <w:sz w:val="24"/>
                <w:szCs w:val="24"/>
              </w:rPr>
              <w:t xml:space="preserve">      obj_mtrnpfCA.RLDPNTNO := C_SPACE;</w:t>
            </w:r>
          </w:p>
          <w:p w:rsidR="00032E93" w:rsidRPr="00032E93" w:rsidRDefault="00032E93" w:rsidP="00032E93">
            <w:pPr>
              <w:pStyle w:val="ListParagraph"/>
              <w:rPr>
                <w:sz w:val="24"/>
                <w:szCs w:val="24"/>
              </w:rPr>
            </w:pPr>
            <w:r w:rsidRPr="00032E93">
              <w:rPr>
                <w:sz w:val="24"/>
                <w:szCs w:val="24"/>
              </w:rPr>
              <w:t xml:space="preserve">      obj_mtrnpfCA.ISSDATE  := obj_mbrindp2.effdate;</w:t>
            </w:r>
          </w:p>
          <w:p w:rsidR="00032E93" w:rsidRPr="00032E93" w:rsidRDefault="00032E93" w:rsidP="00032E93">
            <w:pPr>
              <w:pStyle w:val="ListParagraph"/>
              <w:rPr>
                <w:sz w:val="24"/>
                <w:szCs w:val="24"/>
              </w:rPr>
            </w:pPr>
            <w:r w:rsidRPr="00032E93">
              <w:rPr>
                <w:sz w:val="24"/>
                <w:szCs w:val="24"/>
              </w:rPr>
              <w:t xml:space="preserve">      obj_mtrnpfCA.CHGTYPE  := C_TRMPOL;</w:t>
            </w:r>
          </w:p>
          <w:p w:rsidR="00032E93" w:rsidRPr="00032E93" w:rsidRDefault="00032E93" w:rsidP="00032E93">
            <w:pPr>
              <w:pStyle w:val="ListParagraph"/>
              <w:rPr>
                <w:sz w:val="24"/>
                <w:szCs w:val="24"/>
              </w:rPr>
            </w:pPr>
            <w:r w:rsidRPr="00032E93">
              <w:rPr>
                <w:sz w:val="24"/>
                <w:szCs w:val="24"/>
              </w:rPr>
              <w:t xml:space="preserve">      obj_mtrnpfCA.EFFDATE  := obj_mbrindp2.effdate;</w:t>
            </w:r>
          </w:p>
          <w:p w:rsidR="00032E93" w:rsidRPr="00032E93" w:rsidRDefault="00032E93" w:rsidP="00032E93">
            <w:pPr>
              <w:pStyle w:val="ListParagraph"/>
              <w:rPr>
                <w:sz w:val="24"/>
                <w:szCs w:val="24"/>
              </w:rPr>
            </w:pPr>
            <w:r w:rsidRPr="00032E93">
              <w:rPr>
                <w:sz w:val="24"/>
                <w:szCs w:val="24"/>
              </w:rPr>
              <w:t xml:space="preserve">      obj_mtrnpfCA.JOBNOTPA := c_ZERO;</w:t>
            </w:r>
          </w:p>
          <w:p w:rsidR="00032E93" w:rsidRPr="00032E93" w:rsidRDefault="00032E93" w:rsidP="00032E93">
            <w:pPr>
              <w:pStyle w:val="ListParagraph"/>
              <w:rPr>
                <w:sz w:val="24"/>
                <w:szCs w:val="24"/>
              </w:rPr>
            </w:pPr>
            <w:r w:rsidRPr="00032E93">
              <w:rPr>
                <w:sz w:val="24"/>
                <w:szCs w:val="24"/>
              </w:rPr>
              <w:t xml:space="preserve">      obj_mtrnpfCA.JOBNORIE := c_ZERO;</w:t>
            </w:r>
          </w:p>
          <w:p w:rsidR="00032E93" w:rsidRPr="00032E93" w:rsidRDefault="00032E93" w:rsidP="00032E93">
            <w:pPr>
              <w:pStyle w:val="ListParagraph"/>
              <w:rPr>
                <w:sz w:val="24"/>
                <w:szCs w:val="24"/>
              </w:rPr>
            </w:pPr>
            <w:r w:rsidRPr="00032E93">
              <w:rPr>
                <w:sz w:val="24"/>
                <w:szCs w:val="24"/>
              </w:rPr>
              <w:t xml:space="preserve">      -- obj_mtrnpf.USER_PROFILE := 'a';</w:t>
            </w:r>
          </w:p>
          <w:p w:rsidR="00032E93" w:rsidRPr="00032E93" w:rsidRDefault="00032E93" w:rsidP="00032E93">
            <w:pPr>
              <w:pStyle w:val="ListParagraph"/>
              <w:rPr>
                <w:sz w:val="24"/>
                <w:szCs w:val="24"/>
              </w:rPr>
            </w:pPr>
            <w:r w:rsidRPr="00032E93">
              <w:rPr>
                <w:sz w:val="24"/>
                <w:szCs w:val="24"/>
              </w:rPr>
              <w:t xml:space="preserve">      -- obj_mtrnpf.JOB_NAME     := 'a';</w:t>
            </w:r>
          </w:p>
          <w:p w:rsidR="00032E93" w:rsidRPr="00032E93" w:rsidRDefault="00032E93" w:rsidP="00032E93">
            <w:pPr>
              <w:pStyle w:val="ListParagraph"/>
              <w:rPr>
                <w:sz w:val="24"/>
                <w:szCs w:val="24"/>
              </w:rPr>
            </w:pPr>
            <w:r w:rsidRPr="00032E93">
              <w:rPr>
                <w:sz w:val="24"/>
                <w:szCs w:val="24"/>
              </w:rPr>
              <w:t xml:space="preserve">      obj_mtrnpfCA.DATIME := CAST(sysdate AS TIMESTAMP);</w:t>
            </w:r>
          </w:p>
          <w:p w:rsidR="00032E93" w:rsidRPr="00032E93" w:rsidRDefault="00032E93" w:rsidP="00032E93">
            <w:pPr>
              <w:pStyle w:val="ListParagraph"/>
              <w:rPr>
                <w:sz w:val="24"/>
                <w:szCs w:val="24"/>
              </w:rPr>
            </w:pPr>
            <w:r w:rsidRPr="00032E93">
              <w:rPr>
                <w:sz w:val="24"/>
                <w:szCs w:val="24"/>
              </w:rPr>
              <w:t xml:space="preserve">      --  insert into MTRNPF values obj_mtrnpfCA;</w:t>
            </w:r>
          </w:p>
          <w:p w:rsidR="00032E93" w:rsidRPr="00032E93" w:rsidRDefault="00032E93" w:rsidP="00032E93">
            <w:pPr>
              <w:pStyle w:val="ListParagraph"/>
              <w:rPr>
                <w:sz w:val="24"/>
                <w:szCs w:val="24"/>
              </w:rPr>
            </w:pPr>
            <w:r w:rsidRPr="00032E93">
              <w:rPr>
                <w:sz w:val="24"/>
                <w:szCs w:val="24"/>
              </w:rPr>
              <w:t xml:space="preserve">      mtrnpfCAindex := mtrnpfCAindex + 1;</w:t>
            </w:r>
          </w:p>
          <w:p w:rsidR="00032E93" w:rsidRPr="00032E93" w:rsidRDefault="00032E93" w:rsidP="00032E93">
            <w:pPr>
              <w:pStyle w:val="ListParagraph"/>
              <w:rPr>
                <w:sz w:val="24"/>
                <w:szCs w:val="24"/>
              </w:rPr>
            </w:pPr>
            <w:r w:rsidRPr="00032E93">
              <w:rPr>
                <w:sz w:val="24"/>
                <w:szCs w:val="24"/>
              </w:rPr>
              <w:t xml:space="preserve">      mtrnpfCA_list.extend;</w:t>
            </w:r>
          </w:p>
          <w:p w:rsidR="00032E93" w:rsidRPr="00032E93" w:rsidRDefault="00032E93" w:rsidP="00032E93">
            <w:pPr>
              <w:pStyle w:val="ListParagraph"/>
              <w:rPr>
                <w:sz w:val="24"/>
                <w:szCs w:val="24"/>
              </w:rPr>
            </w:pPr>
            <w:r w:rsidRPr="00032E93">
              <w:rPr>
                <w:sz w:val="24"/>
                <w:szCs w:val="24"/>
              </w:rPr>
              <w:t xml:space="preserve">      mtrnpfCA_list(mtrnpfCAindex) := obj_mtrnpfCA;</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---Insert into IG table "MTRNPF" END ---</w:t>
            </w:r>
          </w:p>
          <w:p w:rsidR="00032E93" w:rsidRPr="00032E93" w:rsidRDefault="00032E93" w:rsidP="00032E93">
            <w:pPr>
              <w:pStyle w:val="ListParagraph"/>
              <w:rPr>
                <w:sz w:val="24"/>
                <w:szCs w:val="24"/>
              </w:rPr>
            </w:pPr>
            <w:r w:rsidRPr="00032E93">
              <w:rPr>
                <w:sz w:val="24"/>
                <w:szCs w:val="24"/>
              </w:rPr>
              <w:t xml:space="preserve">      ---Insert into IG table "ZTIERPF " START ---</w:t>
            </w:r>
          </w:p>
          <w:p w:rsidR="00032E93" w:rsidRPr="00032E93" w:rsidRDefault="00032E93" w:rsidP="00032E93">
            <w:pPr>
              <w:pStyle w:val="ListParagraph"/>
              <w:rPr>
                <w:sz w:val="24"/>
                <w:szCs w:val="24"/>
              </w:rPr>
            </w:pPr>
            <w:r w:rsidRPr="00032E93">
              <w:rPr>
                <w:sz w:val="24"/>
                <w:szCs w:val="24"/>
              </w:rPr>
              <w:t xml:space="preserve">                obj_ztierpf.chdrcoy := i_company;</w:t>
            </w:r>
          </w:p>
          <w:p w:rsidR="00032E93" w:rsidRPr="00032E93" w:rsidRDefault="00032E93" w:rsidP="00032E93">
            <w:pPr>
              <w:pStyle w:val="ListParagraph"/>
              <w:rPr>
                <w:sz w:val="24"/>
                <w:szCs w:val="24"/>
              </w:rPr>
            </w:pPr>
            <w:r w:rsidRPr="00032E93">
              <w:rPr>
                <w:sz w:val="24"/>
                <w:szCs w:val="24"/>
              </w:rPr>
              <w:t xml:space="preserve">      --  dbms_output.put_line('obj_mbrindp2.refnum ==&gt;' || obj_mbrindp2.refnum);</w:t>
            </w:r>
          </w:p>
          <w:p w:rsidR="00032E93" w:rsidRPr="00032E93" w:rsidRDefault="00032E93" w:rsidP="00032E93">
            <w:pPr>
              <w:pStyle w:val="ListParagraph"/>
              <w:rPr>
                <w:sz w:val="24"/>
                <w:szCs w:val="24"/>
              </w:rPr>
            </w:pPr>
            <w:r w:rsidRPr="00032E93">
              <w:rPr>
                <w:sz w:val="24"/>
                <w:szCs w:val="24"/>
              </w:rPr>
              <w:t xml:space="preserve">                obj_ztierpf.chdrnum := substr(trim(obj_mbrindp2.refnum), 1, 8);</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obj_ztierpf.mbrno := o_defaultvalues('MBRNO');</w:t>
            </w:r>
          </w:p>
          <w:p w:rsidR="00032E93" w:rsidRPr="00032E93" w:rsidRDefault="00032E93" w:rsidP="00032E93">
            <w:pPr>
              <w:pStyle w:val="ListParagraph"/>
              <w:rPr>
                <w:sz w:val="24"/>
                <w:szCs w:val="24"/>
              </w:rPr>
            </w:pPr>
            <w:r w:rsidRPr="00032E93">
              <w:rPr>
                <w:sz w:val="24"/>
                <w:szCs w:val="24"/>
              </w:rPr>
              <w:t xml:space="preserve">                obj_ztierpf.dpntno := o_defaultvalues('DPNTNO');</w:t>
            </w:r>
          </w:p>
          <w:p w:rsidR="00032E93" w:rsidRPr="00032E93" w:rsidRDefault="00032E93" w:rsidP="00032E93">
            <w:pPr>
              <w:pStyle w:val="ListParagraph"/>
              <w:rPr>
                <w:sz w:val="24"/>
                <w:szCs w:val="24"/>
              </w:rPr>
            </w:pPr>
            <w:r w:rsidRPr="00032E93">
              <w:rPr>
                <w:sz w:val="24"/>
                <w:szCs w:val="24"/>
              </w:rPr>
              <w:t xml:space="preserve">                obj_ztierpf.prodtyp := obj_mbrindp2.prodtyp;</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(TRIM(i_statcode) = 'CA') THEN -- MB16</w:t>
            </w:r>
          </w:p>
          <w:p w:rsidR="00032E93" w:rsidRPr="00032E93" w:rsidRDefault="00032E93" w:rsidP="00032E93">
            <w:pPr>
              <w:pStyle w:val="ListParagraph"/>
              <w:rPr>
                <w:sz w:val="24"/>
                <w:szCs w:val="24"/>
              </w:rPr>
            </w:pPr>
            <w:r w:rsidRPr="00032E93">
              <w:rPr>
                <w:sz w:val="24"/>
                <w:szCs w:val="24"/>
              </w:rPr>
              <w:t xml:space="preserve">      --IF v_trmdate &lt;&gt; C_MAXDATE THEN             --MB16</w:t>
            </w:r>
          </w:p>
          <w:p w:rsidR="00032E93" w:rsidRPr="00032E93" w:rsidRDefault="00032E93" w:rsidP="00032E93">
            <w:pPr>
              <w:pStyle w:val="ListParagraph"/>
              <w:rPr>
                <w:sz w:val="24"/>
                <w:szCs w:val="24"/>
              </w:rPr>
            </w:pPr>
            <w:r w:rsidRPr="00032E93">
              <w:rPr>
                <w:sz w:val="24"/>
                <w:szCs w:val="24"/>
              </w:rPr>
              <w:lastRenderedPageBreak/>
              <w:t xml:space="preserve">      --  obj_ztierpf.TRANNO := v_seqnoincr;</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t xml:space="preserve">      --  obj_ztierpf.TRANNO := v_seqno;</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   obj_ztierpf.TRANNO  := v_seqno;</w:t>
            </w:r>
          </w:p>
          <w:p w:rsidR="00032E93" w:rsidRPr="00032E93" w:rsidRDefault="00032E93" w:rsidP="00032E93">
            <w:pPr>
              <w:pStyle w:val="ListParagraph"/>
              <w:rPr>
                <w:sz w:val="24"/>
                <w:szCs w:val="24"/>
              </w:rPr>
            </w:pPr>
            <w:r w:rsidRPr="00032E93">
              <w:rPr>
                <w:sz w:val="24"/>
                <w:szCs w:val="24"/>
              </w:rPr>
              <w:t xml:space="preserve">      -- obj_ztierpf.EFFDATE := obj_mbrindp2.effdate;--MB7 comment out as setting null</w:t>
            </w:r>
          </w:p>
          <w:p w:rsidR="00032E93" w:rsidRPr="00032E93" w:rsidRDefault="00032E93" w:rsidP="00032E93">
            <w:pPr>
              <w:pStyle w:val="ListParagraph"/>
              <w:rPr>
                <w:sz w:val="24"/>
                <w:szCs w:val="24"/>
              </w:rPr>
            </w:pPr>
            <w:r w:rsidRPr="00032E93">
              <w:rPr>
                <w:sz w:val="24"/>
                <w:szCs w:val="24"/>
              </w:rPr>
              <w:t xml:space="preserve">                obj_ztierpf.tranno := 1;</w:t>
            </w:r>
          </w:p>
          <w:p w:rsidR="00032E93" w:rsidRPr="00032E93" w:rsidRDefault="00032E93" w:rsidP="00032E93">
            <w:pPr>
              <w:pStyle w:val="ListParagraph"/>
              <w:rPr>
                <w:sz w:val="24"/>
                <w:szCs w:val="24"/>
              </w:rPr>
            </w:pPr>
            <w:r w:rsidRPr="00032E93">
              <w:rPr>
                <w:sz w:val="24"/>
                <w:szCs w:val="24"/>
              </w:rPr>
              <w:t xml:space="preserve">                obj_ztierpf.effdate := obj_mbrindp2.effdate; --MB10</w:t>
            </w:r>
          </w:p>
          <w:p w:rsidR="00032E93" w:rsidRPr="00032E93" w:rsidRDefault="00032E93" w:rsidP="00032E93">
            <w:pPr>
              <w:pStyle w:val="ListParagraph"/>
              <w:rPr>
                <w:sz w:val="24"/>
                <w:szCs w:val="24"/>
              </w:rPr>
            </w:pPr>
            <w:r w:rsidRPr="00032E93">
              <w:rPr>
                <w:sz w:val="24"/>
                <w:szCs w:val="24"/>
              </w:rPr>
              <w:t xml:space="preserve">                obj_ztierpf.ztierno := o_defaultvalues('ZTIERNO');</w:t>
            </w:r>
          </w:p>
          <w:p w:rsidR="00032E93" w:rsidRPr="00032E93" w:rsidRDefault="00032E93" w:rsidP="00032E93">
            <w:pPr>
              <w:pStyle w:val="ListParagraph"/>
              <w:rPr>
                <w:sz w:val="24"/>
                <w:szCs w:val="24"/>
              </w:rPr>
            </w:pPr>
            <w:r w:rsidRPr="00032E93">
              <w:rPr>
                <w:sz w:val="24"/>
                <w:szCs w:val="24"/>
              </w:rPr>
              <w:t xml:space="preserve">      --IF (TRIM(i_statcode) = 'CA') THEN -- MB16</w:t>
            </w:r>
          </w:p>
          <w:p w:rsidR="00032E93" w:rsidRPr="00032E93" w:rsidRDefault="00032E93" w:rsidP="00032E93">
            <w:pPr>
              <w:pStyle w:val="ListParagraph"/>
              <w:rPr>
                <w:sz w:val="24"/>
                <w:szCs w:val="24"/>
              </w:rPr>
            </w:pPr>
            <w:r w:rsidRPr="00032E93">
              <w:rPr>
                <w:sz w:val="24"/>
                <w:szCs w:val="24"/>
              </w:rPr>
              <w:t xml:space="preserve">                IF v_trmdate &lt;&gt; c_maxdate THEN</w:t>
            </w:r>
          </w:p>
          <w:p w:rsidR="00032E93" w:rsidRPr="00032E93" w:rsidRDefault="00032E93" w:rsidP="00032E93">
            <w:pPr>
              <w:pStyle w:val="ListParagraph"/>
              <w:rPr>
                <w:sz w:val="24"/>
                <w:szCs w:val="24"/>
              </w:rPr>
            </w:pPr>
            <w:r w:rsidRPr="00032E93">
              <w:rPr>
                <w:sz w:val="24"/>
                <w:szCs w:val="24"/>
              </w:rPr>
              <w:t xml:space="preserve">        --MB16</w:t>
            </w:r>
          </w:p>
          <w:p w:rsidR="00032E93" w:rsidRPr="00032E93" w:rsidRDefault="00032E93" w:rsidP="00032E93">
            <w:pPr>
              <w:pStyle w:val="ListParagraph"/>
              <w:rPr>
                <w:sz w:val="24"/>
                <w:szCs w:val="24"/>
              </w:rPr>
            </w:pPr>
            <w:r w:rsidRPr="00032E93">
              <w:rPr>
                <w:sz w:val="24"/>
                <w:szCs w:val="24"/>
              </w:rPr>
              <w:t xml:space="preserve">                    obj_ztierpf.dtetrm := i_dtetrm;</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t xml:space="preserve">                    obj_ztierpf.dtetrm := c_maxdate;</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obj_ztierpf.dteatt := obj_mbrindp2.effdate;</w:t>
            </w:r>
          </w:p>
          <w:p w:rsidR="00032E93" w:rsidRPr="00032E93" w:rsidRDefault="00032E93" w:rsidP="00032E93">
            <w:pPr>
              <w:pStyle w:val="ListParagraph"/>
              <w:rPr>
                <w:sz w:val="24"/>
                <w:szCs w:val="24"/>
              </w:rPr>
            </w:pPr>
            <w:r w:rsidRPr="00032E93">
              <w:rPr>
                <w:sz w:val="24"/>
                <w:szCs w:val="24"/>
              </w:rPr>
              <w:t xml:space="preserve">                obj_ztierpf.suminsu := obj_mbrindp2.hsuminsu;</w:t>
            </w:r>
          </w:p>
          <w:p w:rsidR="00032E93" w:rsidRPr="00032E93" w:rsidRDefault="00032E93" w:rsidP="00032E93">
            <w:pPr>
              <w:pStyle w:val="ListParagraph"/>
              <w:rPr>
                <w:sz w:val="24"/>
                <w:szCs w:val="24"/>
              </w:rPr>
            </w:pPr>
            <w:r w:rsidRPr="00032E93">
              <w:rPr>
                <w:sz w:val="24"/>
                <w:szCs w:val="24"/>
              </w:rPr>
              <w:t xml:space="preserve">      --    obj_ztierpf.DPREM   := obj_mbrindp2.APREM;</w:t>
            </w:r>
          </w:p>
          <w:p w:rsidR="00032E93" w:rsidRPr="00032E93" w:rsidRDefault="00032E93" w:rsidP="00032E93">
            <w:pPr>
              <w:pStyle w:val="ListParagraph"/>
              <w:rPr>
                <w:sz w:val="24"/>
                <w:szCs w:val="24"/>
              </w:rPr>
            </w:pPr>
            <w:r w:rsidRPr="00032E93">
              <w:rPr>
                <w:sz w:val="24"/>
                <w:szCs w:val="24"/>
              </w:rPr>
              <w:t xml:space="preserve">                IF ( trim(v_zplancls_new) = 'FP' ) THEN</w:t>
            </w:r>
          </w:p>
          <w:p w:rsidR="00032E93" w:rsidRPr="00032E93" w:rsidRDefault="00032E93" w:rsidP="00032E93">
            <w:pPr>
              <w:pStyle w:val="ListParagraph"/>
              <w:rPr>
                <w:sz w:val="24"/>
                <w:szCs w:val="24"/>
              </w:rPr>
            </w:pPr>
            <w:r w:rsidRPr="00032E93">
              <w:rPr>
                <w:sz w:val="24"/>
                <w:szCs w:val="24"/>
              </w:rPr>
              <w:t xml:space="preserve">                    obj_ztierpf.dprem := obj_mbrindp2.aprem;</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 trim(v_zplancls_new) = 'PP' ) THEN</w:t>
            </w:r>
          </w:p>
          <w:p w:rsidR="00032E93" w:rsidRPr="00032E93" w:rsidRDefault="00032E93" w:rsidP="00032E93">
            <w:pPr>
              <w:pStyle w:val="ListParagraph"/>
              <w:rPr>
                <w:sz w:val="24"/>
                <w:szCs w:val="24"/>
              </w:rPr>
            </w:pPr>
            <w:r w:rsidRPr="00032E93">
              <w:rPr>
                <w:sz w:val="24"/>
                <w:szCs w:val="24"/>
              </w:rPr>
              <w:t xml:space="preserve">                    obj_ztierpf.dprem := trim(obj_mbrindp2.aprem) / 12;</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obj_ztierpf.usrprf := i_usrprf;</w:t>
            </w:r>
          </w:p>
          <w:p w:rsidR="00032E93" w:rsidRPr="00032E93" w:rsidRDefault="00032E93" w:rsidP="00032E93">
            <w:pPr>
              <w:pStyle w:val="ListParagraph"/>
              <w:rPr>
                <w:sz w:val="24"/>
                <w:szCs w:val="24"/>
              </w:rPr>
            </w:pPr>
            <w:r w:rsidRPr="00032E93">
              <w:rPr>
                <w:sz w:val="24"/>
                <w:szCs w:val="24"/>
              </w:rPr>
              <w:t xml:space="preserve">                obj_ztierpf.jobnm := i_schedulename;</w:t>
            </w:r>
          </w:p>
          <w:p w:rsidR="00032E93" w:rsidRPr="00032E93" w:rsidRDefault="00032E93" w:rsidP="00032E93">
            <w:pPr>
              <w:pStyle w:val="ListParagraph"/>
              <w:rPr>
                <w:sz w:val="24"/>
                <w:szCs w:val="24"/>
              </w:rPr>
            </w:pPr>
            <w:r w:rsidRPr="00032E93">
              <w:rPr>
                <w:sz w:val="24"/>
                <w:szCs w:val="24"/>
              </w:rPr>
              <w:t xml:space="preserve">                obj_ztierpf.datime := CAST ( SYSDATE AS TIMESTAMP );</w:t>
            </w:r>
          </w:p>
          <w:p w:rsidR="00032E93" w:rsidRPr="00032E93" w:rsidRDefault="00032E93" w:rsidP="00032E93">
            <w:pPr>
              <w:pStyle w:val="ListParagraph"/>
              <w:rPr>
                <w:sz w:val="24"/>
                <w:szCs w:val="24"/>
              </w:rPr>
            </w:pPr>
            <w:r w:rsidRPr="00032E93">
              <w:rPr>
                <w:sz w:val="24"/>
                <w:szCs w:val="24"/>
              </w:rPr>
              <w:t xml:space="preserve">      ----- MB5 START -----</w:t>
            </w:r>
          </w:p>
          <w:p w:rsidR="00032E93" w:rsidRPr="00032E93" w:rsidRDefault="00032E93" w:rsidP="00032E93">
            <w:pPr>
              <w:pStyle w:val="ListParagraph"/>
              <w:rPr>
                <w:sz w:val="24"/>
                <w:szCs w:val="24"/>
              </w:rPr>
            </w:pPr>
            <w:r w:rsidRPr="00032E93">
              <w:rPr>
                <w:sz w:val="24"/>
                <w:szCs w:val="24"/>
              </w:rPr>
              <w:t xml:space="preserve">      --obj_ztierpf.EFDATE  := C_MAXDATE; --- MB5</w:t>
            </w:r>
          </w:p>
          <w:p w:rsidR="00032E93" w:rsidRPr="00032E93" w:rsidRDefault="00032E93" w:rsidP="00032E93">
            <w:pPr>
              <w:pStyle w:val="ListParagraph"/>
              <w:rPr>
                <w:sz w:val="24"/>
                <w:szCs w:val="24"/>
              </w:rPr>
            </w:pPr>
            <w:r w:rsidRPr="00032E93">
              <w:rPr>
                <w:sz w:val="24"/>
                <w:szCs w:val="24"/>
              </w:rPr>
              <w:t xml:space="preserve">      --obj_ztierpf.ZMDDVDT := C_MAXDATE; --- MB5</w:t>
            </w:r>
          </w:p>
          <w:p w:rsidR="00032E93" w:rsidRPr="00032E93" w:rsidRDefault="00032E93" w:rsidP="00032E93">
            <w:pPr>
              <w:pStyle w:val="ListParagraph"/>
              <w:rPr>
                <w:sz w:val="24"/>
                <w:szCs w:val="24"/>
              </w:rPr>
            </w:pPr>
            <w:r w:rsidRPr="00032E93">
              <w:rPr>
                <w:sz w:val="24"/>
                <w:szCs w:val="24"/>
              </w:rPr>
              <w:t xml:space="preserve">                IF obj_ztierpf.dtetrm &lt;&gt; c_maxdate THEN</w:t>
            </w:r>
          </w:p>
          <w:p w:rsidR="00032E93" w:rsidRPr="00032E93" w:rsidRDefault="00032E93" w:rsidP="00032E93">
            <w:pPr>
              <w:pStyle w:val="ListParagraph"/>
              <w:rPr>
                <w:sz w:val="24"/>
                <w:szCs w:val="24"/>
              </w:rPr>
            </w:pPr>
            <w:r w:rsidRPr="00032E93">
              <w:rPr>
                <w:sz w:val="24"/>
                <w:szCs w:val="24"/>
              </w:rPr>
              <w:t xml:space="preserve">                    obj_ztierpf.zreindt := c_maxdate;</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t xml:space="preserve">                    obj_ztierpf.zreindt := c_zero;</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--Obj_ztierpf.ZREINDT := C_ZERO; --- MB5</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obj_ztierpf.zcvgstrtdt := obj_ztierpf.dteatt;</w:t>
            </w:r>
          </w:p>
          <w:p w:rsidR="00032E93" w:rsidRPr="00032E93" w:rsidRDefault="00032E93" w:rsidP="00032E93">
            <w:pPr>
              <w:pStyle w:val="ListParagraph"/>
              <w:rPr>
                <w:sz w:val="24"/>
                <w:szCs w:val="24"/>
              </w:rPr>
            </w:pPr>
            <w:r w:rsidRPr="00032E93">
              <w:rPr>
                <w:sz w:val="24"/>
                <w:szCs w:val="24"/>
              </w:rPr>
              <w:lastRenderedPageBreak/>
              <w:t xml:space="preserve">                obj_ztierpf.zcvgenddt := obj_ztierpf.dtetrm;</w:t>
            </w:r>
          </w:p>
          <w:p w:rsidR="00032E93" w:rsidRPr="00032E93" w:rsidRDefault="00032E93" w:rsidP="00032E93">
            <w:pPr>
              <w:pStyle w:val="ListParagraph"/>
              <w:rPr>
                <w:sz w:val="24"/>
                <w:szCs w:val="24"/>
              </w:rPr>
            </w:pPr>
            <w:r w:rsidRPr="00032E93">
              <w:rPr>
                <w:sz w:val="24"/>
                <w:szCs w:val="24"/>
              </w:rPr>
              <w:t xml:space="preserve">                obj_ztierpf.zwaitperd := obj_gxhipf.zwaitpedt;</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 MB5 END -----</w:t>
            </w:r>
          </w:p>
          <w:p w:rsidR="00032E93" w:rsidRPr="00032E93" w:rsidRDefault="00032E93" w:rsidP="00032E93">
            <w:pPr>
              <w:pStyle w:val="ListParagraph"/>
              <w:rPr>
                <w:sz w:val="24"/>
                <w:szCs w:val="24"/>
              </w:rPr>
            </w:pPr>
            <w:r w:rsidRPr="00032E93">
              <w:rPr>
                <w:sz w:val="24"/>
                <w:szCs w:val="24"/>
              </w:rPr>
              <w:t xml:space="preserve">      --INSERT  /*+ ENABLE_PARALLEL_DML */  INTO VIEW_DM_ZTIERPF VALUES obj_ztierpf;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---MB18</w:t>
            </w:r>
          </w:p>
          <w:p w:rsidR="00032E93" w:rsidRPr="00032E93" w:rsidRDefault="00032E93" w:rsidP="00032E93">
            <w:pPr>
              <w:pStyle w:val="ListParagraph"/>
              <w:rPr>
                <w:sz w:val="24"/>
                <w:szCs w:val="24"/>
              </w:rPr>
            </w:pPr>
            <w:r w:rsidRPr="00032E93">
              <w:rPr>
                <w:sz w:val="24"/>
                <w:szCs w:val="24"/>
              </w:rPr>
              <w:t xml:space="preserve">                ztierpfindex := ztierpfindex + 1;</w:t>
            </w:r>
          </w:p>
          <w:p w:rsidR="00032E93" w:rsidRPr="00032E93" w:rsidRDefault="00032E93" w:rsidP="00032E93">
            <w:pPr>
              <w:pStyle w:val="ListParagraph"/>
              <w:rPr>
                <w:sz w:val="24"/>
                <w:szCs w:val="24"/>
              </w:rPr>
            </w:pPr>
            <w:r w:rsidRPr="00032E93">
              <w:rPr>
                <w:sz w:val="24"/>
                <w:szCs w:val="24"/>
              </w:rPr>
              <w:t xml:space="preserve">                ztierpf_list.extend;</w:t>
            </w:r>
          </w:p>
          <w:p w:rsidR="00032E93" w:rsidRPr="00032E93" w:rsidRDefault="00032E93" w:rsidP="00032E93">
            <w:pPr>
              <w:pStyle w:val="ListParagraph"/>
              <w:rPr>
                <w:sz w:val="24"/>
                <w:szCs w:val="24"/>
              </w:rPr>
            </w:pPr>
            <w:r w:rsidRPr="00032E93">
              <w:rPr>
                <w:sz w:val="24"/>
                <w:szCs w:val="24"/>
              </w:rPr>
              <w:t xml:space="preserve">                ztierpf_list(ztierpfindex) := obj_ztierpf;</w:t>
            </w:r>
          </w:p>
          <w:p w:rsidR="00032E93" w:rsidRPr="00032E93" w:rsidRDefault="00032E93" w:rsidP="00032E93">
            <w:pPr>
              <w:pStyle w:val="ListParagraph"/>
              <w:rPr>
                <w:sz w:val="24"/>
                <w:szCs w:val="24"/>
              </w:rPr>
            </w:pPr>
            <w:r w:rsidRPr="00032E93">
              <w:rPr>
                <w:sz w:val="24"/>
                <w:szCs w:val="24"/>
              </w:rPr>
              <w:t xml:space="preserve">        ---MB18</w:t>
            </w:r>
          </w:p>
          <w:p w:rsidR="00032E93" w:rsidRPr="00032E93" w:rsidRDefault="00032E93" w:rsidP="00032E93">
            <w:pPr>
              <w:pStyle w:val="ListParagraph"/>
              <w:rPr>
                <w:sz w:val="24"/>
                <w:szCs w:val="24"/>
              </w:rPr>
            </w:pPr>
            <w:r w:rsidRPr="00032E93">
              <w:rPr>
                <w:sz w:val="24"/>
                <w:szCs w:val="24"/>
              </w:rPr>
              <w:t xml:space="preserve">      ---Insert into IG table "ZTIERPF " END ---*/</w:t>
            </w:r>
          </w:p>
          <w:p w:rsidR="00032E93" w:rsidRPr="00032E93" w:rsidRDefault="00032E93" w:rsidP="00032E93">
            <w:pPr>
              <w:pStyle w:val="ListParagraph"/>
              <w:rPr>
                <w:sz w:val="24"/>
                <w:szCs w:val="24"/>
              </w:rPr>
            </w:pPr>
            <w:r w:rsidRPr="00032E93">
              <w:rPr>
                <w:sz w:val="24"/>
                <w:szCs w:val="24"/>
              </w:rPr>
              <w:t xml:space="preserve">      ---Insert into IG table "ZTEMPCOVPF" START ---</w:t>
            </w:r>
          </w:p>
          <w:p w:rsidR="00032E93" w:rsidRPr="00032E93" w:rsidRDefault="00032E93" w:rsidP="00032E93">
            <w:pPr>
              <w:pStyle w:val="ListParagraph"/>
              <w:rPr>
                <w:sz w:val="24"/>
                <w:szCs w:val="24"/>
              </w:rPr>
            </w:pPr>
            <w:r w:rsidRPr="00032E93">
              <w:rPr>
                <w:sz w:val="24"/>
                <w:szCs w:val="24"/>
              </w:rPr>
              <w:t xml:space="preserve">                obj_ztempcovpf1.chdrcoy := i_company;</w:t>
            </w:r>
          </w:p>
          <w:p w:rsidR="00032E93" w:rsidRPr="00032E93" w:rsidRDefault="00032E93" w:rsidP="00032E93">
            <w:pPr>
              <w:pStyle w:val="ListParagraph"/>
              <w:rPr>
                <w:sz w:val="24"/>
                <w:szCs w:val="24"/>
              </w:rPr>
            </w:pPr>
            <w:r w:rsidRPr="00032E93">
              <w:rPr>
                <w:sz w:val="24"/>
                <w:szCs w:val="24"/>
              </w:rPr>
              <w:t xml:space="preserve">                obj_ztempcovpf1.chdrnum := substr(trim(obj_mbrindp2.refnum), 1, 8);</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obj_ztempcovpf1.altquoteno := NULL;</w:t>
            </w:r>
          </w:p>
          <w:p w:rsidR="00032E93" w:rsidRPr="00032E93" w:rsidRDefault="00032E93" w:rsidP="00032E93">
            <w:pPr>
              <w:pStyle w:val="ListParagraph"/>
              <w:rPr>
                <w:sz w:val="24"/>
                <w:szCs w:val="24"/>
              </w:rPr>
            </w:pPr>
            <w:r w:rsidRPr="00032E93">
              <w:rPr>
                <w:sz w:val="24"/>
                <w:szCs w:val="24"/>
              </w:rPr>
              <w:t xml:space="preserve">                obj_ztempcovpf1.tranno := v_seqno;</w:t>
            </w:r>
          </w:p>
          <w:p w:rsidR="00032E93" w:rsidRPr="00032E93" w:rsidRDefault="00032E93" w:rsidP="00032E93">
            <w:pPr>
              <w:pStyle w:val="ListParagraph"/>
              <w:rPr>
                <w:sz w:val="24"/>
                <w:szCs w:val="24"/>
              </w:rPr>
            </w:pPr>
            <w:r w:rsidRPr="00032E93">
              <w:rPr>
                <w:sz w:val="24"/>
                <w:szCs w:val="24"/>
              </w:rPr>
              <w:t xml:space="preserve">                obj_ztempcovpf1.mbrno := o_defaultvalues('MBRNO');</w:t>
            </w:r>
          </w:p>
          <w:p w:rsidR="00032E93" w:rsidRPr="00032E93" w:rsidRDefault="00032E93" w:rsidP="00032E93">
            <w:pPr>
              <w:pStyle w:val="ListParagraph"/>
              <w:rPr>
                <w:sz w:val="24"/>
                <w:szCs w:val="24"/>
              </w:rPr>
            </w:pPr>
            <w:r w:rsidRPr="00032E93">
              <w:rPr>
                <w:sz w:val="24"/>
                <w:szCs w:val="24"/>
              </w:rPr>
              <w:t xml:space="preserve">                obj_ztempcovpf1.dpntno := o_defaultvalues('DPNTNO');</w:t>
            </w:r>
          </w:p>
          <w:p w:rsidR="00032E93" w:rsidRPr="00032E93" w:rsidRDefault="00032E93" w:rsidP="00032E93">
            <w:pPr>
              <w:pStyle w:val="ListParagraph"/>
              <w:rPr>
                <w:sz w:val="24"/>
                <w:szCs w:val="24"/>
              </w:rPr>
            </w:pPr>
            <w:r w:rsidRPr="00032E93">
              <w:rPr>
                <w:sz w:val="24"/>
                <w:szCs w:val="24"/>
              </w:rPr>
              <w:t xml:space="preserve">                obj_ztempcovpf1.prodtyp := obj_mbrindp2.prodtyp;</w:t>
            </w:r>
          </w:p>
          <w:p w:rsidR="00032E93" w:rsidRPr="00032E93" w:rsidRDefault="00032E93" w:rsidP="00032E93">
            <w:pPr>
              <w:pStyle w:val="ListParagraph"/>
              <w:rPr>
                <w:sz w:val="24"/>
                <w:szCs w:val="24"/>
              </w:rPr>
            </w:pPr>
            <w:r w:rsidRPr="00032E93">
              <w:rPr>
                <w:sz w:val="24"/>
                <w:szCs w:val="24"/>
              </w:rPr>
              <w:t xml:space="preserve">                obj_ztempcovpf1.effdate := obj_mbrindp2.effdate;</w:t>
            </w:r>
          </w:p>
          <w:p w:rsidR="00032E93" w:rsidRPr="00032E93" w:rsidRDefault="00032E93" w:rsidP="00032E93">
            <w:pPr>
              <w:pStyle w:val="ListParagraph"/>
              <w:rPr>
                <w:sz w:val="24"/>
                <w:szCs w:val="24"/>
              </w:rPr>
            </w:pPr>
            <w:r w:rsidRPr="00032E93">
              <w:rPr>
                <w:sz w:val="24"/>
                <w:szCs w:val="24"/>
              </w:rPr>
              <w:t xml:space="preserve">                obj_ztempcovpf1.dteatt := obj_mbrindp2.effdate;</w:t>
            </w:r>
          </w:p>
          <w:p w:rsidR="00032E93" w:rsidRPr="00032E93" w:rsidRDefault="00032E93" w:rsidP="00032E93">
            <w:pPr>
              <w:pStyle w:val="ListParagraph"/>
              <w:rPr>
                <w:sz w:val="24"/>
                <w:szCs w:val="24"/>
              </w:rPr>
            </w:pPr>
            <w:r w:rsidRPr="00032E93">
              <w:rPr>
                <w:sz w:val="24"/>
                <w:szCs w:val="24"/>
              </w:rPr>
              <w:t xml:space="preserve">      /*IF (TRIM(i_statcode) = 'CA') THEN</w:t>
            </w:r>
          </w:p>
          <w:p w:rsidR="00032E93" w:rsidRPr="00032E93" w:rsidRDefault="00032E93" w:rsidP="00032E93">
            <w:pPr>
              <w:pStyle w:val="ListParagraph"/>
              <w:rPr>
                <w:sz w:val="24"/>
                <w:szCs w:val="24"/>
              </w:rPr>
            </w:pPr>
            <w:r w:rsidRPr="00032E93">
              <w:rPr>
                <w:sz w:val="24"/>
                <w:szCs w:val="24"/>
              </w:rPr>
              <w:t xml:space="preserve">      obj_ztempcovpf1.DTETRM := i_dtetrm;</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t xml:space="preserve">      obj_ztempcovpf1.DTETRM := C_MAXDATE;</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obj_ztempcovpf1.dtetrm := c_maxdate;</w:t>
            </w:r>
          </w:p>
          <w:p w:rsidR="00032E93" w:rsidRPr="00032E93" w:rsidRDefault="00032E93" w:rsidP="00032E93">
            <w:pPr>
              <w:pStyle w:val="ListParagraph"/>
              <w:rPr>
                <w:sz w:val="24"/>
                <w:szCs w:val="24"/>
              </w:rPr>
            </w:pPr>
            <w:r w:rsidRPr="00032E93">
              <w:rPr>
                <w:sz w:val="24"/>
                <w:szCs w:val="24"/>
              </w:rPr>
              <w:t xml:space="preserve">                obj_ztempcovpf1.sumins := obj_mbrindp2.hsuminsu;</w:t>
            </w:r>
          </w:p>
          <w:p w:rsidR="00032E93" w:rsidRPr="00032E93" w:rsidRDefault="00032E93" w:rsidP="00032E93">
            <w:pPr>
              <w:pStyle w:val="ListParagraph"/>
              <w:rPr>
                <w:sz w:val="24"/>
                <w:szCs w:val="24"/>
              </w:rPr>
            </w:pPr>
            <w:r w:rsidRPr="00032E93">
              <w:rPr>
                <w:sz w:val="24"/>
                <w:szCs w:val="24"/>
              </w:rPr>
              <w:t xml:space="preserve">      --   obj_ztempcovpf1.DPREM    := obj_mbrindp2.APREM;</w:t>
            </w:r>
          </w:p>
          <w:p w:rsidR="00032E93" w:rsidRPr="00032E93" w:rsidRDefault="00032E93" w:rsidP="00032E93">
            <w:pPr>
              <w:pStyle w:val="ListParagraph"/>
              <w:rPr>
                <w:sz w:val="24"/>
                <w:szCs w:val="24"/>
              </w:rPr>
            </w:pPr>
            <w:r w:rsidRPr="00032E93">
              <w:rPr>
                <w:sz w:val="24"/>
                <w:szCs w:val="24"/>
              </w:rPr>
              <w:t xml:space="preserve">                IF ( trim(v_zplancls_new) = 'FP' ) THEN</w:t>
            </w:r>
          </w:p>
          <w:p w:rsidR="00032E93" w:rsidRPr="00032E93" w:rsidRDefault="00032E93" w:rsidP="00032E93">
            <w:pPr>
              <w:pStyle w:val="ListParagraph"/>
              <w:rPr>
                <w:sz w:val="24"/>
                <w:szCs w:val="24"/>
              </w:rPr>
            </w:pPr>
            <w:r w:rsidRPr="00032E93">
              <w:rPr>
                <w:sz w:val="24"/>
                <w:szCs w:val="24"/>
              </w:rPr>
              <w:t xml:space="preserve">                    obj_ztempcovpf1.dprem := obj_mbrindp2.aprem;</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 trim(v_zplancls_new) = 'PP' ) THEN</w:t>
            </w:r>
          </w:p>
          <w:p w:rsidR="00032E93" w:rsidRPr="00032E93" w:rsidRDefault="00032E93" w:rsidP="00032E93">
            <w:pPr>
              <w:pStyle w:val="ListParagraph"/>
              <w:rPr>
                <w:sz w:val="24"/>
                <w:szCs w:val="24"/>
              </w:rPr>
            </w:pPr>
            <w:r w:rsidRPr="00032E93">
              <w:rPr>
                <w:sz w:val="24"/>
                <w:szCs w:val="24"/>
              </w:rPr>
              <w:t xml:space="preserve">                    obj_ztempcovpf1.dprem := trim(obj_mbrindp2.aprem) / 12;</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  obj_ztempcovpf1.ZWPENDDT := C_MAXDATE;</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 ( TRIM(i_zwaitpedt) IS NOT NULL ) OR </w:t>
            </w:r>
            <w:r w:rsidRPr="00032E93">
              <w:rPr>
                <w:sz w:val="24"/>
                <w:szCs w:val="24"/>
              </w:rPr>
              <w:lastRenderedPageBreak/>
              <w:t>( trim(i_zwaitpedt) != 0 ) OR ( trim(i_zwaitpedt) &lt;&gt; c_maxdate ) ) THEN</w:t>
            </w:r>
          </w:p>
          <w:p w:rsidR="00032E93" w:rsidRPr="00032E93" w:rsidRDefault="00032E93" w:rsidP="00032E93">
            <w:pPr>
              <w:pStyle w:val="ListParagraph"/>
              <w:rPr>
                <w:sz w:val="24"/>
                <w:szCs w:val="24"/>
              </w:rPr>
            </w:pPr>
            <w:r w:rsidRPr="00032E93">
              <w:rPr>
                <w:sz w:val="24"/>
                <w:szCs w:val="24"/>
              </w:rPr>
              <w:t xml:space="preserve">                    IF ( TRIM(obj_mbrindp2.prodtyp) IN (</w:t>
            </w:r>
          </w:p>
          <w:p w:rsidR="00032E93" w:rsidRPr="00032E93" w:rsidRDefault="00032E93" w:rsidP="00032E93">
            <w:pPr>
              <w:pStyle w:val="ListParagraph"/>
              <w:rPr>
                <w:sz w:val="24"/>
                <w:szCs w:val="24"/>
              </w:rPr>
            </w:pPr>
            <w:r w:rsidRPr="00032E93">
              <w:rPr>
                <w:sz w:val="24"/>
                <w:szCs w:val="24"/>
              </w:rPr>
              <w:t xml:space="preserve">                        '1989',</w:t>
            </w:r>
          </w:p>
          <w:p w:rsidR="00032E93" w:rsidRPr="00032E93" w:rsidRDefault="00032E93" w:rsidP="00032E93">
            <w:pPr>
              <w:pStyle w:val="ListParagraph"/>
              <w:rPr>
                <w:sz w:val="24"/>
                <w:szCs w:val="24"/>
              </w:rPr>
            </w:pPr>
            <w:r w:rsidRPr="00032E93">
              <w:rPr>
                <w:sz w:val="24"/>
                <w:szCs w:val="24"/>
              </w:rPr>
              <w:t xml:space="preserve">                        '1990',</w:t>
            </w:r>
          </w:p>
          <w:p w:rsidR="00032E93" w:rsidRPr="00032E93" w:rsidRDefault="00032E93" w:rsidP="00032E93">
            <w:pPr>
              <w:pStyle w:val="ListParagraph"/>
              <w:rPr>
                <w:sz w:val="24"/>
                <w:szCs w:val="24"/>
              </w:rPr>
            </w:pPr>
            <w:r w:rsidRPr="00032E93">
              <w:rPr>
                <w:sz w:val="24"/>
                <w:szCs w:val="24"/>
              </w:rPr>
              <w:t xml:space="preserve">                        '1991',</w:t>
            </w:r>
          </w:p>
          <w:p w:rsidR="00032E93" w:rsidRPr="00032E93" w:rsidRDefault="00032E93" w:rsidP="00032E93">
            <w:pPr>
              <w:pStyle w:val="ListParagraph"/>
              <w:rPr>
                <w:sz w:val="24"/>
                <w:szCs w:val="24"/>
              </w:rPr>
            </w:pPr>
            <w:r w:rsidRPr="00032E93">
              <w:rPr>
                <w:sz w:val="24"/>
                <w:szCs w:val="24"/>
              </w:rPr>
              <w:t xml:space="preserve">                        '1992',</w:t>
            </w:r>
          </w:p>
          <w:p w:rsidR="00032E93" w:rsidRPr="00032E93" w:rsidRDefault="00032E93" w:rsidP="00032E93">
            <w:pPr>
              <w:pStyle w:val="ListParagraph"/>
              <w:rPr>
                <w:sz w:val="24"/>
                <w:szCs w:val="24"/>
              </w:rPr>
            </w:pPr>
            <w:r w:rsidRPr="00032E93">
              <w:rPr>
                <w:sz w:val="24"/>
                <w:szCs w:val="24"/>
              </w:rPr>
              <w:t xml:space="preserve">                        '1993',</w:t>
            </w:r>
          </w:p>
          <w:p w:rsidR="00032E93" w:rsidRPr="00032E93" w:rsidRDefault="00032E93" w:rsidP="00032E93">
            <w:pPr>
              <w:pStyle w:val="ListParagraph"/>
              <w:rPr>
                <w:sz w:val="24"/>
                <w:szCs w:val="24"/>
              </w:rPr>
            </w:pPr>
            <w:r w:rsidRPr="00032E93">
              <w:rPr>
                <w:sz w:val="24"/>
                <w:szCs w:val="24"/>
              </w:rPr>
              <w:t xml:space="preserve">                        '1995',</w:t>
            </w:r>
          </w:p>
          <w:p w:rsidR="00032E93" w:rsidRPr="00032E93" w:rsidRDefault="00032E93" w:rsidP="00032E93">
            <w:pPr>
              <w:pStyle w:val="ListParagraph"/>
              <w:rPr>
                <w:sz w:val="24"/>
                <w:szCs w:val="24"/>
              </w:rPr>
            </w:pPr>
            <w:r w:rsidRPr="00032E93">
              <w:rPr>
                <w:sz w:val="24"/>
                <w:szCs w:val="24"/>
              </w:rPr>
              <w:t xml:space="preserve">                        '1996',</w:t>
            </w:r>
          </w:p>
          <w:p w:rsidR="00032E93" w:rsidRPr="00032E93" w:rsidRDefault="00032E93" w:rsidP="00032E93">
            <w:pPr>
              <w:pStyle w:val="ListParagraph"/>
              <w:rPr>
                <w:sz w:val="24"/>
                <w:szCs w:val="24"/>
              </w:rPr>
            </w:pPr>
            <w:r w:rsidRPr="00032E93">
              <w:rPr>
                <w:sz w:val="24"/>
                <w:szCs w:val="24"/>
              </w:rPr>
              <w:t xml:space="preserve">                        '1997'</w:t>
            </w:r>
          </w:p>
          <w:p w:rsidR="00032E93" w:rsidRPr="00032E93" w:rsidRDefault="00032E93" w:rsidP="00032E93">
            <w:pPr>
              <w:pStyle w:val="ListParagraph"/>
              <w:rPr>
                <w:sz w:val="24"/>
                <w:szCs w:val="24"/>
              </w:rPr>
            </w:pPr>
            <w:r w:rsidRPr="00032E93">
              <w:rPr>
                <w:sz w:val="24"/>
                <w:szCs w:val="24"/>
              </w:rPr>
              <w:t xml:space="preserve">                    ) ) THEN</w:t>
            </w:r>
          </w:p>
          <w:p w:rsidR="00032E93" w:rsidRPr="00032E93" w:rsidRDefault="00032E93" w:rsidP="00032E93">
            <w:pPr>
              <w:pStyle w:val="ListParagraph"/>
              <w:rPr>
                <w:sz w:val="24"/>
                <w:szCs w:val="24"/>
              </w:rPr>
            </w:pPr>
            <w:r w:rsidRPr="00032E93">
              <w:rPr>
                <w:sz w:val="24"/>
                <w:szCs w:val="24"/>
              </w:rPr>
              <w:t xml:space="preserve">                        obj_ztempcovpf1.zwpenddt := i_zwaitpedt;</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t xml:space="preserve">                        obj_ztempcovpf1.zwpenddt := c_maxdate;</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t xml:space="preserve">                    obj_ztempcovpf1.zwpenddt := c_maxdate;</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obj_ztempcovpf1.zchgtype := 'A';</w:t>
            </w:r>
          </w:p>
          <w:p w:rsidR="00032E93" w:rsidRPr="00032E93" w:rsidRDefault="00032E93" w:rsidP="00032E93">
            <w:pPr>
              <w:pStyle w:val="ListParagraph"/>
              <w:rPr>
                <w:sz w:val="24"/>
                <w:szCs w:val="24"/>
              </w:rPr>
            </w:pPr>
            <w:r w:rsidRPr="00032E93">
              <w:rPr>
                <w:sz w:val="24"/>
                <w:szCs w:val="24"/>
              </w:rPr>
              <w:t xml:space="preserve">                obj_ztempcovpf1.dsumin := obj_mbrindp2.hsuminsu;</w:t>
            </w:r>
          </w:p>
          <w:p w:rsidR="00032E93" w:rsidRPr="00032E93" w:rsidRDefault="00032E93" w:rsidP="00032E93">
            <w:pPr>
              <w:pStyle w:val="ListParagraph"/>
              <w:rPr>
                <w:sz w:val="24"/>
                <w:szCs w:val="24"/>
              </w:rPr>
            </w:pPr>
            <w:r w:rsidRPr="00032E93">
              <w:rPr>
                <w:sz w:val="24"/>
                <w:szCs w:val="24"/>
              </w:rPr>
              <w:t xml:space="preserve">                obj_ztempcovpf1.zsalplan := i_zplancde;</w:t>
            </w:r>
          </w:p>
          <w:p w:rsidR="00032E93" w:rsidRPr="00032E93" w:rsidRDefault="00032E93" w:rsidP="00032E93">
            <w:pPr>
              <w:pStyle w:val="ListParagraph"/>
              <w:rPr>
                <w:sz w:val="24"/>
                <w:szCs w:val="24"/>
              </w:rPr>
            </w:pPr>
            <w:r w:rsidRPr="00032E93">
              <w:rPr>
                <w:sz w:val="24"/>
                <w:szCs w:val="24"/>
              </w:rPr>
              <w:t xml:space="preserve">                obj_ztempcovpf1.usrprf := i_usrprf;</w:t>
            </w:r>
          </w:p>
          <w:p w:rsidR="00032E93" w:rsidRPr="00032E93" w:rsidRDefault="00032E93" w:rsidP="00032E93">
            <w:pPr>
              <w:pStyle w:val="ListParagraph"/>
              <w:rPr>
                <w:sz w:val="24"/>
                <w:szCs w:val="24"/>
              </w:rPr>
            </w:pPr>
            <w:r w:rsidRPr="00032E93">
              <w:rPr>
                <w:sz w:val="24"/>
                <w:szCs w:val="24"/>
              </w:rPr>
              <w:t xml:space="preserve">                obj_ztempcovpf1.jobnm := i_schedulename;</w:t>
            </w:r>
          </w:p>
          <w:p w:rsidR="00032E93" w:rsidRPr="00032E93" w:rsidRDefault="00032E93" w:rsidP="00032E93">
            <w:pPr>
              <w:pStyle w:val="ListParagraph"/>
              <w:rPr>
                <w:sz w:val="24"/>
                <w:szCs w:val="24"/>
              </w:rPr>
            </w:pPr>
            <w:r w:rsidRPr="00032E93">
              <w:rPr>
                <w:sz w:val="24"/>
                <w:szCs w:val="24"/>
              </w:rPr>
              <w:t xml:space="preserve">                obj_ztempcovpf1.datime := CAST ( SYSDATE AS TIMESTAMP );</w:t>
            </w:r>
          </w:p>
          <w:p w:rsidR="00032E93" w:rsidRPr="00032E93" w:rsidRDefault="00032E93" w:rsidP="00032E93">
            <w:pPr>
              <w:pStyle w:val="ListParagraph"/>
              <w:rPr>
                <w:sz w:val="24"/>
                <w:szCs w:val="24"/>
              </w:rPr>
            </w:pPr>
            <w:r w:rsidRPr="00032E93">
              <w:rPr>
                <w:sz w:val="24"/>
                <w:szCs w:val="24"/>
              </w:rPr>
              <w:t xml:space="preserve">                obj_ztempcovpf1.zinstype := o_defaultvalues('ZINSTYPE');</w:t>
            </w:r>
          </w:p>
          <w:p w:rsidR="00032E93" w:rsidRPr="00032E93" w:rsidRDefault="00032E93" w:rsidP="00032E93">
            <w:pPr>
              <w:pStyle w:val="ListParagraph"/>
              <w:rPr>
                <w:sz w:val="24"/>
                <w:szCs w:val="24"/>
              </w:rPr>
            </w:pPr>
            <w:r w:rsidRPr="00032E93">
              <w:rPr>
                <w:sz w:val="24"/>
                <w:szCs w:val="24"/>
              </w:rPr>
              <w:t xml:space="preserve">      --obj_ztempcovpf1.REFNUM   := 'a';</w:t>
            </w:r>
          </w:p>
          <w:p w:rsidR="00032E93" w:rsidRPr="00032E93" w:rsidRDefault="00032E93" w:rsidP="00032E93">
            <w:pPr>
              <w:pStyle w:val="ListParagraph"/>
              <w:rPr>
                <w:sz w:val="24"/>
                <w:szCs w:val="24"/>
              </w:rPr>
            </w:pPr>
            <w:r w:rsidRPr="00032E93">
              <w:rPr>
                <w:sz w:val="24"/>
                <w:szCs w:val="24"/>
              </w:rPr>
              <w:t xml:space="preserve">                obj_ztempcovpf1.zcvgstrtdt := obj_ztempcovpf1.dteatt;</w:t>
            </w:r>
          </w:p>
          <w:p w:rsidR="00032E93" w:rsidRPr="00032E93" w:rsidRDefault="00032E93" w:rsidP="00032E93">
            <w:pPr>
              <w:pStyle w:val="ListParagraph"/>
              <w:rPr>
                <w:sz w:val="24"/>
                <w:szCs w:val="24"/>
              </w:rPr>
            </w:pPr>
            <w:r w:rsidRPr="00032E93">
              <w:rPr>
                <w:sz w:val="24"/>
                <w:szCs w:val="24"/>
              </w:rPr>
              <w:t xml:space="preserve">                obj_ztempcovpf1.zcvgenddt := obj_ztempcovpf1.dtetrm;</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 INSERT  /*+ ENABLE_PARALLEL_DML */  INTO VIEW_DM_ZTEMPCOVPF VALUES obj_ztempcovpf1;</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---MB18</w:t>
            </w:r>
          </w:p>
          <w:p w:rsidR="00032E93" w:rsidRPr="00032E93" w:rsidRDefault="00032E93" w:rsidP="00032E93">
            <w:pPr>
              <w:pStyle w:val="ListParagraph"/>
              <w:rPr>
                <w:sz w:val="24"/>
                <w:szCs w:val="24"/>
              </w:rPr>
            </w:pPr>
            <w:r w:rsidRPr="00032E93">
              <w:rPr>
                <w:sz w:val="24"/>
                <w:szCs w:val="24"/>
              </w:rPr>
              <w:t xml:space="preserve">                ztempcovpf1index := ztempcovpf1index + 1;</w:t>
            </w:r>
          </w:p>
          <w:p w:rsidR="00032E93" w:rsidRPr="00032E93" w:rsidRDefault="00032E93" w:rsidP="00032E93">
            <w:pPr>
              <w:pStyle w:val="ListParagraph"/>
              <w:rPr>
                <w:sz w:val="24"/>
                <w:szCs w:val="24"/>
              </w:rPr>
            </w:pPr>
            <w:r w:rsidRPr="00032E93">
              <w:rPr>
                <w:sz w:val="24"/>
                <w:szCs w:val="24"/>
              </w:rPr>
              <w:t xml:space="preserve">                ztempcovpf1_list.extend;</w:t>
            </w:r>
          </w:p>
          <w:p w:rsidR="00032E93" w:rsidRPr="00032E93" w:rsidRDefault="00032E93" w:rsidP="00032E93">
            <w:pPr>
              <w:pStyle w:val="ListParagraph"/>
              <w:rPr>
                <w:sz w:val="24"/>
                <w:szCs w:val="24"/>
              </w:rPr>
            </w:pPr>
            <w:r w:rsidRPr="00032E93">
              <w:rPr>
                <w:sz w:val="24"/>
                <w:szCs w:val="24"/>
              </w:rPr>
              <w:t xml:space="preserve">                ztempcovpf1_list(ztempcovpf1index) := obj_ztempcovpf1;</w:t>
            </w:r>
          </w:p>
          <w:p w:rsidR="00032E93" w:rsidRPr="00032E93" w:rsidRDefault="00032E93" w:rsidP="00032E93">
            <w:pPr>
              <w:pStyle w:val="ListParagraph"/>
              <w:rPr>
                <w:sz w:val="24"/>
                <w:szCs w:val="24"/>
              </w:rPr>
            </w:pPr>
            <w:r w:rsidRPr="00032E93">
              <w:rPr>
                <w:sz w:val="24"/>
                <w:szCs w:val="24"/>
              </w:rPr>
              <w:t xml:space="preserve">        ---MB18</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(TRIM(i_statcode) = 'CA') THEN -- MB16</w:t>
            </w:r>
          </w:p>
          <w:p w:rsidR="00032E93" w:rsidRPr="00032E93" w:rsidRDefault="00032E93" w:rsidP="00032E93">
            <w:pPr>
              <w:pStyle w:val="ListParagraph"/>
              <w:rPr>
                <w:sz w:val="24"/>
                <w:szCs w:val="24"/>
              </w:rPr>
            </w:pPr>
            <w:r w:rsidRPr="00032E93">
              <w:rPr>
                <w:sz w:val="24"/>
                <w:szCs w:val="24"/>
              </w:rPr>
              <w:t xml:space="preserve">                IF v_trmdate &lt;&gt; c_maxdate THEN</w:t>
            </w:r>
          </w:p>
          <w:p w:rsidR="00032E93" w:rsidRPr="00032E93" w:rsidRDefault="00032E93" w:rsidP="00032E93">
            <w:pPr>
              <w:pStyle w:val="ListParagraph"/>
              <w:rPr>
                <w:sz w:val="24"/>
                <w:szCs w:val="24"/>
              </w:rPr>
            </w:pPr>
            <w:r w:rsidRPr="00032E93">
              <w:rPr>
                <w:sz w:val="24"/>
                <w:szCs w:val="24"/>
              </w:rPr>
              <w:lastRenderedPageBreak/>
              <w:t xml:space="preserve">        --MB16</w:t>
            </w:r>
          </w:p>
          <w:p w:rsidR="00032E93" w:rsidRPr="00032E93" w:rsidRDefault="00032E93" w:rsidP="00032E93">
            <w:pPr>
              <w:pStyle w:val="ListParagraph"/>
              <w:rPr>
                <w:sz w:val="24"/>
                <w:szCs w:val="24"/>
              </w:rPr>
            </w:pPr>
            <w:r w:rsidRPr="00032E93">
              <w:rPr>
                <w:sz w:val="24"/>
                <w:szCs w:val="24"/>
              </w:rPr>
              <w:t xml:space="preserve">                    obj_ztempcovpf2.chdrcoy := i_company;</w:t>
            </w:r>
          </w:p>
          <w:p w:rsidR="00032E93" w:rsidRPr="00032E93" w:rsidRDefault="00032E93" w:rsidP="00032E93">
            <w:pPr>
              <w:pStyle w:val="ListParagraph"/>
              <w:rPr>
                <w:sz w:val="24"/>
                <w:szCs w:val="24"/>
              </w:rPr>
            </w:pPr>
            <w:r w:rsidRPr="00032E93">
              <w:rPr>
                <w:sz w:val="24"/>
                <w:szCs w:val="24"/>
              </w:rPr>
              <w:t xml:space="preserve">                    obj_ztempcovpf2.chdrnum := substr(trim(obj_mbrindp2.refnum), 1, 8);</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obj_ztempcovpf2.altquoteno := NULL;</w:t>
            </w:r>
          </w:p>
          <w:p w:rsidR="00032E93" w:rsidRPr="00032E93" w:rsidRDefault="00032E93" w:rsidP="00032E93">
            <w:pPr>
              <w:pStyle w:val="ListParagraph"/>
              <w:rPr>
                <w:sz w:val="24"/>
                <w:szCs w:val="24"/>
              </w:rPr>
            </w:pPr>
            <w:r w:rsidRPr="00032E93">
              <w:rPr>
                <w:sz w:val="24"/>
                <w:szCs w:val="24"/>
              </w:rPr>
              <w:t xml:space="preserve">                    obj_ztempcovpf2.tranno := v_seqnoincr;</w:t>
            </w:r>
          </w:p>
          <w:p w:rsidR="00032E93" w:rsidRPr="00032E93" w:rsidRDefault="00032E93" w:rsidP="00032E93">
            <w:pPr>
              <w:pStyle w:val="ListParagraph"/>
              <w:rPr>
                <w:sz w:val="24"/>
                <w:szCs w:val="24"/>
              </w:rPr>
            </w:pPr>
            <w:r w:rsidRPr="00032E93">
              <w:rPr>
                <w:sz w:val="24"/>
                <w:szCs w:val="24"/>
              </w:rPr>
              <w:t xml:space="preserve">                    obj_ztempcovpf2.mbrno := o_defaultvalues('MBRNO');</w:t>
            </w:r>
          </w:p>
          <w:p w:rsidR="00032E93" w:rsidRPr="00032E93" w:rsidRDefault="00032E93" w:rsidP="00032E93">
            <w:pPr>
              <w:pStyle w:val="ListParagraph"/>
              <w:rPr>
                <w:sz w:val="24"/>
                <w:szCs w:val="24"/>
              </w:rPr>
            </w:pPr>
            <w:r w:rsidRPr="00032E93">
              <w:rPr>
                <w:sz w:val="24"/>
                <w:szCs w:val="24"/>
              </w:rPr>
              <w:t xml:space="preserve">                    obj_ztempcovpf2.dpntno := o_defaultvalues('DPNTNO');</w:t>
            </w:r>
          </w:p>
          <w:p w:rsidR="00032E93" w:rsidRPr="00032E93" w:rsidRDefault="00032E93" w:rsidP="00032E93">
            <w:pPr>
              <w:pStyle w:val="ListParagraph"/>
              <w:rPr>
                <w:sz w:val="24"/>
                <w:szCs w:val="24"/>
              </w:rPr>
            </w:pPr>
            <w:r w:rsidRPr="00032E93">
              <w:rPr>
                <w:sz w:val="24"/>
                <w:szCs w:val="24"/>
              </w:rPr>
              <w:t xml:space="preserve">                    obj_ztempcovpf2.prodtyp := obj_mbrindp2.prodtyp;</w:t>
            </w:r>
          </w:p>
          <w:p w:rsidR="00032E93" w:rsidRPr="00032E93" w:rsidRDefault="00032E93" w:rsidP="00032E93">
            <w:pPr>
              <w:pStyle w:val="ListParagraph"/>
              <w:rPr>
                <w:sz w:val="24"/>
                <w:szCs w:val="24"/>
              </w:rPr>
            </w:pPr>
            <w:r w:rsidRPr="00032E93">
              <w:rPr>
                <w:sz w:val="24"/>
                <w:szCs w:val="24"/>
              </w:rPr>
              <w:t xml:space="preserve">                    obj_ztempcovpf2.effdate := obj_mbrindp2.effdate;</w:t>
            </w:r>
          </w:p>
          <w:p w:rsidR="00032E93" w:rsidRPr="00032E93" w:rsidRDefault="00032E93" w:rsidP="00032E93">
            <w:pPr>
              <w:pStyle w:val="ListParagraph"/>
              <w:rPr>
                <w:sz w:val="24"/>
                <w:szCs w:val="24"/>
              </w:rPr>
            </w:pPr>
            <w:r w:rsidRPr="00032E93">
              <w:rPr>
                <w:sz w:val="24"/>
                <w:szCs w:val="24"/>
              </w:rPr>
              <w:t xml:space="preserve">                    obj_ztempcovpf2.dteatt := obj_mbrindp2.effdate;</w:t>
            </w:r>
          </w:p>
          <w:p w:rsidR="00032E93" w:rsidRPr="00032E93" w:rsidRDefault="00032E93" w:rsidP="00032E93">
            <w:pPr>
              <w:pStyle w:val="ListParagraph"/>
              <w:rPr>
                <w:sz w:val="24"/>
                <w:szCs w:val="24"/>
              </w:rPr>
            </w:pPr>
            <w:r w:rsidRPr="00032E93">
              <w:rPr>
                <w:sz w:val="24"/>
                <w:szCs w:val="24"/>
              </w:rPr>
              <w:t xml:space="preserve">        /* IF (TRIM(i_statcode) = 'CA') THEN</w:t>
            </w:r>
          </w:p>
          <w:p w:rsidR="00032E93" w:rsidRPr="00032E93" w:rsidRDefault="00032E93" w:rsidP="00032E93">
            <w:pPr>
              <w:pStyle w:val="ListParagraph"/>
              <w:rPr>
                <w:sz w:val="24"/>
                <w:szCs w:val="24"/>
              </w:rPr>
            </w:pPr>
            <w:r w:rsidRPr="00032E93">
              <w:rPr>
                <w:sz w:val="24"/>
                <w:szCs w:val="24"/>
              </w:rPr>
              <w:t xml:space="preserve">        obj_ztempcovpf2.DTETRM := i_dtetrm;</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t xml:space="preserve">        obj_ztempcovpf2.DTETRM := C_MAXDATE;</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obj_ztempcovpf2.dtetrm := i_dtetrm;</w:t>
            </w:r>
          </w:p>
          <w:p w:rsidR="00032E93" w:rsidRPr="00032E93" w:rsidRDefault="00032E93" w:rsidP="00032E93">
            <w:pPr>
              <w:pStyle w:val="ListParagraph"/>
              <w:rPr>
                <w:sz w:val="24"/>
                <w:szCs w:val="24"/>
              </w:rPr>
            </w:pPr>
            <w:r w:rsidRPr="00032E93">
              <w:rPr>
                <w:sz w:val="24"/>
                <w:szCs w:val="24"/>
              </w:rPr>
              <w:t xml:space="preserve">                    obj_ztempcovpf2.sumins := obj_mbrindp2.hsuminsu;</w:t>
            </w:r>
          </w:p>
          <w:p w:rsidR="00032E93" w:rsidRPr="00032E93" w:rsidRDefault="00032E93" w:rsidP="00032E93">
            <w:pPr>
              <w:pStyle w:val="ListParagraph"/>
              <w:rPr>
                <w:sz w:val="24"/>
                <w:szCs w:val="24"/>
              </w:rPr>
            </w:pPr>
            <w:r w:rsidRPr="00032E93">
              <w:rPr>
                <w:sz w:val="24"/>
                <w:szCs w:val="24"/>
              </w:rPr>
              <w:t xml:space="preserve">       --  obj_ztempcovpf2.DPREM    := obj_mbrindp2.APREM;</w:t>
            </w:r>
          </w:p>
          <w:p w:rsidR="00032E93" w:rsidRPr="00032E93" w:rsidRDefault="00032E93" w:rsidP="00032E93">
            <w:pPr>
              <w:pStyle w:val="ListParagraph"/>
              <w:rPr>
                <w:sz w:val="24"/>
                <w:szCs w:val="24"/>
              </w:rPr>
            </w:pPr>
            <w:r w:rsidRPr="00032E93">
              <w:rPr>
                <w:sz w:val="24"/>
                <w:szCs w:val="24"/>
              </w:rPr>
              <w:t xml:space="preserve">                    IF ( trim(v_zplancls_new) = 'FP' ) THEN</w:t>
            </w:r>
          </w:p>
          <w:p w:rsidR="00032E93" w:rsidRPr="00032E93" w:rsidRDefault="00032E93" w:rsidP="00032E93">
            <w:pPr>
              <w:pStyle w:val="ListParagraph"/>
              <w:rPr>
                <w:sz w:val="24"/>
                <w:szCs w:val="24"/>
              </w:rPr>
            </w:pPr>
            <w:r w:rsidRPr="00032E93">
              <w:rPr>
                <w:sz w:val="24"/>
                <w:szCs w:val="24"/>
              </w:rPr>
              <w:t xml:space="preserve">                        obj_ztempcovpf2.dprem := obj_mbrindp2.aprem;</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 trim(v_zplancls_new) = 'PP' ) THEN</w:t>
            </w:r>
          </w:p>
          <w:p w:rsidR="00032E93" w:rsidRPr="00032E93" w:rsidRDefault="00032E93" w:rsidP="00032E93">
            <w:pPr>
              <w:pStyle w:val="ListParagraph"/>
              <w:rPr>
                <w:sz w:val="24"/>
                <w:szCs w:val="24"/>
              </w:rPr>
            </w:pPr>
            <w:r w:rsidRPr="00032E93">
              <w:rPr>
                <w:sz w:val="24"/>
                <w:szCs w:val="24"/>
              </w:rPr>
              <w:t xml:space="preserve">                        obj_ztempcovpf2.dprem := trim(obj_mbrindp2.aprem) / 12;</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--obj_ztempcovpf2.ZWPENDDT := C_MAXDATE;</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 ( TRIM(i_zwaitpedt) IS NOT NULL ) OR ( trim(i_zwaitpedt) != 0 ) OR ( trim(i_zwaitpedt) &lt;&gt; c_maxdate ) )</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THEN</w:t>
            </w:r>
          </w:p>
          <w:p w:rsidR="00032E93" w:rsidRPr="00032E93" w:rsidRDefault="00032E93" w:rsidP="00032E93">
            <w:pPr>
              <w:pStyle w:val="ListParagraph"/>
              <w:rPr>
                <w:sz w:val="24"/>
                <w:szCs w:val="24"/>
              </w:rPr>
            </w:pPr>
            <w:r w:rsidRPr="00032E93">
              <w:rPr>
                <w:sz w:val="24"/>
                <w:szCs w:val="24"/>
              </w:rPr>
              <w:t xml:space="preserve">                        IF ( TRIM(obj_mbrindp2.prodtyp) IN (</w:t>
            </w:r>
          </w:p>
          <w:p w:rsidR="00032E93" w:rsidRPr="00032E93" w:rsidRDefault="00032E93" w:rsidP="00032E93">
            <w:pPr>
              <w:pStyle w:val="ListParagraph"/>
              <w:rPr>
                <w:sz w:val="24"/>
                <w:szCs w:val="24"/>
              </w:rPr>
            </w:pPr>
            <w:r w:rsidRPr="00032E93">
              <w:rPr>
                <w:sz w:val="24"/>
                <w:szCs w:val="24"/>
              </w:rPr>
              <w:t xml:space="preserve">                            '1989',</w:t>
            </w:r>
          </w:p>
          <w:p w:rsidR="00032E93" w:rsidRPr="00032E93" w:rsidRDefault="00032E93" w:rsidP="00032E93">
            <w:pPr>
              <w:pStyle w:val="ListParagraph"/>
              <w:rPr>
                <w:sz w:val="24"/>
                <w:szCs w:val="24"/>
              </w:rPr>
            </w:pPr>
            <w:r w:rsidRPr="00032E93">
              <w:rPr>
                <w:sz w:val="24"/>
                <w:szCs w:val="24"/>
              </w:rPr>
              <w:t xml:space="preserve">                            '1990',</w:t>
            </w:r>
          </w:p>
          <w:p w:rsidR="00032E93" w:rsidRPr="00032E93" w:rsidRDefault="00032E93" w:rsidP="00032E93">
            <w:pPr>
              <w:pStyle w:val="ListParagraph"/>
              <w:rPr>
                <w:sz w:val="24"/>
                <w:szCs w:val="24"/>
              </w:rPr>
            </w:pPr>
            <w:r w:rsidRPr="00032E93">
              <w:rPr>
                <w:sz w:val="24"/>
                <w:szCs w:val="24"/>
              </w:rPr>
              <w:t xml:space="preserve">                            '1991',</w:t>
            </w:r>
          </w:p>
          <w:p w:rsidR="00032E93" w:rsidRPr="00032E93" w:rsidRDefault="00032E93" w:rsidP="00032E93">
            <w:pPr>
              <w:pStyle w:val="ListParagraph"/>
              <w:rPr>
                <w:sz w:val="24"/>
                <w:szCs w:val="24"/>
              </w:rPr>
            </w:pPr>
            <w:r w:rsidRPr="00032E93">
              <w:rPr>
                <w:sz w:val="24"/>
                <w:szCs w:val="24"/>
              </w:rPr>
              <w:t xml:space="preserve">                            '1992',</w:t>
            </w:r>
          </w:p>
          <w:p w:rsidR="00032E93" w:rsidRPr="00032E93" w:rsidRDefault="00032E93" w:rsidP="00032E93">
            <w:pPr>
              <w:pStyle w:val="ListParagraph"/>
              <w:rPr>
                <w:sz w:val="24"/>
                <w:szCs w:val="24"/>
              </w:rPr>
            </w:pPr>
            <w:r w:rsidRPr="00032E93">
              <w:rPr>
                <w:sz w:val="24"/>
                <w:szCs w:val="24"/>
              </w:rPr>
              <w:t xml:space="preserve">                            '1993',</w:t>
            </w:r>
          </w:p>
          <w:p w:rsidR="00032E93" w:rsidRPr="00032E93" w:rsidRDefault="00032E93" w:rsidP="00032E93">
            <w:pPr>
              <w:pStyle w:val="ListParagraph"/>
              <w:rPr>
                <w:sz w:val="24"/>
                <w:szCs w:val="24"/>
              </w:rPr>
            </w:pPr>
            <w:r w:rsidRPr="00032E93">
              <w:rPr>
                <w:sz w:val="24"/>
                <w:szCs w:val="24"/>
              </w:rPr>
              <w:lastRenderedPageBreak/>
              <w:t xml:space="preserve">                            '1995',</w:t>
            </w:r>
          </w:p>
          <w:p w:rsidR="00032E93" w:rsidRPr="00032E93" w:rsidRDefault="00032E93" w:rsidP="00032E93">
            <w:pPr>
              <w:pStyle w:val="ListParagraph"/>
              <w:rPr>
                <w:sz w:val="24"/>
                <w:szCs w:val="24"/>
              </w:rPr>
            </w:pPr>
            <w:r w:rsidRPr="00032E93">
              <w:rPr>
                <w:sz w:val="24"/>
                <w:szCs w:val="24"/>
              </w:rPr>
              <w:t xml:space="preserve">                            '1996',</w:t>
            </w:r>
          </w:p>
          <w:p w:rsidR="00032E93" w:rsidRPr="00032E93" w:rsidRDefault="00032E93" w:rsidP="00032E93">
            <w:pPr>
              <w:pStyle w:val="ListParagraph"/>
              <w:rPr>
                <w:sz w:val="24"/>
                <w:szCs w:val="24"/>
              </w:rPr>
            </w:pPr>
            <w:r w:rsidRPr="00032E93">
              <w:rPr>
                <w:sz w:val="24"/>
                <w:szCs w:val="24"/>
              </w:rPr>
              <w:t xml:space="preserve">                            '1997'</w:t>
            </w:r>
          </w:p>
          <w:p w:rsidR="00032E93" w:rsidRPr="00032E93" w:rsidRDefault="00032E93" w:rsidP="00032E93">
            <w:pPr>
              <w:pStyle w:val="ListParagraph"/>
              <w:rPr>
                <w:sz w:val="24"/>
                <w:szCs w:val="24"/>
              </w:rPr>
            </w:pPr>
            <w:r w:rsidRPr="00032E93">
              <w:rPr>
                <w:sz w:val="24"/>
                <w:szCs w:val="24"/>
              </w:rPr>
              <w:t xml:space="preserve">                        ) ) THEN</w:t>
            </w:r>
          </w:p>
          <w:p w:rsidR="00032E93" w:rsidRPr="00032E93" w:rsidRDefault="00032E93" w:rsidP="00032E93">
            <w:pPr>
              <w:pStyle w:val="ListParagraph"/>
              <w:rPr>
                <w:sz w:val="24"/>
                <w:szCs w:val="24"/>
              </w:rPr>
            </w:pPr>
            <w:r w:rsidRPr="00032E93">
              <w:rPr>
                <w:sz w:val="24"/>
                <w:szCs w:val="24"/>
              </w:rPr>
              <w:t xml:space="preserve">                            obj_ztempcovpf2.zwpenddt := i_zwaitpedt;</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t xml:space="preserve">                            obj_ztempcovpf2.zwpenddt := c_maxdate;</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t xml:space="preserve">                        obj_ztempcovpf2.zwpenddt := c_maxdate;</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obj_ztempcovpf2.zchgtype := 'T';</w:t>
            </w:r>
          </w:p>
          <w:p w:rsidR="00032E93" w:rsidRPr="00032E93" w:rsidRDefault="00032E93" w:rsidP="00032E93">
            <w:pPr>
              <w:pStyle w:val="ListParagraph"/>
              <w:rPr>
                <w:sz w:val="24"/>
                <w:szCs w:val="24"/>
              </w:rPr>
            </w:pPr>
            <w:r w:rsidRPr="00032E93">
              <w:rPr>
                <w:sz w:val="24"/>
                <w:szCs w:val="24"/>
              </w:rPr>
              <w:t xml:space="preserve">                    obj_ztempcovpf2.dsumin := obj_mbrindp2.hsuminsu;</w:t>
            </w:r>
          </w:p>
          <w:p w:rsidR="00032E93" w:rsidRPr="00032E93" w:rsidRDefault="00032E93" w:rsidP="00032E93">
            <w:pPr>
              <w:pStyle w:val="ListParagraph"/>
              <w:rPr>
                <w:sz w:val="24"/>
                <w:szCs w:val="24"/>
              </w:rPr>
            </w:pPr>
            <w:r w:rsidRPr="00032E93">
              <w:rPr>
                <w:sz w:val="24"/>
                <w:szCs w:val="24"/>
              </w:rPr>
              <w:t xml:space="preserve">                    obj_ztempcovpf2.zsalplan := i_zplancde;</w:t>
            </w:r>
          </w:p>
          <w:p w:rsidR="00032E93" w:rsidRPr="00032E93" w:rsidRDefault="00032E93" w:rsidP="00032E93">
            <w:pPr>
              <w:pStyle w:val="ListParagraph"/>
              <w:rPr>
                <w:sz w:val="24"/>
                <w:szCs w:val="24"/>
              </w:rPr>
            </w:pPr>
            <w:r w:rsidRPr="00032E93">
              <w:rPr>
                <w:sz w:val="24"/>
                <w:szCs w:val="24"/>
              </w:rPr>
              <w:t xml:space="preserve">                    obj_ztempcovpf2.usrprf := i_usrprf;</w:t>
            </w:r>
          </w:p>
          <w:p w:rsidR="00032E93" w:rsidRPr="00032E93" w:rsidRDefault="00032E93" w:rsidP="00032E93">
            <w:pPr>
              <w:pStyle w:val="ListParagraph"/>
              <w:rPr>
                <w:sz w:val="24"/>
                <w:szCs w:val="24"/>
              </w:rPr>
            </w:pPr>
            <w:r w:rsidRPr="00032E93">
              <w:rPr>
                <w:sz w:val="24"/>
                <w:szCs w:val="24"/>
              </w:rPr>
              <w:t xml:space="preserve">                    obj_ztempcovpf2.jobnm := i_schedulename;</w:t>
            </w:r>
          </w:p>
          <w:p w:rsidR="00032E93" w:rsidRPr="00032E93" w:rsidRDefault="00032E93" w:rsidP="00032E93">
            <w:pPr>
              <w:pStyle w:val="ListParagraph"/>
              <w:rPr>
                <w:sz w:val="24"/>
                <w:szCs w:val="24"/>
              </w:rPr>
            </w:pPr>
            <w:r w:rsidRPr="00032E93">
              <w:rPr>
                <w:sz w:val="24"/>
                <w:szCs w:val="24"/>
              </w:rPr>
              <w:t xml:space="preserve">                    obj_ztempcovpf2.datime := CAST ( SYSDATE AS TIMESTAMP );</w:t>
            </w:r>
          </w:p>
          <w:p w:rsidR="00032E93" w:rsidRPr="00032E93" w:rsidRDefault="00032E93" w:rsidP="00032E93">
            <w:pPr>
              <w:pStyle w:val="ListParagraph"/>
              <w:rPr>
                <w:sz w:val="24"/>
                <w:szCs w:val="24"/>
              </w:rPr>
            </w:pPr>
            <w:r w:rsidRPr="00032E93">
              <w:rPr>
                <w:sz w:val="24"/>
                <w:szCs w:val="24"/>
              </w:rPr>
              <w:t xml:space="preserve">                    obj_ztempcovpf2.zinstype := o_defaultvalues('ZINSTYPE');</w:t>
            </w:r>
          </w:p>
          <w:p w:rsidR="00032E93" w:rsidRPr="00032E93" w:rsidRDefault="00032E93" w:rsidP="00032E93">
            <w:pPr>
              <w:pStyle w:val="ListParagraph"/>
              <w:rPr>
                <w:sz w:val="24"/>
                <w:szCs w:val="24"/>
              </w:rPr>
            </w:pPr>
            <w:r w:rsidRPr="00032E93">
              <w:rPr>
                <w:sz w:val="24"/>
                <w:szCs w:val="24"/>
              </w:rPr>
              <w:t xml:space="preserve">        -- obj_ztempcovpf2.REFNUM   := 'a';</w:t>
            </w:r>
          </w:p>
          <w:p w:rsidR="00032E93" w:rsidRPr="00032E93" w:rsidRDefault="00032E93" w:rsidP="00032E93">
            <w:pPr>
              <w:pStyle w:val="ListParagraph"/>
              <w:rPr>
                <w:sz w:val="24"/>
                <w:szCs w:val="24"/>
              </w:rPr>
            </w:pPr>
            <w:r w:rsidRPr="00032E93">
              <w:rPr>
                <w:sz w:val="24"/>
                <w:szCs w:val="24"/>
              </w:rPr>
              <w:t xml:space="preserve">                    obj_ztempcovpf2.zcvgstrtdt := obj_ztempcovpf2.dteatt;</w:t>
            </w:r>
          </w:p>
          <w:p w:rsidR="00032E93" w:rsidRPr="00032E93" w:rsidRDefault="00032E93" w:rsidP="00032E93">
            <w:pPr>
              <w:pStyle w:val="ListParagraph"/>
              <w:rPr>
                <w:sz w:val="24"/>
                <w:szCs w:val="24"/>
              </w:rPr>
            </w:pPr>
            <w:r w:rsidRPr="00032E93">
              <w:rPr>
                <w:sz w:val="24"/>
                <w:szCs w:val="24"/>
              </w:rPr>
              <w:t xml:space="preserve">                    obj_ztempcovpf2.zcvgenddt := obj_ztempcovpf2.dtetrm;</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  INSERT  /*+ ENABLE_PARALLEL_DML */  INTO VIEW_DM_ZTEMPCOVPF VALUES obj_ztempcovpf2;</w:t>
            </w:r>
          </w:p>
          <w:p w:rsidR="00032E93" w:rsidRPr="00032E93" w:rsidRDefault="00032E93" w:rsidP="00032E93">
            <w:pPr>
              <w:pStyle w:val="ListParagraph"/>
              <w:rPr>
                <w:sz w:val="24"/>
                <w:szCs w:val="24"/>
              </w:rPr>
            </w:pPr>
            <w:r w:rsidRPr="00032E93">
              <w:rPr>
                <w:sz w:val="24"/>
                <w:szCs w:val="24"/>
              </w:rPr>
              <w:t xml:space="preserve">        ---MB18</w:t>
            </w:r>
          </w:p>
          <w:p w:rsidR="00032E93" w:rsidRPr="00032E93" w:rsidRDefault="00032E93" w:rsidP="00032E93">
            <w:pPr>
              <w:pStyle w:val="ListParagraph"/>
              <w:rPr>
                <w:sz w:val="24"/>
                <w:szCs w:val="24"/>
              </w:rPr>
            </w:pPr>
            <w:r w:rsidRPr="00032E93">
              <w:rPr>
                <w:sz w:val="24"/>
                <w:szCs w:val="24"/>
              </w:rPr>
              <w:t xml:space="preserve">                    ztempcovpf2index := ztempcovpf2index + 1;</w:t>
            </w:r>
          </w:p>
          <w:p w:rsidR="00032E93" w:rsidRPr="00032E93" w:rsidRDefault="00032E93" w:rsidP="00032E93">
            <w:pPr>
              <w:pStyle w:val="ListParagraph"/>
              <w:rPr>
                <w:sz w:val="24"/>
                <w:szCs w:val="24"/>
              </w:rPr>
            </w:pPr>
            <w:r w:rsidRPr="00032E93">
              <w:rPr>
                <w:sz w:val="24"/>
                <w:szCs w:val="24"/>
              </w:rPr>
              <w:t xml:space="preserve">                    ztempcovpf2_list.extend;</w:t>
            </w:r>
          </w:p>
          <w:p w:rsidR="00032E93" w:rsidRPr="00032E93" w:rsidRDefault="00032E93" w:rsidP="00032E93">
            <w:pPr>
              <w:pStyle w:val="ListParagraph"/>
              <w:rPr>
                <w:sz w:val="24"/>
                <w:szCs w:val="24"/>
              </w:rPr>
            </w:pPr>
            <w:r w:rsidRPr="00032E93">
              <w:rPr>
                <w:sz w:val="24"/>
                <w:szCs w:val="24"/>
              </w:rPr>
              <w:t xml:space="preserve">                    ztempcovpf2_list(ztempcovpf2index) := obj_ztempcovpf2;</w:t>
            </w:r>
          </w:p>
          <w:p w:rsidR="00032E93" w:rsidRPr="00032E93" w:rsidRDefault="00032E93" w:rsidP="00032E93">
            <w:pPr>
              <w:pStyle w:val="ListParagraph"/>
              <w:rPr>
                <w:sz w:val="24"/>
                <w:szCs w:val="24"/>
              </w:rPr>
            </w:pPr>
            <w:r w:rsidRPr="00032E93">
              <w:rPr>
                <w:sz w:val="24"/>
                <w:szCs w:val="24"/>
              </w:rPr>
              <w:t xml:space="preserve">        ---MB18</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---Insert into IG table "ZTEMPCOVPF" END ---*/</w:t>
            </w:r>
          </w:p>
          <w:p w:rsidR="00032E93" w:rsidRPr="00032E93" w:rsidRDefault="00032E93" w:rsidP="00032E93">
            <w:pPr>
              <w:pStyle w:val="ListParagraph"/>
              <w:rPr>
                <w:sz w:val="24"/>
                <w:szCs w:val="24"/>
              </w:rPr>
            </w:pPr>
            <w:r w:rsidRPr="00032E93">
              <w:rPr>
                <w:sz w:val="24"/>
                <w:szCs w:val="24"/>
              </w:rPr>
              <w:t xml:space="preserve">      ---Insert into IG table "ztemptierpf" START ---</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obj_ztemptierpf1.chdrcoy := i_company;</w:t>
            </w:r>
          </w:p>
          <w:p w:rsidR="00032E93" w:rsidRPr="00032E93" w:rsidRDefault="00032E93" w:rsidP="00032E93">
            <w:pPr>
              <w:pStyle w:val="ListParagraph"/>
              <w:rPr>
                <w:sz w:val="24"/>
                <w:szCs w:val="24"/>
              </w:rPr>
            </w:pPr>
            <w:r w:rsidRPr="00032E93">
              <w:rPr>
                <w:sz w:val="24"/>
                <w:szCs w:val="24"/>
              </w:rPr>
              <w:t xml:space="preserve">                obj_ztemptierpf1.chdrnum := substr(trim(obj_mbrindp2.refnum), 1, 8);</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obj_ztemptierpf1.altquoteno := NULL;</w:t>
            </w:r>
          </w:p>
          <w:p w:rsidR="00032E93" w:rsidRPr="00032E93" w:rsidRDefault="00032E93" w:rsidP="00032E93">
            <w:pPr>
              <w:pStyle w:val="ListParagraph"/>
              <w:rPr>
                <w:sz w:val="24"/>
                <w:szCs w:val="24"/>
              </w:rPr>
            </w:pPr>
            <w:r w:rsidRPr="00032E93">
              <w:rPr>
                <w:sz w:val="24"/>
                <w:szCs w:val="24"/>
              </w:rPr>
              <w:t xml:space="preserve">                obj_ztemptierpf1.mbrno := o_defaultvalues('MBRNO');</w:t>
            </w:r>
          </w:p>
          <w:p w:rsidR="00032E93" w:rsidRPr="00032E93" w:rsidRDefault="00032E93" w:rsidP="00032E93">
            <w:pPr>
              <w:pStyle w:val="ListParagraph"/>
              <w:rPr>
                <w:sz w:val="24"/>
                <w:szCs w:val="24"/>
              </w:rPr>
            </w:pPr>
            <w:r w:rsidRPr="00032E93">
              <w:rPr>
                <w:sz w:val="24"/>
                <w:szCs w:val="24"/>
              </w:rPr>
              <w:t xml:space="preserve">                obj_ztemptierpf1.dpntno := o_defaultvalues('DPNTNO');</w:t>
            </w:r>
          </w:p>
          <w:p w:rsidR="00032E93" w:rsidRPr="00032E93" w:rsidRDefault="00032E93" w:rsidP="00032E93">
            <w:pPr>
              <w:pStyle w:val="ListParagraph"/>
              <w:rPr>
                <w:sz w:val="24"/>
                <w:szCs w:val="24"/>
              </w:rPr>
            </w:pPr>
            <w:r w:rsidRPr="00032E93">
              <w:rPr>
                <w:sz w:val="24"/>
                <w:szCs w:val="24"/>
              </w:rPr>
              <w:t xml:space="preserve">                obj_ztemptierpf1.prodtyp := obj_mbrindp2.prodtyp;</w:t>
            </w:r>
          </w:p>
          <w:p w:rsidR="00032E93" w:rsidRPr="00032E93" w:rsidRDefault="00032E93" w:rsidP="00032E93">
            <w:pPr>
              <w:pStyle w:val="ListParagraph"/>
              <w:rPr>
                <w:sz w:val="24"/>
                <w:szCs w:val="24"/>
              </w:rPr>
            </w:pPr>
            <w:r w:rsidRPr="00032E93">
              <w:rPr>
                <w:sz w:val="24"/>
                <w:szCs w:val="24"/>
              </w:rPr>
              <w:t xml:space="preserve">                obj_ztemptierpf1.tranno := v_seqno;</w:t>
            </w:r>
          </w:p>
          <w:p w:rsidR="00032E93" w:rsidRPr="00032E93" w:rsidRDefault="00032E93" w:rsidP="00032E93">
            <w:pPr>
              <w:pStyle w:val="ListParagraph"/>
              <w:rPr>
                <w:sz w:val="24"/>
                <w:szCs w:val="24"/>
              </w:rPr>
            </w:pPr>
            <w:r w:rsidRPr="00032E93">
              <w:rPr>
                <w:sz w:val="24"/>
                <w:szCs w:val="24"/>
              </w:rPr>
              <w:t xml:space="preserve">                obj_ztemptierpf1.effdate := obj_mbrindp2.effdate;</w:t>
            </w:r>
          </w:p>
          <w:p w:rsidR="00032E93" w:rsidRPr="00032E93" w:rsidRDefault="00032E93" w:rsidP="00032E93">
            <w:pPr>
              <w:pStyle w:val="ListParagraph"/>
              <w:rPr>
                <w:sz w:val="24"/>
                <w:szCs w:val="24"/>
              </w:rPr>
            </w:pPr>
            <w:r w:rsidRPr="00032E93">
              <w:rPr>
                <w:sz w:val="24"/>
                <w:szCs w:val="24"/>
              </w:rPr>
              <w:t xml:space="preserve">                obj_ztemptierpf1.ztierno := 1;</w:t>
            </w:r>
          </w:p>
          <w:p w:rsidR="00032E93" w:rsidRPr="00032E93" w:rsidRDefault="00032E93" w:rsidP="00032E93">
            <w:pPr>
              <w:pStyle w:val="ListParagraph"/>
              <w:rPr>
                <w:sz w:val="24"/>
                <w:szCs w:val="24"/>
              </w:rPr>
            </w:pPr>
            <w:r w:rsidRPr="00032E93">
              <w:rPr>
                <w:sz w:val="24"/>
                <w:szCs w:val="24"/>
              </w:rPr>
              <w:t xml:space="preserve">      /* IF (TRIM(i_statcode) = 'CA') THEN</w:t>
            </w:r>
          </w:p>
          <w:p w:rsidR="00032E93" w:rsidRPr="00032E93" w:rsidRDefault="00032E93" w:rsidP="00032E93">
            <w:pPr>
              <w:pStyle w:val="ListParagraph"/>
              <w:rPr>
                <w:sz w:val="24"/>
                <w:szCs w:val="24"/>
              </w:rPr>
            </w:pPr>
            <w:r w:rsidRPr="00032E93">
              <w:rPr>
                <w:sz w:val="24"/>
                <w:szCs w:val="24"/>
              </w:rPr>
              <w:t xml:space="preserve">      obj_ztemptierpf1.DTETRM := i_dtetrm;</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t xml:space="preserve">      obj_ztemptierpf1.DTETRM := C_MAXDATE;</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obj_ztemptierpf1.dtetrm := c_maxdate;</w:t>
            </w:r>
          </w:p>
          <w:p w:rsidR="00032E93" w:rsidRPr="00032E93" w:rsidRDefault="00032E93" w:rsidP="00032E93">
            <w:pPr>
              <w:pStyle w:val="ListParagraph"/>
              <w:rPr>
                <w:sz w:val="24"/>
                <w:szCs w:val="24"/>
              </w:rPr>
            </w:pPr>
            <w:r w:rsidRPr="00032E93">
              <w:rPr>
                <w:sz w:val="24"/>
                <w:szCs w:val="24"/>
              </w:rPr>
              <w:t xml:space="preserve">      --  obj_ztemptierpf1.DTETRM     := 'a';</w:t>
            </w:r>
          </w:p>
          <w:p w:rsidR="00032E93" w:rsidRPr="00032E93" w:rsidRDefault="00032E93" w:rsidP="00032E93">
            <w:pPr>
              <w:pStyle w:val="ListParagraph"/>
              <w:rPr>
                <w:sz w:val="24"/>
                <w:szCs w:val="24"/>
              </w:rPr>
            </w:pPr>
            <w:r w:rsidRPr="00032E93">
              <w:rPr>
                <w:sz w:val="24"/>
                <w:szCs w:val="24"/>
              </w:rPr>
              <w:t xml:space="preserve">                obj_ztemptierpf1.dteatt := obj_mbrindp2.effdate;</w:t>
            </w:r>
          </w:p>
          <w:p w:rsidR="00032E93" w:rsidRPr="00032E93" w:rsidRDefault="00032E93" w:rsidP="00032E93">
            <w:pPr>
              <w:pStyle w:val="ListParagraph"/>
              <w:rPr>
                <w:sz w:val="24"/>
                <w:szCs w:val="24"/>
              </w:rPr>
            </w:pPr>
            <w:r w:rsidRPr="00032E93">
              <w:rPr>
                <w:sz w:val="24"/>
                <w:szCs w:val="24"/>
              </w:rPr>
              <w:t xml:space="preserve">                obj_ztemptierpf1.suminsu := obj_mbrindp2.hsuminsu;</w:t>
            </w:r>
          </w:p>
          <w:p w:rsidR="00032E93" w:rsidRPr="00032E93" w:rsidRDefault="00032E93" w:rsidP="00032E93">
            <w:pPr>
              <w:pStyle w:val="ListParagraph"/>
              <w:rPr>
                <w:sz w:val="24"/>
                <w:szCs w:val="24"/>
              </w:rPr>
            </w:pPr>
            <w:r w:rsidRPr="00032E93">
              <w:rPr>
                <w:sz w:val="24"/>
                <w:szCs w:val="24"/>
              </w:rPr>
              <w:t xml:space="preserve">      -- obj_ztemptierpf1.DPREM    := obj_mbrindp2.APREM;</w:t>
            </w:r>
          </w:p>
          <w:p w:rsidR="00032E93" w:rsidRPr="00032E93" w:rsidRDefault="00032E93" w:rsidP="00032E93">
            <w:pPr>
              <w:pStyle w:val="ListParagraph"/>
              <w:rPr>
                <w:sz w:val="24"/>
                <w:szCs w:val="24"/>
              </w:rPr>
            </w:pPr>
            <w:r w:rsidRPr="00032E93">
              <w:rPr>
                <w:sz w:val="24"/>
                <w:szCs w:val="24"/>
              </w:rPr>
              <w:t xml:space="preserve">                IF ( trim(v_zplancls_new) = 'FP' ) THEN</w:t>
            </w:r>
          </w:p>
          <w:p w:rsidR="00032E93" w:rsidRPr="00032E93" w:rsidRDefault="00032E93" w:rsidP="00032E93">
            <w:pPr>
              <w:pStyle w:val="ListParagraph"/>
              <w:rPr>
                <w:sz w:val="24"/>
                <w:szCs w:val="24"/>
              </w:rPr>
            </w:pPr>
            <w:r w:rsidRPr="00032E93">
              <w:rPr>
                <w:sz w:val="24"/>
                <w:szCs w:val="24"/>
              </w:rPr>
              <w:t xml:space="preserve">                    obj_ztemptierpf1.dprem := obj_mbrindp2.aprem;</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 trim(v_zplancls_new) = 'PP' ) THEN</w:t>
            </w:r>
          </w:p>
          <w:p w:rsidR="00032E93" w:rsidRPr="00032E93" w:rsidRDefault="00032E93" w:rsidP="00032E93">
            <w:pPr>
              <w:pStyle w:val="ListParagraph"/>
              <w:rPr>
                <w:sz w:val="24"/>
                <w:szCs w:val="24"/>
              </w:rPr>
            </w:pPr>
            <w:r w:rsidRPr="00032E93">
              <w:rPr>
                <w:sz w:val="24"/>
                <w:szCs w:val="24"/>
              </w:rPr>
              <w:t xml:space="preserve">                    obj_ztemptierpf1.dprem := trim(obj_mbrindp2.aprem) / 12;</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obj_ztemptierpf1.zvioltyp := NULL;</w:t>
            </w:r>
          </w:p>
          <w:p w:rsidR="00032E93" w:rsidRPr="00032E93" w:rsidRDefault="00032E93" w:rsidP="00032E93">
            <w:pPr>
              <w:pStyle w:val="ListParagraph"/>
              <w:rPr>
                <w:sz w:val="24"/>
                <w:szCs w:val="24"/>
              </w:rPr>
            </w:pPr>
            <w:r w:rsidRPr="00032E93">
              <w:rPr>
                <w:sz w:val="24"/>
                <w:szCs w:val="24"/>
              </w:rPr>
              <w:t xml:space="preserve">      --obj_ztemptierpf1.EFDATE   := NULL;--MB7 comment out as setting null</w:t>
            </w:r>
          </w:p>
          <w:p w:rsidR="00032E93" w:rsidRPr="00032E93" w:rsidRDefault="00032E93" w:rsidP="00032E93">
            <w:pPr>
              <w:pStyle w:val="ListParagraph"/>
              <w:rPr>
                <w:sz w:val="24"/>
                <w:szCs w:val="24"/>
              </w:rPr>
            </w:pPr>
            <w:r w:rsidRPr="00032E93">
              <w:rPr>
                <w:sz w:val="24"/>
                <w:szCs w:val="24"/>
              </w:rPr>
              <w:t xml:space="preserve">      -- obj_ztemptierpf1.ZMDDVDT  := NULL;--MB7 comment out as setting null</w:t>
            </w:r>
          </w:p>
          <w:p w:rsidR="00032E93" w:rsidRPr="00032E93" w:rsidRDefault="00032E93" w:rsidP="00032E93">
            <w:pPr>
              <w:pStyle w:val="ListParagraph"/>
              <w:rPr>
                <w:sz w:val="24"/>
                <w:szCs w:val="24"/>
              </w:rPr>
            </w:pPr>
            <w:r w:rsidRPr="00032E93">
              <w:rPr>
                <w:sz w:val="24"/>
                <w:szCs w:val="24"/>
              </w:rPr>
              <w:t xml:space="preserve">                obj_ztemptierpf1.usrprf := i_usrprf;</w:t>
            </w:r>
          </w:p>
          <w:p w:rsidR="00032E93" w:rsidRPr="00032E93" w:rsidRDefault="00032E93" w:rsidP="00032E93">
            <w:pPr>
              <w:pStyle w:val="ListParagraph"/>
              <w:rPr>
                <w:sz w:val="24"/>
                <w:szCs w:val="24"/>
              </w:rPr>
            </w:pPr>
            <w:r w:rsidRPr="00032E93">
              <w:rPr>
                <w:sz w:val="24"/>
                <w:szCs w:val="24"/>
              </w:rPr>
              <w:t xml:space="preserve">                obj_ztemptierpf1.jobnm := i_schedulename;</w:t>
            </w:r>
          </w:p>
          <w:p w:rsidR="00032E93" w:rsidRPr="00032E93" w:rsidRDefault="00032E93" w:rsidP="00032E93">
            <w:pPr>
              <w:pStyle w:val="ListParagraph"/>
              <w:rPr>
                <w:sz w:val="24"/>
                <w:szCs w:val="24"/>
              </w:rPr>
            </w:pPr>
            <w:r w:rsidRPr="00032E93">
              <w:rPr>
                <w:sz w:val="24"/>
                <w:szCs w:val="24"/>
              </w:rPr>
              <w:t xml:space="preserve">                obj_ztemptierpf1.datime := CAST ( SYSDATE AS TIMESTAMP );</w:t>
            </w:r>
          </w:p>
          <w:p w:rsidR="00032E93" w:rsidRPr="00032E93" w:rsidRDefault="00032E93" w:rsidP="00032E93">
            <w:pPr>
              <w:pStyle w:val="ListParagraph"/>
              <w:rPr>
                <w:sz w:val="24"/>
                <w:szCs w:val="24"/>
              </w:rPr>
            </w:pPr>
            <w:r w:rsidRPr="00032E93">
              <w:rPr>
                <w:sz w:val="24"/>
                <w:szCs w:val="24"/>
              </w:rPr>
              <w:t xml:space="preserve">      --obj_ztemptierpf1.REFNUM   := 'a';</w:t>
            </w:r>
          </w:p>
          <w:p w:rsidR="00032E93" w:rsidRPr="00032E93" w:rsidRDefault="00032E93" w:rsidP="00032E93">
            <w:pPr>
              <w:pStyle w:val="ListParagraph"/>
              <w:rPr>
                <w:sz w:val="24"/>
                <w:szCs w:val="24"/>
              </w:rPr>
            </w:pPr>
            <w:r w:rsidRPr="00032E93">
              <w:rPr>
                <w:sz w:val="24"/>
                <w:szCs w:val="24"/>
              </w:rPr>
              <w:t xml:space="preserve">                obj_ztemptierpf1.xtranno := 1;</w:t>
            </w:r>
          </w:p>
          <w:p w:rsidR="00032E93" w:rsidRPr="00032E93" w:rsidRDefault="00032E93" w:rsidP="00032E93">
            <w:pPr>
              <w:pStyle w:val="ListParagraph"/>
              <w:rPr>
                <w:sz w:val="24"/>
                <w:szCs w:val="24"/>
              </w:rPr>
            </w:pPr>
            <w:r w:rsidRPr="00032E93">
              <w:rPr>
                <w:sz w:val="24"/>
                <w:szCs w:val="24"/>
              </w:rPr>
              <w:t xml:space="preserve">                obj_ztemptierpf1.zchgtype := 'A';</w:t>
            </w:r>
          </w:p>
          <w:p w:rsidR="00032E93" w:rsidRPr="00032E93" w:rsidRDefault="00032E93" w:rsidP="00032E93">
            <w:pPr>
              <w:pStyle w:val="ListParagraph"/>
              <w:rPr>
                <w:sz w:val="24"/>
                <w:szCs w:val="24"/>
              </w:rPr>
            </w:pPr>
            <w:r w:rsidRPr="00032E93">
              <w:rPr>
                <w:sz w:val="24"/>
                <w:szCs w:val="24"/>
              </w:rPr>
              <w:t xml:space="preserve">      ----- MB5 START -----</w:t>
            </w:r>
          </w:p>
          <w:p w:rsidR="00032E93" w:rsidRPr="00032E93" w:rsidRDefault="00032E93" w:rsidP="00032E93">
            <w:pPr>
              <w:pStyle w:val="ListParagraph"/>
              <w:rPr>
                <w:sz w:val="24"/>
                <w:szCs w:val="24"/>
              </w:rPr>
            </w:pPr>
            <w:r w:rsidRPr="00032E93">
              <w:rPr>
                <w:sz w:val="24"/>
                <w:szCs w:val="24"/>
              </w:rPr>
              <w:t xml:space="preserve">      --obj_ztemptierpf1.EFDATE   := C_MAXDATE;</w:t>
            </w:r>
          </w:p>
          <w:p w:rsidR="00032E93" w:rsidRPr="00032E93" w:rsidRDefault="00032E93" w:rsidP="00032E93">
            <w:pPr>
              <w:pStyle w:val="ListParagraph"/>
              <w:rPr>
                <w:sz w:val="24"/>
                <w:szCs w:val="24"/>
              </w:rPr>
            </w:pPr>
            <w:r w:rsidRPr="00032E93">
              <w:rPr>
                <w:sz w:val="24"/>
                <w:szCs w:val="24"/>
              </w:rPr>
              <w:t xml:space="preserve">      --obj_ztemptierpf1.ZMDDVDT  := C_MAXDATE;</w:t>
            </w:r>
          </w:p>
          <w:p w:rsidR="00032E93" w:rsidRPr="00032E93" w:rsidRDefault="00032E93" w:rsidP="00032E93">
            <w:pPr>
              <w:pStyle w:val="ListParagraph"/>
              <w:rPr>
                <w:sz w:val="24"/>
                <w:szCs w:val="24"/>
              </w:rPr>
            </w:pPr>
            <w:r w:rsidRPr="00032E93">
              <w:rPr>
                <w:sz w:val="24"/>
                <w:szCs w:val="24"/>
              </w:rPr>
              <w:t xml:space="preserve">      ----- MB5 END -----</w:t>
            </w:r>
          </w:p>
          <w:p w:rsidR="00032E93" w:rsidRPr="00032E93" w:rsidRDefault="00032E93" w:rsidP="00032E93">
            <w:pPr>
              <w:pStyle w:val="ListParagraph"/>
              <w:rPr>
                <w:sz w:val="24"/>
                <w:szCs w:val="24"/>
              </w:rPr>
            </w:pPr>
            <w:r w:rsidRPr="00032E93">
              <w:rPr>
                <w:sz w:val="24"/>
                <w:szCs w:val="24"/>
              </w:rPr>
              <w:t xml:space="preserve">      -- obj_ztemptierpf1.ZREINDT  := C_MAXDATE;</w:t>
            </w:r>
          </w:p>
          <w:p w:rsidR="00032E93" w:rsidRPr="00032E93" w:rsidRDefault="00032E93" w:rsidP="00032E93">
            <w:pPr>
              <w:pStyle w:val="ListParagraph"/>
              <w:rPr>
                <w:sz w:val="24"/>
                <w:szCs w:val="24"/>
              </w:rPr>
            </w:pPr>
            <w:r w:rsidRPr="00032E93">
              <w:rPr>
                <w:sz w:val="24"/>
                <w:szCs w:val="24"/>
              </w:rPr>
              <w:lastRenderedPageBreak/>
              <w:t xml:space="preserve">                obj_ztemptierpf1.zcvgstrtdt := obj_ztemptierpf1.dteatt;</w:t>
            </w:r>
          </w:p>
          <w:p w:rsidR="00032E93" w:rsidRPr="00032E93" w:rsidRDefault="00032E93" w:rsidP="00032E93">
            <w:pPr>
              <w:pStyle w:val="ListParagraph"/>
              <w:rPr>
                <w:sz w:val="24"/>
                <w:szCs w:val="24"/>
              </w:rPr>
            </w:pPr>
            <w:r w:rsidRPr="00032E93">
              <w:rPr>
                <w:sz w:val="24"/>
                <w:szCs w:val="24"/>
              </w:rPr>
              <w:t xml:space="preserve">                obj_ztemptierpf1.zcvgenddt := obj_ztemptierpf1.dtetrm;</w:t>
            </w:r>
          </w:p>
          <w:p w:rsidR="00032E93" w:rsidRPr="00032E93" w:rsidRDefault="00032E93" w:rsidP="00032E93">
            <w:pPr>
              <w:pStyle w:val="ListParagraph"/>
              <w:rPr>
                <w:sz w:val="24"/>
                <w:szCs w:val="24"/>
              </w:rPr>
            </w:pPr>
            <w:r w:rsidRPr="00032E93">
              <w:rPr>
                <w:sz w:val="24"/>
                <w:szCs w:val="24"/>
              </w:rPr>
              <w:t xml:space="preserve">                obj_ztemptierpf1.zwaitperd := obj_gxhipf.zwaitpedt;</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--INSERT  /*+ ENABLE_PARALLEL_DML */  INTO VIEW_DM_ZTEMPTIERPF VALUES obj_ztemptierpf1;</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---MB18</w:t>
            </w:r>
          </w:p>
          <w:p w:rsidR="00032E93" w:rsidRPr="00032E93" w:rsidRDefault="00032E93" w:rsidP="00032E93">
            <w:pPr>
              <w:pStyle w:val="ListParagraph"/>
              <w:rPr>
                <w:sz w:val="24"/>
                <w:szCs w:val="24"/>
              </w:rPr>
            </w:pPr>
            <w:r w:rsidRPr="00032E93">
              <w:rPr>
                <w:sz w:val="24"/>
                <w:szCs w:val="24"/>
              </w:rPr>
              <w:t xml:space="preserve">                ztemptierpf1index := ztemptierpf1index + 1;</w:t>
            </w:r>
          </w:p>
          <w:p w:rsidR="00032E93" w:rsidRPr="00032E93" w:rsidRDefault="00032E93" w:rsidP="00032E93">
            <w:pPr>
              <w:pStyle w:val="ListParagraph"/>
              <w:rPr>
                <w:sz w:val="24"/>
                <w:szCs w:val="24"/>
              </w:rPr>
            </w:pPr>
            <w:r w:rsidRPr="00032E93">
              <w:rPr>
                <w:sz w:val="24"/>
                <w:szCs w:val="24"/>
              </w:rPr>
              <w:t xml:space="preserve">                ztemptierpf1_list.extend;</w:t>
            </w:r>
          </w:p>
          <w:p w:rsidR="00032E93" w:rsidRPr="00032E93" w:rsidRDefault="00032E93" w:rsidP="00032E93">
            <w:pPr>
              <w:pStyle w:val="ListParagraph"/>
              <w:rPr>
                <w:sz w:val="24"/>
                <w:szCs w:val="24"/>
              </w:rPr>
            </w:pPr>
            <w:r w:rsidRPr="00032E93">
              <w:rPr>
                <w:sz w:val="24"/>
                <w:szCs w:val="24"/>
              </w:rPr>
              <w:t xml:space="preserve">                ztemptierpf1_list(ztemptierpf1index) := obj_ztemptierpf1;</w:t>
            </w:r>
          </w:p>
          <w:p w:rsidR="00032E93" w:rsidRPr="00032E93" w:rsidRDefault="00032E93" w:rsidP="00032E93">
            <w:pPr>
              <w:pStyle w:val="ListParagraph"/>
              <w:rPr>
                <w:sz w:val="24"/>
                <w:szCs w:val="24"/>
              </w:rPr>
            </w:pPr>
            <w:r w:rsidRPr="00032E93">
              <w:rPr>
                <w:sz w:val="24"/>
                <w:szCs w:val="24"/>
              </w:rPr>
              <w:t xml:space="preserve">        ---MB18</w:t>
            </w:r>
          </w:p>
          <w:p w:rsidR="00032E93" w:rsidRPr="00032E93" w:rsidRDefault="00032E93" w:rsidP="00032E93">
            <w:pPr>
              <w:pStyle w:val="ListParagraph"/>
              <w:rPr>
                <w:sz w:val="24"/>
                <w:szCs w:val="24"/>
              </w:rPr>
            </w:pPr>
            <w:r w:rsidRPr="00032E93">
              <w:rPr>
                <w:sz w:val="24"/>
                <w:szCs w:val="24"/>
              </w:rPr>
              <w:t xml:space="preserve">      --IF (TRIM(i_statcode) = 'CA') THEN -- MB16</w:t>
            </w:r>
          </w:p>
          <w:p w:rsidR="00032E93" w:rsidRPr="00032E93" w:rsidRDefault="00032E93" w:rsidP="00032E93">
            <w:pPr>
              <w:pStyle w:val="ListParagraph"/>
              <w:rPr>
                <w:sz w:val="24"/>
                <w:szCs w:val="24"/>
              </w:rPr>
            </w:pPr>
            <w:r w:rsidRPr="00032E93">
              <w:rPr>
                <w:sz w:val="24"/>
                <w:szCs w:val="24"/>
              </w:rPr>
              <w:t xml:space="preserve">                IF v_trmdate &lt;&gt; c_maxdate THEN</w:t>
            </w:r>
          </w:p>
          <w:p w:rsidR="00032E93" w:rsidRPr="00032E93" w:rsidRDefault="00032E93" w:rsidP="00032E93">
            <w:pPr>
              <w:pStyle w:val="ListParagraph"/>
              <w:rPr>
                <w:sz w:val="24"/>
                <w:szCs w:val="24"/>
              </w:rPr>
            </w:pPr>
            <w:r w:rsidRPr="00032E93">
              <w:rPr>
                <w:sz w:val="24"/>
                <w:szCs w:val="24"/>
              </w:rPr>
              <w:t xml:space="preserve">        --MB16</w:t>
            </w:r>
          </w:p>
          <w:p w:rsidR="00032E93" w:rsidRPr="00032E93" w:rsidRDefault="00032E93" w:rsidP="00032E93">
            <w:pPr>
              <w:pStyle w:val="ListParagraph"/>
              <w:rPr>
                <w:sz w:val="24"/>
                <w:szCs w:val="24"/>
              </w:rPr>
            </w:pPr>
            <w:r w:rsidRPr="00032E93">
              <w:rPr>
                <w:sz w:val="24"/>
                <w:szCs w:val="24"/>
              </w:rPr>
              <w:t xml:space="preserve">                    obj_ztemptierpf2.chdrcoy := i_company;</w:t>
            </w:r>
          </w:p>
          <w:p w:rsidR="00032E93" w:rsidRPr="00032E93" w:rsidRDefault="00032E93" w:rsidP="00032E93">
            <w:pPr>
              <w:pStyle w:val="ListParagraph"/>
              <w:rPr>
                <w:sz w:val="24"/>
                <w:szCs w:val="24"/>
              </w:rPr>
            </w:pPr>
            <w:r w:rsidRPr="00032E93">
              <w:rPr>
                <w:sz w:val="24"/>
                <w:szCs w:val="24"/>
              </w:rPr>
              <w:t xml:space="preserve">                    obj_ztemptierpf2.chdrnum := substr(trim(obj_mbrindp2.refnum), 1, 8);</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obj_ztemptierpf2.altquoteno := NULL;</w:t>
            </w:r>
          </w:p>
          <w:p w:rsidR="00032E93" w:rsidRPr="00032E93" w:rsidRDefault="00032E93" w:rsidP="00032E93">
            <w:pPr>
              <w:pStyle w:val="ListParagraph"/>
              <w:rPr>
                <w:sz w:val="24"/>
                <w:szCs w:val="24"/>
              </w:rPr>
            </w:pPr>
            <w:r w:rsidRPr="00032E93">
              <w:rPr>
                <w:sz w:val="24"/>
                <w:szCs w:val="24"/>
              </w:rPr>
              <w:t xml:space="preserve">                    obj_ztemptierpf2.mbrno := o_defaultvalues('MBRNO');</w:t>
            </w:r>
          </w:p>
          <w:p w:rsidR="00032E93" w:rsidRPr="00032E93" w:rsidRDefault="00032E93" w:rsidP="00032E93">
            <w:pPr>
              <w:pStyle w:val="ListParagraph"/>
              <w:rPr>
                <w:sz w:val="24"/>
                <w:szCs w:val="24"/>
              </w:rPr>
            </w:pPr>
            <w:r w:rsidRPr="00032E93">
              <w:rPr>
                <w:sz w:val="24"/>
                <w:szCs w:val="24"/>
              </w:rPr>
              <w:t xml:space="preserve">                    obj_ztemptierpf2.dpntno := o_defaultvalues('DPNTNO');</w:t>
            </w:r>
          </w:p>
          <w:p w:rsidR="00032E93" w:rsidRPr="00032E93" w:rsidRDefault="00032E93" w:rsidP="00032E93">
            <w:pPr>
              <w:pStyle w:val="ListParagraph"/>
              <w:rPr>
                <w:sz w:val="24"/>
                <w:szCs w:val="24"/>
              </w:rPr>
            </w:pPr>
            <w:r w:rsidRPr="00032E93">
              <w:rPr>
                <w:sz w:val="24"/>
                <w:szCs w:val="24"/>
              </w:rPr>
              <w:t xml:space="preserve">                    obj_ztemptierpf2.prodtyp := obj_mbrindp2.prodtyp;</w:t>
            </w:r>
          </w:p>
          <w:p w:rsidR="00032E93" w:rsidRPr="00032E93" w:rsidRDefault="00032E93" w:rsidP="00032E93">
            <w:pPr>
              <w:pStyle w:val="ListParagraph"/>
              <w:rPr>
                <w:sz w:val="24"/>
                <w:szCs w:val="24"/>
              </w:rPr>
            </w:pPr>
            <w:r w:rsidRPr="00032E93">
              <w:rPr>
                <w:sz w:val="24"/>
                <w:szCs w:val="24"/>
              </w:rPr>
              <w:t xml:space="preserve">                    obj_ztemptierpf2.tranno := v_seqnoincr;</w:t>
            </w:r>
          </w:p>
          <w:p w:rsidR="00032E93" w:rsidRPr="00032E93" w:rsidRDefault="00032E93" w:rsidP="00032E93">
            <w:pPr>
              <w:pStyle w:val="ListParagraph"/>
              <w:rPr>
                <w:sz w:val="24"/>
                <w:szCs w:val="24"/>
              </w:rPr>
            </w:pPr>
            <w:r w:rsidRPr="00032E93">
              <w:rPr>
                <w:sz w:val="24"/>
                <w:szCs w:val="24"/>
              </w:rPr>
              <w:t xml:space="preserve">                    obj_ztemptierpf2.effdate := obj_mbrindp2.effdate; -- MB16</w:t>
            </w:r>
          </w:p>
          <w:p w:rsidR="00032E93" w:rsidRPr="00032E93" w:rsidRDefault="00032E93" w:rsidP="00032E93">
            <w:pPr>
              <w:pStyle w:val="ListParagraph"/>
              <w:rPr>
                <w:sz w:val="24"/>
                <w:szCs w:val="24"/>
              </w:rPr>
            </w:pPr>
            <w:r w:rsidRPr="00032E93">
              <w:rPr>
                <w:sz w:val="24"/>
                <w:szCs w:val="24"/>
              </w:rPr>
              <w:t xml:space="preserve">        --  obj_ztemptierpf2.EFFDATE    := obj_mbrindp2.EFFDATE; --MB7 comment out as setting null</w:t>
            </w:r>
          </w:p>
          <w:p w:rsidR="00032E93" w:rsidRPr="00032E93" w:rsidRDefault="00032E93" w:rsidP="00032E93">
            <w:pPr>
              <w:pStyle w:val="ListParagraph"/>
              <w:rPr>
                <w:sz w:val="24"/>
                <w:szCs w:val="24"/>
              </w:rPr>
            </w:pPr>
            <w:r w:rsidRPr="00032E93">
              <w:rPr>
                <w:sz w:val="24"/>
                <w:szCs w:val="24"/>
              </w:rPr>
              <w:t xml:space="preserve">                    obj_ztemptierpf2.ztierno := 1;</w:t>
            </w:r>
          </w:p>
          <w:p w:rsidR="00032E93" w:rsidRPr="00032E93" w:rsidRDefault="00032E93" w:rsidP="00032E93">
            <w:pPr>
              <w:pStyle w:val="ListParagraph"/>
              <w:rPr>
                <w:sz w:val="24"/>
                <w:szCs w:val="24"/>
              </w:rPr>
            </w:pPr>
            <w:r w:rsidRPr="00032E93">
              <w:rPr>
                <w:sz w:val="24"/>
                <w:szCs w:val="24"/>
              </w:rPr>
              <w:t xml:space="preserve">        /*IF (TRIM(i_statcode) = 'CA') THEN</w:t>
            </w:r>
          </w:p>
          <w:p w:rsidR="00032E93" w:rsidRPr="00032E93" w:rsidRDefault="00032E93" w:rsidP="00032E93">
            <w:pPr>
              <w:pStyle w:val="ListParagraph"/>
              <w:rPr>
                <w:sz w:val="24"/>
                <w:szCs w:val="24"/>
              </w:rPr>
            </w:pPr>
            <w:r w:rsidRPr="00032E93">
              <w:rPr>
                <w:sz w:val="24"/>
                <w:szCs w:val="24"/>
              </w:rPr>
              <w:t xml:space="preserve">        obj_ztemptierpf2.DTETRM := i_dtetrm;</w:t>
            </w:r>
          </w:p>
          <w:p w:rsidR="00032E93" w:rsidRPr="00032E93" w:rsidRDefault="00032E93" w:rsidP="00032E93">
            <w:pPr>
              <w:pStyle w:val="ListParagraph"/>
              <w:rPr>
                <w:sz w:val="24"/>
                <w:szCs w:val="24"/>
              </w:rPr>
            </w:pPr>
            <w:r w:rsidRPr="00032E93">
              <w:rPr>
                <w:sz w:val="24"/>
                <w:szCs w:val="24"/>
              </w:rPr>
              <w:t xml:space="preserve">        ELSE</w:t>
            </w:r>
          </w:p>
          <w:p w:rsidR="00032E93" w:rsidRPr="00032E93" w:rsidRDefault="00032E93" w:rsidP="00032E93">
            <w:pPr>
              <w:pStyle w:val="ListParagraph"/>
              <w:rPr>
                <w:sz w:val="24"/>
                <w:szCs w:val="24"/>
              </w:rPr>
            </w:pPr>
            <w:r w:rsidRPr="00032E93">
              <w:rPr>
                <w:sz w:val="24"/>
                <w:szCs w:val="24"/>
              </w:rPr>
              <w:t xml:space="preserve">        obj_ztemptierpf2.DTETRM := C_MAXDATE;</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obj_ztemptierpf2.dtetrm := i_dtetrm;</w:t>
            </w:r>
          </w:p>
          <w:p w:rsidR="00032E93" w:rsidRPr="00032E93" w:rsidRDefault="00032E93" w:rsidP="00032E93">
            <w:pPr>
              <w:pStyle w:val="ListParagraph"/>
              <w:rPr>
                <w:sz w:val="24"/>
                <w:szCs w:val="24"/>
              </w:rPr>
            </w:pPr>
            <w:r w:rsidRPr="00032E93">
              <w:rPr>
                <w:sz w:val="24"/>
                <w:szCs w:val="24"/>
              </w:rPr>
              <w:t xml:space="preserve">                    obj_ztemptierpf2.dteatt := obj_mbrindp2.effdate;</w:t>
            </w:r>
          </w:p>
          <w:p w:rsidR="00032E93" w:rsidRPr="00032E93" w:rsidRDefault="00032E93" w:rsidP="00032E93">
            <w:pPr>
              <w:pStyle w:val="ListParagraph"/>
              <w:rPr>
                <w:sz w:val="24"/>
                <w:szCs w:val="24"/>
              </w:rPr>
            </w:pPr>
            <w:r w:rsidRPr="00032E93">
              <w:rPr>
                <w:sz w:val="24"/>
                <w:szCs w:val="24"/>
              </w:rPr>
              <w:t xml:space="preserve">                    obj_ztemptierpf2.suminsu := obj_mbrindp2.hsuminsu;</w:t>
            </w:r>
          </w:p>
          <w:p w:rsidR="00032E93" w:rsidRPr="00032E93" w:rsidRDefault="00032E93" w:rsidP="00032E93">
            <w:pPr>
              <w:pStyle w:val="ListParagraph"/>
              <w:rPr>
                <w:sz w:val="24"/>
                <w:szCs w:val="24"/>
              </w:rPr>
            </w:pPr>
            <w:r w:rsidRPr="00032E93">
              <w:rPr>
                <w:sz w:val="24"/>
                <w:szCs w:val="24"/>
              </w:rPr>
              <w:t xml:space="preserve">        -- obj_ztemptierpf2.DPREM    := obj_mbrindp2.APREM;</w:t>
            </w:r>
          </w:p>
          <w:p w:rsidR="00032E93" w:rsidRPr="00032E93" w:rsidRDefault="00032E93" w:rsidP="00032E93">
            <w:pPr>
              <w:pStyle w:val="ListParagraph"/>
              <w:rPr>
                <w:sz w:val="24"/>
                <w:szCs w:val="24"/>
              </w:rPr>
            </w:pPr>
            <w:r w:rsidRPr="00032E93">
              <w:rPr>
                <w:sz w:val="24"/>
                <w:szCs w:val="24"/>
              </w:rPr>
              <w:t xml:space="preserve">                    IF ( trim(v_zplancls_new) = 'FP' ) THEN</w:t>
            </w:r>
          </w:p>
          <w:p w:rsidR="00032E93" w:rsidRPr="00032E93" w:rsidRDefault="00032E93" w:rsidP="00032E93">
            <w:pPr>
              <w:pStyle w:val="ListParagraph"/>
              <w:rPr>
                <w:sz w:val="24"/>
                <w:szCs w:val="24"/>
              </w:rPr>
            </w:pPr>
            <w:r w:rsidRPr="00032E93">
              <w:rPr>
                <w:sz w:val="24"/>
                <w:szCs w:val="24"/>
              </w:rPr>
              <w:t xml:space="preserve">                        obj_ztemptierpf2.dprem := </w:t>
            </w:r>
            <w:r w:rsidRPr="00032E93">
              <w:rPr>
                <w:sz w:val="24"/>
                <w:szCs w:val="24"/>
              </w:rPr>
              <w:lastRenderedPageBreak/>
              <w:t>obj_mbrindp2.aprem;</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IF ( trim(v_zplancls_new) = 'PP' ) THEN</w:t>
            </w:r>
          </w:p>
          <w:p w:rsidR="00032E93" w:rsidRPr="00032E93" w:rsidRDefault="00032E93" w:rsidP="00032E93">
            <w:pPr>
              <w:pStyle w:val="ListParagraph"/>
              <w:rPr>
                <w:sz w:val="24"/>
                <w:szCs w:val="24"/>
              </w:rPr>
            </w:pPr>
            <w:r w:rsidRPr="00032E93">
              <w:rPr>
                <w:sz w:val="24"/>
                <w:szCs w:val="24"/>
              </w:rPr>
              <w:t xml:space="preserve">                        obj_ztemptierpf2.dprem := trim(obj_mbrindp2.aprem) / 12;</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obj_ztemptierpf2.zvioltyp := NULL;</w:t>
            </w:r>
          </w:p>
          <w:p w:rsidR="00032E93" w:rsidRPr="00032E93" w:rsidRDefault="00032E93" w:rsidP="00032E93">
            <w:pPr>
              <w:pStyle w:val="ListParagraph"/>
              <w:rPr>
                <w:sz w:val="24"/>
                <w:szCs w:val="24"/>
              </w:rPr>
            </w:pPr>
            <w:r w:rsidRPr="00032E93">
              <w:rPr>
                <w:sz w:val="24"/>
                <w:szCs w:val="24"/>
              </w:rPr>
              <w:t xml:space="preserve">        --  obj_ztemptierpf2.EFDATE   := NULL;</w:t>
            </w:r>
          </w:p>
          <w:p w:rsidR="00032E93" w:rsidRPr="00032E93" w:rsidRDefault="00032E93" w:rsidP="00032E93">
            <w:pPr>
              <w:pStyle w:val="ListParagraph"/>
              <w:rPr>
                <w:sz w:val="24"/>
                <w:szCs w:val="24"/>
              </w:rPr>
            </w:pPr>
            <w:r w:rsidRPr="00032E93">
              <w:rPr>
                <w:sz w:val="24"/>
                <w:szCs w:val="24"/>
              </w:rPr>
              <w:t xml:space="preserve">        -- obj_ztemptierpf2.ZMDDVDT  := NULL;--MB7 comment out as setting null</w:t>
            </w:r>
          </w:p>
          <w:p w:rsidR="00032E93" w:rsidRPr="00032E93" w:rsidRDefault="00032E93" w:rsidP="00032E93">
            <w:pPr>
              <w:pStyle w:val="ListParagraph"/>
              <w:rPr>
                <w:sz w:val="24"/>
                <w:szCs w:val="24"/>
              </w:rPr>
            </w:pPr>
            <w:r w:rsidRPr="00032E93">
              <w:rPr>
                <w:sz w:val="24"/>
                <w:szCs w:val="24"/>
              </w:rPr>
              <w:t xml:space="preserve">                    obj_ztemptierpf2.usrprf := i_usrprf;</w:t>
            </w:r>
          </w:p>
          <w:p w:rsidR="00032E93" w:rsidRPr="00032E93" w:rsidRDefault="00032E93" w:rsidP="00032E93">
            <w:pPr>
              <w:pStyle w:val="ListParagraph"/>
              <w:rPr>
                <w:sz w:val="24"/>
                <w:szCs w:val="24"/>
              </w:rPr>
            </w:pPr>
            <w:r w:rsidRPr="00032E93">
              <w:rPr>
                <w:sz w:val="24"/>
                <w:szCs w:val="24"/>
              </w:rPr>
              <w:t xml:space="preserve">                    obj_ztemptierpf2.jobnm := i_schedulename;</w:t>
            </w:r>
          </w:p>
          <w:p w:rsidR="00032E93" w:rsidRPr="00032E93" w:rsidRDefault="00032E93" w:rsidP="00032E93">
            <w:pPr>
              <w:pStyle w:val="ListParagraph"/>
              <w:rPr>
                <w:sz w:val="24"/>
                <w:szCs w:val="24"/>
              </w:rPr>
            </w:pPr>
            <w:r w:rsidRPr="00032E93">
              <w:rPr>
                <w:sz w:val="24"/>
                <w:szCs w:val="24"/>
              </w:rPr>
              <w:t xml:space="preserve">                    obj_ztemptierpf2.datime := CAST ( SYSDATE AS TIMESTAMP );</w:t>
            </w:r>
          </w:p>
          <w:p w:rsidR="00032E93" w:rsidRPr="00032E93" w:rsidRDefault="00032E93" w:rsidP="00032E93">
            <w:pPr>
              <w:pStyle w:val="ListParagraph"/>
              <w:rPr>
                <w:sz w:val="24"/>
                <w:szCs w:val="24"/>
              </w:rPr>
            </w:pPr>
            <w:r w:rsidRPr="00032E93">
              <w:rPr>
                <w:sz w:val="24"/>
                <w:szCs w:val="24"/>
              </w:rPr>
              <w:t xml:space="preserve">        --   obj_ztemptierpf2.REFNUM   := 'a';</w:t>
            </w:r>
          </w:p>
          <w:p w:rsidR="00032E93" w:rsidRPr="00032E93" w:rsidRDefault="00032E93" w:rsidP="00032E93">
            <w:pPr>
              <w:pStyle w:val="ListParagraph"/>
              <w:rPr>
                <w:sz w:val="24"/>
                <w:szCs w:val="24"/>
              </w:rPr>
            </w:pPr>
            <w:r w:rsidRPr="00032E93">
              <w:rPr>
                <w:sz w:val="24"/>
                <w:szCs w:val="24"/>
              </w:rPr>
              <w:t xml:space="preserve">                    obj_ztemptierpf2.xtranno := 1;</w:t>
            </w:r>
          </w:p>
          <w:p w:rsidR="00032E93" w:rsidRPr="00032E93" w:rsidRDefault="00032E93" w:rsidP="00032E93">
            <w:pPr>
              <w:pStyle w:val="ListParagraph"/>
              <w:rPr>
                <w:sz w:val="24"/>
                <w:szCs w:val="24"/>
              </w:rPr>
            </w:pPr>
            <w:r w:rsidRPr="00032E93">
              <w:rPr>
                <w:sz w:val="24"/>
                <w:szCs w:val="24"/>
              </w:rPr>
              <w:t xml:space="preserve">                    obj_ztemptierpf2.zchgtype := 'T';</w:t>
            </w:r>
          </w:p>
          <w:p w:rsidR="00032E93" w:rsidRPr="00032E93" w:rsidRDefault="00032E93" w:rsidP="00032E93">
            <w:pPr>
              <w:pStyle w:val="ListParagraph"/>
              <w:rPr>
                <w:sz w:val="24"/>
                <w:szCs w:val="24"/>
              </w:rPr>
            </w:pPr>
            <w:r w:rsidRPr="00032E93">
              <w:rPr>
                <w:sz w:val="24"/>
                <w:szCs w:val="24"/>
              </w:rPr>
              <w:t xml:space="preserve">        ----- MB5 START -----</w:t>
            </w:r>
          </w:p>
          <w:p w:rsidR="00032E93" w:rsidRPr="00032E93" w:rsidRDefault="00032E93" w:rsidP="00032E93">
            <w:pPr>
              <w:pStyle w:val="ListParagraph"/>
              <w:rPr>
                <w:sz w:val="24"/>
                <w:szCs w:val="24"/>
              </w:rPr>
            </w:pPr>
            <w:r w:rsidRPr="00032E93">
              <w:rPr>
                <w:sz w:val="24"/>
                <w:szCs w:val="24"/>
              </w:rPr>
              <w:t xml:space="preserve">        --obj_ztemptierpf2.EFDATE   := C_MAXDATE;</w:t>
            </w:r>
          </w:p>
          <w:p w:rsidR="00032E93" w:rsidRPr="00032E93" w:rsidRDefault="00032E93" w:rsidP="00032E93">
            <w:pPr>
              <w:pStyle w:val="ListParagraph"/>
              <w:rPr>
                <w:sz w:val="24"/>
                <w:szCs w:val="24"/>
              </w:rPr>
            </w:pPr>
            <w:r w:rsidRPr="00032E93">
              <w:rPr>
                <w:sz w:val="24"/>
                <w:szCs w:val="24"/>
              </w:rPr>
              <w:t xml:space="preserve">        --obj_ztemptierpf2.ZMDDVDT  := C_MAXDATE;</w:t>
            </w:r>
          </w:p>
          <w:p w:rsidR="00032E93" w:rsidRPr="00032E93" w:rsidRDefault="00032E93" w:rsidP="00032E93">
            <w:pPr>
              <w:pStyle w:val="ListParagraph"/>
              <w:rPr>
                <w:sz w:val="24"/>
                <w:szCs w:val="24"/>
              </w:rPr>
            </w:pPr>
            <w:r w:rsidRPr="00032E93">
              <w:rPr>
                <w:sz w:val="24"/>
                <w:szCs w:val="24"/>
              </w:rPr>
              <w:t xml:space="preserve">        ----- MB5 END -----</w:t>
            </w:r>
          </w:p>
          <w:p w:rsidR="00032E93" w:rsidRPr="00032E93" w:rsidRDefault="00032E93" w:rsidP="00032E93">
            <w:pPr>
              <w:pStyle w:val="ListParagraph"/>
              <w:rPr>
                <w:sz w:val="24"/>
                <w:szCs w:val="24"/>
              </w:rPr>
            </w:pPr>
            <w:r w:rsidRPr="00032E93">
              <w:rPr>
                <w:sz w:val="24"/>
                <w:szCs w:val="24"/>
              </w:rPr>
              <w:t xml:space="preserve">        --  obj_ztemptierpf2.ZREINDT  := C_MAXDATE;</w:t>
            </w:r>
          </w:p>
          <w:p w:rsidR="00032E93" w:rsidRPr="00032E93" w:rsidRDefault="00032E93" w:rsidP="00032E93">
            <w:pPr>
              <w:pStyle w:val="ListParagraph"/>
              <w:rPr>
                <w:sz w:val="24"/>
                <w:szCs w:val="24"/>
              </w:rPr>
            </w:pPr>
            <w:r w:rsidRPr="00032E93">
              <w:rPr>
                <w:sz w:val="24"/>
                <w:szCs w:val="24"/>
              </w:rPr>
              <w:t xml:space="preserve">                    obj_ztemptierpf2.zcvgstrtdt := obj_ztemptierpf2.dteatt;</w:t>
            </w:r>
          </w:p>
          <w:p w:rsidR="00032E93" w:rsidRPr="00032E93" w:rsidRDefault="00032E93" w:rsidP="00032E93">
            <w:pPr>
              <w:pStyle w:val="ListParagraph"/>
              <w:rPr>
                <w:sz w:val="24"/>
                <w:szCs w:val="24"/>
              </w:rPr>
            </w:pPr>
            <w:r w:rsidRPr="00032E93">
              <w:rPr>
                <w:sz w:val="24"/>
                <w:szCs w:val="24"/>
              </w:rPr>
              <w:t xml:space="preserve">                    obj_ztemptierpf2.zcvgenddt := obj_ztemptierpf2.dtetrm;</w:t>
            </w:r>
          </w:p>
          <w:p w:rsidR="00032E93" w:rsidRPr="00032E93" w:rsidRDefault="00032E93" w:rsidP="00032E93">
            <w:pPr>
              <w:pStyle w:val="ListParagraph"/>
              <w:rPr>
                <w:sz w:val="24"/>
                <w:szCs w:val="24"/>
              </w:rPr>
            </w:pPr>
            <w:r w:rsidRPr="00032E93">
              <w:rPr>
                <w:sz w:val="24"/>
                <w:szCs w:val="24"/>
              </w:rPr>
              <w:t xml:space="preserve">                    obj_ztemptierpf2.zwaitperd := obj_gxhipf.zwaitpedt;</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 INSERT  /*+ ENABLE_PARALLEL_DML */  INTO VIEW_DM_ZTEMPTIERPF VALUES obj_ztemptierpf2;</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---MB18</w:t>
            </w:r>
          </w:p>
          <w:p w:rsidR="00032E93" w:rsidRPr="00032E93" w:rsidRDefault="00032E93" w:rsidP="00032E93">
            <w:pPr>
              <w:pStyle w:val="ListParagraph"/>
              <w:rPr>
                <w:sz w:val="24"/>
                <w:szCs w:val="24"/>
              </w:rPr>
            </w:pPr>
            <w:r w:rsidRPr="00032E93">
              <w:rPr>
                <w:sz w:val="24"/>
                <w:szCs w:val="24"/>
              </w:rPr>
              <w:t xml:space="preserve">                    ztemptierpf2index := ztemptierpf2index + 1;</w:t>
            </w:r>
          </w:p>
          <w:p w:rsidR="00032E93" w:rsidRPr="00032E93" w:rsidRDefault="00032E93" w:rsidP="00032E93">
            <w:pPr>
              <w:pStyle w:val="ListParagraph"/>
              <w:rPr>
                <w:sz w:val="24"/>
                <w:szCs w:val="24"/>
              </w:rPr>
            </w:pPr>
            <w:r w:rsidRPr="00032E93">
              <w:rPr>
                <w:sz w:val="24"/>
                <w:szCs w:val="24"/>
              </w:rPr>
              <w:t xml:space="preserve">                    ztemptierpf2_list.extend;</w:t>
            </w:r>
          </w:p>
          <w:p w:rsidR="00032E93" w:rsidRPr="00032E93" w:rsidRDefault="00032E93" w:rsidP="00032E93">
            <w:pPr>
              <w:pStyle w:val="ListParagraph"/>
              <w:rPr>
                <w:sz w:val="24"/>
                <w:szCs w:val="24"/>
              </w:rPr>
            </w:pPr>
            <w:r w:rsidRPr="00032E93">
              <w:rPr>
                <w:sz w:val="24"/>
                <w:szCs w:val="24"/>
              </w:rPr>
              <w:t xml:space="preserve">                    ztemptierpf2_list(ztemptierpf2index) := obj_ztemptierpf2;</w:t>
            </w:r>
          </w:p>
          <w:p w:rsidR="00032E93" w:rsidRPr="00032E93" w:rsidRDefault="00032E93" w:rsidP="00032E93">
            <w:pPr>
              <w:pStyle w:val="ListParagraph"/>
              <w:rPr>
                <w:sz w:val="24"/>
                <w:szCs w:val="24"/>
              </w:rPr>
            </w:pPr>
            <w:r w:rsidRPr="00032E93">
              <w:rPr>
                <w:sz w:val="24"/>
                <w:szCs w:val="24"/>
              </w:rPr>
              <w:t xml:space="preserve">        ---MB18</w:t>
            </w: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r w:rsidRPr="00032E93">
              <w:rPr>
                <w:sz w:val="24"/>
                <w:szCs w:val="24"/>
              </w:rPr>
              <w:t xml:space="preserve">      ---Insert into IG table "ztemptierpf" END ---*/</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lastRenderedPageBreak/>
              <w:t xml:space="preserve">        END LOOP;</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idx := gxhipf_list.first;</w:t>
            </w:r>
          </w:p>
          <w:p w:rsidR="00032E93" w:rsidRPr="00032E93" w:rsidRDefault="00032E93" w:rsidP="00032E93">
            <w:pPr>
              <w:pStyle w:val="ListParagraph"/>
              <w:rPr>
                <w:sz w:val="24"/>
                <w:szCs w:val="24"/>
              </w:rPr>
            </w:pPr>
            <w:r w:rsidRPr="00032E93">
              <w:rPr>
                <w:sz w:val="24"/>
                <w:szCs w:val="24"/>
              </w:rPr>
              <w:t xml:space="preserve">        IF ( idx IS NOT NULL ) THEN</w:t>
            </w:r>
          </w:p>
          <w:p w:rsidR="00032E93" w:rsidRPr="00032E93" w:rsidRDefault="00032E93" w:rsidP="00032E93">
            <w:pPr>
              <w:pStyle w:val="ListParagraph"/>
              <w:rPr>
                <w:sz w:val="24"/>
                <w:szCs w:val="24"/>
              </w:rPr>
            </w:pPr>
            <w:r w:rsidRPr="00032E93">
              <w:rPr>
                <w:sz w:val="24"/>
                <w:szCs w:val="24"/>
              </w:rPr>
              <w:t xml:space="preserve">            FORALL idx IN gxhipf_list.first..gxhipf_list.last</w:t>
            </w:r>
          </w:p>
          <w:p w:rsidR="00032E93" w:rsidRPr="00032E93" w:rsidRDefault="00032E93" w:rsidP="00032E93">
            <w:pPr>
              <w:pStyle w:val="ListParagraph"/>
              <w:rPr>
                <w:sz w:val="24"/>
                <w:szCs w:val="24"/>
              </w:rPr>
            </w:pPr>
            <w:r w:rsidRPr="00032E93">
              <w:rPr>
                <w:sz w:val="24"/>
                <w:szCs w:val="24"/>
              </w:rPr>
              <w:t xml:space="preserve">                INSERT  /*+ ENABLE_PARALLEL_DML */ INTO vm1dta.gxhipf VALUES gxhipf_list ( idx );</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idx := gmovpf3pn_list.first;</w:t>
            </w:r>
          </w:p>
          <w:p w:rsidR="00032E93" w:rsidRPr="00032E93" w:rsidRDefault="00032E93" w:rsidP="00032E93">
            <w:pPr>
              <w:pStyle w:val="ListParagraph"/>
              <w:rPr>
                <w:sz w:val="24"/>
                <w:szCs w:val="24"/>
              </w:rPr>
            </w:pPr>
            <w:r w:rsidRPr="00032E93">
              <w:rPr>
                <w:sz w:val="24"/>
                <w:szCs w:val="24"/>
              </w:rPr>
              <w:t xml:space="preserve">        IF ( idx IS NOT NULL ) THEN</w:t>
            </w:r>
          </w:p>
          <w:p w:rsidR="00032E93" w:rsidRPr="00032E93" w:rsidRDefault="00032E93" w:rsidP="00032E93">
            <w:pPr>
              <w:pStyle w:val="ListParagraph"/>
              <w:rPr>
                <w:sz w:val="24"/>
                <w:szCs w:val="24"/>
              </w:rPr>
            </w:pPr>
            <w:r w:rsidRPr="00032E93">
              <w:rPr>
                <w:sz w:val="24"/>
                <w:szCs w:val="24"/>
              </w:rPr>
              <w:t xml:space="preserve">            FORALL idx IN gmovpf3pn_list.first..gmovpf3pn_list.last</w:t>
            </w:r>
          </w:p>
          <w:p w:rsidR="00032E93" w:rsidRPr="00032E93" w:rsidRDefault="00032E93" w:rsidP="00032E93">
            <w:pPr>
              <w:pStyle w:val="ListParagraph"/>
              <w:rPr>
                <w:sz w:val="24"/>
                <w:szCs w:val="24"/>
              </w:rPr>
            </w:pPr>
            <w:r w:rsidRPr="00032E93">
              <w:rPr>
                <w:sz w:val="24"/>
                <w:szCs w:val="24"/>
              </w:rPr>
              <w:t xml:space="preserve">                INSERT  /*+ ENABLE_PARALLEL_DML */ INTO vm1dta.gmovpf VALUES gmovpf3pn_list ( idx );</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idx := gaphpf_list.first;</w:t>
            </w:r>
          </w:p>
          <w:p w:rsidR="00032E93" w:rsidRPr="00032E93" w:rsidRDefault="00032E93" w:rsidP="00032E93">
            <w:pPr>
              <w:pStyle w:val="ListParagraph"/>
              <w:rPr>
                <w:sz w:val="24"/>
                <w:szCs w:val="24"/>
              </w:rPr>
            </w:pPr>
            <w:r w:rsidRPr="00032E93">
              <w:rPr>
                <w:sz w:val="24"/>
                <w:szCs w:val="24"/>
              </w:rPr>
              <w:t xml:space="preserve">        IF ( idx IS NOT NULL ) THEN</w:t>
            </w:r>
          </w:p>
          <w:p w:rsidR="00032E93" w:rsidRPr="00032E93" w:rsidRDefault="00032E93" w:rsidP="00032E93">
            <w:pPr>
              <w:pStyle w:val="ListParagraph"/>
              <w:rPr>
                <w:sz w:val="24"/>
                <w:szCs w:val="24"/>
              </w:rPr>
            </w:pPr>
            <w:r w:rsidRPr="00032E93">
              <w:rPr>
                <w:sz w:val="24"/>
                <w:szCs w:val="24"/>
              </w:rPr>
              <w:t xml:space="preserve">            FORALL idx IN gaphpf_list.first..gaphpf_list.last</w:t>
            </w:r>
          </w:p>
          <w:p w:rsidR="00032E93" w:rsidRPr="00032E93" w:rsidRDefault="00032E93" w:rsidP="00032E93">
            <w:pPr>
              <w:pStyle w:val="ListParagraph"/>
              <w:rPr>
                <w:sz w:val="24"/>
                <w:szCs w:val="24"/>
              </w:rPr>
            </w:pPr>
            <w:r w:rsidRPr="00032E93">
              <w:rPr>
                <w:sz w:val="24"/>
                <w:szCs w:val="24"/>
              </w:rPr>
              <w:t xml:space="preserve">                INSERT  /*+ ENABLE_PARALLEL_DML */ INTO vm1dta.gaphpf VALUES gaphpf_list ( idx );</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idx := ztierpf_list.first;</w:t>
            </w:r>
          </w:p>
          <w:p w:rsidR="00032E93" w:rsidRPr="00032E93" w:rsidRDefault="00032E93" w:rsidP="00032E93">
            <w:pPr>
              <w:pStyle w:val="ListParagraph"/>
              <w:rPr>
                <w:sz w:val="24"/>
                <w:szCs w:val="24"/>
              </w:rPr>
            </w:pPr>
            <w:r w:rsidRPr="00032E93">
              <w:rPr>
                <w:sz w:val="24"/>
                <w:szCs w:val="24"/>
              </w:rPr>
              <w:t xml:space="preserve">        IF ( idx IS NOT NULL ) THEN</w:t>
            </w:r>
          </w:p>
          <w:p w:rsidR="00032E93" w:rsidRPr="00032E93" w:rsidRDefault="00032E93" w:rsidP="00032E93">
            <w:pPr>
              <w:pStyle w:val="ListParagraph"/>
              <w:rPr>
                <w:sz w:val="24"/>
                <w:szCs w:val="24"/>
              </w:rPr>
            </w:pPr>
            <w:r w:rsidRPr="00032E93">
              <w:rPr>
                <w:sz w:val="24"/>
                <w:szCs w:val="24"/>
              </w:rPr>
              <w:t xml:space="preserve">            FORALL idx IN ztierpf_list.first..ztierpf_list.last</w:t>
            </w:r>
          </w:p>
          <w:p w:rsidR="00032E93" w:rsidRPr="00032E93" w:rsidRDefault="00032E93" w:rsidP="00032E93">
            <w:pPr>
              <w:pStyle w:val="ListParagraph"/>
              <w:rPr>
                <w:sz w:val="24"/>
                <w:szCs w:val="24"/>
              </w:rPr>
            </w:pPr>
            <w:r w:rsidRPr="00032E93">
              <w:rPr>
                <w:sz w:val="24"/>
                <w:szCs w:val="24"/>
              </w:rPr>
              <w:t xml:space="preserve">                INSERT  /*+ ENABLE_PARALLEL_DML */ INTO vm1dta.view_dm_ztierpf VALUES ztierpf_list ( idx );</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idx := ztempcovpf1_list.first;</w:t>
            </w:r>
          </w:p>
          <w:p w:rsidR="00032E93" w:rsidRPr="00032E93" w:rsidRDefault="00032E93" w:rsidP="00032E93">
            <w:pPr>
              <w:pStyle w:val="ListParagraph"/>
              <w:rPr>
                <w:sz w:val="24"/>
                <w:szCs w:val="24"/>
              </w:rPr>
            </w:pPr>
            <w:r w:rsidRPr="00032E93">
              <w:rPr>
                <w:sz w:val="24"/>
                <w:szCs w:val="24"/>
              </w:rPr>
              <w:t xml:space="preserve">        IF ( idx IS NOT NULL ) THEN</w:t>
            </w:r>
          </w:p>
          <w:p w:rsidR="00032E93" w:rsidRPr="00032E93" w:rsidRDefault="00032E93" w:rsidP="00032E93">
            <w:pPr>
              <w:pStyle w:val="ListParagraph"/>
              <w:rPr>
                <w:sz w:val="24"/>
                <w:szCs w:val="24"/>
              </w:rPr>
            </w:pPr>
            <w:r w:rsidRPr="00032E93">
              <w:rPr>
                <w:sz w:val="24"/>
                <w:szCs w:val="24"/>
              </w:rPr>
              <w:t xml:space="preserve">            FORALL idx IN ztempcovpf1_list.first..ztempcovpf1_list.last</w:t>
            </w:r>
          </w:p>
          <w:p w:rsidR="00032E93" w:rsidRPr="00032E93" w:rsidRDefault="00032E93" w:rsidP="00032E93">
            <w:pPr>
              <w:pStyle w:val="ListParagraph"/>
              <w:rPr>
                <w:sz w:val="24"/>
                <w:szCs w:val="24"/>
              </w:rPr>
            </w:pPr>
            <w:r w:rsidRPr="00032E93">
              <w:rPr>
                <w:sz w:val="24"/>
                <w:szCs w:val="24"/>
              </w:rPr>
              <w:t xml:space="preserve">                INSERT  /*+ ENABLE_PARALLEL_DML */ INTO vm1dta.view_dm_ztempcovpf VALUES ztempcovpf1_list ( idx );</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idx := ztempcovpf2_list.first;</w:t>
            </w:r>
          </w:p>
          <w:p w:rsidR="00032E93" w:rsidRPr="00032E93" w:rsidRDefault="00032E93" w:rsidP="00032E93">
            <w:pPr>
              <w:pStyle w:val="ListParagraph"/>
              <w:rPr>
                <w:sz w:val="24"/>
                <w:szCs w:val="24"/>
              </w:rPr>
            </w:pPr>
            <w:r w:rsidRPr="00032E93">
              <w:rPr>
                <w:sz w:val="24"/>
                <w:szCs w:val="24"/>
              </w:rPr>
              <w:t xml:space="preserve">        IF ( idx IS NOT NULL ) THEN</w:t>
            </w:r>
          </w:p>
          <w:p w:rsidR="00032E93" w:rsidRPr="00032E93" w:rsidRDefault="00032E93" w:rsidP="00032E93">
            <w:pPr>
              <w:pStyle w:val="ListParagraph"/>
              <w:rPr>
                <w:sz w:val="24"/>
                <w:szCs w:val="24"/>
              </w:rPr>
            </w:pPr>
            <w:r w:rsidRPr="00032E93">
              <w:rPr>
                <w:sz w:val="24"/>
                <w:szCs w:val="24"/>
              </w:rPr>
              <w:lastRenderedPageBreak/>
              <w:t xml:space="preserve">            FORALL idx IN ztempcovpf2_list.first..ztempcovpf2_list.last</w:t>
            </w:r>
          </w:p>
          <w:p w:rsidR="00032E93" w:rsidRPr="00032E93" w:rsidRDefault="00032E93" w:rsidP="00032E93">
            <w:pPr>
              <w:pStyle w:val="ListParagraph"/>
              <w:rPr>
                <w:sz w:val="24"/>
                <w:szCs w:val="24"/>
              </w:rPr>
            </w:pPr>
            <w:r w:rsidRPr="00032E93">
              <w:rPr>
                <w:sz w:val="24"/>
                <w:szCs w:val="24"/>
              </w:rPr>
              <w:t xml:space="preserve">                INSERT  /*+ ENABLE_PARALLEL_DML */ INTO vm1dta.view_dm_ztempcovpf VALUES ztempcovpf2_list ( idx );</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idx := ztemptierpf1_list.first;</w:t>
            </w:r>
          </w:p>
          <w:p w:rsidR="00032E93" w:rsidRPr="00032E93" w:rsidRDefault="00032E93" w:rsidP="00032E93">
            <w:pPr>
              <w:pStyle w:val="ListParagraph"/>
              <w:rPr>
                <w:sz w:val="24"/>
                <w:szCs w:val="24"/>
              </w:rPr>
            </w:pPr>
            <w:r w:rsidRPr="00032E93">
              <w:rPr>
                <w:sz w:val="24"/>
                <w:szCs w:val="24"/>
              </w:rPr>
              <w:t xml:space="preserve">        IF ( idx IS NOT NULL ) THEN</w:t>
            </w:r>
          </w:p>
          <w:p w:rsidR="00032E93" w:rsidRPr="00032E93" w:rsidRDefault="00032E93" w:rsidP="00032E93">
            <w:pPr>
              <w:pStyle w:val="ListParagraph"/>
              <w:rPr>
                <w:sz w:val="24"/>
                <w:szCs w:val="24"/>
              </w:rPr>
            </w:pPr>
            <w:r w:rsidRPr="00032E93">
              <w:rPr>
                <w:sz w:val="24"/>
                <w:szCs w:val="24"/>
              </w:rPr>
              <w:t xml:space="preserve">            FORALL idx IN ztemptierpf1_list.first..ztemptierpf1_list.last</w:t>
            </w:r>
          </w:p>
          <w:p w:rsidR="00032E93" w:rsidRPr="00032E93" w:rsidRDefault="00032E93" w:rsidP="00032E93">
            <w:pPr>
              <w:pStyle w:val="ListParagraph"/>
              <w:rPr>
                <w:sz w:val="24"/>
                <w:szCs w:val="24"/>
              </w:rPr>
            </w:pPr>
            <w:r w:rsidRPr="00032E93">
              <w:rPr>
                <w:sz w:val="24"/>
                <w:szCs w:val="24"/>
              </w:rPr>
              <w:t xml:space="preserve">                INSERT  /*+ ENABLE_PARALLEL_DML */ INTO vm1dta.view_dm_ztemptierpf VALUES ztemptierpf1_list ( idx );</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idx := ztemptierpf2_list.first;</w:t>
            </w:r>
          </w:p>
          <w:p w:rsidR="00032E93" w:rsidRPr="00032E93" w:rsidRDefault="00032E93" w:rsidP="00032E93">
            <w:pPr>
              <w:pStyle w:val="ListParagraph"/>
              <w:rPr>
                <w:sz w:val="24"/>
                <w:szCs w:val="24"/>
              </w:rPr>
            </w:pPr>
            <w:r w:rsidRPr="00032E93">
              <w:rPr>
                <w:sz w:val="24"/>
                <w:szCs w:val="24"/>
              </w:rPr>
              <w:t xml:space="preserve">        IF ( idx IS NOT NULL ) THEN</w:t>
            </w:r>
          </w:p>
          <w:p w:rsidR="00032E93" w:rsidRPr="00032E93" w:rsidRDefault="00032E93" w:rsidP="00032E93">
            <w:pPr>
              <w:pStyle w:val="ListParagraph"/>
              <w:rPr>
                <w:sz w:val="24"/>
                <w:szCs w:val="24"/>
              </w:rPr>
            </w:pPr>
            <w:r w:rsidRPr="00032E93">
              <w:rPr>
                <w:sz w:val="24"/>
                <w:szCs w:val="24"/>
              </w:rPr>
              <w:t xml:space="preserve">            FORALL idx IN ztemptierpf2_list.first..ztemptierpf2_list.last</w:t>
            </w:r>
          </w:p>
          <w:p w:rsidR="00032E93" w:rsidRPr="00032E93" w:rsidRDefault="00032E93" w:rsidP="00032E93">
            <w:pPr>
              <w:pStyle w:val="ListParagraph"/>
              <w:rPr>
                <w:sz w:val="24"/>
                <w:szCs w:val="24"/>
              </w:rPr>
            </w:pPr>
            <w:r w:rsidRPr="00032E93">
              <w:rPr>
                <w:sz w:val="24"/>
                <w:szCs w:val="24"/>
              </w:rPr>
              <w:t xml:space="preserve">   --   INSERT  /*+ ENABLE_PARALLEL_DML */  INTO VM1dta.View_Dm_Ztemptierpf VALUES ztemptierpf2_list (idx);</w:t>
            </w:r>
          </w:p>
          <w:p w:rsidR="00032E93" w:rsidRPr="00032E93" w:rsidRDefault="00032E93" w:rsidP="00032E93">
            <w:pPr>
              <w:pStyle w:val="ListParagraph"/>
              <w:rPr>
                <w:sz w:val="24"/>
                <w:szCs w:val="24"/>
              </w:rPr>
            </w:pPr>
            <w:r w:rsidRPr="00032E93">
              <w:rPr>
                <w:sz w:val="24"/>
                <w:szCs w:val="24"/>
              </w:rPr>
              <w:t xml:space="preserve">                INSERT  /*+ ENABLE_PARALLEL_DML */ INTO vm1dta.view_dm_ztemptierpf VALUES ztemptierpf2_list ( idx );</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END IF;</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EXIT WHEN cur_mbr_ind_p2%notfound;</w:t>
            </w:r>
          </w:p>
          <w:p w:rsidR="00032E93" w:rsidRPr="00032E93" w:rsidRDefault="00032E93" w:rsidP="00032E93">
            <w:pPr>
              <w:pStyle w:val="ListParagraph"/>
              <w:rPr>
                <w:sz w:val="24"/>
                <w:szCs w:val="24"/>
              </w:rPr>
            </w:pPr>
            <w:r w:rsidRPr="00032E93">
              <w:rPr>
                <w:sz w:val="24"/>
                <w:szCs w:val="24"/>
              </w:rPr>
              <w:t xml:space="preserve">        gxhipf_list.DELETE;</w:t>
            </w:r>
          </w:p>
          <w:p w:rsidR="00032E93" w:rsidRPr="00032E93" w:rsidRDefault="00032E93" w:rsidP="00032E93">
            <w:pPr>
              <w:pStyle w:val="ListParagraph"/>
              <w:rPr>
                <w:sz w:val="24"/>
                <w:szCs w:val="24"/>
              </w:rPr>
            </w:pPr>
            <w:r w:rsidRPr="00032E93">
              <w:rPr>
                <w:sz w:val="24"/>
                <w:szCs w:val="24"/>
              </w:rPr>
              <w:t xml:space="preserve">        gmovpf3pn_list.DELETE;</w:t>
            </w:r>
          </w:p>
          <w:p w:rsidR="00032E93" w:rsidRPr="00032E93" w:rsidRDefault="00032E93" w:rsidP="00032E93">
            <w:pPr>
              <w:pStyle w:val="ListParagraph"/>
              <w:rPr>
                <w:sz w:val="24"/>
                <w:szCs w:val="24"/>
              </w:rPr>
            </w:pPr>
            <w:r w:rsidRPr="00032E93">
              <w:rPr>
                <w:sz w:val="24"/>
                <w:szCs w:val="24"/>
              </w:rPr>
              <w:t xml:space="preserve">        gaphpf_list.DELETE;</w:t>
            </w:r>
          </w:p>
          <w:p w:rsidR="00032E93" w:rsidRPr="00032E93" w:rsidRDefault="00032E93" w:rsidP="00032E93">
            <w:pPr>
              <w:pStyle w:val="ListParagraph"/>
              <w:rPr>
                <w:sz w:val="24"/>
                <w:szCs w:val="24"/>
              </w:rPr>
            </w:pPr>
            <w:r w:rsidRPr="00032E93">
              <w:rPr>
                <w:sz w:val="24"/>
                <w:szCs w:val="24"/>
              </w:rPr>
              <w:t xml:space="preserve">        ztierpf_list.DELETE;</w:t>
            </w:r>
          </w:p>
          <w:p w:rsidR="00032E93" w:rsidRPr="00032E93" w:rsidRDefault="00032E93" w:rsidP="00032E93">
            <w:pPr>
              <w:pStyle w:val="ListParagraph"/>
              <w:rPr>
                <w:sz w:val="24"/>
                <w:szCs w:val="24"/>
              </w:rPr>
            </w:pPr>
            <w:r w:rsidRPr="00032E93">
              <w:rPr>
                <w:sz w:val="24"/>
                <w:szCs w:val="24"/>
              </w:rPr>
              <w:t xml:space="preserve">        ztempcovpf1_list.DELETE;</w:t>
            </w:r>
          </w:p>
          <w:p w:rsidR="00032E93" w:rsidRPr="00032E93" w:rsidRDefault="00032E93" w:rsidP="00032E93">
            <w:pPr>
              <w:pStyle w:val="ListParagraph"/>
              <w:rPr>
                <w:sz w:val="24"/>
                <w:szCs w:val="24"/>
              </w:rPr>
            </w:pPr>
            <w:r w:rsidRPr="00032E93">
              <w:rPr>
                <w:sz w:val="24"/>
                <w:szCs w:val="24"/>
              </w:rPr>
              <w:t xml:space="preserve">        ztempcovpf2_list.DELETE;</w:t>
            </w:r>
          </w:p>
          <w:p w:rsidR="00032E93" w:rsidRPr="00032E93" w:rsidRDefault="00032E93" w:rsidP="00032E93">
            <w:pPr>
              <w:pStyle w:val="ListParagraph"/>
              <w:rPr>
                <w:sz w:val="24"/>
                <w:szCs w:val="24"/>
              </w:rPr>
            </w:pPr>
            <w:r w:rsidRPr="00032E93">
              <w:rPr>
                <w:sz w:val="24"/>
                <w:szCs w:val="24"/>
              </w:rPr>
              <w:t xml:space="preserve">        ztemptierpf1_list.DELETE;</w:t>
            </w:r>
          </w:p>
          <w:p w:rsidR="00032E93" w:rsidRPr="00032E93" w:rsidRDefault="00032E93" w:rsidP="00032E93">
            <w:pPr>
              <w:pStyle w:val="ListParagraph"/>
              <w:rPr>
                <w:sz w:val="24"/>
                <w:szCs w:val="24"/>
              </w:rPr>
            </w:pPr>
            <w:r w:rsidRPr="00032E93">
              <w:rPr>
                <w:sz w:val="24"/>
                <w:szCs w:val="24"/>
              </w:rPr>
              <w:t xml:space="preserve">        ztemptierpf2_list.DELETE;</w:t>
            </w:r>
          </w:p>
          <w:p w:rsidR="00032E93" w:rsidRPr="00032E93" w:rsidRDefault="00032E93" w:rsidP="00032E93">
            <w:pPr>
              <w:pStyle w:val="ListParagraph"/>
              <w:rPr>
                <w:sz w:val="24"/>
                <w:szCs w:val="24"/>
              </w:rPr>
            </w:pPr>
            <w:r w:rsidRPr="00032E93">
              <w:rPr>
                <w:sz w:val="24"/>
                <w:szCs w:val="24"/>
              </w:rPr>
              <w:t xml:space="preserve">        gxhipfindex := 0;</w:t>
            </w:r>
          </w:p>
          <w:p w:rsidR="00032E93" w:rsidRPr="00032E93" w:rsidRDefault="00032E93" w:rsidP="00032E93">
            <w:pPr>
              <w:pStyle w:val="ListParagraph"/>
              <w:rPr>
                <w:sz w:val="24"/>
                <w:szCs w:val="24"/>
              </w:rPr>
            </w:pPr>
            <w:r w:rsidRPr="00032E93">
              <w:rPr>
                <w:sz w:val="24"/>
                <w:szCs w:val="24"/>
              </w:rPr>
              <w:t xml:space="preserve">        gmovpf3pnindex := 0;</w:t>
            </w:r>
          </w:p>
          <w:p w:rsidR="00032E93" w:rsidRPr="00032E93" w:rsidRDefault="00032E93" w:rsidP="00032E93">
            <w:pPr>
              <w:pStyle w:val="ListParagraph"/>
              <w:rPr>
                <w:sz w:val="24"/>
                <w:szCs w:val="24"/>
              </w:rPr>
            </w:pPr>
            <w:r w:rsidRPr="00032E93">
              <w:rPr>
                <w:sz w:val="24"/>
                <w:szCs w:val="24"/>
              </w:rPr>
              <w:t xml:space="preserve">        gaphpfindex := 0;</w:t>
            </w:r>
          </w:p>
          <w:p w:rsidR="00032E93" w:rsidRPr="00032E93" w:rsidRDefault="00032E93" w:rsidP="00032E93">
            <w:pPr>
              <w:pStyle w:val="ListParagraph"/>
              <w:rPr>
                <w:sz w:val="24"/>
                <w:szCs w:val="24"/>
              </w:rPr>
            </w:pPr>
            <w:r w:rsidRPr="00032E93">
              <w:rPr>
                <w:sz w:val="24"/>
                <w:szCs w:val="24"/>
              </w:rPr>
              <w:t xml:space="preserve">        ztierpfindex := 0;</w:t>
            </w:r>
          </w:p>
          <w:p w:rsidR="00032E93" w:rsidRPr="00032E93" w:rsidRDefault="00032E93" w:rsidP="00032E93">
            <w:pPr>
              <w:pStyle w:val="ListParagraph"/>
              <w:rPr>
                <w:sz w:val="24"/>
                <w:szCs w:val="24"/>
              </w:rPr>
            </w:pPr>
            <w:r w:rsidRPr="00032E93">
              <w:rPr>
                <w:sz w:val="24"/>
                <w:szCs w:val="24"/>
              </w:rPr>
              <w:t xml:space="preserve">        ztempcovpf1index := 0;</w:t>
            </w:r>
          </w:p>
          <w:p w:rsidR="00032E93" w:rsidRPr="00032E93" w:rsidRDefault="00032E93" w:rsidP="00032E93">
            <w:pPr>
              <w:pStyle w:val="ListParagraph"/>
              <w:rPr>
                <w:sz w:val="24"/>
                <w:szCs w:val="24"/>
              </w:rPr>
            </w:pPr>
            <w:r w:rsidRPr="00032E93">
              <w:rPr>
                <w:sz w:val="24"/>
                <w:szCs w:val="24"/>
              </w:rPr>
              <w:t xml:space="preserve">        ztempcovpf2index := 0;</w:t>
            </w:r>
          </w:p>
          <w:p w:rsidR="00032E93" w:rsidRPr="00032E93" w:rsidRDefault="00032E93" w:rsidP="00032E93">
            <w:pPr>
              <w:pStyle w:val="ListParagraph"/>
              <w:rPr>
                <w:sz w:val="24"/>
                <w:szCs w:val="24"/>
              </w:rPr>
            </w:pPr>
            <w:r w:rsidRPr="00032E93">
              <w:rPr>
                <w:sz w:val="24"/>
                <w:szCs w:val="24"/>
              </w:rPr>
              <w:t xml:space="preserve">        ztemptierpf1index := 0;</w:t>
            </w:r>
          </w:p>
          <w:p w:rsidR="00032E93" w:rsidRPr="00032E93" w:rsidRDefault="00032E93" w:rsidP="00032E93">
            <w:pPr>
              <w:pStyle w:val="ListParagraph"/>
              <w:rPr>
                <w:sz w:val="24"/>
                <w:szCs w:val="24"/>
              </w:rPr>
            </w:pPr>
            <w:r w:rsidRPr="00032E93">
              <w:rPr>
                <w:sz w:val="24"/>
                <w:szCs w:val="24"/>
              </w:rPr>
              <w:t xml:space="preserve">        ztemptierpf2index := 0;</w:t>
            </w:r>
          </w:p>
          <w:p w:rsidR="00032E93" w:rsidRPr="00032E93" w:rsidRDefault="00032E93" w:rsidP="00032E93">
            <w:pPr>
              <w:pStyle w:val="ListParagraph"/>
              <w:rPr>
                <w:sz w:val="24"/>
                <w:szCs w:val="24"/>
              </w:rPr>
            </w:pPr>
            <w:r w:rsidRPr="00032E93">
              <w:rPr>
                <w:sz w:val="24"/>
                <w:szCs w:val="24"/>
              </w:rPr>
              <w:t xml:space="preserve">    END LOOP;</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CLOSE cur_mbr_ind_p2;</w:t>
            </w:r>
          </w:p>
          <w:p w:rsidR="00032E93" w:rsidRPr="00032E93" w:rsidRDefault="00032E93" w:rsidP="00032E93">
            <w:pPr>
              <w:pStyle w:val="ListParagraph"/>
              <w:rPr>
                <w:sz w:val="24"/>
                <w:szCs w:val="24"/>
              </w:rPr>
            </w:pPr>
            <w:r w:rsidRPr="00032E93">
              <w:rPr>
                <w:sz w:val="24"/>
                <w:szCs w:val="24"/>
              </w:rPr>
              <w:lastRenderedPageBreak/>
              <w:t xml:space="preserve">    dbms_output.put_line('Procedure execution time = '</w:t>
            </w:r>
          </w:p>
          <w:p w:rsidR="00032E93" w:rsidRPr="00032E93" w:rsidRDefault="00032E93" w:rsidP="00032E93">
            <w:pPr>
              <w:pStyle w:val="ListParagraph"/>
              <w:rPr>
                <w:sz w:val="24"/>
                <w:szCs w:val="24"/>
              </w:rPr>
            </w:pPr>
            <w:r w:rsidRPr="00032E93">
              <w:rPr>
                <w:sz w:val="24"/>
                <w:szCs w:val="24"/>
              </w:rPr>
              <w:t xml:space="preserve">                         ||(dbms_utility.get_time - v_timestart) / 100);</w:t>
            </w:r>
          </w:p>
          <w:p w:rsidR="00032E93" w:rsidRPr="00032E93" w:rsidRDefault="00032E93" w:rsidP="00032E93">
            <w:pPr>
              <w:pStyle w:val="ListParagraph"/>
              <w:rPr>
                <w:sz w:val="24"/>
                <w:szCs w:val="24"/>
              </w:rPr>
            </w:pPr>
            <w:r w:rsidRPr="00032E93">
              <w:rPr>
                <w:sz w:val="24"/>
                <w:szCs w:val="24"/>
              </w:rPr>
              <w:t xml:space="preserve">    INSERT INTO vm1dta.dmbmonpf (</w:t>
            </w:r>
          </w:p>
          <w:p w:rsidR="00032E93" w:rsidRPr="00032E93" w:rsidRDefault="00032E93" w:rsidP="00032E93">
            <w:pPr>
              <w:pStyle w:val="ListParagraph"/>
              <w:rPr>
                <w:sz w:val="24"/>
                <w:szCs w:val="24"/>
              </w:rPr>
            </w:pPr>
            <w:r w:rsidRPr="00032E93">
              <w:rPr>
                <w:sz w:val="24"/>
                <w:szCs w:val="24"/>
              </w:rPr>
              <w:t xml:space="preserve">        batch_name,</w:t>
            </w:r>
          </w:p>
          <w:p w:rsidR="00032E93" w:rsidRPr="00032E93" w:rsidRDefault="00032E93" w:rsidP="00032E93">
            <w:pPr>
              <w:pStyle w:val="ListParagraph"/>
              <w:rPr>
                <w:sz w:val="24"/>
                <w:szCs w:val="24"/>
              </w:rPr>
            </w:pPr>
            <w:r w:rsidRPr="00032E93">
              <w:rPr>
                <w:sz w:val="24"/>
                <w:szCs w:val="24"/>
              </w:rPr>
              <w:t xml:space="preserve">        start_time,</w:t>
            </w:r>
          </w:p>
          <w:p w:rsidR="00032E93" w:rsidRPr="00032E93" w:rsidRDefault="00032E93" w:rsidP="00032E93">
            <w:pPr>
              <w:pStyle w:val="ListParagraph"/>
              <w:rPr>
                <w:sz w:val="24"/>
                <w:szCs w:val="24"/>
              </w:rPr>
            </w:pPr>
            <w:r w:rsidRPr="00032E93">
              <w:rPr>
                <w:sz w:val="24"/>
                <w:szCs w:val="24"/>
              </w:rPr>
              <w:t xml:space="preserve">        end_time,</w:t>
            </w:r>
          </w:p>
          <w:p w:rsidR="00032E93" w:rsidRPr="00032E93" w:rsidRDefault="00032E93" w:rsidP="00032E93">
            <w:pPr>
              <w:pStyle w:val="ListParagraph"/>
              <w:rPr>
                <w:sz w:val="24"/>
                <w:szCs w:val="24"/>
              </w:rPr>
            </w:pPr>
            <w:r w:rsidRPr="00032E93">
              <w:rPr>
                <w:sz w:val="24"/>
                <w:szCs w:val="24"/>
              </w:rPr>
              <w:t xml:space="preserve">        job_num,</w:t>
            </w:r>
          </w:p>
          <w:p w:rsidR="00032E93" w:rsidRPr="00032E93" w:rsidRDefault="00032E93" w:rsidP="00032E93">
            <w:pPr>
              <w:pStyle w:val="ListParagraph"/>
              <w:rPr>
                <w:sz w:val="24"/>
                <w:szCs w:val="24"/>
              </w:rPr>
            </w:pPr>
            <w:r w:rsidRPr="00032E93">
              <w:rPr>
                <w:sz w:val="24"/>
                <w:szCs w:val="24"/>
              </w:rPr>
              <w:t xml:space="preserve">        datime,</w:t>
            </w:r>
          </w:p>
          <w:p w:rsidR="00032E93" w:rsidRPr="00032E93" w:rsidRDefault="00032E93" w:rsidP="00032E93">
            <w:pPr>
              <w:pStyle w:val="ListParagraph"/>
              <w:rPr>
                <w:sz w:val="24"/>
                <w:szCs w:val="24"/>
              </w:rPr>
            </w:pPr>
            <w:r w:rsidRPr="00032E93">
              <w:rPr>
                <w:sz w:val="24"/>
                <w:szCs w:val="24"/>
              </w:rPr>
              <w:t xml:space="preserve">        remarks</w:t>
            </w:r>
          </w:p>
          <w:p w:rsidR="00032E93" w:rsidRPr="00032E93" w:rsidRDefault="00032E93" w:rsidP="00032E93">
            <w:pPr>
              <w:pStyle w:val="ListParagraph"/>
              <w:rPr>
                <w:sz w:val="24"/>
                <w:szCs w:val="24"/>
              </w:rPr>
            </w:pPr>
            <w:r w:rsidRPr="00032E93">
              <w:rPr>
                <w:sz w:val="24"/>
                <w:szCs w:val="24"/>
              </w:rPr>
              <w:t xml:space="preserve">    ) VALUES (</w:t>
            </w:r>
          </w:p>
          <w:p w:rsidR="00032E93" w:rsidRPr="00032E93" w:rsidRDefault="00032E93" w:rsidP="00032E93">
            <w:pPr>
              <w:pStyle w:val="ListParagraph"/>
              <w:rPr>
                <w:sz w:val="24"/>
                <w:szCs w:val="24"/>
              </w:rPr>
            </w:pPr>
            <w:r w:rsidRPr="00032E93">
              <w:rPr>
                <w:sz w:val="24"/>
                <w:szCs w:val="24"/>
              </w:rPr>
              <w:t xml:space="preserve">        i_schedulename,</w:t>
            </w:r>
          </w:p>
          <w:p w:rsidR="00032E93" w:rsidRPr="00032E93" w:rsidRDefault="00032E93" w:rsidP="00032E93">
            <w:pPr>
              <w:pStyle w:val="ListParagraph"/>
              <w:rPr>
                <w:sz w:val="24"/>
                <w:szCs w:val="24"/>
              </w:rPr>
            </w:pPr>
            <w:r w:rsidRPr="00032E93">
              <w:rPr>
                <w:sz w:val="24"/>
                <w:szCs w:val="24"/>
              </w:rPr>
              <w:t xml:space="preserve">        v_timestart,</w:t>
            </w:r>
          </w:p>
          <w:p w:rsidR="00032E93" w:rsidRPr="00032E93" w:rsidRDefault="00032E93" w:rsidP="00032E93">
            <w:pPr>
              <w:pStyle w:val="ListParagraph"/>
              <w:rPr>
                <w:sz w:val="24"/>
                <w:szCs w:val="24"/>
              </w:rPr>
            </w:pPr>
            <w:r w:rsidRPr="00032E93">
              <w:rPr>
                <w:sz w:val="24"/>
                <w:szCs w:val="24"/>
              </w:rPr>
              <w:t xml:space="preserve">        dbms_utility.get_time,</w:t>
            </w:r>
          </w:p>
          <w:p w:rsidR="00032E93" w:rsidRPr="00032E93" w:rsidRDefault="00032E93" w:rsidP="00032E93">
            <w:pPr>
              <w:pStyle w:val="ListParagraph"/>
              <w:rPr>
                <w:sz w:val="24"/>
                <w:szCs w:val="24"/>
              </w:rPr>
            </w:pPr>
            <w:r w:rsidRPr="00032E93">
              <w:rPr>
                <w:sz w:val="24"/>
                <w:szCs w:val="24"/>
              </w:rPr>
              <w:t xml:space="preserve">        i_schedulenumber,</w:t>
            </w:r>
          </w:p>
          <w:p w:rsidR="00032E93" w:rsidRPr="00032E93" w:rsidRDefault="00032E93" w:rsidP="00032E93">
            <w:pPr>
              <w:pStyle w:val="ListParagraph"/>
              <w:rPr>
                <w:sz w:val="24"/>
                <w:szCs w:val="24"/>
              </w:rPr>
            </w:pPr>
            <w:r w:rsidRPr="00032E93">
              <w:rPr>
                <w:sz w:val="24"/>
                <w:szCs w:val="24"/>
              </w:rPr>
              <w:t xml:space="preserve">        SYSDATE,</w:t>
            </w:r>
          </w:p>
          <w:p w:rsidR="00032E93" w:rsidRPr="00032E93" w:rsidRDefault="00032E93" w:rsidP="00032E93">
            <w:pPr>
              <w:pStyle w:val="ListParagraph"/>
              <w:rPr>
                <w:sz w:val="24"/>
                <w:szCs w:val="24"/>
              </w:rPr>
            </w:pPr>
            <w:r w:rsidRPr="00032E93">
              <w:rPr>
                <w:sz w:val="24"/>
                <w:szCs w:val="24"/>
              </w:rPr>
              <w:t xml:space="preserve">        start_id</w:t>
            </w:r>
          </w:p>
          <w:p w:rsidR="00032E93" w:rsidRPr="00032E93" w:rsidRDefault="00032E93" w:rsidP="00032E93">
            <w:pPr>
              <w:pStyle w:val="ListParagraph"/>
              <w:rPr>
                <w:sz w:val="24"/>
                <w:szCs w:val="24"/>
              </w:rPr>
            </w:pPr>
            <w:r w:rsidRPr="00032E93">
              <w:rPr>
                <w:sz w:val="24"/>
                <w:szCs w:val="24"/>
              </w:rPr>
              <w:t xml:space="preserve">        || '-'</w:t>
            </w:r>
          </w:p>
          <w:p w:rsidR="00032E93" w:rsidRPr="00032E93" w:rsidRDefault="00032E93" w:rsidP="00032E93">
            <w:pPr>
              <w:pStyle w:val="ListParagraph"/>
              <w:rPr>
                <w:sz w:val="24"/>
                <w:szCs w:val="24"/>
              </w:rPr>
            </w:pPr>
            <w:r w:rsidRPr="00032E93">
              <w:rPr>
                <w:sz w:val="24"/>
                <w:szCs w:val="24"/>
              </w:rPr>
              <w:t xml:space="preserve">        || end_id</w:t>
            </w:r>
          </w:p>
          <w:p w:rsidR="00032E93" w:rsidRPr="00032E93" w:rsidRDefault="00032E93" w:rsidP="00032E93">
            <w:pPr>
              <w:pStyle w:val="ListParagraph"/>
              <w:rPr>
                <w:sz w:val="24"/>
                <w:szCs w:val="24"/>
              </w:rPr>
            </w:pPr>
            <w:r w:rsidRPr="00032E93">
              <w:rPr>
                <w:sz w:val="24"/>
                <w:szCs w:val="24"/>
              </w:rPr>
              <w:t xml:space="preserve">    );</w:t>
            </w:r>
          </w:p>
          <w:p w:rsidR="00032E93" w:rsidRPr="00032E93" w:rsidRDefault="00032E93" w:rsidP="00032E93">
            <w:pPr>
              <w:pStyle w:val="ListParagraph"/>
              <w:rPr>
                <w:sz w:val="24"/>
                <w:szCs w:val="24"/>
              </w:rPr>
            </w:pPr>
          </w:p>
          <w:p w:rsidR="00032E93" w:rsidRPr="00032E93" w:rsidRDefault="00032E93" w:rsidP="00032E93">
            <w:pPr>
              <w:pStyle w:val="ListParagraph"/>
              <w:rPr>
                <w:sz w:val="24"/>
                <w:szCs w:val="24"/>
              </w:rPr>
            </w:pPr>
            <w:r w:rsidRPr="00032E93">
              <w:rPr>
                <w:sz w:val="24"/>
                <w:szCs w:val="24"/>
              </w:rPr>
              <w:t xml:space="preserve">  --DBMS_PROFILER.stop_profiler;</w:t>
            </w:r>
          </w:p>
          <w:p w:rsidR="00032E93" w:rsidRPr="00032E93" w:rsidRDefault="00032E93" w:rsidP="00032E93">
            <w:pPr>
              <w:pStyle w:val="ListParagraph"/>
              <w:rPr>
                <w:sz w:val="24"/>
                <w:szCs w:val="24"/>
              </w:rPr>
            </w:pPr>
          </w:p>
          <w:p w:rsidR="00032E93" w:rsidRDefault="00032E93" w:rsidP="00032E93">
            <w:pPr>
              <w:pStyle w:val="ListParagraph"/>
              <w:ind w:left="0"/>
              <w:rPr>
                <w:sz w:val="24"/>
                <w:szCs w:val="24"/>
              </w:rPr>
            </w:pPr>
            <w:r w:rsidRPr="00032E93">
              <w:rPr>
                <w:sz w:val="24"/>
                <w:szCs w:val="24"/>
              </w:rPr>
              <w:t>END;</w:t>
            </w:r>
          </w:p>
          <w:p w:rsidR="00032E93" w:rsidRDefault="00032E93" w:rsidP="00457C83">
            <w:pPr>
              <w:pStyle w:val="ListParagraph"/>
              <w:ind w:left="0"/>
              <w:rPr>
                <w:sz w:val="24"/>
                <w:szCs w:val="24"/>
              </w:rPr>
            </w:pPr>
          </w:p>
        </w:tc>
      </w:tr>
    </w:tbl>
    <w:p w:rsidR="00032E93" w:rsidRPr="00F46440" w:rsidRDefault="00032E93" w:rsidP="00457C83">
      <w:pPr>
        <w:pStyle w:val="ListParagraph"/>
        <w:ind w:left="1080"/>
        <w:rPr>
          <w:sz w:val="24"/>
          <w:szCs w:val="24"/>
        </w:rPr>
      </w:pPr>
    </w:p>
    <w:p w:rsidR="00F46440" w:rsidRPr="00D15C8F" w:rsidRDefault="00F46440" w:rsidP="00F46440">
      <w:pPr>
        <w:pStyle w:val="ListParagraph"/>
        <w:ind w:left="360"/>
        <w:rPr>
          <w:sz w:val="24"/>
          <w:szCs w:val="24"/>
        </w:rPr>
      </w:pPr>
    </w:p>
    <w:p w:rsidR="00F46440" w:rsidRDefault="005757B9" w:rsidP="00F46440">
      <w:pPr>
        <w:jc w:val="left"/>
        <w:rPr>
          <w:sz w:val="24"/>
          <w:szCs w:val="24"/>
        </w:rPr>
      </w:pPr>
      <w:r>
        <w:rPr>
          <w:sz w:val="24"/>
          <w:szCs w:val="24"/>
        </w:rPr>
        <w:t>Please refer below useful queries :</w:t>
      </w:r>
    </w:p>
    <w:tbl>
      <w:tblPr>
        <w:tblStyle w:val="TableGrid"/>
        <w:tblW w:w="0" w:type="auto"/>
        <w:tblLook w:val="04A0" w:firstRow="1" w:lastRow="0" w:firstColumn="1" w:lastColumn="0" w:noHBand="0" w:noVBand="1"/>
      </w:tblPr>
      <w:tblGrid>
        <w:gridCol w:w="9576"/>
      </w:tblGrid>
      <w:tr w:rsidR="005757B9" w:rsidTr="005757B9">
        <w:tc>
          <w:tcPr>
            <w:tcW w:w="9558" w:type="dxa"/>
          </w:tcPr>
          <w:p w:rsidR="005757B9" w:rsidRDefault="005757B9" w:rsidP="00F46440">
            <w:pPr>
              <w:jc w:val="left"/>
              <w:rPr>
                <w:sz w:val="24"/>
                <w:szCs w:val="24"/>
              </w:rPr>
            </w:pPr>
          </w:p>
          <w:p w:rsidR="005757B9" w:rsidRDefault="005757B9" w:rsidP="00F46440">
            <w:pPr>
              <w:jc w:val="left"/>
              <w:rPr>
                <w:sz w:val="24"/>
                <w:szCs w:val="24"/>
              </w:rPr>
            </w:pPr>
          </w:p>
          <w:p w:rsidR="005757B9" w:rsidRPr="005757B9" w:rsidRDefault="005757B9" w:rsidP="005757B9">
            <w:pPr>
              <w:jc w:val="left"/>
              <w:rPr>
                <w:sz w:val="24"/>
                <w:szCs w:val="24"/>
              </w:rPr>
            </w:pPr>
            <w:r w:rsidRPr="005757B9">
              <w:rPr>
                <w:sz w:val="24"/>
                <w:szCs w:val="24"/>
              </w:rPr>
              <w:t>ALTER TRIGGER vm1dta.TR_AUDIT_CLEXPF DISABLE;</w:t>
            </w:r>
          </w:p>
          <w:p w:rsidR="005757B9" w:rsidRPr="005757B9" w:rsidRDefault="005757B9" w:rsidP="005757B9">
            <w:pPr>
              <w:jc w:val="left"/>
              <w:rPr>
                <w:sz w:val="24"/>
                <w:szCs w:val="24"/>
              </w:rPr>
            </w:pPr>
            <w:r w:rsidRPr="005757B9">
              <w:rPr>
                <w:sz w:val="24"/>
                <w:szCs w:val="24"/>
              </w:rPr>
              <w:t>ALTER TRIGGER vm1dta.TR_CLEXPF DISABLE;</w:t>
            </w:r>
          </w:p>
          <w:p w:rsidR="005757B9" w:rsidRPr="005757B9" w:rsidRDefault="005757B9" w:rsidP="005757B9">
            <w:pPr>
              <w:jc w:val="left"/>
              <w:rPr>
                <w:sz w:val="24"/>
                <w:szCs w:val="24"/>
              </w:rPr>
            </w:pPr>
            <w:r w:rsidRPr="005757B9">
              <w:rPr>
                <w:sz w:val="24"/>
                <w:szCs w:val="24"/>
              </w:rPr>
              <w:t>ALTER TRIGGER vm1dta.TR_CLRRPF DISABLE;</w:t>
            </w:r>
          </w:p>
          <w:p w:rsidR="005757B9" w:rsidRPr="005757B9" w:rsidRDefault="005757B9" w:rsidP="005757B9">
            <w:pPr>
              <w:jc w:val="left"/>
              <w:rPr>
                <w:sz w:val="24"/>
                <w:szCs w:val="24"/>
              </w:rPr>
            </w:pPr>
            <w:r w:rsidRPr="005757B9">
              <w:rPr>
                <w:sz w:val="24"/>
                <w:szCs w:val="24"/>
              </w:rPr>
              <w:t>ALTER TRIGGER vm1dta.TR_AUDIT_CLRRPF DISABLE;</w:t>
            </w:r>
          </w:p>
          <w:p w:rsidR="005757B9" w:rsidRPr="005757B9" w:rsidRDefault="005757B9" w:rsidP="005757B9">
            <w:pPr>
              <w:jc w:val="left"/>
              <w:rPr>
                <w:sz w:val="24"/>
                <w:szCs w:val="24"/>
              </w:rPr>
            </w:pPr>
            <w:r w:rsidRPr="005757B9">
              <w:rPr>
                <w:sz w:val="24"/>
                <w:szCs w:val="24"/>
              </w:rPr>
              <w:t>ALTER TRIGGER  vm1dta.TR_AUDIT_CLNT DISABLE;</w:t>
            </w:r>
          </w:p>
          <w:p w:rsidR="005757B9" w:rsidRPr="005757B9" w:rsidRDefault="005757B9" w:rsidP="005757B9">
            <w:pPr>
              <w:jc w:val="left"/>
              <w:rPr>
                <w:sz w:val="24"/>
                <w:szCs w:val="24"/>
              </w:rPr>
            </w:pPr>
            <w:r w:rsidRPr="005757B9">
              <w:rPr>
                <w:sz w:val="24"/>
                <w:szCs w:val="24"/>
              </w:rPr>
              <w:t>ALTER TRIGGER  vm1dta.TR_AUDIT_CLNTPF DISABLE;</w:t>
            </w:r>
          </w:p>
          <w:p w:rsidR="005757B9" w:rsidRPr="005757B9" w:rsidRDefault="005757B9" w:rsidP="005757B9">
            <w:pPr>
              <w:jc w:val="left"/>
              <w:rPr>
                <w:sz w:val="24"/>
                <w:szCs w:val="24"/>
              </w:rPr>
            </w:pPr>
          </w:p>
          <w:p w:rsidR="005757B9" w:rsidRPr="005757B9" w:rsidRDefault="005757B9" w:rsidP="005757B9">
            <w:pPr>
              <w:jc w:val="left"/>
              <w:rPr>
                <w:sz w:val="24"/>
                <w:szCs w:val="24"/>
              </w:rPr>
            </w:pPr>
          </w:p>
          <w:p w:rsidR="005757B9" w:rsidRPr="005757B9" w:rsidRDefault="005757B9" w:rsidP="005757B9">
            <w:pPr>
              <w:jc w:val="left"/>
              <w:rPr>
                <w:sz w:val="24"/>
                <w:szCs w:val="24"/>
              </w:rPr>
            </w:pPr>
          </w:p>
          <w:p w:rsidR="005757B9" w:rsidRPr="005757B9" w:rsidRDefault="005757B9" w:rsidP="005757B9">
            <w:pPr>
              <w:jc w:val="left"/>
              <w:rPr>
                <w:sz w:val="24"/>
                <w:szCs w:val="24"/>
              </w:rPr>
            </w:pPr>
            <w:r w:rsidRPr="005757B9">
              <w:rPr>
                <w:sz w:val="24"/>
                <w:szCs w:val="24"/>
              </w:rPr>
              <w:t>ALTER SEQUENCE VM1DTA.SEQ_CLEXPF CACHE 20;</w:t>
            </w:r>
          </w:p>
          <w:p w:rsidR="005757B9" w:rsidRPr="005757B9" w:rsidRDefault="005757B9" w:rsidP="005757B9">
            <w:pPr>
              <w:jc w:val="left"/>
              <w:rPr>
                <w:sz w:val="24"/>
                <w:szCs w:val="24"/>
              </w:rPr>
            </w:pPr>
            <w:r w:rsidRPr="005757B9">
              <w:rPr>
                <w:sz w:val="24"/>
                <w:szCs w:val="24"/>
              </w:rPr>
              <w:t>ALTER SEQUENCE VM1DTA.SEQ_CLRRPF CACHE 20;</w:t>
            </w:r>
          </w:p>
          <w:p w:rsidR="005757B9" w:rsidRPr="005757B9" w:rsidRDefault="005757B9" w:rsidP="005757B9">
            <w:pPr>
              <w:jc w:val="left"/>
              <w:rPr>
                <w:sz w:val="24"/>
                <w:szCs w:val="24"/>
              </w:rPr>
            </w:pPr>
            <w:r w:rsidRPr="005757B9">
              <w:rPr>
                <w:sz w:val="24"/>
                <w:szCs w:val="24"/>
              </w:rPr>
              <w:t>ALTER SEQUENCE VM1DTA.SEQ_CLNTPF CACHE 20;</w:t>
            </w:r>
          </w:p>
          <w:p w:rsidR="005757B9" w:rsidRPr="005757B9" w:rsidRDefault="005757B9" w:rsidP="005757B9">
            <w:pPr>
              <w:jc w:val="left"/>
              <w:rPr>
                <w:sz w:val="24"/>
                <w:szCs w:val="24"/>
              </w:rPr>
            </w:pPr>
            <w:r w:rsidRPr="005757B9">
              <w:rPr>
                <w:sz w:val="24"/>
                <w:szCs w:val="24"/>
              </w:rPr>
              <w:t>ALTER SEQUENCE VM1DTA.SEQ_ZDOEPF CACHE 20;</w:t>
            </w:r>
          </w:p>
          <w:p w:rsidR="005757B9" w:rsidRPr="005757B9" w:rsidRDefault="005757B9" w:rsidP="005757B9">
            <w:pPr>
              <w:jc w:val="left"/>
              <w:rPr>
                <w:sz w:val="24"/>
                <w:szCs w:val="24"/>
              </w:rPr>
            </w:pPr>
            <w:r w:rsidRPr="005757B9">
              <w:rPr>
                <w:sz w:val="24"/>
                <w:szCs w:val="24"/>
              </w:rPr>
              <w:t>ALTER SEQUENCE VM1DTA.SEQANUMPF CACHE 20;</w:t>
            </w:r>
          </w:p>
          <w:p w:rsidR="005757B9" w:rsidRPr="005757B9" w:rsidRDefault="005757B9" w:rsidP="005757B9">
            <w:pPr>
              <w:jc w:val="left"/>
              <w:rPr>
                <w:sz w:val="24"/>
                <w:szCs w:val="24"/>
              </w:rPr>
            </w:pPr>
            <w:r w:rsidRPr="005757B9">
              <w:rPr>
                <w:sz w:val="24"/>
                <w:szCs w:val="24"/>
              </w:rPr>
              <w:t>----------------------------------------------------------</w:t>
            </w:r>
          </w:p>
          <w:p w:rsidR="005757B9" w:rsidRPr="005757B9" w:rsidRDefault="005757B9" w:rsidP="005757B9">
            <w:pPr>
              <w:jc w:val="left"/>
              <w:rPr>
                <w:sz w:val="24"/>
                <w:szCs w:val="24"/>
              </w:rPr>
            </w:pPr>
            <w:r w:rsidRPr="005757B9">
              <w:rPr>
                <w:sz w:val="24"/>
                <w:szCs w:val="24"/>
              </w:rPr>
              <w:lastRenderedPageBreak/>
              <w:t>delete from vm1dta.ZDCLPF where prefix = 'CP';</w:t>
            </w:r>
          </w:p>
          <w:p w:rsidR="005757B9" w:rsidRPr="005757B9" w:rsidRDefault="005757B9" w:rsidP="005757B9">
            <w:pPr>
              <w:jc w:val="left"/>
              <w:rPr>
                <w:sz w:val="24"/>
                <w:szCs w:val="24"/>
              </w:rPr>
            </w:pPr>
            <w:r w:rsidRPr="005757B9">
              <w:rPr>
                <w:sz w:val="24"/>
                <w:szCs w:val="24"/>
              </w:rPr>
              <w:t>create table vm1dta.ZDCLPF_1412 as (select * from vm1dta.ZDCLPF);</w:t>
            </w:r>
          </w:p>
          <w:p w:rsidR="005757B9" w:rsidRPr="005757B9" w:rsidRDefault="005757B9" w:rsidP="005757B9">
            <w:pPr>
              <w:jc w:val="left"/>
              <w:rPr>
                <w:sz w:val="24"/>
                <w:szCs w:val="24"/>
              </w:rPr>
            </w:pPr>
            <w:r w:rsidRPr="005757B9">
              <w:rPr>
                <w:sz w:val="24"/>
                <w:szCs w:val="24"/>
              </w:rPr>
              <w:t xml:space="preserve"> select * from VM1DTA.ZDOECP0018 where TRIM(EROR01) is  null;</w:t>
            </w:r>
          </w:p>
          <w:p w:rsidR="005757B9" w:rsidRPr="005757B9" w:rsidRDefault="005757B9" w:rsidP="005757B9">
            <w:pPr>
              <w:jc w:val="left"/>
              <w:rPr>
                <w:sz w:val="24"/>
                <w:szCs w:val="24"/>
              </w:rPr>
            </w:pPr>
            <w:r w:rsidRPr="005757B9">
              <w:rPr>
                <w:sz w:val="24"/>
                <w:szCs w:val="24"/>
              </w:rPr>
              <w:t xml:space="preserve"> </w:t>
            </w:r>
          </w:p>
          <w:p w:rsidR="005757B9" w:rsidRPr="005757B9" w:rsidRDefault="005757B9" w:rsidP="005757B9">
            <w:pPr>
              <w:jc w:val="left"/>
              <w:rPr>
                <w:sz w:val="24"/>
                <w:szCs w:val="24"/>
              </w:rPr>
            </w:pPr>
            <w:r w:rsidRPr="005757B9">
              <w:rPr>
                <w:sz w:val="24"/>
                <w:szCs w:val="24"/>
              </w:rPr>
              <w:t xml:space="preserve">  select count(1) from vm1dta.clntpf where jobnm = 'NORMALPRC1';</w:t>
            </w:r>
          </w:p>
          <w:p w:rsidR="005757B9" w:rsidRPr="005757B9" w:rsidRDefault="005757B9" w:rsidP="005757B9">
            <w:pPr>
              <w:jc w:val="left"/>
              <w:rPr>
                <w:sz w:val="24"/>
                <w:szCs w:val="24"/>
              </w:rPr>
            </w:pPr>
            <w:r w:rsidRPr="005757B9">
              <w:rPr>
                <w:sz w:val="24"/>
                <w:szCs w:val="24"/>
              </w:rPr>
              <w:t xml:space="preserve">  select count(1) from vm1dta.clexpf where jobnm = 'NORMALPROC';</w:t>
            </w:r>
          </w:p>
          <w:p w:rsidR="005757B9" w:rsidRPr="005757B9" w:rsidRDefault="005757B9" w:rsidP="005757B9">
            <w:pPr>
              <w:jc w:val="left"/>
              <w:rPr>
                <w:sz w:val="24"/>
                <w:szCs w:val="24"/>
              </w:rPr>
            </w:pPr>
            <w:r w:rsidRPr="005757B9">
              <w:rPr>
                <w:sz w:val="24"/>
                <w:szCs w:val="24"/>
              </w:rPr>
              <w:t xml:space="preserve">  select count(1) from vm1dta.clrrpf where jobnm = 'NORMALPROC';</w:t>
            </w:r>
          </w:p>
          <w:p w:rsidR="005757B9" w:rsidRPr="005757B9" w:rsidRDefault="005757B9" w:rsidP="005757B9">
            <w:pPr>
              <w:jc w:val="left"/>
              <w:rPr>
                <w:sz w:val="24"/>
                <w:szCs w:val="24"/>
              </w:rPr>
            </w:pPr>
            <w:r w:rsidRPr="005757B9">
              <w:rPr>
                <w:sz w:val="24"/>
                <w:szCs w:val="24"/>
              </w:rPr>
              <w:t xml:space="preserve">  select count(1) from vm1dta.audit_clrrpf where newjobnm = 'NORMALPROC';</w:t>
            </w:r>
          </w:p>
          <w:p w:rsidR="005757B9" w:rsidRPr="005757B9" w:rsidRDefault="005757B9" w:rsidP="005757B9">
            <w:pPr>
              <w:jc w:val="left"/>
              <w:rPr>
                <w:sz w:val="24"/>
                <w:szCs w:val="24"/>
              </w:rPr>
            </w:pPr>
          </w:p>
          <w:p w:rsidR="005757B9" w:rsidRPr="005757B9" w:rsidRDefault="005757B9" w:rsidP="005757B9">
            <w:pPr>
              <w:jc w:val="left"/>
              <w:rPr>
                <w:sz w:val="24"/>
                <w:szCs w:val="24"/>
              </w:rPr>
            </w:pPr>
            <w:r w:rsidRPr="005757B9">
              <w:rPr>
                <w:sz w:val="24"/>
                <w:szCs w:val="24"/>
              </w:rPr>
              <w:t>delete from vm1dta.clntpf where jobnm = 'NORMALPROC';</w:t>
            </w:r>
          </w:p>
          <w:p w:rsidR="005757B9" w:rsidRPr="005757B9" w:rsidRDefault="005757B9" w:rsidP="005757B9">
            <w:pPr>
              <w:jc w:val="left"/>
              <w:rPr>
                <w:sz w:val="24"/>
                <w:szCs w:val="24"/>
              </w:rPr>
            </w:pPr>
            <w:r w:rsidRPr="005757B9">
              <w:rPr>
                <w:sz w:val="24"/>
                <w:szCs w:val="24"/>
              </w:rPr>
              <w:t>delete from vm1dta.clexpf where jobnm = 'NORMALPROC';</w:t>
            </w:r>
          </w:p>
          <w:p w:rsidR="005757B9" w:rsidRPr="005757B9" w:rsidRDefault="005757B9" w:rsidP="005757B9">
            <w:pPr>
              <w:jc w:val="left"/>
              <w:rPr>
                <w:sz w:val="24"/>
                <w:szCs w:val="24"/>
              </w:rPr>
            </w:pPr>
            <w:r w:rsidRPr="005757B9">
              <w:rPr>
                <w:sz w:val="24"/>
                <w:szCs w:val="24"/>
              </w:rPr>
              <w:t>delete from vm1dta.clrrpf where jobnm = 'NORMALPROC';</w:t>
            </w:r>
          </w:p>
          <w:p w:rsidR="005757B9" w:rsidRPr="005757B9" w:rsidRDefault="005757B9" w:rsidP="005757B9">
            <w:pPr>
              <w:jc w:val="left"/>
              <w:rPr>
                <w:sz w:val="24"/>
                <w:szCs w:val="24"/>
              </w:rPr>
            </w:pPr>
            <w:r w:rsidRPr="005757B9">
              <w:rPr>
                <w:sz w:val="24"/>
                <w:szCs w:val="24"/>
              </w:rPr>
              <w:t>delete from vm1dta.audit_clrrpf where newjobnm = 'NORMALPROC';</w:t>
            </w:r>
          </w:p>
          <w:p w:rsidR="005757B9" w:rsidRPr="005757B9" w:rsidRDefault="005757B9" w:rsidP="005757B9">
            <w:pPr>
              <w:jc w:val="left"/>
              <w:rPr>
                <w:sz w:val="24"/>
                <w:szCs w:val="24"/>
              </w:rPr>
            </w:pPr>
          </w:p>
          <w:p w:rsidR="005757B9" w:rsidRPr="005757B9" w:rsidRDefault="005757B9" w:rsidP="005757B9">
            <w:pPr>
              <w:jc w:val="left"/>
              <w:rPr>
                <w:sz w:val="24"/>
                <w:szCs w:val="24"/>
              </w:rPr>
            </w:pPr>
            <w:r w:rsidRPr="005757B9">
              <w:rPr>
                <w:sz w:val="24"/>
                <w:szCs w:val="24"/>
              </w:rPr>
              <w:t>SELECT vm1dta.SEQANUMPF.nextval  FROM dual;</w:t>
            </w:r>
          </w:p>
          <w:p w:rsidR="005757B9" w:rsidRPr="005757B9" w:rsidRDefault="005757B9" w:rsidP="005757B9">
            <w:pPr>
              <w:jc w:val="left"/>
              <w:rPr>
                <w:sz w:val="24"/>
                <w:szCs w:val="24"/>
              </w:rPr>
            </w:pPr>
            <w:r w:rsidRPr="005757B9">
              <w:rPr>
                <w:sz w:val="24"/>
                <w:szCs w:val="24"/>
              </w:rPr>
              <w:t xml:space="preserve">  select count(1) from vm1dta.clntpf where jobnm = 'FORALLPRC1';</w:t>
            </w:r>
          </w:p>
          <w:p w:rsidR="005757B9" w:rsidRPr="005757B9" w:rsidRDefault="005757B9" w:rsidP="005757B9">
            <w:pPr>
              <w:jc w:val="left"/>
              <w:rPr>
                <w:sz w:val="24"/>
                <w:szCs w:val="24"/>
              </w:rPr>
            </w:pPr>
            <w:r w:rsidRPr="005757B9">
              <w:rPr>
                <w:sz w:val="24"/>
                <w:szCs w:val="24"/>
              </w:rPr>
              <w:t xml:space="preserve">  select count(1) from vm1dta.clexpf where jobnm = 'FORALLPROC';</w:t>
            </w:r>
          </w:p>
          <w:p w:rsidR="005757B9" w:rsidRPr="005757B9" w:rsidRDefault="005757B9" w:rsidP="005757B9">
            <w:pPr>
              <w:jc w:val="left"/>
              <w:rPr>
                <w:sz w:val="24"/>
                <w:szCs w:val="24"/>
              </w:rPr>
            </w:pPr>
            <w:r w:rsidRPr="005757B9">
              <w:rPr>
                <w:sz w:val="24"/>
                <w:szCs w:val="24"/>
              </w:rPr>
              <w:t xml:space="preserve">  select count(1) from vm1dta.clrrpf where jobnm = 'FORALLPROC';</w:t>
            </w:r>
          </w:p>
          <w:p w:rsidR="005757B9" w:rsidRPr="005757B9" w:rsidRDefault="005757B9" w:rsidP="005757B9">
            <w:pPr>
              <w:jc w:val="left"/>
              <w:rPr>
                <w:sz w:val="24"/>
                <w:szCs w:val="24"/>
              </w:rPr>
            </w:pPr>
            <w:r w:rsidRPr="005757B9">
              <w:rPr>
                <w:sz w:val="24"/>
                <w:szCs w:val="24"/>
              </w:rPr>
              <w:t xml:space="preserve">  select count(1) from vm1dta.audit_clrrpf where newjobnm = 'FORALLPROC';</w:t>
            </w:r>
          </w:p>
          <w:p w:rsidR="005757B9" w:rsidRPr="005757B9" w:rsidRDefault="005757B9" w:rsidP="005757B9">
            <w:pPr>
              <w:jc w:val="left"/>
              <w:rPr>
                <w:sz w:val="24"/>
                <w:szCs w:val="24"/>
              </w:rPr>
            </w:pPr>
            <w:r w:rsidRPr="005757B9">
              <w:rPr>
                <w:sz w:val="24"/>
                <w:szCs w:val="24"/>
              </w:rPr>
              <w:t xml:space="preserve">  </w:t>
            </w:r>
          </w:p>
          <w:p w:rsidR="005757B9" w:rsidRPr="005757B9" w:rsidRDefault="005757B9" w:rsidP="005757B9">
            <w:pPr>
              <w:jc w:val="left"/>
              <w:rPr>
                <w:sz w:val="24"/>
                <w:szCs w:val="24"/>
              </w:rPr>
            </w:pPr>
            <w:r w:rsidRPr="005757B9">
              <w:rPr>
                <w:sz w:val="24"/>
                <w:szCs w:val="24"/>
              </w:rPr>
              <w:t xml:space="preserve">  -------------------------------------------------------------------------</w:t>
            </w:r>
          </w:p>
          <w:p w:rsidR="005757B9" w:rsidRPr="005757B9" w:rsidRDefault="005757B9" w:rsidP="005757B9">
            <w:pPr>
              <w:jc w:val="left"/>
              <w:rPr>
                <w:sz w:val="24"/>
                <w:szCs w:val="24"/>
              </w:rPr>
            </w:pPr>
            <w:r w:rsidRPr="005757B9">
              <w:rPr>
                <w:sz w:val="24"/>
                <w:szCs w:val="24"/>
              </w:rPr>
              <w:t xml:space="preserve">  select count(*) from STAGEDBUSR.TITDMGMBRINDP1 ;</w:t>
            </w:r>
          </w:p>
          <w:p w:rsidR="005757B9" w:rsidRPr="005757B9" w:rsidRDefault="005757B9" w:rsidP="005757B9">
            <w:pPr>
              <w:jc w:val="left"/>
              <w:rPr>
                <w:sz w:val="24"/>
                <w:szCs w:val="24"/>
              </w:rPr>
            </w:pPr>
            <w:r w:rsidRPr="005757B9">
              <w:rPr>
                <w:sz w:val="24"/>
                <w:szCs w:val="24"/>
              </w:rPr>
              <w:t>select count(*) from STAGEDBUSR.TITDMGMBRINDP2;</w:t>
            </w:r>
          </w:p>
          <w:p w:rsidR="005757B9" w:rsidRPr="005757B9" w:rsidRDefault="005757B9" w:rsidP="005757B9">
            <w:pPr>
              <w:jc w:val="left"/>
              <w:rPr>
                <w:sz w:val="24"/>
                <w:szCs w:val="24"/>
              </w:rPr>
            </w:pPr>
            <w:r w:rsidRPr="005757B9">
              <w:rPr>
                <w:sz w:val="24"/>
                <w:szCs w:val="24"/>
              </w:rPr>
              <w:t>SELECT *</w:t>
            </w:r>
          </w:p>
          <w:p w:rsidR="005757B9" w:rsidRPr="005757B9" w:rsidRDefault="005757B9" w:rsidP="005757B9">
            <w:pPr>
              <w:jc w:val="left"/>
              <w:rPr>
                <w:sz w:val="24"/>
                <w:szCs w:val="24"/>
              </w:rPr>
            </w:pPr>
            <w:r w:rsidRPr="005757B9">
              <w:rPr>
                <w:sz w:val="24"/>
                <w:szCs w:val="24"/>
              </w:rPr>
              <w:t xml:space="preserve">      FROM TITDMGMBRINDP1@DMSTAGEDBLINK</w:t>
            </w:r>
          </w:p>
          <w:p w:rsidR="005757B9" w:rsidRPr="005757B9" w:rsidRDefault="005757B9" w:rsidP="005757B9">
            <w:pPr>
              <w:jc w:val="left"/>
              <w:rPr>
                <w:sz w:val="24"/>
                <w:szCs w:val="24"/>
              </w:rPr>
            </w:pPr>
            <w:r w:rsidRPr="005757B9">
              <w:rPr>
                <w:sz w:val="24"/>
                <w:szCs w:val="24"/>
              </w:rPr>
              <w:t xml:space="preserve">     where substr(refnum, 1, 8) ='00680125';</w:t>
            </w:r>
          </w:p>
          <w:p w:rsidR="005757B9" w:rsidRPr="005757B9" w:rsidRDefault="005757B9" w:rsidP="005757B9">
            <w:pPr>
              <w:jc w:val="left"/>
              <w:rPr>
                <w:sz w:val="24"/>
                <w:szCs w:val="24"/>
              </w:rPr>
            </w:pPr>
            <w:r w:rsidRPr="005757B9">
              <w:rPr>
                <w:sz w:val="24"/>
                <w:szCs w:val="24"/>
              </w:rPr>
              <w:t xml:space="preserve">     </w:t>
            </w:r>
          </w:p>
          <w:p w:rsidR="005757B9" w:rsidRPr="005757B9" w:rsidRDefault="005757B9" w:rsidP="005757B9">
            <w:pPr>
              <w:jc w:val="left"/>
              <w:rPr>
                <w:sz w:val="24"/>
                <w:szCs w:val="24"/>
              </w:rPr>
            </w:pPr>
            <w:r w:rsidRPr="005757B9">
              <w:rPr>
                <w:sz w:val="24"/>
                <w:szCs w:val="24"/>
              </w:rPr>
              <w:t xml:space="preserve">  select * from (SELECT A.*, B.CHDRNUM AS CHDRNUM_B</w:t>
            </w:r>
          </w:p>
          <w:p w:rsidR="005757B9" w:rsidRPr="005757B9" w:rsidRDefault="005757B9" w:rsidP="005757B9">
            <w:pPr>
              <w:jc w:val="left"/>
              <w:rPr>
                <w:sz w:val="24"/>
                <w:szCs w:val="24"/>
              </w:rPr>
            </w:pPr>
            <w:r w:rsidRPr="005757B9">
              <w:rPr>
                <w:sz w:val="24"/>
                <w:szCs w:val="24"/>
              </w:rPr>
              <w:t xml:space="preserve">      FROM TITDMGMBRINDP2@DMSTAGEDBLINK A</w:t>
            </w:r>
          </w:p>
          <w:p w:rsidR="005757B9" w:rsidRPr="005757B9" w:rsidRDefault="005757B9" w:rsidP="005757B9">
            <w:pPr>
              <w:jc w:val="left"/>
              <w:rPr>
                <w:sz w:val="24"/>
                <w:szCs w:val="24"/>
              </w:rPr>
            </w:pPr>
            <w:r w:rsidRPr="005757B9">
              <w:rPr>
                <w:sz w:val="24"/>
                <w:szCs w:val="24"/>
              </w:rPr>
              <w:t xml:space="preserve">      LEFT OUTER JOIN VM1DTA.ZDRPPF B</w:t>
            </w:r>
          </w:p>
          <w:p w:rsidR="005757B9" w:rsidRPr="005757B9" w:rsidRDefault="005757B9" w:rsidP="005757B9">
            <w:pPr>
              <w:jc w:val="left"/>
              <w:rPr>
                <w:sz w:val="24"/>
                <w:szCs w:val="24"/>
              </w:rPr>
            </w:pPr>
            <w:r w:rsidRPr="005757B9">
              <w:rPr>
                <w:sz w:val="24"/>
                <w:szCs w:val="24"/>
              </w:rPr>
              <w:t xml:space="preserve">        ON SUBSTR(A.refnum, 1, 8) = TRIM(B.CHDRNUM))</w:t>
            </w:r>
          </w:p>
          <w:p w:rsidR="005757B9" w:rsidRPr="005757B9" w:rsidRDefault="005757B9" w:rsidP="005757B9">
            <w:pPr>
              <w:jc w:val="left"/>
              <w:rPr>
                <w:sz w:val="24"/>
                <w:szCs w:val="24"/>
              </w:rPr>
            </w:pPr>
            <w:r w:rsidRPr="005757B9">
              <w:rPr>
                <w:sz w:val="24"/>
                <w:szCs w:val="24"/>
              </w:rPr>
              <w:t xml:space="preserve">     where SUBSTR(refnum, 1, 8) ='00680125';</w:t>
            </w:r>
          </w:p>
          <w:p w:rsidR="005757B9" w:rsidRPr="005757B9" w:rsidRDefault="005757B9" w:rsidP="005757B9">
            <w:pPr>
              <w:jc w:val="left"/>
              <w:rPr>
                <w:sz w:val="24"/>
                <w:szCs w:val="24"/>
              </w:rPr>
            </w:pPr>
            <w:r w:rsidRPr="005757B9">
              <w:rPr>
                <w:sz w:val="24"/>
                <w:szCs w:val="24"/>
              </w:rPr>
              <w:t xml:space="preserve">     </w:t>
            </w:r>
          </w:p>
          <w:p w:rsidR="005757B9" w:rsidRPr="005757B9" w:rsidRDefault="005757B9" w:rsidP="005757B9">
            <w:pPr>
              <w:jc w:val="left"/>
              <w:rPr>
                <w:sz w:val="24"/>
                <w:szCs w:val="24"/>
              </w:rPr>
            </w:pPr>
            <w:r w:rsidRPr="005757B9">
              <w:rPr>
                <w:sz w:val="24"/>
                <w:szCs w:val="24"/>
              </w:rPr>
              <w:t>select * from ZDOEMB00 where   indic ='S';</w:t>
            </w:r>
          </w:p>
          <w:p w:rsidR="005757B9" w:rsidRPr="005757B9" w:rsidRDefault="005757B9" w:rsidP="005757B9">
            <w:pPr>
              <w:jc w:val="left"/>
              <w:rPr>
                <w:sz w:val="24"/>
                <w:szCs w:val="24"/>
              </w:rPr>
            </w:pPr>
            <w:r w:rsidRPr="005757B9">
              <w:rPr>
                <w:sz w:val="24"/>
                <w:szCs w:val="24"/>
              </w:rPr>
              <w:t>select * from zdoein0009;</w:t>
            </w:r>
          </w:p>
          <w:p w:rsidR="005757B9" w:rsidRPr="005757B9" w:rsidRDefault="005757B9" w:rsidP="005757B9">
            <w:pPr>
              <w:jc w:val="left"/>
              <w:rPr>
                <w:sz w:val="24"/>
                <w:szCs w:val="24"/>
              </w:rPr>
            </w:pPr>
            <w:r w:rsidRPr="005757B9">
              <w:rPr>
                <w:sz w:val="24"/>
                <w:szCs w:val="24"/>
              </w:rPr>
              <w:t>---p1</w:t>
            </w:r>
          </w:p>
          <w:p w:rsidR="005757B9" w:rsidRPr="005757B9" w:rsidRDefault="005757B9" w:rsidP="005757B9">
            <w:pPr>
              <w:jc w:val="left"/>
              <w:rPr>
                <w:sz w:val="24"/>
                <w:szCs w:val="24"/>
              </w:rPr>
            </w:pPr>
            <w:r w:rsidRPr="005757B9">
              <w:rPr>
                <w:sz w:val="24"/>
                <w:szCs w:val="24"/>
              </w:rPr>
              <w:t>select * from  STAGEDBUSR.TITDMGMBRINDP1 ;</w:t>
            </w:r>
          </w:p>
          <w:p w:rsidR="005757B9" w:rsidRPr="005757B9" w:rsidRDefault="005757B9" w:rsidP="005757B9">
            <w:pPr>
              <w:jc w:val="left"/>
              <w:rPr>
                <w:sz w:val="24"/>
                <w:szCs w:val="24"/>
              </w:rPr>
            </w:pPr>
            <w:r w:rsidRPr="005757B9">
              <w:rPr>
                <w:sz w:val="24"/>
                <w:szCs w:val="24"/>
              </w:rPr>
              <w:t xml:space="preserve"> select *  from vm1dta.GCHD r</w:t>
            </w:r>
          </w:p>
          <w:p w:rsidR="005757B9" w:rsidRPr="005757B9" w:rsidRDefault="005757B9" w:rsidP="005757B9">
            <w:pPr>
              <w:jc w:val="left"/>
              <w:rPr>
                <w:sz w:val="24"/>
                <w:szCs w:val="24"/>
              </w:rPr>
            </w:pPr>
            <w:r w:rsidRPr="005757B9">
              <w:rPr>
                <w:sz w:val="24"/>
                <w:szCs w:val="24"/>
              </w:rPr>
              <w:t>where  TRIM(chdrnum) IN ('00680125','00680435');</w:t>
            </w:r>
          </w:p>
          <w:p w:rsidR="005757B9" w:rsidRPr="005757B9" w:rsidRDefault="005757B9" w:rsidP="005757B9">
            <w:pPr>
              <w:jc w:val="left"/>
              <w:rPr>
                <w:sz w:val="24"/>
                <w:szCs w:val="24"/>
              </w:rPr>
            </w:pPr>
            <w:r w:rsidRPr="005757B9">
              <w:rPr>
                <w:sz w:val="24"/>
                <w:szCs w:val="24"/>
              </w:rPr>
              <w:t>select *</w:t>
            </w:r>
          </w:p>
          <w:p w:rsidR="005757B9" w:rsidRPr="005757B9" w:rsidRDefault="005757B9" w:rsidP="005757B9">
            <w:pPr>
              <w:jc w:val="left"/>
              <w:rPr>
                <w:sz w:val="24"/>
                <w:szCs w:val="24"/>
              </w:rPr>
            </w:pPr>
            <w:r w:rsidRPr="005757B9">
              <w:rPr>
                <w:sz w:val="24"/>
                <w:szCs w:val="24"/>
              </w:rPr>
              <w:t xml:space="preserve">  from vm1dta.GCHPPF r</w:t>
            </w:r>
          </w:p>
          <w:p w:rsidR="005757B9" w:rsidRPr="005757B9" w:rsidRDefault="005757B9" w:rsidP="005757B9">
            <w:pPr>
              <w:jc w:val="left"/>
              <w:rPr>
                <w:sz w:val="24"/>
                <w:szCs w:val="24"/>
              </w:rPr>
            </w:pPr>
            <w:r w:rsidRPr="005757B9">
              <w:rPr>
                <w:sz w:val="24"/>
                <w:szCs w:val="24"/>
              </w:rPr>
              <w:t>where  TRIM(chdrnum) IN ('00680125','00680435');</w:t>
            </w:r>
          </w:p>
          <w:p w:rsidR="005757B9" w:rsidRPr="005757B9" w:rsidRDefault="005757B9" w:rsidP="005757B9">
            <w:pPr>
              <w:jc w:val="left"/>
              <w:rPr>
                <w:sz w:val="24"/>
                <w:szCs w:val="24"/>
              </w:rPr>
            </w:pPr>
            <w:r w:rsidRPr="005757B9">
              <w:rPr>
                <w:sz w:val="24"/>
                <w:szCs w:val="24"/>
              </w:rPr>
              <w:t>select *</w:t>
            </w:r>
          </w:p>
          <w:p w:rsidR="005757B9" w:rsidRPr="005757B9" w:rsidRDefault="005757B9" w:rsidP="005757B9">
            <w:pPr>
              <w:jc w:val="left"/>
              <w:rPr>
                <w:sz w:val="24"/>
                <w:szCs w:val="24"/>
              </w:rPr>
            </w:pPr>
            <w:r w:rsidRPr="005757B9">
              <w:rPr>
                <w:sz w:val="24"/>
                <w:szCs w:val="24"/>
              </w:rPr>
              <w:t xml:space="preserve">  from vm1dta.GCHIPF r</w:t>
            </w:r>
          </w:p>
          <w:p w:rsidR="005757B9" w:rsidRPr="005757B9" w:rsidRDefault="005757B9" w:rsidP="005757B9">
            <w:pPr>
              <w:jc w:val="left"/>
              <w:rPr>
                <w:sz w:val="24"/>
                <w:szCs w:val="24"/>
              </w:rPr>
            </w:pPr>
            <w:r w:rsidRPr="005757B9">
              <w:rPr>
                <w:sz w:val="24"/>
                <w:szCs w:val="24"/>
              </w:rPr>
              <w:lastRenderedPageBreak/>
              <w:t>where  TRIM(chdrnum)IN ('00680125','00680435');</w:t>
            </w:r>
          </w:p>
          <w:p w:rsidR="005757B9" w:rsidRPr="005757B9" w:rsidRDefault="005757B9" w:rsidP="005757B9">
            <w:pPr>
              <w:jc w:val="left"/>
              <w:rPr>
                <w:sz w:val="24"/>
                <w:szCs w:val="24"/>
              </w:rPr>
            </w:pPr>
            <w:r w:rsidRPr="005757B9">
              <w:rPr>
                <w:sz w:val="24"/>
                <w:szCs w:val="24"/>
              </w:rPr>
              <w:t>select *</w:t>
            </w:r>
          </w:p>
          <w:p w:rsidR="005757B9" w:rsidRPr="005757B9" w:rsidRDefault="005757B9" w:rsidP="005757B9">
            <w:pPr>
              <w:jc w:val="left"/>
              <w:rPr>
                <w:sz w:val="24"/>
                <w:szCs w:val="24"/>
              </w:rPr>
            </w:pPr>
            <w:r w:rsidRPr="005757B9">
              <w:rPr>
                <w:sz w:val="24"/>
                <w:szCs w:val="24"/>
              </w:rPr>
              <w:t xml:space="preserve">  from vm1dta.GMHDPF r</w:t>
            </w:r>
          </w:p>
          <w:p w:rsidR="005757B9" w:rsidRPr="005757B9" w:rsidRDefault="005757B9" w:rsidP="005757B9">
            <w:pPr>
              <w:jc w:val="left"/>
              <w:rPr>
                <w:sz w:val="24"/>
                <w:szCs w:val="24"/>
              </w:rPr>
            </w:pPr>
            <w:r w:rsidRPr="005757B9">
              <w:rPr>
                <w:sz w:val="24"/>
                <w:szCs w:val="24"/>
              </w:rPr>
              <w:t>where  TRIM(chdrnum) IN ('00680125','00680435');</w:t>
            </w:r>
          </w:p>
          <w:p w:rsidR="005757B9" w:rsidRPr="005757B9" w:rsidRDefault="005757B9" w:rsidP="005757B9">
            <w:pPr>
              <w:jc w:val="left"/>
              <w:rPr>
                <w:sz w:val="24"/>
                <w:szCs w:val="24"/>
              </w:rPr>
            </w:pPr>
            <w:r w:rsidRPr="005757B9">
              <w:rPr>
                <w:sz w:val="24"/>
                <w:szCs w:val="24"/>
              </w:rPr>
              <w:t>select *</w:t>
            </w:r>
          </w:p>
          <w:p w:rsidR="005757B9" w:rsidRPr="005757B9" w:rsidRDefault="005757B9" w:rsidP="005757B9">
            <w:pPr>
              <w:jc w:val="left"/>
              <w:rPr>
                <w:sz w:val="24"/>
                <w:szCs w:val="24"/>
              </w:rPr>
            </w:pPr>
            <w:r w:rsidRPr="005757B9">
              <w:rPr>
                <w:sz w:val="24"/>
                <w:szCs w:val="24"/>
              </w:rPr>
              <w:t xml:space="preserve">  from vm1dta.GMHIPF r</w:t>
            </w:r>
          </w:p>
          <w:p w:rsidR="005757B9" w:rsidRPr="005757B9" w:rsidRDefault="005757B9" w:rsidP="005757B9">
            <w:pPr>
              <w:jc w:val="left"/>
              <w:rPr>
                <w:sz w:val="24"/>
                <w:szCs w:val="24"/>
              </w:rPr>
            </w:pPr>
            <w:r w:rsidRPr="005757B9">
              <w:rPr>
                <w:sz w:val="24"/>
                <w:szCs w:val="24"/>
              </w:rPr>
              <w:t>where  TRIM(chdrnum) IN ('00680125','00680435');</w:t>
            </w:r>
          </w:p>
          <w:p w:rsidR="005757B9" w:rsidRPr="005757B9" w:rsidRDefault="005757B9" w:rsidP="005757B9">
            <w:pPr>
              <w:jc w:val="left"/>
              <w:rPr>
                <w:sz w:val="24"/>
                <w:szCs w:val="24"/>
              </w:rPr>
            </w:pPr>
            <w:r w:rsidRPr="005757B9">
              <w:rPr>
                <w:sz w:val="24"/>
                <w:szCs w:val="24"/>
              </w:rPr>
              <w:t>select * from vm1dta.gpsupf where TRIM(chdrnum) IN ('00680125','00680435');</w:t>
            </w:r>
          </w:p>
          <w:p w:rsidR="005757B9" w:rsidRPr="005757B9" w:rsidRDefault="005757B9" w:rsidP="005757B9">
            <w:pPr>
              <w:jc w:val="left"/>
              <w:rPr>
                <w:sz w:val="24"/>
                <w:szCs w:val="24"/>
              </w:rPr>
            </w:pPr>
            <w:r w:rsidRPr="005757B9">
              <w:rPr>
                <w:sz w:val="24"/>
                <w:szCs w:val="24"/>
              </w:rPr>
              <w:t>select * from vm1dta.zcelinkpf where clntnum IN (select cownnum from vm1dta.gchd where chdrnum IN ('00680125','00680435'));</w:t>
            </w:r>
          </w:p>
          <w:p w:rsidR="005757B9" w:rsidRPr="005757B9" w:rsidRDefault="005757B9" w:rsidP="005757B9">
            <w:pPr>
              <w:jc w:val="left"/>
              <w:rPr>
                <w:sz w:val="24"/>
                <w:szCs w:val="24"/>
              </w:rPr>
            </w:pPr>
            <w:r w:rsidRPr="005757B9">
              <w:rPr>
                <w:sz w:val="24"/>
                <w:szCs w:val="24"/>
              </w:rPr>
              <w:t>select *</w:t>
            </w:r>
          </w:p>
          <w:p w:rsidR="005757B9" w:rsidRPr="005757B9" w:rsidRDefault="005757B9" w:rsidP="005757B9">
            <w:pPr>
              <w:jc w:val="left"/>
              <w:rPr>
                <w:sz w:val="24"/>
                <w:szCs w:val="24"/>
              </w:rPr>
            </w:pPr>
            <w:r w:rsidRPr="005757B9">
              <w:rPr>
                <w:sz w:val="24"/>
                <w:szCs w:val="24"/>
              </w:rPr>
              <w:t xml:space="preserve">  from vm1dta.zclepf where clntnum IN (select cownnum from vm1dta.gchd where chdrnum IN ('00680125','00680435'));</w:t>
            </w:r>
          </w:p>
          <w:p w:rsidR="005757B9" w:rsidRPr="005757B9" w:rsidRDefault="005757B9" w:rsidP="005757B9">
            <w:pPr>
              <w:jc w:val="left"/>
              <w:rPr>
                <w:sz w:val="24"/>
                <w:szCs w:val="24"/>
              </w:rPr>
            </w:pPr>
            <w:r w:rsidRPr="005757B9">
              <w:rPr>
                <w:sz w:val="24"/>
                <w:szCs w:val="24"/>
              </w:rPr>
              <w:t>----P2</w:t>
            </w:r>
          </w:p>
          <w:p w:rsidR="005757B9" w:rsidRPr="005757B9" w:rsidRDefault="005757B9" w:rsidP="005757B9">
            <w:pPr>
              <w:jc w:val="left"/>
              <w:rPr>
                <w:sz w:val="24"/>
                <w:szCs w:val="24"/>
              </w:rPr>
            </w:pPr>
            <w:r w:rsidRPr="005757B9">
              <w:rPr>
                <w:sz w:val="24"/>
                <w:szCs w:val="24"/>
              </w:rPr>
              <w:t>select *</w:t>
            </w:r>
          </w:p>
          <w:p w:rsidR="005757B9" w:rsidRPr="005757B9" w:rsidRDefault="005757B9" w:rsidP="005757B9">
            <w:pPr>
              <w:jc w:val="left"/>
              <w:rPr>
                <w:sz w:val="24"/>
                <w:szCs w:val="24"/>
              </w:rPr>
            </w:pPr>
            <w:r w:rsidRPr="005757B9">
              <w:rPr>
                <w:sz w:val="24"/>
                <w:szCs w:val="24"/>
              </w:rPr>
              <w:t xml:space="preserve">  from vm1dta.GXHIPF r</w:t>
            </w:r>
          </w:p>
          <w:p w:rsidR="005757B9" w:rsidRPr="005757B9" w:rsidRDefault="005757B9" w:rsidP="005757B9">
            <w:pPr>
              <w:jc w:val="left"/>
              <w:rPr>
                <w:sz w:val="24"/>
                <w:szCs w:val="24"/>
              </w:rPr>
            </w:pPr>
            <w:r w:rsidRPr="005757B9">
              <w:rPr>
                <w:sz w:val="24"/>
                <w:szCs w:val="24"/>
              </w:rPr>
              <w:t>where  TRIM(chdrnum) IN ('00680125','00680435');</w:t>
            </w:r>
          </w:p>
          <w:p w:rsidR="005757B9" w:rsidRPr="005757B9" w:rsidRDefault="005757B9" w:rsidP="005757B9">
            <w:pPr>
              <w:jc w:val="left"/>
              <w:rPr>
                <w:sz w:val="24"/>
                <w:szCs w:val="24"/>
              </w:rPr>
            </w:pPr>
            <w:r w:rsidRPr="005757B9">
              <w:rPr>
                <w:sz w:val="24"/>
                <w:szCs w:val="24"/>
              </w:rPr>
              <w:t>select *</w:t>
            </w:r>
          </w:p>
          <w:p w:rsidR="005757B9" w:rsidRPr="005757B9" w:rsidRDefault="005757B9" w:rsidP="005757B9">
            <w:pPr>
              <w:jc w:val="left"/>
              <w:rPr>
                <w:sz w:val="24"/>
                <w:szCs w:val="24"/>
              </w:rPr>
            </w:pPr>
            <w:r w:rsidRPr="005757B9">
              <w:rPr>
                <w:sz w:val="24"/>
                <w:szCs w:val="24"/>
              </w:rPr>
              <w:t xml:space="preserve">  from vm1dta.GMOVPF r</w:t>
            </w:r>
          </w:p>
          <w:p w:rsidR="005757B9" w:rsidRPr="005757B9" w:rsidRDefault="005757B9" w:rsidP="005757B9">
            <w:pPr>
              <w:jc w:val="left"/>
              <w:rPr>
                <w:sz w:val="24"/>
                <w:szCs w:val="24"/>
              </w:rPr>
            </w:pPr>
            <w:r w:rsidRPr="005757B9">
              <w:rPr>
                <w:sz w:val="24"/>
                <w:szCs w:val="24"/>
              </w:rPr>
              <w:t>where  TRIM(chdrnum) IN ('00680125','00680435');</w:t>
            </w:r>
          </w:p>
          <w:p w:rsidR="005757B9" w:rsidRPr="005757B9" w:rsidRDefault="005757B9" w:rsidP="005757B9">
            <w:pPr>
              <w:jc w:val="left"/>
              <w:rPr>
                <w:sz w:val="24"/>
                <w:szCs w:val="24"/>
              </w:rPr>
            </w:pPr>
            <w:r w:rsidRPr="005757B9">
              <w:rPr>
                <w:sz w:val="24"/>
                <w:szCs w:val="24"/>
              </w:rPr>
              <w:t>select *</w:t>
            </w:r>
          </w:p>
          <w:p w:rsidR="005757B9" w:rsidRPr="005757B9" w:rsidRDefault="005757B9" w:rsidP="005757B9">
            <w:pPr>
              <w:jc w:val="left"/>
              <w:rPr>
                <w:sz w:val="24"/>
                <w:szCs w:val="24"/>
              </w:rPr>
            </w:pPr>
            <w:r w:rsidRPr="005757B9">
              <w:rPr>
                <w:sz w:val="24"/>
                <w:szCs w:val="24"/>
              </w:rPr>
              <w:t xml:space="preserve">  from vm1dta.GAPHPF r</w:t>
            </w:r>
          </w:p>
          <w:p w:rsidR="005757B9" w:rsidRPr="005757B9" w:rsidRDefault="005757B9" w:rsidP="005757B9">
            <w:pPr>
              <w:jc w:val="left"/>
              <w:rPr>
                <w:sz w:val="24"/>
                <w:szCs w:val="24"/>
              </w:rPr>
            </w:pPr>
            <w:r w:rsidRPr="005757B9">
              <w:rPr>
                <w:sz w:val="24"/>
                <w:szCs w:val="24"/>
              </w:rPr>
              <w:t>where  TRIM(chdrnum) IN ('00680125','00680435');</w:t>
            </w:r>
          </w:p>
          <w:p w:rsidR="005757B9" w:rsidRPr="005757B9" w:rsidRDefault="005757B9" w:rsidP="005757B9">
            <w:pPr>
              <w:jc w:val="left"/>
              <w:rPr>
                <w:sz w:val="24"/>
                <w:szCs w:val="24"/>
              </w:rPr>
            </w:pPr>
            <w:r w:rsidRPr="005757B9">
              <w:rPr>
                <w:sz w:val="24"/>
                <w:szCs w:val="24"/>
              </w:rPr>
              <w:t>select *</w:t>
            </w:r>
          </w:p>
          <w:p w:rsidR="005757B9" w:rsidRPr="005757B9" w:rsidRDefault="005757B9" w:rsidP="005757B9">
            <w:pPr>
              <w:jc w:val="left"/>
              <w:rPr>
                <w:sz w:val="24"/>
                <w:szCs w:val="24"/>
              </w:rPr>
            </w:pPr>
            <w:r w:rsidRPr="005757B9">
              <w:rPr>
                <w:sz w:val="24"/>
                <w:szCs w:val="24"/>
              </w:rPr>
              <w:t xml:space="preserve">  from vm1dta.ztierpf r</w:t>
            </w:r>
          </w:p>
          <w:p w:rsidR="005757B9" w:rsidRPr="005757B9" w:rsidRDefault="005757B9" w:rsidP="005757B9">
            <w:pPr>
              <w:jc w:val="left"/>
              <w:rPr>
                <w:sz w:val="24"/>
                <w:szCs w:val="24"/>
              </w:rPr>
            </w:pPr>
            <w:r w:rsidRPr="005757B9">
              <w:rPr>
                <w:sz w:val="24"/>
                <w:szCs w:val="24"/>
              </w:rPr>
              <w:t>where  TRIM(chdrnum) IN ('00680125','00680435');</w:t>
            </w:r>
          </w:p>
          <w:p w:rsidR="005757B9" w:rsidRPr="005757B9" w:rsidRDefault="005757B9" w:rsidP="005757B9">
            <w:pPr>
              <w:jc w:val="left"/>
              <w:rPr>
                <w:sz w:val="24"/>
                <w:szCs w:val="24"/>
              </w:rPr>
            </w:pPr>
            <w:r w:rsidRPr="005757B9">
              <w:rPr>
                <w:sz w:val="24"/>
                <w:szCs w:val="24"/>
              </w:rPr>
              <w:t>select *</w:t>
            </w:r>
          </w:p>
          <w:p w:rsidR="005757B9" w:rsidRPr="005757B9" w:rsidRDefault="005757B9" w:rsidP="005757B9">
            <w:pPr>
              <w:jc w:val="left"/>
              <w:rPr>
                <w:sz w:val="24"/>
                <w:szCs w:val="24"/>
              </w:rPr>
            </w:pPr>
            <w:r w:rsidRPr="005757B9">
              <w:rPr>
                <w:sz w:val="24"/>
                <w:szCs w:val="24"/>
              </w:rPr>
              <w:t xml:space="preserve">  from vm1dta.ztempcovpf r</w:t>
            </w:r>
          </w:p>
          <w:p w:rsidR="005757B9" w:rsidRPr="005757B9" w:rsidRDefault="005757B9" w:rsidP="005757B9">
            <w:pPr>
              <w:jc w:val="left"/>
              <w:rPr>
                <w:sz w:val="24"/>
                <w:szCs w:val="24"/>
              </w:rPr>
            </w:pPr>
            <w:r w:rsidRPr="005757B9">
              <w:rPr>
                <w:sz w:val="24"/>
                <w:szCs w:val="24"/>
              </w:rPr>
              <w:t>where  TRIM(chdrnum) IN ('00680125','00680435');</w:t>
            </w:r>
          </w:p>
          <w:p w:rsidR="005757B9" w:rsidRPr="005757B9" w:rsidRDefault="005757B9" w:rsidP="005757B9">
            <w:pPr>
              <w:jc w:val="left"/>
              <w:rPr>
                <w:sz w:val="24"/>
                <w:szCs w:val="24"/>
              </w:rPr>
            </w:pPr>
            <w:r w:rsidRPr="005757B9">
              <w:rPr>
                <w:sz w:val="24"/>
                <w:szCs w:val="24"/>
              </w:rPr>
              <w:t>select *</w:t>
            </w:r>
          </w:p>
          <w:p w:rsidR="005757B9" w:rsidRPr="005757B9" w:rsidRDefault="005757B9" w:rsidP="005757B9">
            <w:pPr>
              <w:jc w:val="left"/>
              <w:rPr>
                <w:sz w:val="24"/>
                <w:szCs w:val="24"/>
              </w:rPr>
            </w:pPr>
            <w:r w:rsidRPr="005757B9">
              <w:rPr>
                <w:sz w:val="24"/>
                <w:szCs w:val="24"/>
              </w:rPr>
              <w:t xml:space="preserve">  from vm1dta.ztemptierpf r</w:t>
            </w:r>
          </w:p>
          <w:p w:rsidR="005757B9" w:rsidRPr="005757B9" w:rsidRDefault="005757B9" w:rsidP="005757B9">
            <w:pPr>
              <w:jc w:val="left"/>
              <w:rPr>
                <w:sz w:val="24"/>
                <w:szCs w:val="24"/>
              </w:rPr>
            </w:pPr>
            <w:r w:rsidRPr="005757B9">
              <w:rPr>
                <w:sz w:val="24"/>
                <w:szCs w:val="24"/>
              </w:rPr>
              <w:t>where  TRIM(chdrnum) IN ('00680125','00680435');</w:t>
            </w:r>
          </w:p>
          <w:p w:rsidR="005757B9" w:rsidRPr="005757B9" w:rsidRDefault="005757B9" w:rsidP="005757B9">
            <w:pPr>
              <w:jc w:val="left"/>
              <w:rPr>
                <w:sz w:val="24"/>
                <w:szCs w:val="24"/>
              </w:rPr>
            </w:pPr>
            <w:r w:rsidRPr="005757B9">
              <w:rPr>
                <w:sz w:val="24"/>
                <w:szCs w:val="24"/>
              </w:rPr>
              <w:t>select * from vm1dta.ZDRPPF where TRIM(chdrnum) IN ('00680125','00680435');</w:t>
            </w:r>
          </w:p>
          <w:p w:rsidR="005757B9" w:rsidRPr="005757B9" w:rsidRDefault="005757B9" w:rsidP="005757B9">
            <w:pPr>
              <w:jc w:val="left"/>
              <w:rPr>
                <w:sz w:val="24"/>
                <w:szCs w:val="24"/>
              </w:rPr>
            </w:pPr>
          </w:p>
          <w:p w:rsidR="005757B9" w:rsidRPr="005757B9" w:rsidRDefault="005757B9" w:rsidP="005757B9">
            <w:pPr>
              <w:jc w:val="left"/>
              <w:rPr>
                <w:sz w:val="24"/>
                <w:szCs w:val="24"/>
              </w:rPr>
            </w:pPr>
            <w:r w:rsidRPr="005757B9">
              <w:rPr>
                <w:sz w:val="24"/>
                <w:szCs w:val="24"/>
              </w:rPr>
              <w:t>---Delete a mig policy--</w:t>
            </w:r>
          </w:p>
          <w:p w:rsidR="005757B9" w:rsidRPr="005757B9" w:rsidRDefault="005757B9" w:rsidP="005757B9">
            <w:pPr>
              <w:jc w:val="left"/>
              <w:rPr>
                <w:sz w:val="24"/>
                <w:szCs w:val="24"/>
              </w:rPr>
            </w:pPr>
            <w:r w:rsidRPr="005757B9">
              <w:rPr>
                <w:sz w:val="24"/>
                <w:szCs w:val="24"/>
              </w:rPr>
              <w:t>Delete   from vm1dta.GCHD r</w:t>
            </w:r>
          </w:p>
          <w:p w:rsidR="005757B9" w:rsidRPr="005757B9" w:rsidRDefault="005757B9" w:rsidP="005757B9">
            <w:pPr>
              <w:jc w:val="left"/>
              <w:rPr>
                <w:sz w:val="24"/>
                <w:szCs w:val="24"/>
              </w:rPr>
            </w:pPr>
            <w:r w:rsidRPr="005757B9">
              <w:rPr>
                <w:sz w:val="24"/>
                <w:szCs w:val="24"/>
              </w:rPr>
              <w:t>where  TRIM(chdrnum) IN ('00680125','00680435');</w:t>
            </w:r>
          </w:p>
          <w:p w:rsidR="005757B9" w:rsidRPr="005757B9" w:rsidRDefault="005757B9" w:rsidP="005757B9">
            <w:pPr>
              <w:jc w:val="left"/>
              <w:rPr>
                <w:sz w:val="24"/>
                <w:szCs w:val="24"/>
              </w:rPr>
            </w:pPr>
            <w:r w:rsidRPr="005757B9">
              <w:rPr>
                <w:sz w:val="24"/>
                <w:szCs w:val="24"/>
              </w:rPr>
              <w:t xml:space="preserve">Delete </w:t>
            </w:r>
          </w:p>
          <w:p w:rsidR="005757B9" w:rsidRPr="005757B9" w:rsidRDefault="005757B9" w:rsidP="005757B9">
            <w:pPr>
              <w:jc w:val="left"/>
              <w:rPr>
                <w:sz w:val="24"/>
                <w:szCs w:val="24"/>
              </w:rPr>
            </w:pPr>
            <w:r w:rsidRPr="005757B9">
              <w:rPr>
                <w:sz w:val="24"/>
                <w:szCs w:val="24"/>
              </w:rPr>
              <w:t xml:space="preserve">  from vm1dta.GCHPPF r</w:t>
            </w:r>
          </w:p>
          <w:p w:rsidR="005757B9" w:rsidRPr="005757B9" w:rsidRDefault="005757B9" w:rsidP="005757B9">
            <w:pPr>
              <w:jc w:val="left"/>
              <w:rPr>
                <w:sz w:val="24"/>
                <w:szCs w:val="24"/>
              </w:rPr>
            </w:pPr>
            <w:r w:rsidRPr="005757B9">
              <w:rPr>
                <w:sz w:val="24"/>
                <w:szCs w:val="24"/>
              </w:rPr>
              <w:t>where  TRIM(chdrnum)IN ('00680125','00680435');</w:t>
            </w:r>
          </w:p>
          <w:p w:rsidR="005757B9" w:rsidRPr="005757B9" w:rsidRDefault="005757B9" w:rsidP="005757B9">
            <w:pPr>
              <w:jc w:val="left"/>
              <w:rPr>
                <w:sz w:val="24"/>
                <w:szCs w:val="24"/>
              </w:rPr>
            </w:pPr>
            <w:r w:rsidRPr="005757B9">
              <w:rPr>
                <w:sz w:val="24"/>
                <w:szCs w:val="24"/>
              </w:rPr>
              <w:t xml:space="preserve">Delete </w:t>
            </w:r>
          </w:p>
          <w:p w:rsidR="005757B9" w:rsidRPr="005757B9" w:rsidRDefault="005757B9" w:rsidP="005757B9">
            <w:pPr>
              <w:jc w:val="left"/>
              <w:rPr>
                <w:sz w:val="24"/>
                <w:szCs w:val="24"/>
              </w:rPr>
            </w:pPr>
            <w:r w:rsidRPr="005757B9">
              <w:rPr>
                <w:sz w:val="24"/>
                <w:szCs w:val="24"/>
              </w:rPr>
              <w:t xml:space="preserve">  from vm1dta.GCHIPF r</w:t>
            </w:r>
          </w:p>
          <w:p w:rsidR="005757B9" w:rsidRPr="005757B9" w:rsidRDefault="005757B9" w:rsidP="005757B9">
            <w:pPr>
              <w:jc w:val="left"/>
              <w:rPr>
                <w:sz w:val="24"/>
                <w:szCs w:val="24"/>
              </w:rPr>
            </w:pPr>
            <w:r w:rsidRPr="005757B9">
              <w:rPr>
                <w:sz w:val="24"/>
                <w:szCs w:val="24"/>
              </w:rPr>
              <w:t>where  TRIM(chdrnum) IN ('00680125','00680435');</w:t>
            </w:r>
          </w:p>
          <w:p w:rsidR="005757B9" w:rsidRPr="005757B9" w:rsidRDefault="005757B9" w:rsidP="005757B9">
            <w:pPr>
              <w:jc w:val="left"/>
              <w:rPr>
                <w:sz w:val="24"/>
                <w:szCs w:val="24"/>
              </w:rPr>
            </w:pPr>
            <w:r w:rsidRPr="005757B9">
              <w:rPr>
                <w:sz w:val="24"/>
                <w:szCs w:val="24"/>
              </w:rPr>
              <w:t xml:space="preserve">Delete </w:t>
            </w:r>
          </w:p>
          <w:p w:rsidR="005757B9" w:rsidRPr="005757B9" w:rsidRDefault="005757B9" w:rsidP="005757B9">
            <w:pPr>
              <w:jc w:val="left"/>
              <w:rPr>
                <w:sz w:val="24"/>
                <w:szCs w:val="24"/>
              </w:rPr>
            </w:pPr>
            <w:r w:rsidRPr="005757B9">
              <w:rPr>
                <w:sz w:val="24"/>
                <w:szCs w:val="24"/>
              </w:rPr>
              <w:lastRenderedPageBreak/>
              <w:t xml:space="preserve">  from vm1dta.GMHDPF r</w:t>
            </w:r>
          </w:p>
          <w:p w:rsidR="005757B9" w:rsidRPr="005757B9" w:rsidRDefault="005757B9" w:rsidP="005757B9">
            <w:pPr>
              <w:jc w:val="left"/>
              <w:rPr>
                <w:sz w:val="24"/>
                <w:szCs w:val="24"/>
              </w:rPr>
            </w:pPr>
            <w:r w:rsidRPr="005757B9">
              <w:rPr>
                <w:sz w:val="24"/>
                <w:szCs w:val="24"/>
              </w:rPr>
              <w:t>where  TRIM(chdrnum) IN ('00680125','00680435');</w:t>
            </w:r>
          </w:p>
          <w:p w:rsidR="005757B9" w:rsidRPr="005757B9" w:rsidRDefault="005757B9" w:rsidP="005757B9">
            <w:pPr>
              <w:jc w:val="left"/>
              <w:rPr>
                <w:sz w:val="24"/>
                <w:szCs w:val="24"/>
              </w:rPr>
            </w:pPr>
            <w:r w:rsidRPr="005757B9">
              <w:rPr>
                <w:sz w:val="24"/>
                <w:szCs w:val="24"/>
              </w:rPr>
              <w:t xml:space="preserve">Delete </w:t>
            </w:r>
          </w:p>
          <w:p w:rsidR="005757B9" w:rsidRPr="005757B9" w:rsidRDefault="005757B9" w:rsidP="005757B9">
            <w:pPr>
              <w:jc w:val="left"/>
              <w:rPr>
                <w:sz w:val="24"/>
                <w:szCs w:val="24"/>
              </w:rPr>
            </w:pPr>
            <w:r w:rsidRPr="005757B9">
              <w:rPr>
                <w:sz w:val="24"/>
                <w:szCs w:val="24"/>
              </w:rPr>
              <w:t xml:space="preserve">  from vm1dta.GMHIPF r</w:t>
            </w:r>
          </w:p>
          <w:p w:rsidR="005757B9" w:rsidRPr="005757B9" w:rsidRDefault="005757B9" w:rsidP="005757B9">
            <w:pPr>
              <w:jc w:val="left"/>
              <w:rPr>
                <w:sz w:val="24"/>
                <w:szCs w:val="24"/>
              </w:rPr>
            </w:pPr>
            <w:r w:rsidRPr="005757B9">
              <w:rPr>
                <w:sz w:val="24"/>
                <w:szCs w:val="24"/>
              </w:rPr>
              <w:t>where  TRIM(chdrnum) IN ('00680125','00680435');</w:t>
            </w:r>
          </w:p>
          <w:p w:rsidR="005757B9" w:rsidRPr="005757B9" w:rsidRDefault="005757B9" w:rsidP="005757B9">
            <w:pPr>
              <w:jc w:val="left"/>
              <w:rPr>
                <w:sz w:val="24"/>
                <w:szCs w:val="24"/>
              </w:rPr>
            </w:pPr>
            <w:r w:rsidRPr="005757B9">
              <w:rPr>
                <w:sz w:val="24"/>
                <w:szCs w:val="24"/>
              </w:rPr>
              <w:t>Delete  from vm1dta.gpsupf where TRIM(chdrnum) IN ('00680125','00680435');</w:t>
            </w:r>
          </w:p>
          <w:p w:rsidR="005757B9" w:rsidRPr="005757B9" w:rsidRDefault="005757B9" w:rsidP="005757B9">
            <w:pPr>
              <w:jc w:val="left"/>
              <w:rPr>
                <w:sz w:val="24"/>
                <w:szCs w:val="24"/>
              </w:rPr>
            </w:pPr>
            <w:r w:rsidRPr="005757B9">
              <w:rPr>
                <w:sz w:val="24"/>
                <w:szCs w:val="24"/>
              </w:rPr>
              <w:t>Delete  from vm1dta.zcelinkpf where clntnum IN (select cownnum from vm1dta.gchd where chdrnum IN ('00680125','00680435'));</w:t>
            </w:r>
          </w:p>
          <w:p w:rsidR="005757B9" w:rsidRPr="005757B9" w:rsidRDefault="005757B9" w:rsidP="005757B9">
            <w:pPr>
              <w:jc w:val="left"/>
              <w:rPr>
                <w:sz w:val="24"/>
                <w:szCs w:val="24"/>
              </w:rPr>
            </w:pPr>
            <w:r w:rsidRPr="005757B9">
              <w:rPr>
                <w:sz w:val="24"/>
                <w:szCs w:val="24"/>
              </w:rPr>
              <w:t xml:space="preserve">Delete </w:t>
            </w:r>
          </w:p>
          <w:p w:rsidR="005757B9" w:rsidRPr="005757B9" w:rsidRDefault="005757B9" w:rsidP="005757B9">
            <w:pPr>
              <w:jc w:val="left"/>
              <w:rPr>
                <w:sz w:val="24"/>
                <w:szCs w:val="24"/>
              </w:rPr>
            </w:pPr>
            <w:r w:rsidRPr="005757B9">
              <w:rPr>
                <w:sz w:val="24"/>
                <w:szCs w:val="24"/>
              </w:rPr>
              <w:t xml:space="preserve">  from vm1dta.zclepf where clntnum IN (select cownnum from vm1dta.gchd where chdrnum IN ('00680125','00680435'));</w:t>
            </w:r>
          </w:p>
          <w:p w:rsidR="005757B9" w:rsidRPr="005757B9" w:rsidRDefault="005757B9" w:rsidP="005757B9">
            <w:pPr>
              <w:jc w:val="left"/>
              <w:rPr>
                <w:sz w:val="24"/>
                <w:szCs w:val="24"/>
              </w:rPr>
            </w:pPr>
            <w:r w:rsidRPr="005757B9">
              <w:rPr>
                <w:sz w:val="24"/>
                <w:szCs w:val="24"/>
              </w:rPr>
              <w:t>----P2</w:t>
            </w:r>
          </w:p>
          <w:p w:rsidR="005757B9" w:rsidRPr="005757B9" w:rsidRDefault="005757B9" w:rsidP="005757B9">
            <w:pPr>
              <w:jc w:val="left"/>
              <w:rPr>
                <w:sz w:val="24"/>
                <w:szCs w:val="24"/>
              </w:rPr>
            </w:pPr>
            <w:r w:rsidRPr="005757B9">
              <w:rPr>
                <w:sz w:val="24"/>
                <w:szCs w:val="24"/>
              </w:rPr>
              <w:t xml:space="preserve">Delete </w:t>
            </w:r>
          </w:p>
          <w:p w:rsidR="005757B9" w:rsidRPr="005757B9" w:rsidRDefault="005757B9" w:rsidP="005757B9">
            <w:pPr>
              <w:jc w:val="left"/>
              <w:rPr>
                <w:sz w:val="24"/>
                <w:szCs w:val="24"/>
              </w:rPr>
            </w:pPr>
            <w:r w:rsidRPr="005757B9">
              <w:rPr>
                <w:sz w:val="24"/>
                <w:szCs w:val="24"/>
              </w:rPr>
              <w:t xml:space="preserve">  from vm1dta.GXHIPF r</w:t>
            </w:r>
          </w:p>
          <w:p w:rsidR="005757B9" w:rsidRPr="005757B9" w:rsidRDefault="005757B9" w:rsidP="005757B9">
            <w:pPr>
              <w:jc w:val="left"/>
              <w:rPr>
                <w:sz w:val="24"/>
                <w:szCs w:val="24"/>
              </w:rPr>
            </w:pPr>
            <w:r w:rsidRPr="005757B9">
              <w:rPr>
                <w:sz w:val="24"/>
                <w:szCs w:val="24"/>
              </w:rPr>
              <w:t>where  TRIM(chdrnum) IN ('00680125','00680435');</w:t>
            </w:r>
          </w:p>
          <w:p w:rsidR="005757B9" w:rsidRPr="005757B9" w:rsidRDefault="005757B9" w:rsidP="005757B9">
            <w:pPr>
              <w:jc w:val="left"/>
              <w:rPr>
                <w:sz w:val="24"/>
                <w:szCs w:val="24"/>
              </w:rPr>
            </w:pPr>
            <w:r w:rsidRPr="005757B9">
              <w:rPr>
                <w:sz w:val="24"/>
                <w:szCs w:val="24"/>
              </w:rPr>
              <w:t xml:space="preserve">Delete </w:t>
            </w:r>
          </w:p>
          <w:p w:rsidR="005757B9" w:rsidRPr="005757B9" w:rsidRDefault="005757B9" w:rsidP="005757B9">
            <w:pPr>
              <w:jc w:val="left"/>
              <w:rPr>
                <w:sz w:val="24"/>
                <w:szCs w:val="24"/>
              </w:rPr>
            </w:pPr>
            <w:r w:rsidRPr="005757B9">
              <w:rPr>
                <w:sz w:val="24"/>
                <w:szCs w:val="24"/>
              </w:rPr>
              <w:t xml:space="preserve">  from vm1dta.GMOVPF r</w:t>
            </w:r>
          </w:p>
          <w:p w:rsidR="005757B9" w:rsidRPr="005757B9" w:rsidRDefault="005757B9" w:rsidP="005757B9">
            <w:pPr>
              <w:jc w:val="left"/>
              <w:rPr>
                <w:sz w:val="24"/>
                <w:szCs w:val="24"/>
              </w:rPr>
            </w:pPr>
            <w:r w:rsidRPr="005757B9">
              <w:rPr>
                <w:sz w:val="24"/>
                <w:szCs w:val="24"/>
              </w:rPr>
              <w:t>where  TRIM(chdrnum) IN ('00680125','00680435');</w:t>
            </w:r>
          </w:p>
          <w:p w:rsidR="005757B9" w:rsidRPr="005757B9" w:rsidRDefault="005757B9" w:rsidP="005757B9">
            <w:pPr>
              <w:jc w:val="left"/>
              <w:rPr>
                <w:sz w:val="24"/>
                <w:szCs w:val="24"/>
              </w:rPr>
            </w:pPr>
            <w:r w:rsidRPr="005757B9">
              <w:rPr>
                <w:sz w:val="24"/>
                <w:szCs w:val="24"/>
              </w:rPr>
              <w:t xml:space="preserve">Delete </w:t>
            </w:r>
          </w:p>
          <w:p w:rsidR="005757B9" w:rsidRPr="005757B9" w:rsidRDefault="005757B9" w:rsidP="005757B9">
            <w:pPr>
              <w:jc w:val="left"/>
              <w:rPr>
                <w:sz w:val="24"/>
                <w:szCs w:val="24"/>
              </w:rPr>
            </w:pPr>
            <w:r w:rsidRPr="005757B9">
              <w:rPr>
                <w:sz w:val="24"/>
                <w:szCs w:val="24"/>
              </w:rPr>
              <w:t xml:space="preserve">  from vm1dta.GAPHPF r</w:t>
            </w:r>
          </w:p>
          <w:p w:rsidR="005757B9" w:rsidRPr="005757B9" w:rsidRDefault="005757B9" w:rsidP="005757B9">
            <w:pPr>
              <w:jc w:val="left"/>
              <w:rPr>
                <w:sz w:val="24"/>
                <w:szCs w:val="24"/>
              </w:rPr>
            </w:pPr>
            <w:r w:rsidRPr="005757B9">
              <w:rPr>
                <w:sz w:val="24"/>
                <w:szCs w:val="24"/>
              </w:rPr>
              <w:t>where  TRIM(chdrnum) IN ('00680125','00680435');</w:t>
            </w:r>
          </w:p>
          <w:p w:rsidR="005757B9" w:rsidRPr="005757B9" w:rsidRDefault="005757B9" w:rsidP="005757B9">
            <w:pPr>
              <w:jc w:val="left"/>
              <w:rPr>
                <w:sz w:val="24"/>
                <w:szCs w:val="24"/>
              </w:rPr>
            </w:pPr>
            <w:r w:rsidRPr="005757B9">
              <w:rPr>
                <w:sz w:val="24"/>
                <w:szCs w:val="24"/>
              </w:rPr>
              <w:t xml:space="preserve">delete from </w:t>
            </w:r>
          </w:p>
          <w:p w:rsidR="005757B9" w:rsidRPr="005757B9" w:rsidRDefault="005757B9" w:rsidP="005757B9">
            <w:pPr>
              <w:jc w:val="left"/>
              <w:rPr>
                <w:sz w:val="24"/>
                <w:szCs w:val="24"/>
              </w:rPr>
            </w:pPr>
            <w:r w:rsidRPr="005757B9">
              <w:rPr>
                <w:sz w:val="24"/>
                <w:szCs w:val="24"/>
              </w:rPr>
              <w:t>vm1dta.ztierpf r</w:t>
            </w:r>
          </w:p>
          <w:p w:rsidR="005757B9" w:rsidRPr="005757B9" w:rsidRDefault="005757B9" w:rsidP="005757B9">
            <w:pPr>
              <w:jc w:val="left"/>
              <w:rPr>
                <w:sz w:val="24"/>
                <w:szCs w:val="24"/>
              </w:rPr>
            </w:pPr>
            <w:r w:rsidRPr="005757B9">
              <w:rPr>
                <w:sz w:val="24"/>
                <w:szCs w:val="24"/>
              </w:rPr>
              <w:t>where  TRIM(chdrnum) IN ('00680125','00680435');</w:t>
            </w:r>
          </w:p>
          <w:p w:rsidR="005757B9" w:rsidRPr="005757B9" w:rsidRDefault="005757B9" w:rsidP="005757B9">
            <w:pPr>
              <w:jc w:val="left"/>
              <w:rPr>
                <w:sz w:val="24"/>
                <w:szCs w:val="24"/>
              </w:rPr>
            </w:pPr>
            <w:r w:rsidRPr="005757B9">
              <w:rPr>
                <w:sz w:val="24"/>
                <w:szCs w:val="24"/>
              </w:rPr>
              <w:t xml:space="preserve">Delete </w:t>
            </w:r>
          </w:p>
          <w:p w:rsidR="005757B9" w:rsidRPr="005757B9" w:rsidRDefault="005757B9" w:rsidP="005757B9">
            <w:pPr>
              <w:jc w:val="left"/>
              <w:rPr>
                <w:sz w:val="24"/>
                <w:szCs w:val="24"/>
              </w:rPr>
            </w:pPr>
            <w:r w:rsidRPr="005757B9">
              <w:rPr>
                <w:sz w:val="24"/>
                <w:szCs w:val="24"/>
              </w:rPr>
              <w:t xml:space="preserve">  from vm1dta.ztempcovpf r</w:t>
            </w:r>
          </w:p>
          <w:p w:rsidR="005757B9" w:rsidRPr="005757B9" w:rsidRDefault="005757B9" w:rsidP="005757B9">
            <w:pPr>
              <w:jc w:val="left"/>
              <w:rPr>
                <w:sz w:val="24"/>
                <w:szCs w:val="24"/>
              </w:rPr>
            </w:pPr>
            <w:r w:rsidRPr="005757B9">
              <w:rPr>
                <w:sz w:val="24"/>
                <w:szCs w:val="24"/>
              </w:rPr>
              <w:t>where  TRIM(chdrnum) IN ('00680125','00680435');</w:t>
            </w:r>
          </w:p>
          <w:p w:rsidR="005757B9" w:rsidRPr="005757B9" w:rsidRDefault="005757B9" w:rsidP="005757B9">
            <w:pPr>
              <w:jc w:val="left"/>
              <w:rPr>
                <w:sz w:val="24"/>
                <w:szCs w:val="24"/>
              </w:rPr>
            </w:pPr>
            <w:r w:rsidRPr="005757B9">
              <w:rPr>
                <w:sz w:val="24"/>
                <w:szCs w:val="24"/>
              </w:rPr>
              <w:t xml:space="preserve">Delete </w:t>
            </w:r>
          </w:p>
          <w:p w:rsidR="005757B9" w:rsidRPr="005757B9" w:rsidRDefault="005757B9" w:rsidP="005757B9">
            <w:pPr>
              <w:jc w:val="left"/>
              <w:rPr>
                <w:sz w:val="24"/>
                <w:szCs w:val="24"/>
              </w:rPr>
            </w:pPr>
            <w:r w:rsidRPr="005757B9">
              <w:rPr>
                <w:sz w:val="24"/>
                <w:szCs w:val="24"/>
              </w:rPr>
              <w:t xml:space="preserve">  from vm1dta.ztemptierpf r</w:t>
            </w:r>
          </w:p>
          <w:p w:rsidR="005757B9" w:rsidRPr="005757B9" w:rsidRDefault="005757B9" w:rsidP="005757B9">
            <w:pPr>
              <w:jc w:val="left"/>
              <w:rPr>
                <w:sz w:val="24"/>
                <w:szCs w:val="24"/>
              </w:rPr>
            </w:pPr>
            <w:r w:rsidRPr="005757B9">
              <w:rPr>
                <w:sz w:val="24"/>
                <w:szCs w:val="24"/>
              </w:rPr>
              <w:t>where  TRIM(chdrnum) IN ('00680125','00680435');</w:t>
            </w:r>
          </w:p>
          <w:p w:rsidR="005757B9" w:rsidRPr="005757B9" w:rsidRDefault="005757B9" w:rsidP="005757B9">
            <w:pPr>
              <w:jc w:val="left"/>
              <w:rPr>
                <w:sz w:val="24"/>
                <w:szCs w:val="24"/>
              </w:rPr>
            </w:pPr>
            <w:r w:rsidRPr="005757B9">
              <w:rPr>
                <w:sz w:val="24"/>
                <w:szCs w:val="24"/>
              </w:rPr>
              <w:t>delete from vm1dta.ZDRPPF</w:t>
            </w:r>
          </w:p>
          <w:p w:rsidR="005757B9" w:rsidRPr="005757B9" w:rsidRDefault="005757B9" w:rsidP="005757B9">
            <w:pPr>
              <w:jc w:val="left"/>
              <w:rPr>
                <w:sz w:val="24"/>
                <w:szCs w:val="24"/>
              </w:rPr>
            </w:pPr>
            <w:r w:rsidRPr="005757B9">
              <w:rPr>
                <w:sz w:val="24"/>
                <w:szCs w:val="24"/>
              </w:rPr>
              <w:t>where  TRIM(chdrnum) IN ('00680125','00680435');</w:t>
            </w:r>
          </w:p>
          <w:p w:rsidR="005757B9" w:rsidRPr="005757B9" w:rsidRDefault="005757B9" w:rsidP="005757B9">
            <w:pPr>
              <w:jc w:val="left"/>
              <w:rPr>
                <w:sz w:val="24"/>
                <w:szCs w:val="24"/>
              </w:rPr>
            </w:pPr>
          </w:p>
          <w:p w:rsidR="005757B9" w:rsidRPr="005757B9" w:rsidRDefault="005757B9" w:rsidP="005757B9">
            <w:pPr>
              <w:jc w:val="left"/>
              <w:rPr>
                <w:sz w:val="24"/>
                <w:szCs w:val="24"/>
              </w:rPr>
            </w:pPr>
            <w:r w:rsidRPr="005757B9">
              <w:rPr>
                <w:sz w:val="24"/>
                <w:szCs w:val="24"/>
              </w:rPr>
              <w:t>delete from vm1dta.ZDRPPF;</w:t>
            </w:r>
          </w:p>
          <w:p w:rsidR="005757B9" w:rsidRPr="005757B9" w:rsidRDefault="005757B9" w:rsidP="005757B9">
            <w:pPr>
              <w:jc w:val="left"/>
              <w:rPr>
                <w:sz w:val="24"/>
                <w:szCs w:val="24"/>
              </w:rPr>
            </w:pPr>
            <w:r w:rsidRPr="005757B9">
              <w:rPr>
                <w:sz w:val="24"/>
                <w:szCs w:val="24"/>
              </w:rPr>
              <w:t>ALTER TRIGGER  vm1dta.TR_GCHPPF DISABLE;</w:t>
            </w:r>
          </w:p>
          <w:p w:rsidR="005757B9" w:rsidRPr="005757B9" w:rsidRDefault="005757B9" w:rsidP="005757B9">
            <w:pPr>
              <w:jc w:val="left"/>
              <w:rPr>
                <w:sz w:val="24"/>
                <w:szCs w:val="24"/>
              </w:rPr>
            </w:pPr>
            <w:r w:rsidRPr="005757B9">
              <w:rPr>
                <w:sz w:val="24"/>
                <w:szCs w:val="24"/>
              </w:rPr>
              <w:t>ALTER TRIGGER  vm1dta.TR_GMHDPF DISABLE;</w:t>
            </w:r>
          </w:p>
          <w:p w:rsidR="005757B9" w:rsidRPr="005757B9" w:rsidRDefault="005757B9" w:rsidP="005757B9">
            <w:pPr>
              <w:jc w:val="left"/>
              <w:rPr>
                <w:sz w:val="24"/>
                <w:szCs w:val="24"/>
              </w:rPr>
            </w:pPr>
            <w:r w:rsidRPr="005757B9">
              <w:rPr>
                <w:sz w:val="24"/>
                <w:szCs w:val="24"/>
              </w:rPr>
              <w:t>ALTER TRIGGER  vm1dta.TR_GMHIPF DISABLE;</w:t>
            </w:r>
          </w:p>
          <w:p w:rsidR="005757B9" w:rsidRPr="005757B9" w:rsidRDefault="005757B9" w:rsidP="005757B9">
            <w:pPr>
              <w:jc w:val="left"/>
              <w:rPr>
                <w:sz w:val="24"/>
                <w:szCs w:val="24"/>
              </w:rPr>
            </w:pPr>
            <w:r w:rsidRPr="005757B9">
              <w:rPr>
                <w:sz w:val="24"/>
                <w:szCs w:val="24"/>
              </w:rPr>
              <w:t>ALTER TRIGGER  vm1dta.TR_GXHIPF DISABLE;</w:t>
            </w:r>
          </w:p>
          <w:p w:rsidR="005757B9" w:rsidRPr="005757B9" w:rsidRDefault="005757B9" w:rsidP="005757B9">
            <w:pPr>
              <w:jc w:val="left"/>
              <w:rPr>
                <w:sz w:val="24"/>
                <w:szCs w:val="24"/>
              </w:rPr>
            </w:pPr>
            <w:r w:rsidRPr="005757B9">
              <w:rPr>
                <w:sz w:val="24"/>
                <w:szCs w:val="24"/>
              </w:rPr>
              <w:t>ALTER TRIGGER  vm1dta.TR_GAPHPF  DISABLE;</w:t>
            </w:r>
          </w:p>
          <w:p w:rsidR="005757B9" w:rsidRPr="005757B9" w:rsidRDefault="005757B9" w:rsidP="005757B9">
            <w:pPr>
              <w:jc w:val="left"/>
              <w:rPr>
                <w:sz w:val="24"/>
                <w:szCs w:val="24"/>
              </w:rPr>
            </w:pPr>
            <w:r w:rsidRPr="005757B9">
              <w:rPr>
                <w:sz w:val="24"/>
                <w:szCs w:val="24"/>
              </w:rPr>
              <w:t>ALTER TRIGGER  vm1dta.TR_GMOVPF DISABLE;</w:t>
            </w:r>
          </w:p>
          <w:p w:rsidR="005757B9" w:rsidRPr="005757B9" w:rsidRDefault="005757B9" w:rsidP="005757B9">
            <w:pPr>
              <w:jc w:val="left"/>
              <w:rPr>
                <w:sz w:val="24"/>
                <w:szCs w:val="24"/>
              </w:rPr>
            </w:pPr>
            <w:r w:rsidRPr="005757B9">
              <w:rPr>
                <w:sz w:val="24"/>
                <w:szCs w:val="24"/>
              </w:rPr>
              <w:t>ALTER TRIGGER  vm1dta.TR_ZCLEPF DISABLE;</w:t>
            </w:r>
          </w:p>
          <w:p w:rsidR="005757B9" w:rsidRPr="005757B9" w:rsidRDefault="005757B9" w:rsidP="005757B9">
            <w:pPr>
              <w:jc w:val="left"/>
              <w:rPr>
                <w:sz w:val="24"/>
                <w:szCs w:val="24"/>
              </w:rPr>
            </w:pPr>
            <w:r w:rsidRPr="005757B9">
              <w:rPr>
                <w:sz w:val="24"/>
                <w:szCs w:val="24"/>
              </w:rPr>
              <w:t>ALTER TRIGGER  vm1dta.TR_CHDRPF DISABLE;</w:t>
            </w:r>
          </w:p>
          <w:p w:rsidR="005757B9" w:rsidRPr="005757B9" w:rsidRDefault="005757B9" w:rsidP="005757B9">
            <w:pPr>
              <w:jc w:val="left"/>
              <w:rPr>
                <w:sz w:val="24"/>
                <w:szCs w:val="24"/>
              </w:rPr>
            </w:pPr>
            <w:r w:rsidRPr="005757B9">
              <w:rPr>
                <w:sz w:val="24"/>
                <w:szCs w:val="24"/>
              </w:rPr>
              <w:t>ALTER TRIGGER  vm1dta.TR_GCHIPF DISABLE;</w:t>
            </w:r>
          </w:p>
          <w:p w:rsidR="005757B9" w:rsidRPr="005757B9" w:rsidRDefault="005757B9" w:rsidP="005757B9">
            <w:pPr>
              <w:jc w:val="left"/>
              <w:rPr>
                <w:sz w:val="24"/>
                <w:szCs w:val="24"/>
              </w:rPr>
            </w:pPr>
            <w:r w:rsidRPr="005757B9">
              <w:rPr>
                <w:sz w:val="24"/>
                <w:szCs w:val="24"/>
              </w:rPr>
              <w:t>ALTER TRIGGER  vm1dta.TR_GPSUPF DISABLE;</w:t>
            </w:r>
          </w:p>
          <w:p w:rsidR="005757B9" w:rsidRPr="005757B9" w:rsidRDefault="005757B9" w:rsidP="005757B9">
            <w:pPr>
              <w:jc w:val="left"/>
              <w:rPr>
                <w:sz w:val="24"/>
                <w:szCs w:val="24"/>
              </w:rPr>
            </w:pPr>
          </w:p>
          <w:p w:rsidR="005757B9" w:rsidRPr="005757B9" w:rsidRDefault="005757B9" w:rsidP="005757B9">
            <w:pPr>
              <w:jc w:val="left"/>
              <w:rPr>
                <w:sz w:val="24"/>
                <w:szCs w:val="24"/>
              </w:rPr>
            </w:pPr>
          </w:p>
          <w:p w:rsidR="005757B9" w:rsidRPr="005757B9" w:rsidRDefault="005757B9" w:rsidP="005757B9">
            <w:pPr>
              <w:jc w:val="left"/>
              <w:rPr>
                <w:sz w:val="24"/>
                <w:szCs w:val="24"/>
              </w:rPr>
            </w:pPr>
            <w:r w:rsidRPr="005757B9">
              <w:rPr>
                <w:sz w:val="24"/>
                <w:szCs w:val="24"/>
              </w:rPr>
              <w:t>select SEQ_GPSUPF.CURRVAL  from dual;</w:t>
            </w:r>
          </w:p>
          <w:p w:rsidR="005757B9" w:rsidRPr="005757B9" w:rsidRDefault="005757B9" w:rsidP="005757B9">
            <w:pPr>
              <w:jc w:val="left"/>
              <w:rPr>
                <w:sz w:val="24"/>
                <w:szCs w:val="24"/>
              </w:rPr>
            </w:pPr>
            <w:r w:rsidRPr="005757B9">
              <w:rPr>
                <w:sz w:val="24"/>
                <w:szCs w:val="24"/>
              </w:rPr>
              <w:t>TR_GPSUPF</w:t>
            </w:r>
          </w:p>
          <w:p w:rsidR="005757B9" w:rsidRPr="005757B9" w:rsidRDefault="005757B9" w:rsidP="005757B9">
            <w:pPr>
              <w:jc w:val="left"/>
              <w:rPr>
                <w:sz w:val="24"/>
                <w:szCs w:val="24"/>
              </w:rPr>
            </w:pPr>
          </w:p>
          <w:p w:rsidR="005757B9" w:rsidRPr="005757B9" w:rsidRDefault="005757B9" w:rsidP="005757B9">
            <w:pPr>
              <w:jc w:val="left"/>
              <w:rPr>
                <w:sz w:val="24"/>
                <w:szCs w:val="24"/>
              </w:rPr>
            </w:pPr>
            <w:r w:rsidRPr="005757B9">
              <w:rPr>
                <w:sz w:val="24"/>
                <w:szCs w:val="24"/>
              </w:rPr>
              <w:t>select trigger_name,Table_name,status  from All_Triggers where table_name IN (</w:t>
            </w:r>
          </w:p>
          <w:p w:rsidR="005757B9" w:rsidRPr="005757B9" w:rsidRDefault="005757B9" w:rsidP="005757B9">
            <w:pPr>
              <w:jc w:val="left"/>
              <w:rPr>
                <w:sz w:val="24"/>
                <w:szCs w:val="24"/>
              </w:rPr>
            </w:pPr>
            <w:r w:rsidRPr="005757B9">
              <w:rPr>
                <w:sz w:val="24"/>
                <w:szCs w:val="24"/>
              </w:rPr>
              <w:t>'GCHD',</w:t>
            </w:r>
          </w:p>
          <w:p w:rsidR="005757B9" w:rsidRPr="005757B9" w:rsidRDefault="005757B9" w:rsidP="005757B9">
            <w:pPr>
              <w:jc w:val="left"/>
              <w:rPr>
                <w:sz w:val="24"/>
                <w:szCs w:val="24"/>
              </w:rPr>
            </w:pPr>
            <w:r w:rsidRPr="005757B9">
              <w:rPr>
                <w:sz w:val="24"/>
                <w:szCs w:val="24"/>
              </w:rPr>
              <w:t xml:space="preserve">'CHDRPF', </w:t>
            </w:r>
          </w:p>
          <w:p w:rsidR="005757B9" w:rsidRPr="005757B9" w:rsidRDefault="005757B9" w:rsidP="005757B9">
            <w:pPr>
              <w:jc w:val="left"/>
              <w:rPr>
                <w:sz w:val="24"/>
                <w:szCs w:val="24"/>
              </w:rPr>
            </w:pPr>
            <w:r w:rsidRPr="005757B9">
              <w:rPr>
                <w:sz w:val="24"/>
                <w:szCs w:val="24"/>
              </w:rPr>
              <w:t xml:space="preserve">'GCHPPF', </w:t>
            </w:r>
          </w:p>
          <w:p w:rsidR="005757B9" w:rsidRPr="005757B9" w:rsidRDefault="005757B9" w:rsidP="005757B9">
            <w:pPr>
              <w:jc w:val="left"/>
              <w:rPr>
                <w:sz w:val="24"/>
                <w:szCs w:val="24"/>
              </w:rPr>
            </w:pPr>
            <w:r w:rsidRPr="005757B9">
              <w:rPr>
                <w:sz w:val="24"/>
                <w:szCs w:val="24"/>
              </w:rPr>
              <w:t xml:space="preserve">'GCHIPF', </w:t>
            </w:r>
          </w:p>
          <w:p w:rsidR="005757B9" w:rsidRPr="005757B9" w:rsidRDefault="005757B9" w:rsidP="005757B9">
            <w:pPr>
              <w:jc w:val="left"/>
              <w:rPr>
                <w:sz w:val="24"/>
                <w:szCs w:val="24"/>
              </w:rPr>
            </w:pPr>
            <w:r w:rsidRPr="005757B9">
              <w:rPr>
                <w:sz w:val="24"/>
                <w:szCs w:val="24"/>
              </w:rPr>
              <w:t xml:space="preserve">'GMHDPF', </w:t>
            </w:r>
          </w:p>
          <w:p w:rsidR="005757B9" w:rsidRPr="005757B9" w:rsidRDefault="005757B9" w:rsidP="005757B9">
            <w:pPr>
              <w:jc w:val="left"/>
              <w:rPr>
                <w:sz w:val="24"/>
                <w:szCs w:val="24"/>
              </w:rPr>
            </w:pPr>
            <w:r w:rsidRPr="005757B9">
              <w:rPr>
                <w:sz w:val="24"/>
                <w:szCs w:val="24"/>
              </w:rPr>
              <w:t xml:space="preserve">'GMHIPF', </w:t>
            </w:r>
          </w:p>
          <w:p w:rsidR="005757B9" w:rsidRPr="005757B9" w:rsidRDefault="005757B9" w:rsidP="005757B9">
            <w:pPr>
              <w:jc w:val="left"/>
              <w:rPr>
                <w:sz w:val="24"/>
                <w:szCs w:val="24"/>
              </w:rPr>
            </w:pPr>
            <w:r w:rsidRPr="005757B9">
              <w:rPr>
                <w:sz w:val="24"/>
                <w:szCs w:val="24"/>
              </w:rPr>
              <w:t xml:space="preserve">'GPSUPF', </w:t>
            </w:r>
          </w:p>
          <w:p w:rsidR="005757B9" w:rsidRPr="005757B9" w:rsidRDefault="005757B9" w:rsidP="005757B9">
            <w:pPr>
              <w:jc w:val="left"/>
              <w:rPr>
                <w:sz w:val="24"/>
                <w:szCs w:val="24"/>
              </w:rPr>
            </w:pPr>
            <w:r w:rsidRPr="005757B9">
              <w:rPr>
                <w:sz w:val="24"/>
                <w:szCs w:val="24"/>
              </w:rPr>
              <w:t xml:space="preserve">'ZCELINKPF', </w:t>
            </w:r>
          </w:p>
          <w:p w:rsidR="005757B9" w:rsidRPr="005757B9" w:rsidRDefault="005757B9" w:rsidP="005757B9">
            <w:pPr>
              <w:jc w:val="left"/>
              <w:rPr>
                <w:sz w:val="24"/>
                <w:szCs w:val="24"/>
              </w:rPr>
            </w:pPr>
            <w:r w:rsidRPr="005757B9">
              <w:rPr>
                <w:sz w:val="24"/>
                <w:szCs w:val="24"/>
              </w:rPr>
              <w:t xml:space="preserve">'ZCLEPF', </w:t>
            </w:r>
          </w:p>
          <w:p w:rsidR="005757B9" w:rsidRPr="005757B9" w:rsidRDefault="005757B9" w:rsidP="005757B9">
            <w:pPr>
              <w:jc w:val="left"/>
              <w:rPr>
                <w:sz w:val="24"/>
                <w:szCs w:val="24"/>
              </w:rPr>
            </w:pPr>
            <w:r w:rsidRPr="005757B9">
              <w:rPr>
                <w:sz w:val="24"/>
                <w:szCs w:val="24"/>
              </w:rPr>
              <w:t xml:space="preserve">'GXHIPF', </w:t>
            </w:r>
          </w:p>
          <w:p w:rsidR="005757B9" w:rsidRPr="005757B9" w:rsidRDefault="005757B9" w:rsidP="005757B9">
            <w:pPr>
              <w:jc w:val="left"/>
              <w:rPr>
                <w:sz w:val="24"/>
                <w:szCs w:val="24"/>
              </w:rPr>
            </w:pPr>
            <w:r w:rsidRPr="005757B9">
              <w:rPr>
                <w:sz w:val="24"/>
                <w:szCs w:val="24"/>
              </w:rPr>
              <w:t xml:space="preserve">'GMOVPF', </w:t>
            </w:r>
          </w:p>
          <w:p w:rsidR="005757B9" w:rsidRPr="005757B9" w:rsidRDefault="005757B9" w:rsidP="005757B9">
            <w:pPr>
              <w:jc w:val="left"/>
              <w:rPr>
                <w:sz w:val="24"/>
                <w:szCs w:val="24"/>
              </w:rPr>
            </w:pPr>
            <w:r w:rsidRPr="005757B9">
              <w:rPr>
                <w:sz w:val="24"/>
                <w:szCs w:val="24"/>
              </w:rPr>
              <w:t xml:space="preserve">'GAPHPF', </w:t>
            </w:r>
          </w:p>
          <w:p w:rsidR="005757B9" w:rsidRPr="005757B9" w:rsidRDefault="005757B9" w:rsidP="005757B9">
            <w:pPr>
              <w:jc w:val="left"/>
              <w:rPr>
                <w:sz w:val="24"/>
                <w:szCs w:val="24"/>
              </w:rPr>
            </w:pPr>
            <w:r w:rsidRPr="005757B9">
              <w:rPr>
                <w:sz w:val="24"/>
                <w:szCs w:val="24"/>
              </w:rPr>
              <w:t xml:space="preserve">'ZTIERPF', </w:t>
            </w:r>
          </w:p>
          <w:p w:rsidR="005757B9" w:rsidRPr="005757B9" w:rsidRDefault="005757B9" w:rsidP="005757B9">
            <w:pPr>
              <w:jc w:val="left"/>
              <w:rPr>
                <w:sz w:val="24"/>
                <w:szCs w:val="24"/>
              </w:rPr>
            </w:pPr>
            <w:r w:rsidRPr="005757B9">
              <w:rPr>
                <w:sz w:val="24"/>
                <w:szCs w:val="24"/>
              </w:rPr>
              <w:t xml:space="preserve">'ZTEMPCOVPF', </w:t>
            </w:r>
          </w:p>
          <w:p w:rsidR="005757B9" w:rsidRPr="005757B9" w:rsidRDefault="005757B9" w:rsidP="005757B9">
            <w:pPr>
              <w:jc w:val="left"/>
              <w:rPr>
                <w:sz w:val="24"/>
                <w:szCs w:val="24"/>
              </w:rPr>
            </w:pPr>
            <w:r w:rsidRPr="005757B9">
              <w:rPr>
                <w:sz w:val="24"/>
                <w:szCs w:val="24"/>
              </w:rPr>
              <w:t>'ZTEMPTIERPF'  );</w:t>
            </w:r>
          </w:p>
          <w:p w:rsidR="005757B9" w:rsidRPr="005757B9" w:rsidRDefault="005757B9" w:rsidP="005757B9">
            <w:pPr>
              <w:jc w:val="left"/>
              <w:rPr>
                <w:sz w:val="24"/>
                <w:szCs w:val="24"/>
              </w:rPr>
            </w:pPr>
          </w:p>
          <w:p w:rsidR="005757B9" w:rsidRPr="005757B9" w:rsidRDefault="005757B9" w:rsidP="005757B9">
            <w:pPr>
              <w:jc w:val="left"/>
              <w:rPr>
                <w:sz w:val="24"/>
                <w:szCs w:val="24"/>
              </w:rPr>
            </w:pPr>
            <w:r w:rsidRPr="005757B9">
              <w:rPr>
                <w:sz w:val="24"/>
                <w:szCs w:val="24"/>
              </w:rPr>
              <w:t>select *  from all_sequences where sequence_owner='VM1DTA' and sequence_name in (</w:t>
            </w:r>
          </w:p>
          <w:p w:rsidR="005757B9" w:rsidRPr="005757B9" w:rsidRDefault="005757B9" w:rsidP="005757B9">
            <w:pPr>
              <w:jc w:val="left"/>
              <w:rPr>
                <w:sz w:val="24"/>
                <w:szCs w:val="24"/>
              </w:rPr>
            </w:pPr>
            <w:r w:rsidRPr="005757B9">
              <w:rPr>
                <w:sz w:val="24"/>
                <w:szCs w:val="24"/>
              </w:rPr>
              <w:t>'SEQ_GCHPPF',</w:t>
            </w:r>
          </w:p>
          <w:p w:rsidR="005757B9" w:rsidRPr="005757B9" w:rsidRDefault="005757B9" w:rsidP="005757B9">
            <w:pPr>
              <w:jc w:val="left"/>
              <w:rPr>
                <w:sz w:val="24"/>
                <w:szCs w:val="24"/>
              </w:rPr>
            </w:pPr>
            <w:r w:rsidRPr="005757B9">
              <w:rPr>
                <w:sz w:val="24"/>
                <w:szCs w:val="24"/>
              </w:rPr>
              <w:t>'SEQ_GMHDPF',</w:t>
            </w:r>
          </w:p>
          <w:p w:rsidR="005757B9" w:rsidRPr="005757B9" w:rsidRDefault="005757B9" w:rsidP="005757B9">
            <w:pPr>
              <w:jc w:val="left"/>
              <w:rPr>
                <w:sz w:val="24"/>
                <w:szCs w:val="24"/>
              </w:rPr>
            </w:pPr>
            <w:r w:rsidRPr="005757B9">
              <w:rPr>
                <w:sz w:val="24"/>
                <w:szCs w:val="24"/>
              </w:rPr>
              <w:t>'SEQ_GMHIPF',</w:t>
            </w:r>
          </w:p>
          <w:p w:rsidR="005757B9" w:rsidRPr="005757B9" w:rsidRDefault="005757B9" w:rsidP="005757B9">
            <w:pPr>
              <w:jc w:val="left"/>
              <w:rPr>
                <w:sz w:val="24"/>
                <w:szCs w:val="24"/>
              </w:rPr>
            </w:pPr>
            <w:r w:rsidRPr="005757B9">
              <w:rPr>
                <w:sz w:val="24"/>
                <w:szCs w:val="24"/>
              </w:rPr>
              <w:t>'SEQ_GXHIPF',</w:t>
            </w:r>
          </w:p>
          <w:p w:rsidR="005757B9" w:rsidRPr="005757B9" w:rsidRDefault="005757B9" w:rsidP="005757B9">
            <w:pPr>
              <w:jc w:val="left"/>
              <w:rPr>
                <w:sz w:val="24"/>
                <w:szCs w:val="24"/>
              </w:rPr>
            </w:pPr>
            <w:r w:rsidRPr="005757B9">
              <w:rPr>
                <w:sz w:val="24"/>
                <w:szCs w:val="24"/>
              </w:rPr>
              <w:t>'SEQ_GAPHPF',</w:t>
            </w:r>
          </w:p>
          <w:p w:rsidR="005757B9" w:rsidRPr="005757B9" w:rsidRDefault="005757B9" w:rsidP="005757B9">
            <w:pPr>
              <w:jc w:val="left"/>
              <w:rPr>
                <w:sz w:val="24"/>
                <w:szCs w:val="24"/>
              </w:rPr>
            </w:pPr>
            <w:r w:rsidRPr="005757B9">
              <w:rPr>
                <w:sz w:val="24"/>
                <w:szCs w:val="24"/>
              </w:rPr>
              <w:t>'SEQ_GMOVPF',</w:t>
            </w:r>
          </w:p>
          <w:p w:rsidR="005757B9" w:rsidRPr="005757B9" w:rsidRDefault="005757B9" w:rsidP="005757B9">
            <w:pPr>
              <w:jc w:val="left"/>
              <w:rPr>
                <w:sz w:val="24"/>
                <w:szCs w:val="24"/>
              </w:rPr>
            </w:pPr>
            <w:r w:rsidRPr="005757B9">
              <w:rPr>
                <w:sz w:val="24"/>
                <w:szCs w:val="24"/>
              </w:rPr>
              <w:t>'SEQ_ZCLEPF',</w:t>
            </w:r>
          </w:p>
          <w:p w:rsidR="005757B9" w:rsidRPr="005757B9" w:rsidRDefault="005757B9" w:rsidP="005757B9">
            <w:pPr>
              <w:jc w:val="left"/>
              <w:rPr>
                <w:sz w:val="24"/>
                <w:szCs w:val="24"/>
              </w:rPr>
            </w:pPr>
            <w:r w:rsidRPr="005757B9">
              <w:rPr>
                <w:sz w:val="24"/>
                <w:szCs w:val="24"/>
              </w:rPr>
              <w:t>'SEQ_CHDRPF',</w:t>
            </w:r>
          </w:p>
          <w:p w:rsidR="005757B9" w:rsidRPr="005757B9" w:rsidRDefault="005757B9" w:rsidP="005757B9">
            <w:pPr>
              <w:jc w:val="left"/>
              <w:rPr>
                <w:sz w:val="24"/>
                <w:szCs w:val="24"/>
              </w:rPr>
            </w:pPr>
            <w:r w:rsidRPr="005757B9">
              <w:rPr>
                <w:sz w:val="24"/>
                <w:szCs w:val="24"/>
              </w:rPr>
              <w:t>'SEQ_GCHIPF',</w:t>
            </w:r>
          </w:p>
          <w:p w:rsidR="005757B9" w:rsidRPr="005757B9" w:rsidRDefault="005757B9" w:rsidP="005757B9">
            <w:pPr>
              <w:jc w:val="left"/>
              <w:rPr>
                <w:sz w:val="24"/>
                <w:szCs w:val="24"/>
              </w:rPr>
            </w:pPr>
            <w:r w:rsidRPr="005757B9">
              <w:rPr>
                <w:sz w:val="24"/>
                <w:szCs w:val="24"/>
              </w:rPr>
              <w:t>'SEQ_GPSUPF'</w:t>
            </w:r>
          </w:p>
          <w:p w:rsidR="005757B9" w:rsidRPr="005757B9" w:rsidRDefault="005757B9" w:rsidP="005757B9">
            <w:pPr>
              <w:jc w:val="left"/>
              <w:rPr>
                <w:sz w:val="24"/>
                <w:szCs w:val="24"/>
              </w:rPr>
            </w:pPr>
            <w:r w:rsidRPr="005757B9">
              <w:rPr>
                <w:sz w:val="24"/>
                <w:szCs w:val="24"/>
              </w:rPr>
              <w:t>);</w:t>
            </w:r>
          </w:p>
          <w:p w:rsidR="005757B9" w:rsidRPr="005757B9" w:rsidRDefault="005757B9" w:rsidP="005757B9">
            <w:pPr>
              <w:jc w:val="left"/>
              <w:rPr>
                <w:sz w:val="24"/>
                <w:szCs w:val="24"/>
              </w:rPr>
            </w:pPr>
          </w:p>
          <w:p w:rsidR="005757B9" w:rsidRPr="005757B9" w:rsidRDefault="005757B9" w:rsidP="005757B9">
            <w:pPr>
              <w:jc w:val="left"/>
              <w:rPr>
                <w:sz w:val="24"/>
                <w:szCs w:val="24"/>
              </w:rPr>
            </w:pPr>
          </w:p>
          <w:p w:rsidR="005757B9" w:rsidRPr="005757B9" w:rsidRDefault="005757B9" w:rsidP="005757B9">
            <w:pPr>
              <w:jc w:val="left"/>
              <w:rPr>
                <w:sz w:val="24"/>
                <w:szCs w:val="24"/>
              </w:rPr>
            </w:pPr>
          </w:p>
          <w:p w:rsidR="005757B9" w:rsidRPr="005757B9" w:rsidRDefault="005757B9" w:rsidP="005757B9">
            <w:pPr>
              <w:jc w:val="left"/>
              <w:rPr>
                <w:sz w:val="24"/>
                <w:szCs w:val="24"/>
              </w:rPr>
            </w:pPr>
            <w:r w:rsidRPr="005757B9">
              <w:rPr>
                <w:sz w:val="24"/>
                <w:szCs w:val="24"/>
              </w:rPr>
              <w:t>insert into vm1dta.Dmbmonpf (BATCH_NAME,START_TIME,END_TIME) VALUES ('MBRIND3',16,30);</w:t>
            </w:r>
          </w:p>
          <w:p w:rsidR="005757B9" w:rsidRPr="005757B9" w:rsidRDefault="005757B9" w:rsidP="005757B9">
            <w:pPr>
              <w:jc w:val="left"/>
              <w:rPr>
                <w:sz w:val="24"/>
                <w:szCs w:val="24"/>
              </w:rPr>
            </w:pPr>
            <w:r w:rsidRPr="005757B9">
              <w:rPr>
                <w:sz w:val="24"/>
                <w:szCs w:val="24"/>
              </w:rPr>
              <w:t>select * from vm1dta.DMBMONPF ;</w:t>
            </w:r>
          </w:p>
          <w:p w:rsidR="005757B9" w:rsidRPr="005757B9" w:rsidRDefault="005757B9" w:rsidP="005757B9">
            <w:pPr>
              <w:jc w:val="left"/>
              <w:rPr>
                <w:sz w:val="24"/>
                <w:szCs w:val="24"/>
              </w:rPr>
            </w:pPr>
          </w:p>
          <w:p w:rsidR="005757B9" w:rsidRPr="005757B9" w:rsidRDefault="005757B9" w:rsidP="005757B9">
            <w:pPr>
              <w:jc w:val="left"/>
              <w:rPr>
                <w:sz w:val="24"/>
                <w:szCs w:val="24"/>
              </w:rPr>
            </w:pPr>
          </w:p>
          <w:p w:rsidR="005757B9" w:rsidRPr="005757B9" w:rsidRDefault="005757B9" w:rsidP="005757B9">
            <w:pPr>
              <w:jc w:val="left"/>
              <w:rPr>
                <w:sz w:val="24"/>
                <w:szCs w:val="24"/>
              </w:rPr>
            </w:pPr>
            <w:r w:rsidRPr="005757B9">
              <w:rPr>
                <w:sz w:val="24"/>
                <w:szCs w:val="24"/>
              </w:rPr>
              <w:t>ALTER SEQUENCE VM1DTA.SEQ_GCHPPF CACHE 20;</w:t>
            </w:r>
          </w:p>
          <w:p w:rsidR="005757B9" w:rsidRPr="005757B9" w:rsidRDefault="005757B9" w:rsidP="005757B9">
            <w:pPr>
              <w:jc w:val="left"/>
              <w:rPr>
                <w:sz w:val="24"/>
                <w:szCs w:val="24"/>
              </w:rPr>
            </w:pPr>
            <w:r w:rsidRPr="005757B9">
              <w:rPr>
                <w:sz w:val="24"/>
                <w:szCs w:val="24"/>
              </w:rPr>
              <w:lastRenderedPageBreak/>
              <w:t>ALTER SEQUENCE VM1DTA.SEQ_GMHDPF CACHE 20;</w:t>
            </w:r>
          </w:p>
          <w:p w:rsidR="005757B9" w:rsidRPr="005757B9" w:rsidRDefault="005757B9" w:rsidP="005757B9">
            <w:pPr>
              <w:jc w:val="left"/>
              <w:rPr>
                <w:sz w:val="24"/>
                <w:szCs w:val="24"/>
              </w:rPr>
            </w:pPr>
            <w:r w:rsidRPr="005757B9">
              <w:rPr>
                <w:sz w:val="24"/>
                <w:szCs w:val="24"/>
              </w:rPr>
              <w:t>ALTER SEQUENCE VM1DTA.SEQ_GMHIPF CACHE 20;</w:t>
            </w:r>
          </w:p>
          <w:p w:rsidR="005757B9" w:rsidRPr="005757B9" w:rsidRDefault="005757B9" w:rsidP="005757B9">
            <w:pPr>
              <w:jc w:val="left"/>
              <w:rPr>
                <w:sz w:val="24"/>
                <w:szCs w:val="24"/>
              </w:rPr>
            </w:pPr>
            <w:r w:rsidRPr="005757B9">
              <w:rPr>
                <w:sz w:val="24"/>
                <w:szCs w:val="24"/>
              </w:rPr>
              <w:t>ALTER SEQUENCE VM1DTA.SEQ_GXHIPF CACHE 20;</w:t>
            </w:r>
          </w:p>
          <w:p w:rsidR="005757B9" w:rsidRPr="005757B9" w:rsidRDefault="005757B9" w:rsidP="005757B9">
            <w:pPr>
              <w:jc w:val="left"/>
              <w:rPr>
                <w:sz w:val="24"/>
                <w:szCs w:val="24"/>
              </w:rPr>
            </w:pPr>
            <w:r w:rsidRPr="005757B9">
              <w:rPr>
                <w:sz w:val="24"/>
                <w:szCs w:val="24"/>
              </w:rPr>
              <w:t>ALTER SEQUENCE VM1DTA.SEQ_GCHPPF CACHE 20;</w:t>
            </w:r>
          </w:p>
          <w:p w:rsidR="005757B9" w:rsidRPr="005757B9" w:rsidRDefault="005757B9" w:rsidP="005757B9">
            <w:pPr>
              <w:jc w:val="left"/>
              <w:rPr>
                <w:sz w:val="24"/>
                <w:szCs w:val="24"/>
              </w:rPr>
            </w:pPr>
            <w:r w:rsidRPr="005757B9">
              <w:rPr>
                <w:sz w:val="24"/>
                <w:szCs w:val="24"/>
              </w:rPr>
              <w:t>ALTER SEQUENCE VM1DTA.SEQ_GMHDPF CACHE 20;</w:t>
            </w:r>
          </w:p>
          <w:p w:rsidR="005757B9" w:rsidRPr="005757B9" w:rsidRDefault="005757B9" w:rsidP="005757B9">
            <w:pPr>
              <w:jc w:val="left"/>
              <w:rPr>
                <w:sz w:val="24"/>
                <w:szCs w:val="24"/>
              </w:rPr>
            </w:pPr>
            <w:r w:rsidRPr="005757B9">
              <w:rPr>
                <w:sz w:val="24"/>
                <w:szCs w:val="24"/>
              </w:rPr>
              <w:t>ALTER SEQUENCE VM1DTA.SEQ_GMHIPF CACHE 20;</w:t>
            </w:r>
          </w:p>
          <w:p w:rsidR="005757B9" w:rsidRPr="005757B9" w:rsidRDefault="005757B9" w:rsidP="005757B9">
            <w:pPr>
              <w:jc w:val="left"/>
              <w:rPr>
                <w:sz w:val="24"/>
                <w:szCs w:val="24"/>
              </w:rPr>
            </w:pPr>
            <w:r w:rsidRPr="005757B9">
              <w:rPr>
                <w:sz w:val="24"/>
                <w:szCs w:val="24"/>
              </w:rPr>
              <w:t>ALTER SEQUENCE VM1DTA.SEQ_GXHIPF CACHE 20;</w:t>
            </w:r>
          </w:p>
          <w:p w:rsidR="005757B9" w:rsidRPr="005757B9" w:rsidRDefault="005757B9" w:rsidP="005757B9">
            <w:pPr>
              <w:jc w:val="left"/>
              <w:rPr>
                <w:sz w:val="24"/>
                <w:szCs w:val="24"/>
              </w:rPr>
            </w:pPr>
            <w:r w:rsidRPr="005757B9">
              <w:rPr>
                <w:sz w:val="24"/>
                <w:szCs w:val="24"/>
              </w:rPr>
              <w:t>ALTER SEQUENCE VM1DTA.SEQ_GAPHPF CACHE 20;</w:t>
            </w:r>
          </w:p>
          <w:p w:rsidR="005757B9" w:rsidRPr="005757B9" w:rsidRDefault="005757B9" w:rsidP="005757B9">
            <w:pPr>
              <w:jc w:val="left"/>
              <w:rPr>
                <w:sz w:val="24"/>
                <w:szCs w:val="24"/>
              </w:rPr>
            </w:pPr>
            <w:r w:rsidRPr="005757B9">
              <w:rPr>
                <w:sz w:val="24"/>
                <w:szCs w:val="24"/>
              </w:rPr>
              <w:t>ALTER SEQUENCE VM1DTA.SEQ_GMOVPF CACHE 20;</w:t>
            </w:r>
          </w:p>
          <w:p w:rsidR="005757B9" w:rsidRPr="005757B9" w:rsidRDefault="005757B9" w:rsidP="005757B9">
            <w:pPr>
              <w:jc w:val="left"/>
              <w:rPr>
                <w:sz w:val="24"/>
                <w:szCs w:val="24"/>
              </w:rPr>
            </w:pPr>
            <w:r w:rsidRPr="005757B9">
              <w:rPr>
                <w:sz w:val="24"/>
                <w:szCs w:val="24"/>
              </w:rPr>
              <w:t>ALTER SEQUENCE VM1DTA.SEQ_ZCLEPF CACHE 20;</w:t>
            </w:r>
          </w:p>
          <w:p w:rsidR="005757B9" w:rsidRPr="005757B9" w:rsidRDefault="005757B9" w:rsidP="005757B9">
            <w:pPr>
              <w:jc w:val="left"/>
              <w:rPr>
                <w:sz w:val="24"/>
                <w:szCs w:val="24"/>
              </w:rPr>
            </w:pPr>
            <w:r w:rsidRPr="005757B9">
              <w:rPr>
                <w:sz w:val="24"/>
                <w:szCs w:val="24"/>
              </w:rPr>
              <w:t>ALTER SEQUENCE VM1DTA.SEQ_CHDRPF CACHE 20;</w:t>
            </w:r>
          </w:p>
          <w:p w:rsidR="005757B9" w:rsidRPr="005757B9" w:rsidRDefault="005757B9" w:rsidP="005757B9">
            <w:pPr>
              <w:jc w:val="left"/>
              <w:rPr>
                <w:sz w:val="24"/>
                <w:szCs w:val="24"/>
              </w:rPr>
            </w:pPr>
            <w:r w:rsidRPr="005757B9">
              <w:rPr>
                <w:sz w:val="24"/>
                <w:szCs w:val="24"/>
              </w:rPr>
              <w:t>ALTER SEQUENCE VM1DTA.SEQ_GCHIPF CACHE 20;</w:t>
            </w:r>
          </w:p>
          <w:p w:rsidR="005757B9" w:rsidRPr="005757B9" w:rsidRDefault="005757B9" w:rsidP="005757B9">
            <w:pPr>
              <w:jc w:val="left"/>
              <w:rPr>
                <w:sz w:val="24"/>
                <w:szCs w:val="24"/>
              </w:rPr>
            </w:pPr>
            <w:r w:rsidRPr="005757B9">
              <w:rPr>
                <w:sz w:val="24"/>
                <w:szCs w:val="24"/>
              </w:rPr>
              <w:t>ALTER SEQUENCE VM1DTA.SEQ_GPSUPF CACHE 20;</w:t>
            </w:r>
          </w:p>
          <w:p w:rsidR="005757B9" w:rsidRPr="005757B9" w:rsidRDefault="005757B9" w:rsidP="005757B9">
            <w:pPr>
              <w:jc w:val="left"/>
              <w:rPr>
                <w:sz w:val="24"/>
                <w:szCs w:val="24"/>
              </w:rPr>
            </w:pPr>
          </w:p>
          <w:p w:rsidR="005757B9" w:rsidRPr="005757B9" w:rsidRDefault="005757B9" w:rsidP="005757B9">
            <w:pPr>
              <w:jc w:val="left"/>
              <w:rPr>
                <w:sz w:val="24"/>
                <w:szCs w:val="24"/>
              </w:rPr>
            </w:pPr>
          </w:p>
          <w:p w:rsidR="005757B9" w:rsidRPr="005757B9" w:rsidRDefault="005757B9" w:rsidP="005757B9">
            <w:pPr>
              <w:jc w:val="left"/>
              <w:rPr>
                <w:sz w:val="24"/>
                <w:szCs w:val="24"/>
              </w:rPr>
            </w:pPr>
            <w:r w:rsidRPr="005757B9">
              <w:rPr>
                <w:sz w:val="24"/>
                <w:szCs w:val="24"/>
              </w:rPr>
              <w:t>select * from VM1DTA.GCHD;</w:t>
            </w:r>
          </w:p>
          <w:p w:rsidR="005757B9" w:rsidRPr="005757B9" w:rsidRDefault="005757B9" w:rsidP="005757B9">
            <w:pPr>
              <w:jc w:val="left"/>
              <w:rPr>
                <w:sz w:val="24"/>
                <w:szCs w:val="24"/>
              </w:rPr>
            </w:pPr>
            <w:r w:rsidRPr="005757B9">
              <w:rPr>
                <w:sz w:val="24"/>
                <w:szCs w:val="24"/>
              </w:rPr>
              <w:t>select * from TITDMGMBRINDp1@DATABASE_LINK1;</w:t>
            </w:r>
          </w:p>
          <w:p w:rsidR="005757B9" w:rsidRPr="005757B9" w:rsidRDefault="005757B9" w:rsidP="005757B9">
            <w:pPr>
              <w:jc w:val="left"/>
              <w:rPr>
                <w:sz w:val="24"/>
                <w:szCs w:val="24"/>
              </w:rPr>
            </w:pPr>
            <w:r w:rsidRPr="005757B9">
              <w:rPr>
                <w:sz w:val="24"/>
                <w:szCs w:val="24"/>
              </w:rPr>
              <w:t>select * from VM1DTA.zdoemb00 where ZFILENME='TITDMGMBRINDP1' and INDIC ='S' ;</w:t>
            </w:r>
          </w:p>
          <w:p w:rsidR="005757B9" w:rsidRPr="005757B9" w:rsidRDefault="005757B9" w:rsidP="005757B9">
            <w:pPr>
              <w:jc w:val="left"/>
              <w:rPr>
                <w:sz w:val="24"/>
                <w:szCs w:val="24"/>
              </w:rPr>
            </w:pPr>
            <w:r w:rsidRPr="005757B9">
              <w:rPr>
                <w:sz w:val="24"/>
                <w:szCs w:val="24"/>
              </w:rPr>
              <w:t xml:space="preserve"> SELECT *</w:t>
            </w:r>
          </w:p>
          <w:p w:rsidR="005757B9" w:rsidRPr="005757B9" w:rsidRDefault="005757B9" w:rsidP="005757B9">
            <w:pPr>
              <w:jc w:val="left"/>
              <w:rPr>
                <w:sz w:val="24"/>
                <w:szCs w:val="24"/>
              </w:rPr>
            </w:pPr>
            <w:r w:rsidRPr="005757B9">
              <w:rPr>
                <w:sz w:val="24"/>
                <w:szCs w:val="24"/>
              </w:rPr>
              <w:t xml:space="preserve">      FROM TITDMGMBRINDP1@DATABASE_LINK1</w:t>
            </w:r>
          </w:p>
          <w:p w:rsidR="005757B9" w:rsidRPr="005757B9" w:rsidRDefault="005757B9" w:rsidP="005757B9">
            <w:pPr>
              <w:jc w:val="left"/>
              <w:rPr>
                <w:sz w:val="24"/>
                <w:szCs w:val="24"/>
              </w:rPr>
            </w:pPr>
            <w:r w:rsidRPr="005757B9">
              <w:rPr>
                <w:sz w:val="24"/>
                <w:szCs w:val="24"/>
              </w:rPr>
              <w:t xml:space="preserve">     where substr(refnum, 1, 8) IN ('00680125','00680435');</w:t>
            </w:r>
          </w:p>
          <w:p w:rsidR="005757B9" w:rsidRPr="005757B9" w:rsidRDefault="005757B9" w:rsidP="005757B9">
            <w:pPr>
              <w:jc w:val="left"/>
              <w:rPr>
                <w:sz w:val="24"/>
                <w:szCs w:val="24"/>
              </w:rPr>
            </w:pPr>
            <w:r w:rsidRPr="005757B9">
              <w:rPr>
                <w:sz w:val="24"/>
                <w:szCs w:val="24"/>
              </w:rPr>
              <w:t xml:space="preserve">     select * from VM1DTA.ZDCLPF_1412;--10770418</w:t>
            </w:r>
          </w:p>
          <w:p w:rsidR="005757B9" w:rsidRPr="005757B9" w:rsidRDefault="005757B9" w:rsidP="005757B9">
            <w:pPr>
              <w:jc w:val="left"/>
              <w:rPr>
                <w:sz w:val="24"/>
                <w:szCs w:val="24"/>
              </w:rPr>
            </w:pPr>
            <w:r w:rsidRPr="005757B9">
              <w:rPr>
                <w:sz w:val="24"/>
                <w:szCs w:val="24"/>
              </w:rPr>
              <w:t xml:space="preserve">     select * from VM1DTA.ZDCLPF;--10770418</w:t>
            </w:r>
          </w:p>
          <w:p w:rsidR="005757B9" w:rsidRPr="005757B9" w:rsidRDefault="005757B9" w:rsidP="005757B9">
            <w:pPr>
              <w:jc w:val="left"/>
              <w:rPr>
                <w:sz w:val="24"/>
                <w:szCs w:val="24"/>
              </w:rPr>
            </w:pPr>
            <w:r w:rsidRPr="005757B9">
              <w:rPr>
                <w:sz w:val="24"/>
                <w:szCs w:val="24"/>
              </w:rPr>
              <w:t xml:space="preserve">     select * from vm1dta.clntpf where clntnum IN (select zigvalue from vm1dta.ZDCLPF_1412);</w:t>
            </w:r>
          </w:p>
          <w:p w:rsidR="005757B9" w:rsidRPr="005757B9" w:rsidRDefault="005757B9" w:rsidP="005757B9">
            <w:pPr>
              <w:jc w:val="left"/>
              <w:rPr>
                <w:sz w:val="24"/>
                <w:szCs w:val="24"/>
              </w:rPr>
            </w:pPr>
            <w:r w:rsidRPr="005757B9">
              <w:rPr>
                <w:sz w:val="24"/>
                <w:szCs w:val="24"/>
              </w:rPr>
              <w:t xml:space="preserve">     select * from vm1dta.ZTIERPF;</w:t>
            </w:r>
          </w:p>
          <w:p w:rsidR="005757B9" w:rsidRPr="005757B9" w:rsidRDefault="005757B9" w:rsidP="005757B9">
            <w:pPr>
              <w:jc w:val="left"/>
              <w:rPr>
                <w:sz w:val="24"/>
                <w:szCs w:val="24"/>
              </w:rPr>
            </w:pPr>
            <w:r w:rsidRPr="005757B9">
              <w:rPr>
                <w:sz w:val="24"/>
                <w:szCs w:val="24"/>
              </w:rPr>
              <w:t xml:space="preserve">     select * from TITDMGMBRINDP1_FREEPLAN@DATABASE_LINK1;--767363  Rows</w:t>
            </w:r>
          </w:p>
          <w:p w:rsidR="005757B9" w:rsidRPr="005757B9" w:rsidRDefault="005757B9" w:rsidP="005757B9">
            <w:pPr>
              <w:jc w:val="left"/>
              <w:rPr>
                <w:sz w:val="24"/>
                <w:szCs w:val="24"/>
              </w:rPr>
            </w:pPr>
            <w:r w:rsidRPr="005757B9">
              <w:rPr>
                <w:sz w:val="24"/>
                <w:szCs w:val="24"/>
              </w:rPr>
              <w:t xml:space="preserve">          select * from TITDMGMBRINDP1@DATABASE_LINK1 where refnum like '%13643E44%';--    288018  Rows</w:t>
            </w:r>
          </w:p>
          <w:p w:rsidR="005757B9" w:rsidRPr="005757B9" w:rsidRDefault="005757B9" w:rsidP="005757B9">
            <w:pPr>
              <w:jc w:val="left"/>
              <w:rPr>
                <w:sz w:val="24"/>
                <w:szCs w:val="24"/>
              </w:rPr>
            </w:pPr>
            <w:r w:rsidRPr="005757B9">
              <w:rPr>
                <w:sz w:val="24"/>
                <w:szCs w:val="24"/>
              </w:rPr>
              <w:t>select * from vm1dta.gchppf where chdrnum IN (select chdrnum from vm1dta.DM2_PP_CHDRNUM);</w:t>
            </w:r>
          </w:p>
          <w:p w:rsidR="005757B9" w:rsidRPr="005757B9" w:rsidRDefault="005757B9" w:rsidP="005757B9">
            <w:pPr>
              <w:jc w:val="left"/>
              <w:rPr>
                <w:sz w:val="24"/>
                <w:szCs w:val="24"/>
              </w:rPr>
            </w:pPr>
          </w:p>
          <w:p w:rsidR="005757B9" w:rsidRPr="005757B9" w:rsidRDefault="005757B9" w:rsidP="005757B9">
            <w:pPr>
              <w:jc w:val="left"/>
              <w:rPr>
                <w:sz w:val="24"/>
                <w:szCs w:val="24"/>
              </w:rPr>
            </w:pPr>
            <w:r w:rsidRPr="005757B9">
              <w:rPr>
                <w:sz w:val="24"/>
                <w:szCs w:val="24"/>
              </w:rPr>
              <w:t>select * from VM1DTA.ztierpf;</w:t>
            </w:r>
          </w:p>
          <w:p w:rsidR="005757B9" w:rsidRPr="005757B9" w:rsidRDefault="005757B9" w:rsidP="005757B9">
            <w:pPr>
              <w:jc w:val="left"/>
              <w:rPr>
                <w:sz w:val="24"/>
                <w:szCs w:val="24"/>
              </w:rPr>
            </w:pPr>
            <w:r w:rsidRPr="005757B9">
              <w:rPr>
                <w:sz w:val="24"/>
                <w:szCs w:val="24"/>
              </w:rPr>
              <w:t>select * from VM1DTA.DMBMONPF;</w:t>
            </w:r>
          </w:p>
          <w:p w:rsidR="005757B9" w:rsidRPr="005757B9" w:rsidRDefault="005757B9" w:rsidP="005757B9">
            <w:pPr>
              <w:jc w:val="left"/>
              <w:rPr>
                <w:sz w:val="24"/>
                <w:szCs w:val="24"/>
              </w:rPr>
            </w:pPr>
            <w:r w:rsidRPr="005757B9">
              <w:rPr>
                <w:sz w:val="24"/>
                <w:szCs w:val="24"/>
              </w:rPr>
              <w:t>select * from vm1dta.zcelinkpf where clntnum in (</w:t>
            </w:r>
          </w:p>
          <w:p w:rsidR="005757B9" w:rsidRPr="005757B9" w:rsidRDefault="005757B9" w:rsidP="005757B9">
            <w:pPr>
              <w:jc w:val="left"/>
              <w:rPr>
                <w:sz w:val="24"/>
                <w:szCs w:val="24"/>
              </w:rPr>
            </w:pPr>
            <w:r w:rsidRPr="005757B9">
              <w:rPr>
                <w:sz w:val="24"/>
                <w:szCs w:val="24"/>
              </w:rPr>
              <w:t>select clntnum from TITDMGMBRINDP1_FREEPLAN_CH);</w:t>
            </w:r>
          </w:p>
          <w:p w:rsidR="005757B9" w:rsidRPr="005757B9" w:rsidRDefault="005757B9" w:rsidP="005757B9">
            <w:pPr>
              <w:jc w:val="left"/>
              <w:rPr>
                <w:sz w:val="24"/>
                <w:szCs w:val="24"/>
              </w:rPr>
            </w:pPr>
            <w:r w:rsidRPr="005757B9">
              <w:rPr>
                <w:sz w:val="24"/>
                <w:szCs w:val="24"/>
              </w:rPr>
              <w:t xml:space="preserve">create table TITDMGMBRINDP1_FREEPLAN_CH as </w:t>
            </w:r>
          </w:p>
          <w:p w:rsidR="005757B9" w:rsidRPr="005757B9" w:rsidRDefault="005757B9" w:rsidP="005757B9">
            <w:pPr>
              <w:jc w:val="left"/>
              <w:rPr>
                <w:sz w:val="24"/>
                <w:szCs w:val="24"/>
              </w:rPr>
            </w:pPr>
            <w:r w:rsidRPr="005757B9">
              <w:rPr>
                <w:sz w:val="24"/>
                <w:szCs w:val="24"/>
              </w:rPr>
              <w:t>select chdrnum , cownnum from vm1dta.chdrpf where chdrnum In (     select SUBSTR(refnum,1,8) from TITDMGMBRINDP1_FREEPLAN@DATABASE_LINK1 );</w:t>
            </w:r>
          </w:p>
          <w:p w:rsidR="005757B9" w:rsidRPr="005757B9" w:rsidRDefault="005757B9" w:rsidP="005757B9">
            <w:pPr>
              <w:jc w:val="left"/>
              <w:rPr>
                <w:sz w:val="24"/>
                <w:szCs w:val="24"/>
              </w:rPr>
            </w:pPr>
          </w:p>
          <w:p w:rsidR="005757B9" w:rsidRPr="005757B9" w:rsidRDefault="005757B9" w:rsidP="005757B9">
            <w:pPr>
              <w:jc w:val="left"/>
              <w:rPr>
                <w:sz w:val="24"/>
                <w:szCs w:val="24"/>
              </w:rPr>
            </w:pPr>
            <w:r w:rsidRPr="005757B9">
              <w:rPr>
                <w:sz w:val="24"/>
                <w:szCs w:val="24"/>
              </w:rPr>
              <w:t xml:space="preserve">select * from vm1dta.chdrpf where chdrnum In (select chdrnum from </w:t>
            </w:r>
            <w:r w:rsidRPr="005757B9">
              <w:rPr>
                <w:sz w:val="24"/>
                <w:szCs w:val="24"/>
              </w:rPr>
              <w:lastRenderedPageBreak/>
              <w:t>TITDMGMBRINDP1_CH );</w:t>
            </w:r>
          </w:p>
          <w:p w:rsidR="005757B9" w:rsidRPr="005757B9" w:rsidRDefault="005757B9" w:rsidP="005757B9">
            <w:pPr>
              <w:jc w:val="left"/>
              <w:rPr>
                <w:sz w:val="24"/>
                <w:szCs w:val="24"/>
              </w:rPr>
            </w:pPr>
            <w:r w:rsidRPr="005757B9">
              <w:rPr>
                <w:sz w:val="24"/>
                <w:szCs w:val="24"/>
              </w:rPr>
              <w:t xml:space="preserve"> select * from vm1dta.chdrpf where chdrnum In ('00287024','00287571','00287580');</w:t>
            </w:r>
          </w:p>
          <w:p w:rsidR="005757B9" w:rsidRPr="005757B9" w:rsidRDefault="005757B9" w:rsidP="005757B9">
            <w:pPr>
              <w:jc w:val="left"/>
              <w:rPr>
                <w:sz w:val="24"/>
                <w:szCs w:val="24"/>
              </w:rPr>
            </w:pPr>
            <w:r w:rsidRPr="005757B9">
              <w:rPr>
                <w:sz w:val="24"/>
                <w:szCs w:val="24"/>
              </w:rPr>
              <w:t>select * from vm1dta.chdrpf where chdrnum In (select chdrnum from TITDMGMBRINDP1_CH );</w:t>
            </w:r>
          </w:p>
          <w:p w:rsidR="005757B9" w:rsidRPr="005757B9" w:rsidRDefault="005757B9" w:rsidP="005757B9">
            <w:pPr>
              <w:jc w:val="left"/>
              <w:rPr>
                <w:sz w:val="24"/>
                <w:szCs w:val="24"/>
              </w:rPr>
            </w:pPr>
            <w:r w:rsidRPr="005757B9">
              <w:rPr>
                <w:sz w:val="24"/>
                <w:szCs w:val="24"/>
              </w:rPr>
              <w:t>select *  from vm1dta.ztemptierpf where chdrnum In (select chdrnum from TITDMGMBRINDP1_CH );</w:t>
            </w:r>
          </w:p>
          <w:p w:rsidR="005757B9" w:rsidRPr="005757B9" w:rsidRDefault="005757B9" w:rsidP="005757B9">
            <w:pPr>
              <w:jc w:val="left"/>
              <w:rPr>
                <w:sz w:val="24"/>
                <w:szCs w:val="24"/>
              </w:rPr>
            </w:pPr>
            <w:r w:rsidRPr="005757B9">
              <w:rPr>
                <w:sz w:val="24"/>
                <w:szCs w:val="24"/>
              </w:rPr>
              <w:t>UPDATE vm1dta.titdmgmbrindp2_P t1</w:t>
            </w:r>
          </w:p>
          <w:p w:rsidR="005757B9" w:rsidRPr="005757B9" w:rsidRDefault="005757B9" w:rsidP="005757B9">
            <w:pPr>
              <w:jc w:val="left"/>
              <w:rPr>
                <w:sz w:val="24"/>
                <w:szCs w:val="24"/>
              </w:rPr>
            </w:pPr>
            <w:r w:rsidRPr="005757B9">
              <w:rPr>
                <w:sz w:val="24"/>
                <w:szCs w:val="24"/>
              </w:rPr>
              <w:t xml:space="preserve">   SET (t1.RECIDXMBINDP3) = (</w:t>
            </w:r>
          </w:p>
          <w:p w:rsidR="005757B9" w:rsidRPr="005757B9" w:rsidRDefault="005757B9" w:rsidP="005757B9">
            <w:pPr>
              <w:jc w:val="left"/>
              <w:rPr>
                <w:sz w:val="24"/>
                <w:szCs w:val="24"/>
              </w:rPr>
            </w:pPr>
            <w:r w:rsidRPr="005757B9">
              <w:rPr>
                <w:sz w:val="24"/>
                <w:szCs w:val="24"/>
              </w:rPr>
              <w:t xml:space="preserve">    SELECT t2.RECIDXMBINP1</w:t>
            </w:r>
          </w:p>
          <w:p w:rsidR="005757B9" w:rsidRPr="005757B9" w:rsidRDefault="005757B9" w:rsidP="005757B9">
            <w:pPr>
              <w:jc w:val="left"/>
              <w:rPr>
                <w:sz w:val="24"/>
                <w:szCs w:val="24"/>
              </w:rPr>
            </w:pPr>
            <w:r w:rsidRPr="005757B9">
              <w:rPr>
                <w:sz w:val="24"/>
                <w:szCs w:val="24"/>
              </w:rPr>
              <w:t xml:space="preserve">                         FROM  TITDMGMBRINDP1@database_link1 t2</w:t>
            </w:r>
          </w:p>
          <w:p w:rsidR="005757B9" w:rsidRPr="005757B9" w:rsidRDefault="005757B9" w:rsidP="005757B9">
            <w:pPr>
              <w:jc w:val="left"/>
              <w:rPr>
                <w:sz w:val="24"/>
                <w:szCs w:val="24"/>
              </w:rPr>
            </w:pPr>
            <w:r w:rsidRPr="005757B9">
              <w:rPr>
                <w:sz w:val="24"/>
                <w:szCs w:val="24"/>
              </w:rPr>
              <w:t xml:space="preserve">                        WHERE t1.refnum = t2.refnum)</w:t>
            </w:r>
          </w:p>
          <w:p w:rsidR="005757B9" w:rsidRPr="005757B9" w:rsidRDefault="005757B9" w:rsidP="005757B9">
            <w:pPr>
              <w:jc w:val="left"/>
              <w:rPr>
                <w:sz w:val="24"/>
                <w:szCs w:val="24"/>
              </w:rPr>
            </w:pPr>
            <w:r w:rsidRPr="005757B9">
              <w:rPr>
                <w:sz w:val="24"/>
                <w:szCs w:val="24"/>
              </w:rPr>
              <w:t>WHERE EXISTS (</w:t>
            </w:r>
          </w:p>
          <w:p w:rsidR="005757B9" w:rsidRPr="005757B9" w:rsidRDefault="005757B9" w:rsidP="005757B9">
            <w:pPr>
              <w:jc w:val="left"/>
              <w:rPr>
                <w:sz w:val="24"/>
                <w:szCs w:val="24"/>
              </w:rPr>
            </w:pPr>
            <w:r w:rsidRPr="005757B9">
              <w:rPr>
                <w:sz w:val="24"/>
                <w:szCs w:val="24"/>
              </w:rPr>
              <w:t xml:space="preserve">     SELECT 1</w:t>
            </w:r>
          </w:p>
          <w:p w:rsidR="005757B9" w:rsidRPr="005757B9" w:rsidRDefault="005757B9" w:rsidP="005757B9">
            <w:pPr>
              <w:jc w:val="left"/>
              <w:rPr>
                <w:sz w:val="24"/>
                <w:szCs w:val="24"/>
              </w:rPr>
            </w:pPr>
            <w:r w:rsidRPr="005757B9">
              <w:rPr>
                <w:sz w:val="24"/>
                <w:szCs w:val="24"/>
              </w:rPr>
              <w:t xml:space="preserve">                         FROM  TITDMGMBRINDP1@database_link1 t2</w:t>
            </w:r>
          </w:p>
          <w:p w:rsidR="005757B9" w:rsidRPr="005757B9" w:rsidRDefault="005757B9" w:rsidP="005757B9">
            <w:pPr>
              <w:jc w:val="left"/>
              <w:rPr>
                <w:sz w:val="24"/>
                <w:szCs w:val="24"/>
              </w:rPr>
            </w:pPr>
            <w:r w:rsidRPr="005757B9">
              <w:rPr>
                <w:sz w:val="24"/>
                <w:szCs w:val="24"/>
              </w:rPr>
              <w:t xml:space="preserve">                        WHERE t1.refnum = t2.refnum  );</w:t>
            </w:r>
          </w:p>
          <w:p w:rsidR="005757B9" w:rsidRPr="005757B9" w:rsidRDefault="005757B9" w:rsidP="005757B9">
            <w:pPr>
              <w:jc w:val="left"/>
              <w:rPr>
                <w:sz w:val="24"/>
                <w:szCs w:val="24"/>
              </w:rPr>
            </w:pPr>
            <w:r w:rsidRPr="005757B9">
              <w:rPr>
                <w:sz w:val="24"/>
                <w:szCs w:val="24"/>
              </w:rPr>
              <w:t xml:space="preserve">                          select count(1)  from all_tables where owner ='VM1DTA' and table_name = 'ZDOEMB0049';</w:t>
            </w:r>
          </w:p>
          <w:p w:rsidR="005757B9" w:rsidRPr="005757B9" w:rsidRDefault="005757B9" w:rsidP="005757B9">
            <w:pPr>
              <w:jc w:val="left"/>
              <w:rPr>
                <w:sz w:val="24"/>
                <w:szCs w:val="24"/>
              </w:rPr>
            </w:pPr>
            <w:r w:rsidRPr="005757B9">
              <w:rPr>
                <w:sz w:val="24"/>
                <w:szCs w:val="24"/>
              </w:rPr>
              <w:t xml:space="preserve"> SELECT *</w:t>
            </w:r>
          </w:p>
          <w:p w:rsidR="005757B9" w:rsidRPr="005757B9" w:rsidRDefault="005757B9" w:rsidP="005757B9">
            <w:pPr>
              <w:jc w:val="left"/>
              <w:rPr>
                <w:sz w:val="24"/>
                <w:szCs w:val="24"/>
              </w:rPr>
            </w:pPr>
            <w:r w:rsidRPr="005757B9">
              <w:rPr>
                <w:sz w:val="24"/>
                <w:szCs w:val="24"/>
              </w:rPr>
              <w:t>FROM   user_parallel_execute_chunks</w:t>
            </w:r>
          </w:p>
          <w:p w:rsidR="005757B9" w:rsidRPr="005757B9" w:rsidRDefault="005757B9" w:rsidP="005757B9">
            <w:pPr>
              <w:jc w:val="left"/>
              <w:rPr>
                <w:sz w:val="24"/>
                <w:szCs w:val="24"/>
              </w:rPr>
            </w:pPr>
            <w:r w:rsidRPr="005757B9">
              <w:rPr>
                <w:sz w:val="24"/>
                <w:szCs w:val="24"/>
              </w:rPr>
              <w:t>WHERE  task_name = 'DM2_MBRIND_PARALLEL_EXECUTE_TASK'</w:t>
            </w:r>
          </w:p>
          <w:p w:rsidR="005757B9" w:rsidRPr="005757B9" w:rsidRDefault="005757B9" w:rsidP="005757B9">
            <w:pPr>
              <w:jc w:val="left"/>
              <w:rPr>
                <w:sz w:val="24"/>
                <w:szCs w:val="24"/>
              </w:rPr>
            </w:pPr>
            <w:r w:rsidRPr="005757B9">
              <w:rPr>
                <w:sz w:val="24"/>
                <w:szCs w:val="24"/>
              </w:rPr>
              <w:t xml:space="preserve">ORDER BY chunk_id; </w:t>
            </w:r>
          </w:p>
          <w:p w:rsidR="005757B9" w:rsidRPr="005757B9" w:rsidRDefault="005757B9" w:rsidP="005757B9">
            <w:pPr>
              <w:jc w:val="left"/>
              <w:rPr>
                <w:sz w:val="24"/>
                <w:szCs w:val="24"/>
              </w:rPr>
            </w:pPr>
            <w:r w:rsidRPr="005757B9">
              <w:rPr>
                <w:sz w:val="24"/>
                <w:szCs w:val="24"/>
              </w:rPr>
              <w:t>SELECT status, count(1)</w:t>
            </w:r>
          </w:p>
          <w:p w:rsidR="005757B9" w:rsidRPr="005757B9" w:rsidRDefault="005757B9" w:rsidP="005757B9">
            <w:pPr>
              <w:jc w:val="left"/>
              <w:rPr>
                <w:sz w:val="24"/>
                <w:szCs w:val="24"/>
              </w:rPr>
            </w:pPr>
            <w:r w:rsidRPr="005757B9">
              <w:rPr>
                <w:sz w:val="24"/>
                <w:szCs w:val="24"/>
              </w:rPr>
              <w:t>FROM   user_parallel_execute_chunks</w:t>
            </w:r>
          </w:p>
          <w:p w:rsidR="005757B9" w:rsidRPr="005757B9" w:rsidRDefault="005757B9" w:rsidP="005757B9">
            <w:pPr>
              <w:jc w:val="left"/>
              <w:rPr>
                <w:sz w:val="24"/>
                <w:szCs w:val="24"/>
              </w:rPr>
            </w:pPr>
            <w:r w:rsidRPr="005757B9">
              <w:rPr>
                <w:sz w:val="24"/>
                <w:szCs w:val="24"/>
              </w:rPr>
              <w:t xml:space="preserve">WHERE  task_name = 'DM2_MBRIND_PARALLEL_EXECUTE_TASK' </w:t>
            </w:r>
          </w:p>
          <w:p w:rsidR="005757B9" w:rsidRPr="005757B9" w:rsidRDefault="005757B9" w:rsidP="005757B9">
            <w:pPr>
              <w:jc w:val="left"/>
              <w:rPr>
                <w:sz w:val="24"/>
                <w:szCs w:val="24"/>
              </w:rPr>
            </w:pPr>
            <w:r w:rsidRPr="005757B9">
              <w:rPr>
                <w:sz w:val="24"/>
                <w:szCs w:val="24"/>
              </w:rPr>
              <w:t xml:space="preserve">group by status; </w:t>
            </w:r>
          </w:p>
          <w:p w:rsidR="005757B9" w:rsidRPr="005757B9" w:rsidRDefault="005757B9" w:rsidP="005757B9">
            <w:pPr>
              <w:jc w:val="left"/>
              <w:rPr>
                <w:sz w:val="24"/>
                <w:szCs w:val="24"/>
              </w:rPr>
            </w:pPr>
            <w:r w:rsidRPr="005757B9">
              <w:rPr>
                <w:sz w:val="24"/>
                <w:szCs w:val="24"/>
              </w:rPr>
              <w:t xml:space="preserve"> select * FROM user_parallel_execute_tasks WHERE task_name = 'DM2_MBRIND_PARALLEL_EXECUTE_TASK';</w:t>
            </w:r>
          </w:p>
          <w:p w:rsidR="005757B9" w:rsidRPr="005757B9" w:rsidRDefault="005757B9" w:rsidP="005757B9">
            <w:pPr>
              <w:jc w:val="left"/>
              <w:rPr>
                <w:sz w:val="24"/>
                <w:szCs w:val="24"/>
              </w:rPr>
            </w:pPr>
            <w:r w:rsidRPr="005757B9">
              <w:rPr>
                <w:sz w:val="24"/>
                <w:szCs w:val="24"/>
              </w:rPr>
              <w:t>select * from DATABASE_PROPERTIES ;</w:t>
            </w:r>
          </w:p>
          <w:p w:rsidR="005757B9" w:rsidRPr="005757B9" w:rsidRDefault="005757B9" w:rsidP="005757B9">
            <w:pPr>
              <w:jc w:val="left"/>
              <w:rPr>
                <w:sz w:val="24"/>
                <w:szCs w:val="24"/>
              </w:rPr>
            </w:pPr>
            <w:r w:rsidRPr="005757B9">
              <w:rPr>
                <w:sz w:val="24"/>
                <w:szCs w:val="24"/>
              </w:rPr>
              <w:t>SHOW PARAMETERS ;</w:t>
            </w:r>
          </w:p>
          <w:p w:rsidR="005757B9" w:rsidRPr="005757B9" w:rsidRDefault="005757B9" w:rsidP="005757B9">
            <w:pPr>
              <w:jc w:val="left"/>
              <w:rPr>
                <w:sz w:val="24"/>
                <w:szCs w:val="24"/>
              </w:rPr>
            </w:pPr>
            <w:r w:rsidRPr="005757B9">
              <w:rPr>
                <w:sz w:val="24"/>
                <w:szCs w:val="24"/>
              </w:rPr>
              <w:t>select * from vm1dta.titdmgmbrindp2_P order by  RECIDXMBINDP3 asc ;</w:t>
            </w:r>
          </w:p>
          <w:p w:rsidR="005757B9" w:rsidRPr="005757B9" w:rsidRDefault="005757B9" w:rsidP="005757B9">
            <w:pPr>
              <w:jc w:val="left"/>
              <w:rPr>
                <w:sz w:val="24"/>
                <w:szCs w:val="24"/>
              </w:rPr>
            </w:pPr>
            <w:r w:rsidRPr="005757B9">
              <w:rPr>
                <w:sz w:val="24"/>
                <w:szCs w:val="24"/>
              </w:rPr>
              <w:t>select * from vm1dta.titdmgmbrindp1_P;</w:t>
            </w:r>
          </w:p>
          <w:p w:rsidR="005757B9" w:rsidRPr="005757B9" w:rsidRDefault="005757B9" w:rsidP="005757B9">
            <w:pPr>
              <w:jc w:val="left"/>
              <w:rPr>
                <w:sz w:val="24"/>
                <w:szCs w:val="24"/>
              </w:rPr>
            </w:pPr>
            <w:r w:rsidRPr="005757B9">
              <w:rPr>
                <w:sz w:val="24"/>
                <w:szCs w:val="24"/>
              </w:rPr>
              <w:t>begin</w:t>
            </w:r>
          </w:p>
          <w:p w:rsidR="005757B9" w:rsidRPr="005757B9" w:rsidRDefault="005757B9" w:rsidP="005757B9">
            <w:pPr>
              <w:jc w:val="left"/>
              <w:rPr>
                <w:sz w:val="24"/>
                <w:szCs w:val="24"/>
              </w:rPr>
            </w:pPr>
            <w:r w:rsidRPr="005757B9">
              <w:rPr>
                <w:sz w:val="24"/>
                <w:szCs w:val="24"/>
              </w:rPr>
              <w:t xml:space="preserve">    DBMS_PARALLEL_EXECUTE.DROP_TASK('DM2_MBRIND_PARALLEL_EXECUTE_TASK');</w:t>
            </w:r>
          </w:p>
          <w:p w:rsidR="005757B9" w:rsidRPr="005757B9" w:rsidRDefault="005757B9" w:rsidP="005757B9">
            <w:pPr>
              <w:jc w:val="left"/>
              <w:rPr>
                <w:sz w:val="24"/>
                <w:szCs w:val="24"/>
              </w:rPr>
            </w:pPr>
          </w:p>
          <w:p w:rsidR="005757B9" w:rsidRPr="005757B9" w:rsidRDefault="005757B9" w:rsidP="005757B9">
            <w:pPr>
              <w:jc w:val="left"/>
              <w:rPr>
                <w:sz w:val="24"/>
                <w:szCs w:val="24"/>
              </w:rPr>
            </w:pPr>
            <w:r w:rsidRPr="005757B9">
              <w:rPr>
                <w:sz w:val="24"/>
                <w:szCs w:val="24"/>
              </w:rPr>
              <w:t>DBMS_PARALLEL_EXECUTE.CREATE_TASK('DM2_MBRIND_PARALLEL_EXECUTE_TASK');</w:t>
            </w:r>
          </w:p>
          <w:p w:rsidR="005757B9" w:rsidRPr="005757B9" w:rsidRDefault="005757B9" w:rsidP="005757B9">
            <w:pPr>
              <w:jc w:val="left"/>
              <w:rPr>
                <w:sz w:val="24"/>
                <w:szCs w:val="24"/>
              </w:rPr>
            </w:pPr>
            <w:r w:rsidRPr="005757B9">
              <w:rPr>
                <w:sz w:val="24"/>
                <w:szCs w:val="24"/>
              </w:rPr>
              <w:t xml:space="preserve"> DBMS_PARALLEL_EXECUTE.CREATE_CHUNKS_BY_NUMBER_COL('DM2_MBRIND_PARALLEL_EXECUTE_TASK','VM1DTA','TITDMGMBRINDP1_P','RECIDXMBINP1',1000);</w:t>
            </w:r>
          </w:p>
          <w:p w:rsidR="005757B9" w:rsidRPr="005757B9" w:rsidRDefault="005757B9" w:rsidP="005757B9">
            <w:pPr>
              <w:jc w:val="left"/>
              <w:rPr>
                <w:sz w:val="24"/>
                <w:szCs w:val="24"/>
              </w:rPr>
            </w:pPr>
            <w:r w:rsidRPr="005757B9">
              <w:rPr>
                <w:sz w:val="24"/>
                <w:szCs w:val="24"/>
              </w:rPr>
              <w:t xml:space="preserve"> end;</w:t>
            </w:r>
          </w:p>
          <w:p w:rsidR="005757B9" w:rsidRPr="005757B9" w:rsidRDefault="005757B9" w:rsidP="005757B9">
            <w:pPr>
              <w:jc w:val="left"/>
              <w:rPr>
                <w:sz w:val="24"/>
                <w:szCs w:val="24"/>
              </w:rPr>
            </w:pPr>
            <w:r w:rsidRPr="005757B9">
              <w:rPr>
                <w:sz w:val="24"/>
                <w:szCs w:val="24"/>
              </w:rPr>
              <w:t xml:space="preserve"> /</w:t>
            </w:r>
          </w:p>
          <w:p w:rsidR="005757B9" w:rsidRPr="005757B9" w:rsidRDefault="005757B9" w:rsidP="005757B9">
            <w:pPr>
              <w:jc w:val="left"/>
              <w:rPr>
                <w:sz w:val="24"/>
                <w:szCs w:val="24"/>
              </w:rPr>
            </w:pPr>
            <w:r w:rsidRPr="005757B9">
              <w:rPr>
                <w:sz w:val="24"/>
                <w:szCs w:val="24"/>
              </w:rPr>
              <w:lastRenderedPageBreak/>
              <w:t>Delete  from vm1dta.titdmgmbrindp1_p where RECIDXMBINP1 &gt; 1759650;</w:t>
            </w:r>
          </w:p>
          <w:p w:rsidR="005757B9" w:rsidRPr="005757B9" w:rsidRDefault="005757B9" w:rsidP="005757B9">
            <w:pPr>
              <w:jc w:val="left"/>
              <w:rPr>
                <w:sz w:val="24"/>
                <w:szCs w:val="24"/>
              </w:rPr>
            </w:pPr>
            <w:r w:rsidRPr="005757B9">
              <w:rPr>
                <w:sz w:val="24"/>
                <w:szCs w:val="24"/>
              </w:rPr>
              <w:t xml:space="preserve"> select 1749650+10000 from dual;</w:t>
            </w:r>
          </w:p>
          <w:p w:rsidR="005757B9" w:rsidRPr="005757B9" w:rsidRDefault="005757B9" w:rsidP="005757B9">
            <w:pPr>
              <w:jc w:val="left"/>
              <w:rPr>
                <w:sz w:val="24"/>
                <w:szCs w:val="24"/>
              </w:rPr>
            </w:pPr>
            <w:r w:rsidRPr="005757B9">
              <w:rPr>
                <w:sz w:val="24"/>
                <w:szCs w:val="24"/>
              </w:rPr>
              <w:t xml:space="preserve"> select * from vm1dta.ZDOEMB0060;</w:t>
            </w:r>
          </w:p>
          <w:p w:rsidR="005757B9" w:rsidRPr="005757B9" w:rsidRDefault="005757B9" w:rsidP="005757B9">
            <w:pPr>
              <w:jc w:val="left"/>
              <w:rPr>
                <w:sz w:val="24"/>
                <w:szCs w:val="24"/>
              </w:rPr>
            </w:pPr>
            <w:r w:rsidRPr="005757B9">
              <w:rPr>
                <w:sz w:val="24"/>
                <w:szCs w:val="24"/>
              </w:rPr>
              <w:t xml:space="preserve"> select * from vm1dta.dmlog;</w:t>
            </w:r>
          </w:p>
          <w:p w:rsidR="005757B9" w:rsidRPr="005757B9" w:rsidRDefault="005757B9" w:rsidP="005757B9">
            <w:pPr>
              <w:jc w:val="left"/>
              <w:rPr>
                <w:sz w:val="24"/>
                <w:szCs w:val="24"/>
              </w:rPr>
            </w:pPr>
            <w:r w:rsidRPr="005757B9">
              <w:rPr>
                <w:sz w:val="24"/>
                <w:szCs w:val="24"/>
              </w:rPr>
              <w:t xml:space="preserve"> select * from VM1DTA.dmbmonpf where JOB_NUM='60';--3567781</w:t>
            </w:r>
          </w:p>
          <w:p w:rsidR="005757B9" w:rsidRPr="005757B9" w:rsidRDefault="005757B9" w:rsidP="005757B9">
            <w:pPr>
              <w:jc w:val="left"/>
              <w:rPr>
                <w:sz w:val="24"/>
                <w:szCs w:val="24"/>
              </w:rPr>
            </w:pPr>
            <w:r w:rsidRPr="005757B9">
              <w:rPr>
                <w:sz w:val="24"/>
                <w:szCs w:val="24"/>
              </w:rPr>
              <w:t xml:space="preserve"> select 3567781/1000 from dual;</w:t>
            </w:r>
          </w:p>
          <w:p w:rsidR="005757B9" w:rsidRPr="005757B9" w:rsidRDefault="005757B9" w:rsidP="005757B9">
            <w:pPr>
              <w:jc w:val="left"/>
              <w:rPr>
                <w:sz w:val="24"/>
                <w:szCs w:val="24"/>
              </w:rPr>
            </w:pPr>
            <w:r w:rsidRPr="005757B9">
              <w:rPr>
                <w:sz w:val="24"/>
                <w:szCs w:val="24"/>
              </w:rPr>
              <w:t xml:space="preserve"> create table Vm1dta.ZDOEIN0069 as select * from Vm1dta.ZDOEPF;</w:t>
            </w:r>
          </w:p>
          <w:p w:rsidR="005757B9" w:rsidRPr="005757B9" w:rsidRDefault="005757B9" w:rsidP="005757B9">
            <w:pPr>
              <w:jc w:val="left"/>
              <w:rPr>
                <w:sz w:val="24"/>
                <w:szCs w:val="24"/>
              </w:rPr>
            </w:pPr>
            <w:r w:rsidRPr="005757B9">
              <w:rPr>
                <w:sz w:val="24"/>
                <w:szCs w:val="24"/>
              </w:rPr>
              <w:t>select *  from vm1dta.chdrpf where chdrnum In (select chdrnum from TITDMGMBRINDP1_CH );</w:t>
            </w:r>
          </w:p>
          <w:p w:rsidR="005757B9" w:rsidRPr="005757B9" w:rsidRDefault="005757B9" w:rsidP="005757B9">
            <w:pPr>
              <w:jc w:val="left"/>
              <w:rPr>
                <w:sz w:val="24"/>
                <w:szCs w:val="24"/>
              </w:rPr>
            </w:pPr>
            <w:r w:rsidRPr="005757B9">
              <w:rPr>
                <w:sz w:val="24"/>
                <w:szCs w:val="24"/>
              </w:rPr>
              <w:t xml:space="preserve"> </w:t>
            </w:r>
          </w:p>
          <w:p w:rsidR="005757B9" w:rsidRPr="005757B9" w:rsidRDefault="005757B9" w:rsidP="005757B9">
            <w:pPr>
              <w:jc w:val="left"/>
              <w:rPr>
                <w:sz w:val="24"/>
                <w:szCs w:val="24"/>
              </w:rPr>
            </w:pPr>
            <w:r w:rsidRPr="005757B9">
              <w:rPr>
                <w:sz w:val="24"/>
                <w:szCs w:val="24"/>
              </w:rPr>
              <w:t>SELECT *</w:t>
            </w:r>
          </w:p>
          <w:p w:rsidR="005757B9" w:rsidRPr="005757B9" w:rsidRDefault="005757B9" w:rsidP="005757B9">
            <w:pPr>
              <w:jc w:val="left"/>
              <w:rPr>
                <w:sz w:val="24"/>
                <w:szCs w:val="24"/>
              </w:rPr>
            </w:pPr>
            <w:r w:rsidRPr="005757B9">
              <w:rPr>
                <w:sz w:val="24"/>
                <w:szCs w:val="24"/>
              </w:rPr>
              <w:t xml:space="preserve">      FROM vm1dta.titdmgmbrindp1_P;</w:t>
            </w:r>
          </w:p>
          <w:p w:rsidR="005757B9" w:rsidRPr="005757B9" w:rsidRDefault="005757B9" w:rsidP="005757B9">
            <w:pPr>
              <w:jc w:val="left"/>
              <w:rPr>
                <w:sz w:val="24"/>
                <w:szCs w:val="24"/>
              </w:rPr>
            </w:pPr>
            <w:r w:rsidRPr="005757B9">
              <w:rPr>
                <w:sz w:val="24"/>
                <w:szCs w:val="24"/>
              </w:rPr>
              <w:t xml:space="preserve">      WHERE RECIDXMBINP1 between 1749652 and 1749653</w:t>
            </w:r>
          </w:p>
          <w:p w:rsidR="005757B9" w:rsidRPr="005757B9" w:rsidRDefault="005757B9" w:rsidP="005757B9">
            <w:pPr>
              <w:jc w:val="left"/>
              <w:rPr>
                <w:sz w:val="24"/>
                <w:szCs w:val="24"/>
              </w:rPr>
            </w:pPr>
            <w:r w:rsidRPr="005757B9">
              <w:rPr>
                <w:sz w:val="24"/>
                <w:szCs w:val="24"/>
              </w:rPr>
              <w:t xml:space="preserve">     ORDER BY LPAD(refnum, 15, '0') ASC;--freeplan</w:t>
            </w:r>
          </w:p>
          <w:p w:rsidR="005757B9" w:rsidRPr="005757B9" w:rsidRDefault="005757B9" w:rsidP="005757B9">
            <w:pPr>
              <w:jc w:val="left"/>
              <w:rPr>
                <w:sz w:val="24"/>
                <w:szCs w:val="24"/>
              </w:rPr>
            </w:pPr>
            <w:r w:rsidRPr="005757B9">
              <w:rPr>
                <w:sz w:val="24"/>
                <w:szCs w:val="24"/>
              </w:rPr>
              <w:t xml:space="preserve">     </w:t>
            </w:r>
          </w:p>
          <w:p w:rsidR="005757B9" w:rsidRPr="005757B9" w:rsidRDefault="005757B9" w:rsidP="005757B9">
            <w:pPr>
              <w:jc w:val="left"/>
              <w:rPr>
                <w:sz w:val="24"/>
                <w:szCs w:val="24"/>
              </w:rPr>
            </w:pPr>
            <w:r w:rsidRPr="005757B9">
              <w:rPr>
                <w:sz w:val="24"/>
                <w:szCs w:val="24"/>
              </w:rPr>
              <w:t xml:space="preserve">   truncate table vm1dta.titdmgmbrindp1_P;</w:t>
            </w:r>
          </w:p>
          <w:p w:rsidR="005757B9" w:rsidRPr="005757B9" w:rsidRDefault="005757B9" w:rsidP="005757B9">
            <w:pPr>
              <w:jc w:val="left"/>
              <w:rPr>
                <w:sz w:val="24"/>
                <w:szCs w:val="24"/>
              </w:rPr>
            </w:pPr>
            <w:r w:rsidRPr="005757B9">
              <w:rPr>
                <w:sz w:val="24"/>
                <w:szCs w:val="24"/>
              </w:rPr>
              <w:t>INSERT /*+ APPEND */ INTO vm1dta.titdmgmbrindp1_P SELECT * FROM titdmgmbrindp1@database_link1;</w:t>
            </w:r>
          </w:p>
          <w:p w:rsidR="005757B9" w:rsidRPr="005757B9" w:rsidRDefault="005757B9" w:rsidP="005757B9">
            <w:pPr>
              <w:jc w:val="left"/>
              <w:rPr>
                <w:sz w:val="24"/>
                <w:szCs w:val="24"/>
              </w:rPr>
            </w:pPr>
            <w:r w:rsidRPr="005757B9">
              <w:rPr>
                <w:sz w:val="24"/>
                <w:szCs w:val="24"/>
              </w:rPr>
              <w:t>select * from vm1dta.zdoemb0066;</w:t>
            </w:r>
          </w:p>
          <w:p w:rsidR="005757B9" w:rsidRPr="005757B9" w:rsidRDefault="005757B9" w:rsidP="005757B9">
            <w:pPr>
              <w:jc w:val="left"/>
              <w:rPr>
                <w:sz w:val="24"/>
                <w:szCs w:val="24"/>
              </w:rPr>
            </w:pPr>
          </w:p>
          <w:p w:rsidR="005757B9" w:rsidRPr="005757B9" w:rsidRDefault="005757B9" w:rsidP="005757B9">
            <w:pPr>
              <w:jc w:val="left"/>
              <w:rPr>
                <w:sz w:val="24"/>
                <w:szCs w:val="24"/>
              </w:rPr>
            </w:pPr>
            <w:r w:rsidRPr="005757B9">
              <w:rPr>
                <w:sz w:val="24"/>
                <w:szCs w:val="24"/>
              </w:rPr>
              <w:t>SELECT * FROM V$PX_PROCESS;</w:t>
            </w:r>
          </w:p>
          <w:p w:rsidR="005757B9" w:rsidRPr="005757B9" w:rsidRDefault="005757B9" w:rsidP="005757B9">
            <w:pPr>
              <w:jc w:val="left"/>
              <w:rPr>
                <w:sz w:val="24"/>
                <w:szCs w:val="24"/>
              </w:rPr>
            </w:pPr>
            <w:r w:rsidRPr="005757B9">
              <w:rPr>
                <w:sz w:val="24"/>
                <w:szCs w:val="24"/>
              </w:rPr>
              <w:t>SELECT NAME, VALUE FROM GV$SYSSTAT</w:t>
            </w:r>
          </w:p>
          <w:p w:rsidR="005757B9" w:rsidRPr="005757B9" w:rsidRDefault="005757B9" w:rsidP="005757B9">
            <w:pPr>
              <w:jc w:val="left"/>
              <w:rPr>
                <w:sz w:val="24"/>
                <w:szCs w:val="24"/>
              </w:rPr>
            </w:pPr>
            <w:r w:rsidRPr="005757B9">
              <w:rPr>
                <w:sz w:val="24"/>
                <w:szCs w:val="24"/>
              </w:rPr>
              <w:t>WHERE UPPER (NAME) LIKE '%PARALLEL OPERATIONS%'</w:t>
            </w:r>
          </w:p>
          <w:p w:rsidR="005757B9" w:rsidRPr="005757B9" w:rsidRDefault="005757B9" w:rsidP="005757B9">
            <w:pPr>
              <w:jc w:val="left"/>
              <w:rPr>
                <w:sz w:val="24"/>
                <w:szCs w:val="24"/>
              </w:rPr>
            </w:pPr>
            <w:r w:rsidRPr="005757B9">
              <w:rPr>
                <w:sz w:val="24"/>
                <w:szCs w:val="24"/>
              </w:rPr>
              <w:t>OR UPPER (NAME) LIKE '%PARALLELIZED%' OR UPPER (NAME) LIKE '%PX%';</w:t>
            </w:r>
          </w:p>
          <w:p w:rsidR="005757B9" w:rsidRPr="005757B9" w:rsidRDefault="005757B9" w:rsidP="005757B9">
            <w:pPr>
              <w:jc w:val="left"/>
              <w:rPr>
                <w:sz w:val="24"/>
                <w:szCs w:val="24"/>
              </w:rPr>
            </w:pPr>
          </w:p>
          <w:p w:rsidR="005757B9" w:rsidRPr="005757B9" w:rsidRDefault="005757B9" w:rsidP="005757B9">
            <w:pPr>
              <w:jc w:val="left"/>
              <w:rPr>
                <w:sz w:val="24"/>
                <w:szCs w:val="24"/>
              </w:rPr>
            </w:pPr>
          </w:p>
          <w:p w:rsidR="005757B9" w:rsidRPr="005757B9" w:rsidRDefault="005757B9" w:rsidP="005757B9">
            <w:pPr>
              <w:jc w:val="left"/>
              <w:rPr>
                <w:sz w:val="24"/>
                <w:szCs w:val="24"/>
              </w:rPr>
            </w:pPr>
          </w:p>
          <w:p w:rsidR="005757B9" w:rsidRPr="005757B9" w:rsidRDefault="005757B9" w:rsidP="005757B9">
            <w:pPr>
              <w:jc w:val="left"/>
              <w:rPr>
                <w:sz w:val="24"/>
                <w:szCs w:val="24"/>
              </w:rPr>
            </w:pPr>
            <w:r w:rsidRPr="005757B9">
              <w:rPr>
                <w:sz w:val="24"/>
                <w:szCs w:val="24"/>
              </w:rPr>
              <w:t>sELECT status , count(1)</w:t>
            </w:r>
          </w:p>
          <w:p w:rsidR="005757B9" w:rsidRPr="005757B9" w:rsidRDefault="005757B9" w:rsidP="005757B9">
            <w:pPr>
              <w:jc w:val="left"/>
              <w:rPr>
                <w:sz w:val="24"/>
                <w:szCs w:val="24"/>
              </w:rPr>
            </w:pPr>
            <w:r w:rsidRPr="005757B9">
              <w:rPr>
                <w:sz w:val="24"/>
                <w:szCs w:val="24"/>
              </w:rPr>
              <w:t>FROM   user_parallel_execute_chunks where task_name ='UPDATE_CLNTPF_MERGE'</w:t>
            </w:r>
          </w:p>
          <w:p w:rsidR="005757B9" w:rsidRPr="005757B9" w:rsidRDefault="005757B9" w:rsidP="005757B9">
            <w:pPr>
              <w:jc w:val="left"/>
              <w:rPr>
                <w:sz w:val="24"/>
                <w:szCs w:val="24"/>
              </w:rPr>
            </w:pPr>
            <w:r w:rsidRPr="005757B9">
              <w:rPr>
                <w:sz w:val="24"/>
                <w:szCs w:val="24"/>
              </w:rPr>
              <w:t>group by status;</w:t>
            </w:r>
          </w:p>
          <w:p w:rsidR="005757B9" w:rsidRPr="005757B9" w:rsidRDefault="005757B9" w:rsidP="005757B9">
            <w:pPr>
              <w:jc w:val="left"/>
              <w:rPr>
                <w:sz w:val="24"/>
                <w:szCs w:val="24"/>
              </w:rPr>
            </w:pPr>
            <w:r w:rsidRPr="005757B9">
              <w:rPr>
                <w:sz w:val="24"/>
                <w:szCs w:val="24"/>
              </w:rPr>
              <w:t>sELECT *</w:t>
            </w:r>
          </w:p>
          <w:p w:rsidR="005757B9" w:rsidRPr="005757B9" w:rsidRDefault="005757B9" w:rsidP="005757B9">
            <w:pPr>
              <w:jc w:val="left"/>
              <w:rPr>
                <w:sz w:val="24"/>
                <w:szCs w:val="24"/>
              </w:rPr>
            </w:pPr>
            <w:r w:rsidRPr="005757B9">
              <w:rPr>
                <w:sz w:val="24"/>
                <w:szCs w:val="24"/>
              </w:rPr>
              <w:t>FROM   user_parallel_execute_chunks where task_name ='DM2_MBRIND_PARALLEL_EXECUTE_TASK';</w:t>
            </w:r>
          </w:p>
          <w:p w:rsidR="005757B9" w:rsidRPr="005757B9" w:rsidRDefault="005757B9" w:rsidP="005757B9">
            <w:pPr>
              <w:jc w:val="left"/>
              <w:rPr>
                <w:sz w:val="24"/>
                <w:szCs w:val="24"/>
              </w:rPr>
            </w:pPr>
            <w:r w:rsidRPr="005757B9">
              <w:rPr>
                <w:sz w:val="24"/>
                <w:szCs w:val="24"/>
              </w:rPr>
              <w:t>select * from vm1dta.ZDRPPF;</w:t>
            </w:r>
          </w:p>
          <w:p w:rsidR="005757B9" w:rsidRPr="005757B9" w:rsidRDefault="005757B9" w:rsidP="005757B9">
            <w:pPr>
              <w:jc w:val="left"/>
              <w:rPr>
                <w:sz w:val="24"/>
                <w:szCs w:val="24"/>
              </w:rPr>
            </w:pPr>
          </w:p>
          <w:p w:rsidR="005757B9" w:rsidRPr="005757B9" w:rsidRDefault="005757B9" w:rsidP="005757B9">
            <w:pPr>
              <w:jc w:val="left"/>
              <w:rPr>
                <w:sz w:val="24"/>
                <w:szCs w:val="24"/>
              </w:rPr>
            </w:pPr>
          </w:p>
          <w:p w:rsidR="005757B9" w:rsidRPr="005757B9" w:rsidRDefault="005757B9" w:rsidP="005757B9">
            <w:pPr>
              <w:jc w:val="left"/>
              <w:rPr>
                <w:sz w:val="24"/>
                <w:szCs w:val="24"/>
              </w:rPr>
            </w:pPr>
            <w:r w:rsidRPr="005757B9">
              <w:rPr>
                <w:sz w:val="24"/>
                <w:szCs w:val="24"/>
              </w:rPr>
              <w:t>select * from V$PGASTAT;</w:t>
            </w:r>
          </w:p>
          <w:p w:rsidR="005757B9" w:rsidRPr="005757B9" w:rsidRDefault="005757B9" w:rsidP="005757B9">
            <w:pPr>
              <w:jc w:val="left"/>
              <w:rPr>
                <w:sz w:val="24"/>
                <w:szCs w:val="24"/>
              </w:rPr>
            </w:pPr>
          </w:p>
          <w:p w:rsidR="005757B9" w:rsidRPr="005757B9" w:rsidRDefault="005757B9" w:rsidP="005757B9">
            <w:pPr>
              <w:jc w:val="left"/>
              <w:rPr>
                <w:sz w:val="24"/>
                <w:szCs w:val="24"/>
              </w:rPr>
            </w:pPr>
            <w:r w:rsidRPr="005757B9">
              <w:rPr>
                <w:sz w:val="24"/>
                <w:szCs w:val="24"/>
              </w:rPr>
              <w:t>select resource_name, current_utilization, max_utilization from v$resource_limit where resource_name in ('processes','sessions');</w:t>
            </w:r>
          </w:p>
          <w:p w:rsidR="005757B9" w:rsidRPr="005757B9" w:rsidRDefault="005757B9" w:rsidP="005757B9">
            <w:pPr>
              <w:jc w:val="left"/>
              <w:rPr>
                <w:sz w:val="24"/>
                <w:szCs w:val="24"/>
              </w:rPr>
            </w:pPr>
          </w:p>
          <w:p w:rsidR="005757B9" w:rsidRPr="005757B9" w:rsidRDefault="005757B9" w:rsidP="005757B9">
            <w:pPr>
              <w:jc w:val="left"/>
              <w:rPr>
                <w:sz w:val="24"/>
                <w:szCs w:val="24"/>
              </w:rPr>
            </w:pPr>
          </w:p>
          <w:p w:rsidR="005757B9" w:rsidRPr="005757B9" w:rsidRDefault="005757B9" w:rsidP="005757B9">
            <w:pPr>
              <w:jc w:val="left"/>
              <w:rPr>
                <w:sz w:val="24"/>
                <w:szCs w:val="24"/>
              </w:rPr>
            </w:pPr>
            <w:r w:rsidRPr="005757B9">
              <w:rPr>
                <w:sz w:val="24"/>
                <w:szCs w:val="24"/>
              </w:rPr>
              <w:lastRenderedPageBreak/>
              <w:t xml:space="preserve">select sql_text, count(*) as "OPEN CURSORS", user_name from v$open_cursor group by sql_text, user_name order by count(*) desc; </w:t>
            </w:r>
          </w:p>
          <w:p w:rsidR="005757B9" w:rsidRPr="005757B9" w:rsidRDefault="005757B9" w:rsidP="005757B9">
            <w:pPr>
              <w:jc w:val="left"/>
              <w:rPr>
                <w:sz w:val="24"/>
                <w:szCs w:val="24"/>
              </w:rPr>
            </w:pPr>
            <w:r w:rsidRPr="005757B9">
              <w:rPr>
                <w:sz w:val="24"/>
                <w:szCs w:val="24"/>
              </w:rPr>
              <w:t>select * from vm1dta.CLNTPF;</w:t>
            </w:r>
          </w:p>
          <w:p w:rsidR="005757B9" w:rsidRPr="005757B9" w:rsidRDefault="005757B9" w:rsidP="005757B9">
            <w:pPr>
              <w:jc w:val="left"/>
              <w:rPr>
                <w:sz w:val="24"/>
                <w:szCs w:val="24"/>
              </w:rPr>
            </w:pPr>
          </w:p>
          <w:p w:rsidR="005757B9" w:rsidRPr="005757B9" w:rsidRDefault="005757B9" w:rsidP="005757B9">
            <w:pPr>
              <w:jc w:val="left"/>
              <w:rPr>
                <w:sz w:val="24"/>
                <w:szCs w:val="24"/>
              </w:rPr>
            </w:pPr>
            <w:r w:rsidRPr="005757B9">
              <w:rPr>
                <w:sz w:val="24"/>
                <w:szCs w:val="24"/>
              </w:rPr>
              <w:t>SELECT *</w:t>
            </w:r>
          </w:p>
          <w:p w:rsidR="005757B9" w:rsidRPr="005757B9" w:rsidRDefault="005757B9" w:rsidP="005757B9">
            <w:pPr>
              <w:jc w:val="left"/>
              <w:rPr>
                <w:sz w:val="24"/>
                <w:szCs w:val="24"/>
              </w:rPr>
            </w:pPr>
            <w:r w:rsidRPr="005757B9">
              <w:rPr>
                <w:sz w:val="24"/>
                <w:szCs w:val="24"/>
              </w:rPr>
              <w:t>FROM   user_scheduler_job_run_details</w:t>
            </w:r>
          </w:p>
          <w:p w:rsidR="005757B9" w:rsidRPr="005757B9" w:rsidRDefault="005757B9" w:rsidP="005757B9">
            <w:pPr>
              <w:jc w:val="left"/>
              <w:rPr>
                <w:sz w:val="24"/>
                <w:szCs w:val="24"/>
              </w:rPr>
            </w:pPr>
            <w:r w:rsidRPr="005757B9">
              <w:rPr>
                <w:sz w:val="24"/>
                <w:szCs w:val="24"/>
              </w:rPr>
              <w:t>WHERE  job_name LIKE (SELECT job_prefix || '%'</w:t>
            </w:r>
          </w:p>
          <w:p w:rsidR="005757B9" w:rsidRPr="005757B9" w:rsidRDefault="005757B9" w:rsidP="005757B9">
            <w:pPr>
              <w:jc w:val="left"/>
              <w:rPr>
                <w:sz w:val="24"/>
                <w:szCs w:val="24"/>
              </w:rPr>
            </w:pPr>
            <w:r w:rsidRPr="005757B9">
              <w:rPr>
                <w:sz w:val="24"/>
                <w:szCs w:val="24"/>
              </w:rPr>
              <w:t xml:space="preserve">                      FROM   user_parallel_execute_tasks</w:t>
            </w:r>
          </w:p>
          <w:p w:rsidR="005757B9" w:rsidRPr="005757B9" w:rsidRDefault="005757B9" w:rsidP="005757B9">
            <w:pPr>
              <w:jc w:val="left"/>
              <w:rPr>
                <w:sz w:val="24"/>
                <w:szCs w:val="24"/>
              </w:rPr>
            </w:pPr>
            <w:r w:rsidRPr="005757B9">
              <w:rPr>
                <w:sz w:val="24"/>
                <w:szCs w:val="24"/>
              </w:rPr>
              <w:t xml:space="preserve">                      WHERE  task_name = 'DM2_MBRIND_PARALLEL_EXECUTE_TASK'); </w:t>
            </w:r>
          </w:p>
          <w:p w:rsidR="005757B9" w:rsidRPr="005757B9" w:rsidRDefault="005757B9" w:rsidP="005757B9">
            <w:pPr>
              <w:jc w:val="left"/>
              <w:rPr>
                <w:sz w:val="24"/>
                <w:szCs w:val="24"/>
              </w:rPr>
            </w:pPr>
            <w:r w:rsidRPr="005757B9">
              <w:rPr>
                <w:sz w:val="24"/>
                <w:szCs w:val="24"/>
              </w:rPr>
              <w:t xml:space="preserve">                      select * from vm1dta.zdoemb0062;</w:t>
            </w:r>
          </w:p>
          <w:p w:rsidR="005757B9" w:rsidRPr="005757B9" w:rsidRDefault="005757B9" w:rsidP="005757B9">
            <w:pPr>
              <w:jc w:val="left"/>
              <w:rPr>
                <w:sz w:val="24"/>
                <w:szCs w:val="24"/>
              </w:rPr>
            </w:pPr>
            <w:r w:rsidRPr="005757B9">
              <w:rPr>
                <w:sz w:val="24"/>
                <w:szCs w:val="24"/>
              </w:rPr>
              <w:t xml:space="preserve">         truncate   table     vm1dta.zdoeMB0063    ;  </w:t>
            </w:r>
          </w:p>
          <w:p w:rsidR="005757B9" w:rsidRPr="005757B9" w:rsidRDefault="005757B9" w:rsidP="005757B9">
            <w:pPr>
              <w:jc w:val="left"/>
              <w:rPr>
                <w:sz w:val="24"/>
                <w:szCs w:val="24"/>
              </w:rPr>
            </w:pPr>
          </w:p>
          <w:p w:rsidR="005757B9" w:rsidRPr="005757B9" w:rsidRDefault="005757B9" w:rsidP="005757B9">
            <w:pPr>
              <w:jc w:val="left"/>
              <w:rPr>
                <w:sz w:val="24"/>
                <w:szCs w:val="24"/>
              </w:rPr>
            </w:pPr>
            <w:r w:rsidRPr="005757B9">
              <w:rPr>
                <w:sz w:val="24"/>
                <w:szCs w:val="24"/>
              </w:rPr>
              <w:t>truncate table vm1dta.zdoeMB0068;</w:t>
            </w:r>
          </w:p>
          <w:p w:rsidR="005757B9" w:rsidRPr="005757B9" w:rsidRDefault="005757B9" w:rsidP="005757B9">
            <w:pPr>
              <w:jc w:val="left"/>
              <w:rPr>
                <w:sz w:val="24"/>
                <w:szCs w:val="24"/>
              </w:rPr>
            </w:pPr>
            <w:r w:rsidRPr="005757B9">
              <w:rPr>
                <w:sz w:val="24"/>
                <w:szCs w:val="24"/>
              </w:rPr>
              <w:t>select * from vm1dta.dmbmonpf;</w:t>
            </w:r>
          </w:p>
          <w:p w:rsidR="005757B9" w:rsidRPr="005757B9" w:rsidRDefault="005757B9" w:rsidP="005757B9">
            <w:pPr>
              <w:jc w:val="left"/>
              <w:rPr>
                <w:sz w:val="24"/>
                <w:szCs w:val="24"/>
              </w:rPr>
            </w:pPr>
            <w:r w:rsidRPr="005757B9">
              <w:rPr>
                <w:sz w:val="24"/>
                <w:szCs w:val="24"/>
              </w:rPr>
              <w:t>select 265632/100 from dual;</w:t>
            </w:r>
          </w:p>
          <w:p w:rsidR="005757B9" w:rsidRPr="005757B9" w:rsidRDefault="005757B9" w:rsidP="005757B9">
            <w:pPr>
              <w:jc w:val="left"/>
              <w:rPr>
                <w:sz w:val="24"/>
                <w:szCs w:val="24"/>
              </w:rPr>
            </w:pPr>
            <w:r w:rsidRPr="005757B9">
              <w:rPr>
                <w:sz w:val="24"/>
                <w:szCs w:val="24"/>
              </w:rPr>
              <w:t>select count(1) from VM1DTA.gaphpf where chdrnum In (select chdrnum from TITDMGMBRINDP1_CH );</w:t>
            </w:r>
          </w:p>
          <w:p w:rsidR="005757B9" w:rsidRPr="005757B9" w:rsidRDefault="005757B9" w:rsidP="005757B9">
            <w:pPr>
              <w:jc w:val="left"/>
              <w:rPr>
                <w:sz w:val="24"/>
                <w:szCs w:val="24"/>
              </w:rPr>
            </w:pPr>
            <w:r w:rsidRPr="005757B9">
              <w:rPr>
                <w:sz w:val="24"/>
                <w:szCs w:val="24"/>
              </w:rPr>
              <w:t>select * from vm1dta.gxhipf where chdrnum In (select chdrnum from TITDMGMBRINDP1_CH );</w:t>
            </w:r>
          </w:p>
          <w:p w:rsidR="005757B9" w:rsidRPr="005757B9" w:rsidRDefault="005757B9" w:rsidP="005757B9">
            <w:pPr>
              <w:jc w:val="left"/>
              <w:rPr>
                <w:sz w:val="24"/>
                <w:szCs w:val="24"/>
              </w:rPr>
            </w:pPr>
          </w:p>
          <w:p w:rsidR="005757B9" w:rsidRPr="005757B9" w:rsidRDefault="005757B9" w:rsidP="005757B9">
            <w:pPr>
              <w:jc w:val="left"/>
              <w:rPr>
                <w:sz w:val="24"/>
                <w:szCs w:val="24"/>
              </w:rPr>
            </w:pPr>
            <w:r w:rsidRPr="005757B9">
              <w:rPr>
                <w:sz w:val="24"/>
                <w:szCs w:val="24"/>
              </w:rPr>
              <w:t xml:space="preserve"> SELECT A.*, B.CHDRNUM AS CHDRNUM_B</w:t>
            </w:r>
          </w:p>
          <w:p w:rsidR="005757B9" w:rsidRPr="005757B9" w:rsidRDefault="005757B9" w:rsidP="005757B9">
            <w:pPr>
              <w:jc w:val="left"/>
              <w:rPr>
                <w:sz w:val="24"/>
                <w:szCs w:val="24"/>
              </w:rPr>
            </w:pPr>
            <w:r w:rsidRPr="005757B9">
              <w:rPr>
                <w:sz w:val="24"/>
                <w:szCs w:val="24"/>
              </w:rPr>
              <w:t xml:space="preserve">      FROM vm1dta.titdmgmbrindp2_P A </w:t>
            </w:r>
          </w:p>
          <w:p w:rsidR="005757B9" w:rsidRPr="005757B9" w:rsidRDefault="005757B9" w:rsidP="005757B9">
            <w:pPr>
              <w:jc w:val="left"/>
              <w:rPr>
                <w:sz w:val="24"/>
                <w:szCs w:val="24"/>
              </w:rPr>
            </w:pPr>
            <w:r w:rsidRPr="005757B9">
              <w:rPr>
                <w:sz w:val="24"/>
                <w:szCs w:val="24"/>
              </w:rPr>
              <w:t xml:space="preserve">        LEFT OUTER JOIN VM1DTA.ZDRPPF B</w:t>
            </w:r>
          </w:p>
          <w:p w:rsidR="005757B9" w:rsidRPr="005757B9" w:rsidRDefault="005757B9" w:rsidP="005757B9">
            <w:pPr>
              <w:jc w:val="left"/>
              <w:rPr>
                <w:sz w:val="24"/>
                <w:szCs w:val="24"/>
              </w:rPr>
            </w:pPr>
            <w:r w:rsidRPr="005757B9">
              <w:rPr>
                <w:sz w:val="24"/>
                <w:szCs w:val="24"/>
              </w:rPr>
              <w:t xml:space="preserve">        ON SUBSTR(A.refnum, 1, 8) = B.CHDRNUM</w:t>
            </w:r>
          </w:p>
          <w:p w:rsidR="005757B9" w:rsidRPr="005757B9" w:rsidRDefault="005757B9" w:rsidP="005757B9">
            <w:pPr>
              <w:jc w:val="left"/>
              <w:rPr>
                <w:sz w:val="24"/>
                <w:szCs w:val="24"/>
              </w:rPr>
            </w:pPr>
            <w:r w:rsidRPr="005757B9">
              <w:rPr>
                <w:sz w:val="24"/>
                <w:szCs w:val="24"/>
              </w:rPr>
              <w:t xml:space="preserve">        WHERE A.RECIDXMBINDP3 between 1749650 and 1790649</w:t>
            </w:r>
          </w:p>
          <w:p w:rsidR="005757B9" w:rsidRPr="005757B9" w:rsidRDefault="005757B9" w:rsidP="005757B9">
            <w:pPr>
              <w:jc w:val="left"/>
              <w:rPr>
                <w:sz w:val="24"/>
                <w:szCs w:val="24"/>
              </w:rPr>
            </w:pPr>
            <w:r w:rsidRPr="005757B9">
              <w:rPr>
                <w:sz w:val="24"/>
                <w:szCs w:val="24"/>
              </w:rPr>
              <w:t xml:space="preserve">     ORDER BY LPAD(A.refnum, 15, '0') ASC;</w:t>
            </w:r>
          </w:p>
          <w:p w:rsidR="005757B9" w:rsidRPr="005757B9" w:rsidRDefault="005757B9" w:rsidP="005757B9">
            <w:pPr>
              <w:jc w:val="left"/>
              <w:rPr>
                <w:sz w:val="24"/>
                <w:szCs w:val="24"/>
              </w:rPr>
            </w:pPr>
            <w:r w:rsidRPr="005757B9">
              <w:rPr>
                <w:sz w:val="24"/>
                <w:szCs w:val="24"/>
              </w:rPr>
              <w:t xml:space="preserve">     </w:t>
            </w:r>
          </w:p>
          <w:p w:rsidR="005757B9" w:rsidRPr="005757B9" w:rsidRDefault="005757B9" w:rsidP="005757B9">
            <w:pPr>
              <w:jc w:val="left"/>
              <w:rPr>
                <w:sz w:val="24"/>
                <w:szCs w:val="24"/>
              </w:rPr>
            </w:pPr>
            <w:r w:rsidRPr="005757B9">
              <w:rPr>
                <w:sz w:val="24"/>
                <w:szCs w:val="24"/>
              </w:rPr>
              <w:t xml:space="preserve">     select * from vm1dta.titdmgmbrindp2_P;</w:t>
            </w:r>
          </w:p>
          <w:p w:rsidR="005757B9" w:rsidRPr="005757B9" w:rsidRDefault="005757B9" w:rsidP="005757B9">
            <w:pPr>
              <w:jc w:val="left"/>
              <w:rPr>
                <w:sz w:val="24"/>
                <w:szCs w:val="24"/>
              </w:rPr>
            </w:pPr>
            <w:r w:rsidRPr="005757B9">
              <w:rPr>
                <w:sz w:val="24"/>
                <w:szCs w:val="24"/>
              </w:rPr>
              <w:t xml:space="preserve">     select * from vm1dta.titdmgmbrindp1_p;</w:t>
            </w:r>
          </w:p>
          <w:p w:rsidR="005757B9" w:rsidRPr="005757B9" w:rsidRDefault="005757B9" w:rsidP="005757B9">
            <w:pPr>
              <w:jc w:val="left"/>
              <w:rPr>
                <w:sz w:val="24"/>
                <w:szCs w:val="24"/>
              </w:rPr>
            </w:pPr>
            <w:r w:rsidRPr="005757B9">
              <w:rPr>
                <w:sz w:val="24"/>
                <w:szCs w:val="24"/>
              </w:rPr>
              <w:t xml:space="preserve">     </w:t>
            </w:r>
          </w:p>
          <w:p w:rsidR="005757B9" w:rsidRPr="005757B9" w:rsidRDefault="005757B9" w:rsidP="005757B9">
            <w:pPr>
              <w:jc w:val="left"/>
              <w:rPr>
                <w:sz w:val="24"/>
                <w:szCs w:val="24"/>
              </w:rPr>
            </w:pPr>
            <w:r w:rsidRPr="005757B9">
              <w:rPr>
                <w:sz w:val="24"/>
                <w:szCs w:val="24"/>
              </w:rPr>
              <w:t xml:space="preserve">     UPDATE vm1dta.titdmgmbrindp2_P t1</w:t>
            </w:r>
          </w:p>
          <w:p w:rsidR="005757B9" w:rsidRPr="005757B9" w:rsidRDefault="005757B9" w:rsidP="005757B9">
            <w:pPr>
              <w:jc w:val="left"/>
              <w:rPr>
                <w:sz w:val="24"/>
                <w:szCs w:val="24"/>
              </w:rPr>
            </w:pPr>
            <w:r w:rsidRPr="005757B9">
              <w:rPr>
                <w:sz w:val="24"/>
                <w:szCs w:val="24"/>
              </w:rPr>
              <w:t xml:space="preserve">   SET (t1.clnt) = (</w:t>
            </w:r>
          </w:p>
          <w:p w:rsidR="005757B9" w:rsidRPr="005757B9" w:rsidRDefault="005757B9" w:rsidP="005757B9">
            <w:pPr>
              <w:jc w:val="left"/>
              <w:rPr>
                <w:sz w:val="24"/>
                <w:szCs w:val="24"/>
              </w:rPr>
            </w:pPr>
            <w:r w:rsidRPr="005757B9">
              <w:rPr>
                <w:sz w:val="24"/>
                <w:szCs w:val="24"/>
              </w:rPr>
              <w:t xml:space="preserve">    SELECT t2.RECIDXMBINP1</w:t>
            </w:r>
          </w:p>
          <w:p w:rsidR="005757B9" w:rsidRPr="005757B9" w:rsidRDefault="005757B9" w:rsidP="005757B9">
            <w:pPr>
              <w:jc w:val="left"/>
              <w:rPr>
                <w:sz w:val="24"/>
                <w:szCs w:val="24"/>
              </w:rPr>
            </w:pPr>
            <w:r w:rsidRPr="005757B9">
              <w:rPr>
                <w:sz w:val="24"/>
                <w:szCs w:val="24"/>
              </w:rPr>
              <w:t xml:space="preserve">                         FROM  TITDMGMBRINDP1@database_link1 t2</w:t>
            </w:r>
          </w:p>
          <w:p w:rsidR="005757B9" w:rsidRPr="005757B9" w:rsidRDefault="005757B9" w:rsidP="005757B9">
            <w:pPr>
              <w:jc w:val="left"/>
              <w:rPr>
                <w:sz w:val="24"/>
                <w:szCs w:val="24"/>
              </w:rPr>
            </w:pPr>
            <w:r w:rsidRPr="005757B9">
              <w:rPr>
                <w:sz w:val="24"/>
                <w:szCs w:val="24"/>
              </w:rPr>
              <w:t xml:space="preserve">                        WHERE t1.refnum = t2.refnum)</w:t>
            </w:r>
          </w:p>
          <w:p w:rsidR="005757B9" w:rsidRPr="005757B9" w:rsidRDefault="005757B9" w:rsidP="005757B9">
            <w:pPr>
              <w:jc w:val="left"/>
              <w:rPr>
                <w:sz w:val="24"/>
                <w:szCs w:val="24"/>
              </w:rPr>
            </w:pPr>
            <w:r w:rsidRPr="005757B9">
              <w:rPr>
                <w:sz w:val="24"/>
                <w:szCs w:val="24"/>
              </w:rPr>
              <w:t>WHERE EXISTS (</w:t>
            </w:r>
          </w:p>
          <w:p w:rsidR="005757B9" w:rsidRPr="005757B9" w:rsidRDefault="005757B9" w:rsidP="005757B9">
            <w:pPr>
              <w:jc w:val="left"/>
              <w:rPr>
                <w:sz w:val="24"/>
                <w:szCs w:val="24"/>
              </w:rPr>
            </w:pPr>
            <w:r w:rsidRPr="005757B9">
              <w:rPr>
                <w:sz w:val="24"/>
                <w:szCs w:val="24"/>
              </w:rPr>
              <w:t xml:space="preserve">     SELECT 1</w:t>
            </w:r>
          </w:p>
          <w:p w:rsidR="005757B9" w:rsidRPr="005757B9" w:rsidRDefault="005757B9" w:rsidP="005757B9">
            <w:pPr>
              <w:jc w:val="left"/>
              <w:rPr>
                <w:sz w:val="24"/>
                <w:szCs w:val="24"/>
              </w:rPr>
            </w:pPr>
            <w:r w:rsidRPr="005757B9">
              <w:rPr>
                <w:sz w:val="24"/>
                <w:szCs w:val="24"/>
              </w:rPr>
              <w:t xml:space="preserve">                         FROM  TITDMGMBRINDP1@database_link1 t2</w:t>
            </w:r>
          </w:p>
          <w:p w:rsidR="005757B9" w:rsidRPr="005757B9" w:rsidRDefault="005757B9" w:rsidP="005757B9">
            <w:pPr>
              <w:jc w:val="left"/>
              <w:rPr>
                <w:sz w:val="24"/>
                <w:szCs w:val="24"/>
              </w:rPr>
            </w:pPr>
            <w:r w:rsidRPr="005757B9">
              <w:rPr>
                <w:sz w:val="24"/>
                <w:szCs w:val="24"/>
              </w:rPr>
              <w:t xml:space="preserve">                        WHERE t1.refnum = t2.refnum  );</w:t>
            </w:r>
          </w:p>
          <w:p w:rsidR="005757B9" w:rsidRPr="005757B9" w:rsidRDefault="005757B9" w:rsidP="005757B9">
            <w:pPr>
              <w:jc w:val="left"/>
              <w:rPr>
                <w:sz w:val="24"/>
                <w:szCs w:val="24"/>
              </w:rPr>
            </w:pPr>
            <w:r w:rsidRPr="005757B9">
              <w:rPr>
                <w:sz w:val="24"/>
                <w:szCs w:val="24"/>
              </w:rPr>
              <w:t xml:space="preserve">                        </w:t>
            </w:r>
          </w:p>
          <w:p w:rsidR="005757B9" w:rsidRPr="005757B9" w:rsidRDefault="005757B9" w:rsidP="005757B9">
            <w:pPr>
              <w:jc w:val="left"/>
              <w:rPr>
                <w:sz w:val="24"/>
                <w:szCs w:val="24"/>
              </w:rPr>
            </w:pPr>
            <w:r w:rsidRPr="005757B9">
              <w:rPr>
                <w:sz w:val="24"/>
                <w:szCs w:val="24"/>
              </w:rPr>
              <w:t xml:space="preserve">                       </w:t>
            </w:r>
          </w:p>
          <w:p w:rsidR="005757B9" w:rsidRPr="005757B9" w:rsidRDefault="005757B9" w:rsidP="005757B9">
            <w:pPr>
              <w:jc w:val="left"/>
              <w:rPr>
                <w:sz w:val="24"/>
                <w:szCs w:val="24"/>
              </w:rPr>
            </w:pPr>
            <w:r w:rsidRPr="005757B9">
              <w:rPr>
                <w:sz w:val="24"/>
                <w:szCs w:val="24"/>
              </w:rPr>
              <w:t xml:space="preserve">                        </w:t>
            </w:r>
          </w:p>
          <w:p w:rsidR="005757B9" w:rsidRPr="005757B9" w:rsidRDefault="005757B9" w:rsidP="005757B9">
            <w:pPr>
              <w:jc w:val="left"/>
              <w:rPr>
                <w:sz w:val="24"/>
                <w:szCs w:val="24"/>
              </w:rPr>
            </w:pPr>
            <w:r w:rsidRPr="005757B9">
              <w:rPr>
                <w:sz w:val="24"/>
                <w:szCs w:val="24"/>
              </w:rPr>
              <w:t xml:space="preserve">                        select * from vm1dta.Dmbmonpf;</w:t>
            </w:r>
          </w:p>
          <w:p w:rsidR="005757B9" w:rsidRPr="005757B9" w:rsidRDefault="005757B9" w:rsidP="005757B9">
            <w:pPr>
              <w:jc w:val="left"/>
              <w:rPr>
                <w:sz w:val="24"/>
                <w:szCs w:val="24"/>
              </w:rPr>
            </w:pPr>
            <w:r w:rsidRPr="005757B9">
              <w:rPr>
                <w:sz w:val="24"/>
                <w:szCs w:val="24"/>
              </w:rPr>
              <w:lastRenderedPageBreak/>
              <w:t xml:space="preserve">                        select * from vm1dta.zdoemb0069;</w:t>
            </w:r>
          </w:p>
          <w:p w:rsidR="005757B9" w:rsidRPr="005757B9" w:rsidRDefault="005757B9" w:rsidP="005757B9">
            <w:pPr>
              <w:jc w:val="left"/>
              <w:rPr>
                <w:sz w:val="24"/>
                <w:szCs w:val="24"/>
              </w:rPr>
            </w:pPr>
            <w:r w:rsidRPr="005757B9">
              <w:rPr>
                <w:sz w:val="24"/>
                <w:szCs w:val="24"/>
              </w:rPr>
              <w:t xml:space="preserve">                                                select * from vm1dta.zdoein0069;</w:t>
            </w:r>
          </w:p>
          <w:p w:rsidR="005757B9" w:rsidRPr="005757B9" w:rsidRDefault="005757B9" w:rsidP="005757B9">
            <w:pPr>
              <w:jc w:val="left"/>
              <w:rPr>
                <w:sz w:val="24"/>
                <w:szCs w:val="24"/>
              </w:rPr>
            </w:pPr>
            <w:r w:rsidRPr="005757B9">
              <w:rPr>
                <w:sz w:val="24"/>
                <w:szCs w:val="24"/>
              </w:rPr>
              <w:t xml:space="preserve">                        select * from TITDMGMBRINDP1_CH;</w:t>
            </w:r>
          </w:p>
          <w:p w:rsidR="005757B9" w:rsidRPr="005757B9" w:rsidRDefault="005757B9" w:rsidP="005757B9">
            <w:pPr>
              <w:jc w:val="left"/>
              <w:rPr>
                <w:sz w:val="24"/>
                <w:szCs w:val="24"/>
              </w:rPr>
            </w:pPr>
            <w:r w:rsidRPr="005757B9">
              <w:rPr>
                <w:sz w:val="24"/>
                <w:szCs w:val="24"/>
              </w:rPr>
              <w:t xml:space="preserve">                        select * from all_tables where table_name like '%ZDOE%';</w:t>
            </w:r>
          </w:p>
          <w:p w:rsidR="005757B9" w:rsidRPr="005757B9" w:rsidRDefault="005757B9" w:rsidP="005757B9">
            <w:pPr>
              <w:jc w:val="left"/>
              <w:rPr>
                <w:sz w:val="24"/>
                <w:szCs w:val="24"/>
              </w:rPr>
            </w:pPr>
            <w:r w:rsidRPr="005757B9">
              <w:rPr>
                <w:sz w:val="24"/>
                <w:szCs w:val="24"/>
              </w:rPr>
              <w:t xml:space="preserve">                        </w:t>
            </w:r>
          </w:p>
          <w:p w:rsidR="005757B9" w:rsidRDefault="005757B9" w:rsidP="005757B9">
            <w:pPr>
              <w:jc w:val="left"/>
              <w:rPr>
                <w:sz w:val="24"/>
                <w:szCs w:val="24"/>
              </w:rPr>
            </w:pPr>
            <w:r w:rsidRPr="005757B9">
              <w:rPr>
                <w:sz w:val="24"/>
                <w:szCs w:val="24"/>
              </w:rPr>
              <w:t xml:space="preserve">   </w:t>
            </w:r>
            <w:bookmarkStart w:id="0" w:name="_GoBack"/>
            <w:bookmarkEnd w:id="0"/>
          </w:p>
        </w:tc>
      </w:tr>
    </w:tbl>
    <w:p w:rsidR="00F46440" w:rsidRPr="00F46440" w:rsidRDefault="00F46440" w:rsidP="00F46440">
      <w:pPr>
        <w:jc w:val="left"/>
        <w:rPr>
          <w:sz w:val="24"/>
          <w:szCs w:val="24"/>
        </w:rPr>
      </w:pPr>
    </w:p>
    <w:sectPr w:rsidR="00F46440" w:rsidRPr="00F46440" w:rsidSect="00797EB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游ゴシック">
    <w:altName w:val="ŸàƒSƒVƒbƒN"/>
    <w:panose1 w:val="020B04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E3E8A"/>
    <w:multiLevelType w:val="hybridMultilevel"/>
    <w:tmpl w:val="A5BEF9E0"/>
    <w:lvl w:ilvl="0" w:tplc="9E780726">
      <w:start w:val="1"/>
      <w:numFmt w:val="upperLetter"/>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
    <w:nsid w:val="403A4395"/>
    <w:multiLevelType w:val="hybridMultilevel"/>
    <w:tmpl w:val="EF1E11A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nsid w:val="561935A1"/>
    <w:multiLevelType w:val="hybridMultilevel"/>
    <w:tmpl w:val="26CA9420"/>
    <w:lvl w:ilvl="0" w:tplc="18A0F3E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62A47566"/>
    <w:multiLevelType w:val="hybridMultilevel"/>
    <w:tmpl w:val="B5028E2C"/>
    <w:lvl w:ilvl="0" w:tplc="A35A27EA">
      <w:start w:val="1"/>
      <w:numFmt w:val="decimal"/>
      <w:lvlText w:val="%1."/>
      <w:lvlJc w:val="left"/>
      <w:pPr>
        <w:ind w:left="960" w:hanging="360"/>
      </w:pPr>
      <w:rPr>
        <w:rFonts w:hint="default"/>
      </w:rPr>
    </w:lvl>
    <w:lvl w:ilvl="1" w:tplc="04090017" w:tentative="1">
      <w:start w:val="1"/>
      <w:numFmt w:val="aiueoFullWidth"/>
      <w:lvlText w:val="(%2)"/>
      <w:lvlJc w:val="left"/>
      <w:pPr>
        <w:ind w:left="1440" w:hanging="420"/>
      </w:pPr>
    </w:lvl>
    <w:lvl w:ilvl="2" w:tplc="04090011" w:tentative="1">
      <w:start w:val="1"/>
      <w:numFmt w:val="decimalEnclosedCircle"/>
      <w:lvlText w:val="%3"/>
      <w:lvlJc w:val="left"/>
      <w:pPr>
        <w:ind w:left="1860" w:hanging="420"/>
      </w:pPr>
    </w:lvl>
    <w:lvl w:ilvl="3" w:tplc="0409000F" w:tentative="1">
      <w:start w:val="1"/>
      <w:numFmt w:val="decimal"/>
      <w:lvlText w:val="%4."/>
      <w:lvlJc w:val="left"/>
      <w:pPr>
        <w:ind w:left="2280" w:hanging="420"/>
      </w:pPr>
    </w:lvl>
    <w:lvl w:ilvl="4" w:tplc="04090017" w:tentative="1">
      <w:start w:val="1"/>
      <w:numFmt w:val="aiueoFullWidth"/>
      <w:lvlText w:val="(%5)"/>
      <w:lvlJc w:val="left"/>
      <w:pPr>
        <w:ind w:left="2700" w:hanging="420"/>
      </w:pPr>
    </w:lvl>
    <w:lvl w:ilvl="5" w:tplc="04090011" w:tentative="1">
      <w:start w:val="1"/>
      <w:numFmt w:val="decimalEnclosedCircle"/>
      <w:lvlText w:val="%6"/>
      <w:lvlJc w:val="left"/>
      <w:pPr>
        <w:ind w:left="3120" w:hanging="420"/>
      </w:pPr>
    </w:lvl>
    <w:lvl w:ilvl="6" w:tplc="0409000F" w:tentative="1">
      <w:start w:val="1"/>
      <w:numFmt w:val="decimal"/>
      <w:lvlText w:val="%7."/>
      <w:lvlJc w:val="left"/>
      <w:pPr>
        <w:ind w:left="3540" w:hanging="420"/>
      </w:pPr>
    </w:lvl>
    <w:lvl w:ilvl="7" w:tplc="04090017" w:tentative="1">
      <w:start w:val="1"/>
      <w:numFmt w:val="aiueoFullWidth"/>
      <w:lvlText w:val="(%8)"/>
      <w:lvlJc w:val="left"/>
      <w:pPr>
        <w:ind w:left="3960" w:hanging="420"/>
      </w:pPr>
    </w:lvl>
    <w:lvl w:ilvl="8" w:tplc="04090011" w:tentative="1">
      <w:start w:val="1"/>
      <w:numFmt w:val="decimalEnclosedCircle"/>
      <w:lvlText w:val="%9"/>
      <w:lvlJc w:val="left"/>
      <w:pPr>
        <w:ind w:left="43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753"/>
    <w:rsid w:val="00032E93"/>
    <w:rsid w:val="00095CE7"/>
    <w:rsid w:val="000D0670"/>
    <w:rsid w:val="0011527A"/>
    <w:rsid w:val="00252B83"/>
    <w:rsid w:val="003128A6"/>
    <w:rsid w:val="00457C83"/>
    <w:rsid w:val="0052421C"/>
    <w:rsid w:val="005757B9"/>
    <w:rsid w:val="00662494"/>
    <w:rsid w:val="006B50A5"/>
    <w:rsid w:val="00797EBE"/>
    <w:rsid w:val="00842B79"/>
    <w:rsid w:val="009304D0"/>
    <w:rsid w:val="009D79D4"/>
    <w:rsid w:val="00A41D8E"/>
    <w:rsid w:val="00C257EA"/>
    <w:rsid w:val="00CA7CA4"/>
    <w:rsid w:val="00D15C8F"/>
    <w:rsid w:val="00DC3753"/>
    <w:rsid w:val="00E45EB8"/>
    <w:rsid w:val="00F464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EBE"/>
    <w:pPr>
      <w:widowControl/>
      <w:ind w:left="720"/>
      <w:jc w:val="left"/>
    </w:pPr>
    <w:rPr>
      <w:rFonts w:ascii="Calibri" w:hAnsi="Calibri" w:cs="Calibri"/>
      <w:kern w:val="0"/>
      <w:sz w:val="22"/>
    </w:rPr>
  </w:style>
  <w:style w:type="table" w:styleId="TableGrid">
    <w:name w:val="Table Grid"/>
    <w:basedOn w:val="TableNormal"/>
    <w:uiPriority w:val="59"/>
    <w:rsid w:val="005242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EBE"/>
    <w:pPr>
      <w:widowControl/>
      <w:ind w:left="720"/>
      <w:jc w:val="left"/>
    </w:pPr>
    <w:rPr>
      <w:rFonts w:ascii="Calibri" w:hAnsi="Calibri" w:cs="Calibri"/>
      <w:kern w:val="0"/>
      <w:sz w:val="22"/>
    </w:rPr>
  </w:style>
  <w:style w:type="table" w:styleId="TableGrid">
    <w:name w:val="Table Grid"/>
    <w:basedOn w:val="TableNormal"/>
    <w:uiPriority w:val="59"/>
    <w:rsid w:val="005242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E2D0714B.dotm</Template>
  <TotalTime>131</TotalTime>
  <Pages>131</Pages>
  <Words>34889</Words>
  <Characters>198869</Characters>
  <Application>Microsoft Office Word</Application>
  <DocSecurity>0</DocSecurity>
  <Lines>1657</Lines>
  <Paragraphs>466</Paragraphs>
  <ScaleCrop>false</ScaleCrop>
  <HeadingPairs>
    <vt:vector size="2" baseType="variant">
      <vt:variant>
        <vt:lpstr>Title</vt:lpstr>
      </vt:variant>
      <vt:variant>
        <vt:i4>1</vt:i4>
      </vt:variant>
    </vt:vector>
  </HeadingPairs>
  <TitlesOfParts>
    <vt:vector size="1" baseType="lpstr">
      <vt:lpstr/>
    </vt:vector>
  </TitlesOfParts>
  <Company>Zurich Hong Kong</Company>
  <LinksUpToDate>false</LinksUpToDate>
  <CharactersWithSpaces>233292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jpajbi</dc:creator>
  <cp:lastModifiedBy>jpajbi</cp:lastModifiedBy>
  <cp:revision>16</cp:revision>
  <dcterms:created xsi:type="dcterms:W3CDTF">2019-09-04T10:39:00Z</dcterms:created>
  <dcterms:modified xsi:type="dcterms:W3CDTF">2019-09-04T12:55:00Z</dcterms:modified>
</cp:coreProperties>
</file>